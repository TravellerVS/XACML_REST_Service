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B34F5C" w:rsidP="00531B01">
            <w:pPr>
              <w:pStyle w:val="Tituloteseautor"/>
              <w:rPr>
                <w:snapToGrid w:val="0"/>
                <w:lang w:eastAsia="en-US"/>
              </w:rPr>
            </w:pPr>
            <w:r w:rsidRPr="009839D4">
              <w:rPr>
                <w:snapToGrid w:val="0"/>
                <w:lang w:eastAsia="en-US"/>
              </w:rPr>
              <w:t>SMARTIE – Secure and Smarter Cities Data Management</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0F7350" w:rsidRPr="009839D4" w:rsidRDefault="000F7350" w:rsidP="00390B89">
            <w:pPr>
              <w:pStyle w:val="textos-normais"/>
              <w:rPr>
                <w:rFonts w:ascii="Times New Roman" w:hAnsi="Times New Roman"/>
              </w:rPr>
            </w:pPr>
            <w:proofErr w:type="spellStart"/>
            <w:r w:rsidRPr="009839D4">
              <w:t>texto</w:t>
            </w:r>
            <w:proofErr w:type="spellEnd"/>
            <w:r w:rsidRPr="009839D4">
              <w:t xml:space="preserve"> </w:t>
            </w:r>
            <w:proofErr w:type="spellStart"/>
            <w:r w:rsidRPr="009839D4">
              <w:t>livro</w:t>
            </w:r>
            <w:proofErr w:type="spellEnd"/>
            <w:r w:rsidRPr="009839D4">
              <w:t xml:space="preserve">, </w:t>
            </w:r>
            <w:proofErr w:type="spellStart"/>
            <w:r w:rsidRPr="009839D4">
              <w:t>arquitectura</w:t>
            </w:r>
            <w:proofErr w:type="spellEnd"/>
            <w:r w:rsidRPr="009839D4">
              <w:t xml:space="preserve">, </w:t>
            </w:r>
            <w:proofErr w:type="spellStart"/>
            <w:r w:rsidRPr="009839D4">
              <w:t>história</w:t>
            </w:r>
            <w:proofErr w:type="spellEnd"/>
            <w:r w:rsidRPr="009839D4">
              <w:t xml:space="preserve">, </w:t>
            </w:r>
            <w:proofErr w:type="spellStart"/>
            <w:r w:rsidRPr="009839D4">
              <w:t>construção</w:t>
            </w:r>
            <w:proofErr w:type="spellEnd"/>
            <w:r w:rsidRPr="009839D4">
              <w:t xml:space="preserve">, </w:t>
            </w:r>
            <w:proofErr w:type="spellStart"/>
            <w:r w:rsidRPr="009839D4">
              <w:t>materiais</w:t>
            </w:r>
            <w:proofErr w:type="spellEnd"/>
            <w:r w:rsidRPr="009839D4">
              <w:t xml:space="preserve"> de </w:t>
            </w:r>
            <w:proofErr w:type="spellStart"/>
            <w:r w:rsidRPr="009839D4">
              <w:t>construção</w:t>
            </w:r>
            <w:proofErr w:type="spellEnd"/>
            <w:r w:rsidRPr="009839D4">
              <w:t xml:space="preserve">,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r w:rsidR="00BD5446" w:rsidRPr="009839D4" w:rsidTr="00D66AC1">
        <w:trPr>
          <w:cantSplit/>
          <w:trHeight w:val="6625"/>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210FDA" w:rsidP="00210FDA">
            <w:pPr>
              <w:pStyle w:val="textos-normais"/>
            </w:pPr>
            <w:r w:rsidRPr="009839D4">
              <w:t>ABAC</w:t>
            </w:r>
            <w:r>
              <w:t xml:space="preserve">, </w:t>
            </w:r>
            <w:r w:rsidRPr="009839D4">
              <w:t>Access Control</w:t>
            </w:r>
            <w:r>
              <w:t>,</w:t>
            </w:r>
            <w:r w:rsidRPr="009839D4">
              <w:t xml:space="preserve"> </w:t>
            </w:r>
            <w:r w:rsidR="00B13193" w:rsidRPr="009839D4">
              <w:t>IoT,</w:t>
            </w:r>
            <w:r>
              <w:t xml:space="preserve"> </w:t>
            </w:r>
            <w:r w:rsidRPr="009839D4">
              <w:t>JSON</w:t>
            </w:r>
            <w:r>
              <w:t>,</w:t>
            </w:r>
            <w:r w:rsidR="00B13193" w:rsidRPr="009839D4">
              <w:t xml:space="preserve"> M2M, </w:t>
            </w:r>
            <w:r w:rsidRPr="009839D4">
              <w:t>NoSQL</w:t>
            </w:r>
            <w:r>
              <w:t>, SMARTIE,</w:t>
            </w:r>
            <w:r w:rsidR="00B13193" w:rsidRPr="009839D4">
              <w:t xml:space="preserve"> </w:t>
            </w:r>
            <w:r w:rsidRPr="009839D4">
              <w:t>XACML</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1F539B" w:rsidRPr="009839D4" w:rsidRDefault="001F539B" w:rsidP="001F539B">
      <w:pPr>
        <w:sectPr w:rsidR="001F539B" w:rsidRPr="009839D4" w:rsidSect="00193231">
          <w:headerReference w:type="default" r:id="rId9"/>
          <w:footerReference w:type="default" r:id="rId10"/>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Toc414035224"/>
      <w:r w:rsidRPr="009839D4">
        <w:rPr>
          <w:lang w:val="en-GB"/>
        </w:rPr>
        <w:lastRenderedPageBreak/>
        <w:t>Table of content</w:t>
      </w:r>
      <w:bookmarkEnd w:id="0"/>
      <w:bookmarkEnd w:id="1"/>
    </w:p>
    <w:p w:rsidR="00210FDA" w:rsidRDefault="008562A6">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4035224" w:history="1">
        <w:r w:rsidR="00210FDA" w:rsidRPr="00D27501">
          <w:rPr>
            <w:rStyle w:val="Hiperveza"/>
            <w:noProof/>
          </w:rPr>
          <w:t>Table of content</w:t>
        </w:r>
        <w:r w:rsidR="00210FDA">
          <w:rPr>
            <w:noProof/>
            <w:webHidden/>
          </w:rPr>
          <w:tab/>
        </w:r>
        <w:r w:rsidR="00210FDA">
          <w:rPr>
            <w:noProof/>
            <w:webHidden/>
          </w:rPr>
          <w:fldChar w:fldCharType="begin"/>
        </w:r>
        <w:r w:rsidR="00210FDA">
          <w:rPr>
            <w:noProof/>
            <w:webHidden/>
          </w:rPr>
          <w:instrText xml:space="preserve"> PAGEREF _Toc414035224 \h </w:instrText>
        </w:r>
        <w:r w:rsidR="00210FDA">
          <w:rPr>
            <w:noProof/>
            <w:webHidden/>
          </w:rPr>
        </w:r>
        <w:r w:rsidR="00210FDA">
          <w:rPr>
            <w:noProof/>
            <w:webHidden/>
          </w:rPr>
          <w:fldChar w:fldCharType="separate"/>
        </w:r>
        <w:r w:rsidR="00210FDA">
          <w:rPr>
            <w:noProof/>
            <w:webHidden/>
          </w:rPr>
          <w:t>I</w:t>
        </w:r>
        <w:r w:rsidR="00210FDA">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5" w:history="1">
        <w:r w:rsidRPr="00D27501">
          <w:rPr>
            <w:rStyle w:val="Hiperveza"/>
            <w:noProof/>
          </w:rPr>
          <w:t>List of Acronyms</w:t>
        </w:r>
        <w:r>
          <w:rPr>
            <w:noProof/>
            <w:webHidden/>
          </w:rPr>
          <w:tab/>
        </w:r>
        <w:r>
          <w:rPr>
            <w:noProof/>
            <w:webHidden/>
          </w:rPr>
          <w:fldChar w:fldCharType="begin"/>
        </w:r>
        <w:r>
          <w:rPr>
            <w:noProof/>
            <w:webHidden/>
          </w:rPr>
          <w:instrText xml:space="preserve"> PAGEREF _Toc414035225 \h </w:instrText>
        </w:r>
        <w:r>
          <w:rPr>
            <w:noProof/>
            <w:webHidden/>
          </w:rPr>
        </w:r>
        <w:r>
          <w:rPr>
            <w:noProof/>
            <w:webHidden/>
          </w:rPr>
          <w:fldChar w:fldCharType="separate"/>
        </w:r>
        <w:r>
          <w:rPr>
            <w:noProof/>
            <w:webHidden/>
          </w:rPr>
          <w:t>I</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6" w:history="1">
        <w:r w:rsidRPr="00D27501">
          <w:rPr>
            <w:rStyle w:val="Hiperveza"/>
            <w:noProof/>
          </w:rPr>
          <w:t>List of figures</w:t>
        </w:r>
        <w:r>
          <w:rPr>
            <w:noProof/>
            <w:webHidden/>
          </w:rPr>
          <w:tab/>
        </w:r>
        <w:r>
          <w:rPr>
            <w:noProof/>
            <w:webHidden/>
          </w:rPr>
          <w:fldChar w:fldCharType="begin"/>
        </w:r>
        <w:r>
          <w:rPr>
            <w:noProof/>
            <w:webHidden/>
          </w:rPr>
          <w:instrText xml:space="preserve"> PAGEREF _Toc414035226 \h </w:instrText>
        </w:r>
        <w:r>
          <w:rPr>
            <w:noProof/>
            <w:webHidden/>
          </w:rPr>
        </w:r>
        <w:r>
          <w:rPr>
            <w:noProof/>
            <w:webHidden/>
          </w:rPr>
          <w:fldChar w:fldCharType="separate"/>
        </w:r>
        <w:r>
          <w:rPr>
            <w:noProof/>
            <w:webHidden/>
          </w:rPr>
          <w:t>III</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7" w:history="1">
        <w:r w:rsidRPr="00D27501">
          <w:rPr>
            <w:rStyle w:val="Hiperveza"/>
            <w:noProof/>
          </w:rPr>
          <w:t>List of tables</w:t>
        </w:r>
        <w:r>
          <w:rPr>
            <w:noProof/>
            <w:webHidden/>
          </w:rPr>
          <w:tab/>
        </w:r>
        <w:r>
          <w:rPr>
            <w:noProof/>
            <w:webHidden/>
          </w:rPr>
          <w:fldChar w:fldCharType="begin"/>
        </w:r>
        <w:r>
          <w:rPr>
            <w:noProof/>
            <w:webHidden/>
          </w:rPr>
          <w:instrText xml:space="preserve"> PAGEREF _Toc414035227 \h </w:instrText>
        </w:r>
        <w:r>
          <w:rPr>
            <w:noProof/>
            <w:webHidden/>
          </w:rPr>
        </w:r>
        <w:r>
          <w:rPr>
            <w:noProof/>
            <w:webHidden/>
          </w:rPr>
          <w:fldChar w:fldCharType="separate"/>
        </w:r>
        <w:r>
          <w:rPr>
            <w:noProof/>
            <w:webHidden/>
          </w:rPr>
          <w:t>IV</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28" w:history="1">
        <w:r w:rsidRPr="00D27501">
          <w:rPr>
            <w:rStyle w:val="Hiperveza"/>
            <w:noProof/>
          </w:rPr>
          <w:t>1</w:t>
        </w:r>
        <w:r>
          <w:rPr>
            <w:rFonts w:asciiTheme="minorHAnsi" w:eastAsiaTheme="minorEastAsia" w:hAnsiTheme="minorHAnsi" w:cstheme="minorBidi"/>
            <w:noProof/>
            <w:sz w:val="22"/>
            <w:szCs w:val="22"/>
            <w:lang w:val="hr-HR" w:eastAsia="hr-HR"/>
          </w:rPr>
          <w:tab/>
        </w:r>
        <w:r w:rsidRPr="00D27501">
          <w:rPr>
            <w:rStyle w:val="Hiperveza"/>
            <w:noProof/>
          </w:rPr>
          <w:t>Introduction</w:t>
        </w:r>
        <w:r>
          <w:rPr>
            <w:noProof/>
            <w:webHidden/>
          </w:rPr>
          <w:tab/>
        </w:r>
        <w:r>
          <w:rPr>
            <w:noProof/>
            <w:webHidden/>
          </w:rPr>
          <w:fldChar w:fldCharType="begin"/>
        </w:r>
        <w:r>
          <w:rPr>
            <w:noProof/>
            <w:webHidden/>
          </w:rPr>
          <w:instrText xml:space="preserve"> PAGEREF _Toc414035228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29" w:history="1">
        <w:r w:rsidRPr="00D27501">
          <w:rPr>
            <w:rStyle w:val="Hiperveza"/>
            <w:noProof/>
          </w:rPr>
          <w:t>1.1</w:t>
        </w:r>
        <w:r>
          <w:rPr>
            <w:rFonts w:asciiTheme="minorHAnsi" w:eastAsiaTheme="minorEastAsia" w:hAnsiTheme="minorHAnsi" w:cstheme="minorBidi"/>
            <w:noProof/>
            <w:sz w:val="22"/>
            <w:szCs w:val="22"/>
            <w:lang w:val="hr-HR" w:eastAsia="hr-HR"/>
          </w:rPr>
          <w:tab/>
        </w:r>
        <w:r w:rsidRPr="00D27501">
          <w:rPr>
            <w:rStyle w:val="Hiperveza"/>
            <w:noProof/>
          </w:rPr>
          <w:t>Brief description</w:t>
        </w:r>
        <w:r>
          <w:rPr>
            <w:noProof/>
            <w:webHidden/>
          </w:rPr>
          <w:tab/>
        </w:r>
        <w:r>
          <w:rPr>
            <w:noProof/>
            <w:webHidden/>
          </w:rPr>
          <w:fldChar w:fldCharType="begin"/>
        </w:r>
        <w:r>
          <w:rPr>
            <w:noProof/>
            <w:webHidden/>
          </w:rPr>
          <w:instrText xml:space="preserve"> PAGEREF _Toc414035229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0" w:history="1">
        <w:r w:rsidRPr="00D27501">
          <w:rPr>
            <w:rStyle w:val="Hiperveza"/>
            <w:noProof/>
          </w:rPr>
          <w:t>1.2</w:t>
        </w:r>
        <w:r>
          <w:rPr>
            <w:rFonts w:asciiTheme="minorHAnsi" w:eastAsiaTheme="minorEastAsia" w:hAnsiTheme="minorHAnsi" w:cstheme="minorBidi"/>
            <w:noProof/>
            <w:sz w:val="22"/>
            <w:szCs w:val="22"/>
            <w:lang w:val="hr-HR" w:eastAsia="hr-HR"/>
          </w:rPr>
          <w:tab/>
        </w:r>
        <w:r w:rsidRPr="00D27501">
          <w:rPr>
            <w:rStyle w:val="Hiperveza"/>
            <w:noProof/>
          </w:rPr>
          <w:t>Defining the goal/concept</w:t>
        </w:r>
        <w:r>
          <w:rPr>
            <w:noProof/>
            <w:webHidden/>
          </w:rPr>
          <w:tab/>
        </w:r>
        <w:r>
          <w:rPr>
            <w:noProof/>
            <w:webHidden/>
          </w:rPr>
          <w:fldChar w:fldCharType="begin"/>
        </w:r>
        <w:r>
          <w:rPr>
            <w:noProof/>
            <w:webHidden/>
          </w:rPr>
          <w:instrText xml:space="preserve"> PAGEREF _Toc414035230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1" w:history="1">
        <w:r w:rsidRPr="00D27501">
          <w:rPr>
            <w:rStyle w:val="Hiperveza"/>
            <w:noProof/>
          </w:rPr>
          <w:t>1.3</w:t>
        </w:r>
        <w:r>
          <w:rPr>
            <w:rFonts w:asciiTheme="minorHAnsi" w:eastAsiaTheme="minorEastAsia" w:hAnsiTheme="minorHAnsi" w:cstheme="minorBidi"/>
            <w:noProof/>
            <w:sz w:val="22"/>
            <w:szCs w:val="22"/>
            <w:lang w:val="hr-HR" w:eastAsia="hr-HR"/>
          </w:rPr>
          <w:tab/>
        </w:r>
        <w:r w:rsidRPr="00D27501">
          <w:rPr>
            <w:rStyle w:val="Hiperveza"/>
            <w:noProof/>
          </w:rPr>
          <w:t>Basic concept</w:t>
        </w:r>
        <w:r>
          <w:rPr>
            <w:noProof/>
            <w:webHidden/>
          </w:rPr>
          <w:tab/>
        </w:r>
        <w:r>
          <w:rPr>
            <w:noProof/>
            <w:webHidden/>
          </w:rPr>
          <w:fldChar w:fldCharType="begin"/>
        </w:r>
        <w:r>
          <w:rPr>
            <w:noProof/>
            <w:webHidden/>
          </w:rPr>
          <w:instrText xml:space="preserve"> PAGEREF _Toc414035231 \h </w:instrText>
        </w:r>
        <w:r>
          <w:rPr>
            <w:noProof/>
            <w:webHidden/>
          </w:rPr>
        </w:r>
        <w:r>
          <w:rPr>
            <w:noProof/>
            <w:webHidden/>
          </w:rPr>
          <w:fldChar w:fldCharType="separate"/>
        </w:r>
        <w:r>
          <w:rPr>
            <w:noProof/>
            <w:webHidden/>
          </w:rPr>
          <w:t>1</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32" w:history="1">
        <w:r w:rsidRPr="00D27501">
          <w:rPr>
            <w:rStyle w:val="Hiperveza"/>
            <w:noProof/>
          </w:rPr>
          <w:t>2</w:t>
        </w:r>
        <w:r>
          <w:rPr>
            <w:rFonts w:asciiTheme="minorHAnsi" w:eastAsiaTheme="minorEastAsia" w:hAnsiTheme="minorHAnsi" w:cstheme="minorBidi"/>
            <w:noProof/>
            <w:sz w:val="22"/>
            <w:szCs w:val="22"/>
            <w:lang w:val="hr-HR" w:eastAsia="hr-HR"/>
          </w:rPr>
          <w:tab/>
        </w:r>
        <w:r w:rsidRPr="00D27501">
          <w:rPr>
            <w:rStyle w:val="Hiperveza"/>
            <w:noProof/>
          </w:rPr>
          <w:t>State of the art</w:t>
        </w:r>
        <w:r>
          <w:rPr>
            <w:noProof/>
            <w:webHidden/>
          </w:rPr>
          <w:tab/>
        </w:r>
        <w:r>
          <w:rPr>
            <w:noProof/>
            <w:webHidden/>
          </w:rPr>
          <w:fldChar w:fldCharType="begin"/>
        </w:r>
        <w:r>
          <w:rPr>
            <w:noProof/>
            <w:webHidden/>
          </w:rPr>
          <w:instrText xml:space="preserve"> PAGEREF _Toc414035232 \h </w:instrText>
        </w:r>
        <w:r>
          <w:rPr>
            <w:noProof/>
            <w:webHidden/>
          </w:rPr>
        </w:r>
        <w:r>
          <w:rPr>
            <w:noProof/>
            <w:webHidden/>
          </w:rPr>
          <w:fldChar w:fldCharType="separate"/>
        </w:r>
        <w:r>
          <w:rPr>
            <w:noProof/>
            <w:webHidden/>
          </w:rPr>
          <w:t>2</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3" w:history="1">
        <w:r w:rsidRPr="00D27501">
          <w:rPr>
            <w:rStyle w:val="Hiperveza"/>
            <w:noProof/>
          </w:rPr>
          <w:t>2.1</w:t>
        </w:r>
        <w:r>
          <w:rPr>
            <w:rFonts w:asciiTheme="minorHAnsi" w:eastAsiaTheme="minorEastAsia" w:hAnsiTheme="minorHAnsi" w:cstheme="minorBidi"/>
            <w:noProof/>
            <w:sz w:val="22"/>
            <w:szCs w:val="22"/>
            <w:lang w:val="hr-HR" w:eastAsia="hr-HR"/>
          </w:rPr>
          <w:tab/>
        </w:r>
        <w:r w:rsidRPr="00D27501">
          <w:rPr>
            <w:rStyle w:val="Hiperveza"/>
            <w:noProof/>
          </w:rPr>
          <w:t>The Internet of Things (IoT)</w:t>
        </w:r>
        <w:r>
          <w:rPr>
            <w:noProof/>
            <w:webHidden/>
          </w:rPr>
          <w:tab/>
        </w:r>
        <w:r>
          <w:rPr>
            <w:noProof/>
            <w:webHidden/>
          </w:rPr>
          <w:fldChar w:fldCharType="begin"/>
        </w:r>
        <w:r>
          <w:rPr>
            <w:noProof/>
            <w:webHidden/>
          </w:rPr>
          <w:instrText xml:space="preserve"> PAGEREF _Toc414035233 \h </w:instrText>
        </w:r>
        <w:r>
          <w:rPr>
            <w:noProof/>
            <w:webHidden/>
          </w:rPr>
        </w:r>
        <w:r>
          <w:rPr>
            <w:noProof/>
            <w:webHidden/>
          </w:rPr>
          <w:fldChar w:fldCharType="separate"/>
        </w:r>
        <w:r>
          <w:rPr>
            <w:noProof/>
            <w:webHidden/>
          </w:rPr>
          <w:t>2</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4" w:history="1">
        <w:r w:rsidRPr="00D27501">
          <w:rPr>
            <w:rStyle w:val="Hiperveza"/>
            <w:noProof/>
          </w:rPr>
          <w:t>2.2</w:t>
        </w:r>
        <w:r>
          <w:rPr>
            <w:rFonts w:asciiTheme="minorHAnsi" w:eastAsiaTheme="minorEastAsia" w:hAnsiTheme="minorHAnsi" w:cstheme="minorBidi"/>
            <w:noProof/>
            <w:sz w:val="22"/>
            <w:szCs w:val="22"/>
            <w:lang w:val="hr-HR" w:eastAsia="hr-HR"/>
          </w:rPr>
          <w:tab/>
        </w:r>
        <w:r w:rsidRPr="00D27501">
          <w:rPr>
            <w:rStyle w:val="Hiperveza"/>
            <w:noProof/>
          </w:rPr>
          <w:t>Machine to Machine communication (M2M)</w:t>
        </w:r>
        <w:r>
          <w:rPr>
            <w:noProof/>
            <w:webHidden/>
          </w:rPr>
          <w:tab/>
        </w:r>
        <w:r>
          <w:rPr>
            <w:noProof/>
            <w:webHidden/>
          </w:rPr>
          <w:fldChar w:fldCharType="begin"/>
        </w:r>
        <w:r>
          <w:rPr>
            <w:noProof/>
            <w:webHidden/>
          </w:rPr>
          <w:instrText xml:space="preserve"> PAGEREF _Toc414035234 \h </w:instrText>
        </w:r>
        <w:r>
          <w:rPr>
            <w:noProof/>
            <w:webHidden/>
          </w:rPr>
        </w:r>
        <w:r>
          <w:rPr>
            <w:noProof/>
            <w:webHidden/>
          </w:rPr>
          <w:fldChar w:fldCharType="separate"/>
        </w:r>
        <w:r>
          <w:rPr>
            <w:noProof/>
            <w:webHidden/>
          </w:rPr>
          <w:t>4</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5" w:history="1">
        <w:r w:rsidRPr="00D27501">
          <w:rPr>
            <w:rStyle w:val="Hiperveza"/>
            <w:noProof/>
          </w:rPr>
          <w:t>2.3</w:t>
        </w:r>
        <w:r>
          <w:rPr>
            <w:rFonts w:asciiTheme="minorHAnsi" w:eastAsiaTheme="minorEastAsia" w:hAnsiTheme="minorHAnsi" w:cstheme="minorBidi"/>
            <w:noProof/>
            <w:sz w:val="22"/>
            <w:szCs w:val="22"/>
            <w:lang w:val="hr-HR" w:eastAsia="hr-HR"/>
          </w:rPr>
          <w:tab/>
        </w:r>
        <w:r w:rsidRPr="00D27501">
          <w:rPr>
            <w:rStyle w:val="Hiperveza"/>
            <w:noProof/>
          </w:rPr>
          <w:t>Big Data</w:t>
        </w:r>
        <w:r>
          <w:rPr>
            <w:noProof/>
            <w:webHidden/>
          </w:rPr>
          <w:tab/>
        </w:r>
        <w:r>
          <w:rPr>
            <w:noProof/>
            <w:webHidden/>
          </w:rPr>
          <w:fldChar w:fldCharType="begin"/>
        </w:r>
        <w:r>
          <w:rPr>
            <w:noProof/>
            <w:webHidden/>
          </w:rPr>
          <w:instrText xml:space="preserve"> PAGEREF _Toc414035235 \h </w:instrText>
        </w:r>
        <w:r>
          <w:rPr>
            <w:noProof/>
            <w:webHidden/>
          </w:rPr>
        </w:r>
        <w:r>
          <w:rPr>
            <w:noProof/>
            <w:webHidden/>
          </w:rPr>
          <w:fldChar w:fldCharType="separate"/>
        </w:r>
        <w:r>
          <w:rPr>
            <w:noProof/>
            <w:webHidden/>
          </w:rPr>
          <w:t>5</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6" w:history="1">
        <w:r w:rsidRPr="00D27501">
          <w:rPr>
            <w:rStyle w:val="Hiperveza"/>
            <w:noProof/>
          </w:rPr>
          <w:t>2.4</w:t>
        </w:r>
        <w:r>
          <w:rPr>
            <w:rFonts w:asciiTheme="minorHAnsi" w:eastAsiaTheme="minorEastAsia" w:hAnsiTheme="minorHAnsi" w:cstheme="minorBidi"/>
            <w:noProof/>
            <w:sz w:val="22"/>
            <w:szCs w:val="22"/>
            <w:lang w:val="hr-HR" w:eastAsia="hr-HR"/>
          </w:rPr>
          <w:tab/>
        </w:r>
        <w:r w:rsidRPr="00D27501">
          <w:rPr>
            <w:rStyle w:val="Hiperveza"/>
            <w:noProof/>
          </w:rPr>
          <w:t>NoSQL</w:t>
        </w:r>
        <w:r>
          <w:rPr>
            <w:noProof/>
            <w:webHidden/>
          </w:rPr>
          <w:tab/>
        </w:r>
        <w:r>
          <w:rPr>
            <w:noProof/>
            <w:webHidden/>
          </w:rPr>
          <w:fldChar w:fldCharType="begin"/>
        </w:r>
        <w:r>
          <w:rPr>
            <w:noProof/>
            <w:webHidden/>
          </w:rPr>
          <w:instrText xml:space="preserve"> PAGEREF _Toc414035236 \h </w:instrText>
        </w:r>
        <w:r>
          <w:rPr>
            <w:noProof/>
            <w:webHidden/>
          </w:rPr>
        </w:r>
        <w:r>
          <w:rPr>
            <w:noProof/>
            <w:webHidden/>
          </w:rPr>
          <w:fldChar w:fldCharType="separate"/>
        </w:r>
        <w:r>
          <w:rPr>
            <w:noProof/>
            <w:webHidden/>
          </w:rPr>
          <w:t>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7" w:history="1">
        <w:r w:rsidRPr="00D27501">
          <w:rPr>
            <w:rStyle w:val="Hiperveza"/>
            <w:noProof/>
          </w:rPr>
          <w:t>2.4.1</w:t>
        </w:r>
        <w:r>
          <w:rPr>
            <w:rFonts w:asciiTheme="minorHAnsi" w:eastAsiaTheme="minorEastAsia" w:hAnsiTheme="minorHAnsi" w:cstheme="minorBidi"/>
            <w:noProof/>
            <w:sz w:val="22"/>
            <w:szCs w:val="22"/>
            <w:lang w:val="hr-HR" w:eastAsia="hr-HR"/>
          </w:rPr>
          <w:tab/>
        </w:r>
        <w:r w:rsidRPr="00D27501">
          <w:rPr>
            <w:rStyle w:val="Hiperveza"/>
            <w:noProof/>
          </w:rPr>
          <w:t>Types of NoSQL databases</w:t>
        </w:r>
        <w:r>
          <w:rPr>
            <w:noProof/>
            <w:webHidden/>
          </w:rPr>
          <w:tab/>
        </w:r>
        <w:r>
          <w:rPr>
            <w:noProof/>
            <w:webHidden/>
          </w:rPr>
          <w:fldChar w:fldCharType="begin"/>
        </w:r>
        <w:r>
          <w:rPr>
            <w:noProof/>
            <w:webHidden/>
          </w:rPr>
          <w:instrText xml:space="preserve"> PAGEREF _Toc414035237 \h </w:instrText>
        </w:r>
        <w:r>
          <w:rPr>
            <w:noProof/>
            <w:webHidden/>
          </w:rPr>
        </w:r>
        <w:r>
          <w:rPr>
            <w:noProof/>
            <w:webHidden/>
          </w:rPr>
          <w:fldChar w:fldCharType="separate"/>
        </w:r>
        <w:r>
          <w:rPr>
            <w:noProof/>
            <w:webHidden/>
          </w:rPr>
          <w:t>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8" w:history="1">
        <w:r w:rsidRPr="00D27501">
          <w:rPr>
            <w:rStyle w:val="Hiperveza"/>
            <w:noProof/>
          </w:rPr>
          <w:t>2.4.2</w:t>
        </w:r>
        <w:r>
          <w:rPr>
            <w:rFonts w:asciiTheme="minorHAnsi" w:eastAsiaTheme="minorEastAsia" w:hAnsiTheme="minorHAnsi" w:cstheme="minorBidi"/>
            <w:noProof/>
            <w:sz w:val="22"/>
            <w:szCs w:val="22"/>
            <w:lang w:val="hr-HR" w:eastAsia="hr-HR"/>
          </w:rPr>
          <w:tab/>
        </w:r>
        <w:r w:rsidRPr="00D2750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_Toc414035238 \h </w:instrText>
        </w:r>
        <w:r>
          <w:rPr>
            <w:noProof/>
            <w:webHidden/>
          </w:rPr>
        </w:r>
        <w:r>
          <w:rPr>
            <w:noProof/>
            <w:webHidden/>
          </w:rPr>
          <w:fldChar w:fldCharType="separate"/>
        </w:r>
        <w:r>
          <w:rPr>
            <w:noProof/>
            <w:webHidden/>
          </w:rPr>
          <w:t>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9" w:history="1">
        <w:r w:rsidRPr="00D27501">
          <w:rPr>
            <w:rStyle w:val="Hiperveza"/>
            <w:noProof/>
          </w:rPr>
          <w:t>2.4.3</w:t>
        </w:r>
        <w:r>
          <w:rPr>
            <w:rFonts w:asciiTheme="minorHAnsi" w:eastAsiaTheme="minorEastAsia" w:hAnsiTheme="minorHAnsi" w:cstheme="minorBidi"/>
            <w:noProof/>
            <w:sz w:val="22"/>
            <w:szCs w:val="22"/>
            <w:lang w:val="hr-HR" w:eastAsia="hr-HR"/>
          </w:rPr>
          <w:tab/>
        </w:r>
        <w:r w:rsidRPr="00D27501">
          <w:rPr>
            <w:rStyle w:val="Hiperveza"/>
            <w:noProof/>
          </w:rPr>
          <w:t>Security issues in NoSQL</w:t>
        </w:r>
        <w:r>
          <w:rPr>
            <w:noProof/>
            <w:webHidden/>
          </w:rPr>
          <w:tab/>
        </w:r>
        <w:r>
          <w:rPr>
            <w:noProof/>
            <w:webHidden/>
          </w:rPr>
          <w:fldChar w:fldCharType="begin"/>
        </w:r>
        <w:r>
          <w:rPr>
            <w:noProof/>
            <w:webHidden/>
          </w:rPr>
          <w:instrText xml:space="preserve"> PAGEREF _Toc414035239 \h </w:instrText>
        </w:r>
        <w:r>
          <w:rPr>
            <w:noProof/>
            <w:webHidden/>
          </w:rPr>
        </w:r>
        <w:r>
          <w:rPr>
            <w:noProof/>
            <w:webHidden/>
          </w:rPr>
          <w:fldChar w:fldCharType="separate"/>
        </w:r>
        <w:r>
          <w:rPr>
            <w:noProof/>
            <w:webHidden/>
          </w:rPr>
          <w:t>13</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0" w:history="1">
        <w:r w:rsidRPr="00D27501">
          <w:rPr>
            <w:rStyle w:val="Hiperveza"/>
            <w:noProof/>
          </w:rPr>
          <w:t>2.4.4</w:t>
        </w:r>
        <w:r>
          <w:rPr>
            <w:rFonts w:asciiTheme="minorHAnsi" w:eastAsiaTheme="minorEastAsia" w:hAnsiTheme="minorHAnsi" w:cstheme="minorBidi"/>
            <w:noProof/>
            <w:sz w:val="22"/>
            <w:szCs w:val="22"/>
            <w:lang w:val="hr-HR" w:eastAsia="hr-HR"/>
          </w:rPr>
          <w:tab/>
        </w:r>
        <w:r w:rsidRPr="00D27501">
          <w:rPr>
            <w:rStyle w:val="Hiperveza"/>
            <w:noProof/>
          </w:rPr>
          <w:t>Performance studies and comparisons</w:t>
        </w:r>
        <w:r>
          <w:rPr>
            <w:noProof/>
            <w:webHidden/>
          </w:rPr>
          <w:tab/>
        </w:r>
        <w:r>
          <w:rPr>
            <w:noProof/>
            <w:webHidden/>
          </w:rPr>
          <w:fldChar w:fldCharType="begin"/>
        </w:r>
        <w:r>
          <w:rPr>
            <w:noProof/>
            <w:webHidden/>
          </w:rPr>
          <w:instrText xml:space="preserve"> PAGEREF _Toc414035240 \h </w:instrText>
        </w:r>
        <w:r>
          <w:rPr>
            <w:noProof/>
            <w:webHidden/>
          </w:rPr>
        </w:r>
        <w:r>
          <w:rPr>
            <w:noProof/>
            <w:webHidden/>
          </w:rPr>
          <w:fldChar w:fldCharType="separate"/>
        </w:r>
        <w:r>
          <w:rPr>
            <w:noProof/>
            <w:webHidden/>
          </w:rPr>
          <w:t>13</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1" w:history="1">
        <w:r w:rsidRPr="00D27501">
          <w:rPr>
            <w:rStyle w:val="Hiperveza"/>
            <w:noProof/>
          </w:rPr>
          <w:t>2.4.5</w:t>
        </w:r>
        <w:r>
          <w:rPr>
            <w:rFonts w:asciiTheme="minorHAnsi" w:eastAsiaTheme="minorEastAsia" w:hAnsiTheme="minorHAnsi" w:cstheme="minorBidi"/>
            <w:noProof/>
            <w:sz w:val="22"/>
            <w:szCs w:val="22"/>
            <w:lang w:val="hr-HR" w:eastAsia="hr-HR"/>
          </w:rPr>
          <w:tab/>
        </w:r>
        <w:r w:rsidRPr="00D27501">
          <w:rPr>
            <w:rStyle w:val="Hiperveza"/>
            <w:noProof/>
          </w:rPr>
          <w:t>Conclusion</w:t>
        </w:r>
        <w:r>
          <w:rPr>
            <w:noProof/>
            <w:webHidden/>
          </w:rPr>
          <w:tab/>
        </w:r>
        <w:r>
          <w:rPr>
            <w:noProof/>
            <w:webHidden/>
          </w:rPr>
          <w:fldChar w:fldCharType="begin"/>
        </w:r>
        <w:r>
          <w:rPr>
            <w:noProof/>
            <w:webHidden/>
          </w:rPr>
          <w:instrText xml:space="preserve"> PAGEREF _Toc414035241 \h </w:instrText>
        </w:r>
        <w:r>
          <w:rPr>
            <w:noProof/>
            <w:webHidden/>
          </w:rPr>
        </w:r>
        <w:r>
          <w:rPr>
            <w:noProof/>
            <w:webHidden/>
          </w:rPr>
          <w:fldChar w:fldCharType="separate"/>
        </w:r>
        <w:r>
          <w:rPr>
            <w:noProof/>
            <w:webHidden/>
          </w:rPr>
          <w:t>13</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42" w:history="1">
        <w:r w:rsidRPr="00D27501">
          <w:rPr>
            <w:rStyle w:val="Hiperveza"/>
            <w:noProof/>
          </w:rPr>
          <w:t>2.5</w:t>
        </w:r>
        <w:r>
          <w:rPr>
            <w:rFonts w:asciiTheme="minorHAnsi" w:eastAsiaTheme="minorEastAsia" w:hAnsiTheme="minorHAnsi" w:cstheme="minorBidi"/>
            <w:noProof/>
            <w:sz w:val="22"/>
            <w:szCs w:val="22"/>
            <w:lang w:val="hr-HR" w:eastAsia="hr-HR"/>
          </w:rPr>
          <w:tab/>
        </w:r>
        <w:r w:rsidRPr="00D27501">
          <w:rPr>
            <w:rStyle w:val="Hiperveza"/>
            <w:noProof/>
          </w:rPr>
          <w:t>Access Control</w:t>
        </w:r>
        <w:r>
          <w:rPr>
            <w:noProof/>
            <w:webHidden/>
          </w:rPr>
          <w:tab/>
        </w:r>
        <w:r>
          <w:rPr>
            <w:noProof/>
            <w:webHidden/>
          </w:rPr>
          <w:fldChar w:fldCharType="begin"/>
        </w:r>
        <w:r>
          <w:rPr>
            <w:noProof/>
            <w:webHidden/>
          </w:rPr>
          <w:instrText xml:space="preserve"> PAGEREF _Toc414035242 \h </w:instrText>
        </w:r>
        <w:r>
          <w:rPr>
            <w:noProof/>
            <w:webHidden/>
          </w:rPr>
        </w:r>
        <w:r>
          <w:rPr>
            <w:noProof/>
            <w:webHidden/>
          </w:rPr>
          <w:fldChar w:fldCharType="separate"/>
        </w:r>
        <w:r>
          <w:rPr>
            <w:noProof/>
            <w:webHidden/>
          </w:rPr>
          <w:t>14</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3" w:history="1">
        <w:r w:rsidRPr="00D27501">
          <w:rPr>
            <w:rStyle w:val="Hiperveza"/>
            <w:noProof/>
          </w:rPr>
          <w:t>2.5.1</w:t>
        </w:r>
        <w:r>
          <w:rPr>
            <w:rFonts w:asciiTheme="minorHAnsi" w:eastAsiaTheme="minorEastAsia" w:hAnsiTheme="minorHAnsi" w:cstheme="minorBidi"/>
            <w:noProof/>
            <w:sz w:val="22"/>
            <w:szCs w:val="22"/>
            <w:lang w:val="hr-HR" w:eastAsia="hr-HR"/>
          </w:rPr>
          <w:tab/>
        </w:r>
        <w:r w:rsidRPr="00D27501">
          <w:rPr>
            <w:rStyle w:val="Hiperveza"/>
            <w:noProof/>
          </w:rPr>
          <w:t>General overview</w:t>
        </w:r>
        <w:r>
          <w:rPr>
            <w:noProof/>
            <w:webHidden/>
          </w:rPr>
          <w:tab/>
        </w:r>
        <w:r>
          <w:rPr>
            <w:noProof/>
            <w:webHidden/>
          </w:rPr>
          <w:fldChar w:fldCharType="begin"/>
        </w:r>
        <w:r>
          <w:rPr>
            <w:noProof/>
            <w:webHidden/>
          </w:rPr>
          <w:instrText xml:space="preserve"> PAGEREF _Toc414035243 \h </w:instrText>
        </w:r>
        <w:r>
          <w:rPr>
            <w:noProof/>
            <w:webHidden/>
          </w:rPr>
        </w:r>
        <w:r>
          <w:rPr>
            <w:noProof/>
            <w:webHidden/>
          </w:rPr>
          <w:fldChar w:fldCharType="separate"/>
        </w:r>
        <w:r>
          <w:rPr>
            <w:noProof/>
            <w:webHidden/>
          </w:rPr>
          <w:t>14</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4" w:history="1">
        <w:r w:rsidRPr="00D27501">
          <w:rPr>
            <w:rStyle w:val="Hiperveza"/>
            <w:noProof/>
          </w:rPr>
          <w:t>2.5.2</w:t>
        </w:r>
        <w:r>
          <w:rPr>
            <w:rFonts w:asciiTheme="minorHAnsi" w:eastAsiaTheme="minorEastAsia" w:hAnsiTheme="minorHAnsi" w:cstheme="minorBidi"/>
            <w:noProof/>
            <w:sz w:val="22"/>
            <w:szCs w:val="22"/>
            <w:lang w:val="hr-HR" w:eastAsia="hr-HR"/>
          </w:rPr>
          <w:tab/>
        </w:r>
        <w:r w:rsidRPr="00D27501">
          <w:rPr>
            <w:rStyle w:val="Hiperveza"/>
            <w:noProof/>
          </w:rPr>
          <w:t>Types of access control</w:t>
        </w:r>
        <w:r>
          <w:rPr>
            <w:noProof/>
            <w:webHidden/>
          </w:rPr>
          <w:tab/>
        </w:r>
        <w:r>
          <w:rPr>
            <w:noProof/>
            <w:webHidden/>
          </w:rPr>
          <w:fldChar w:fldCharType="begin"/>
        </w:r>
        <w:r>
          <w:rPr>
            <w:noProof/>
            <w:webHidden/>
          </w:rPr>
          <w:instrText xml:space="preserve"> PAGEREF _Toc414035244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5" w:history="1">
        <w:r w:rsidRPr="00D27501">
          <w:rPr>
            <w:rStyle w:val="Hiperveza"/>
            <w:noProof/>
          </w:rPr>
          <w:t>2.5.3</w:t>
        </w:r>
        <w:r>
          <w:rPr>
            <w:rFonts w:asciiTheme="minorHAnsi" w:eastAsiaTheme="minorEastAsia" w:hAnsiTheme="minorHAnsi" w:cstheme="minorBidi"/>
            <w:noProof/>
            <w:sz w:val="22"/>
            <w:szCs w:val="22"/>
            <w:lang w:val="hr-HR" w:eastAsia="hr-HR"/>
          </w:rPr>
          <w:tab/>
        </w:r>
        <w:r w:rsidRPr="00D27501">
          <w:rPr>
            <w:rStyle w:val="Hiperveza"/>
            <w:noProof/>
          </w:rPr>
          <w:t>Comparisons</w:t>
        </w:r>
        <w:r>
          <w:rPr>
            <w:noProof/>
            <w:webHidden/>
          </w:rPr>
          <w:tab/>
        </w:r>
        <w:r>
          <w:rPr>
            <w:noProof/>
            <w:webHidden/>
          </w:rPr>
          <w:fldChar w:fldCharType="begin"/>
        </w:r>
        <w:r>
          <w:rPr>
            <w:noProof/>
            <w:webHidden/>
          </w:rPr>
          <w:instrText xml:space="preserve"> PAGEREF _Toc414035245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6" w:history="1">
        <w:r w:rsidRPr="00D27501">
          <w:rPr>
            <w:rStyle w:val="Hiperveza"/>
            <w:noProof/>
          </w:rPr>
          <w:t>2.5.4</w:t>
        </w:r>
        <w:r>
          <w:rPr>
            <w:rFonts w:asciiTheme="minorHAnsi" w:eastAsiaTheme="minorEastAsia" w:hAnsiTheme="minorHAnsi" w:cstheme="minorBidi"/>
            <w:noProof/>
            <w:sz w:val="22"/>
            <w:szCs w:val="22"/>
            <w:lang w:val="hr-HR" w:eastAsia="hr-HR"/>
          </w:rPr>
          <w:tab/>
        </w:r>
        <w:r w:rsidRPr="00D27501">
          <w:rPr>
            <w:rStyle w:val="Hiperveza"/>
            <w:noProof/>
          </w:rPr>
          <w:t>ABAC in more detail</w:t>
        </w:r>
        <w:r>
          <w:rPr>
            <w:noProof/>
            <w:webHidden/>
          </w:rPr>
          <w:tab/>
        </w:r>
        <w:r>
          <w:rPr>
            <w:noProof/>
            <w:webHidden/>
          </w:rPr>
          <w:fldChar w:fldCharType="begin"/>
        </w:r>
        <w:r>
          <w:rPr>
            <w:noProof/>
            <w:webHidden/>
          </w:rPr>
          <w:instrText xml:space="preserve"> PAGEREF _Toc414035246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7" w:history="1">
        <w:r w:rsidRPr="00D27501">
          <w:rPr>
            <w:rStyle w:val="Hiperveza"/>
            <w:noProof/>
          </w:rPr>
          <w:t>2.5.5</w:t>
        </w:r>
        <w:r>
          <w:rPr>
            <w:rFonts w:asciiTheme="minorHAnsi" w:eastAsiaTheme="minorEastAsia" w:hAnsiTheme="minorHAnsi" w:cstheme="minorBidi"/>
            <w:noProof/>
            <w:sz w:val="22"/>
            <w:szCs w:val="22"/>
            <w:lang w:val="hr-HR" w:eastAsia="hr-HR"/>
          </w:rPr>
          <w:tab/>
        </w:r>
        <w:r w:rsidRPr="00D27501">
          <w:rPr>
            <w:rStyle w:val="Hiperveza"/>
            <w:noProof/>
          </w:rPr>
          <w:t>XACML and JSON</w:t>
        </w:r>
        <w:r>
          <w:rPr>
            <w:noProof/>
            <w:webHidden/>
          </w:rPr>
          <w:tab/>
        </w:r>
        <w:r>
          <w:rPr>
            <w:noProof/>
            <w:webHidden/>
          </w:rPr>
          <w:fldChar w:fldCharType="begin"/>
        </w:r>
        <w:r>
          <w:rPr>
            <w:noProof/>
            <w:webHidden/>
          </w:rPr>
          <w:instrText xml:space="preserve"> PAGEREF _Toc414035247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8" w:history="1">
        <w:r w:rsidRPr="00D27501">
          <w:rPr>
            <w:rStyle w:val="Hiperveza"/>
            <w:noProof/>
          </w:rPr>
          <w:t>2.5.6</w:t>
        </w:r>
        <w:r>
          <w:rPr>
            <w:rFonts w:asciiTheme="minorHAnsi" w:eastAsiaTheme="minorEastAsia" w:hAnsiTheme="minorHAnsi" w:cstheme="minorBidi"/>
            <w:noProof/>
            <w:sz w:val="22"/>
            <w:szCs w:val="22"/>
            <w:lang w:val="hr-HR" w:eastAsia="hr-HR"/>
          </w:rPr>
          <w:tab/>
        </w:r>
        <w:r w:rsidRPr="00D27501">
          <w:rPr>
            <w:rStyle w:val="Hiperveza"/>
            <w:noProof/>
          </w:rPr>
          <w:t>Current Technologies and open source solutions</w:t>
        </w:r>
        <w:r>
          <w:rPr>
            <w:noProof/>
            <w:webHidden/>
          </w:rPr>
          <w:tab/>
        </w:r>
        <w:r>
          <w:rPr>
            <w:noProof/>
            <w:webHidden/>
          </w:rPr>
          <w:fldChar w:fldCharType="begin"/>
        </w:r>
        <w:r>
          <w:rPr>
            <w:noProof/>
            <w:webHidden/>
          </w:rPr>
          <w:instrText xml:space="preserve"> PAGEREF _Toc414035248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9" w:history="1">
        <w:r w:rsidRPr="00D27501">
          <w:rPr>
            <w:rStyle w:val="Hiperveza"/>
            <w:noProof/>
          </w:rPr>
          <w:t>2.5.7</w:t>
        </w:r>
        <w:r>
          <w:rPr>
            <w:rFonts w:asciiTheme="minorHAnsi" w:eastAsiaTheme="minorEastAsia" w:hAnsiTheme="minorHAnsi" w:cstheme="minorBidi"/>
            <w:noProof/>
            <w:sz w:val="22"/>
            <w:szCs w:val="22"/>
            <w:lang w:val="hr-HR" w:eastAsia="hr-HR"/>
          </w:rPr>
          <w:tab/>
        </w:r>
        <w:r w:rsidRPr="00D27501">
          <w:rPr>
            <w:rStyle w:val="Hiperveza"/>
            <w:noProof/>
          </w:rPr>
          <w:t>Conclusion</w:t>
        </w:r>
        <w:r>
          <w:rPr>
            <w:noProof/>
            <w:webHidden/>
          </w:rPr>
          <w:tab/>
        </w:r>
        <w:r>
          <w:rPr>
            <w:noProof/>
            <w:webHidden/>
          </w:rPr>
          <w:fldChar w:fldCharType="begin"/>
        </w:r>
        <w:r>
          <w:rPr>
            <w:noProof/>
            <w:webHidden/>
          </w:rPr>
          <w:instrText xml:space="preserve"> PAGEREF _Toc414035249 \h </w:instrText>
        </w:r>
        <w:r>
          <w:rPr>
            <w:noProof/>
            <w:webHidden/>
          </w:rPr>
        </w:r>
        <w:r>
          <w:rPr>
            <w:noProof/>
            <w:webHidden/>
          </w:rPr>
          <w:fldChar w:fldCharType="separate"/>
        </w:r>
        <w:r>
          <w:rPr>
            <w:noProof/>
            <w:webHidden/>
          </w:rPr>
          <w:t>15</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0" w:history="1">
        <w:r w:rsidRPr="00D27501">
          <w:rPr>
            <w:rStyle w:val="Hiperveza"/>
            <w:noProof/>
          </w:rPr>
          <w:t>2.6</w:t>
        </w:r>
        <w:r>
          <w:rPr>
            <w:rFonts w:asciiTheme="minorHAnsi" w:eastAsiaTheme="minorEastAsia" w:hAnsiTheme="minorHAnsi" w:cstheme="minorBidi"/>
            <w:noProof/>
            <w:sz w:val="22"/>
            <w:szCs w:val="22"/>
            <w:lang w:val="hr-HR" w:eastAsia="hr-HR"/>
          </w:rPr>
          <w:tab/>
        </w:r>
        <w:r w:rsidRPr="00D27501">
          <w:rPr>
            <w:rStyle w:val="Hiperveza"/>
            <w:noProof/>
          </w:rPr>
          <w:t>SMARTIE</w:t>
        </w:r>
        <w:r>
          <w:rPr>
            <w:noProof/>
            <w:webHidden/>
          </w:rPr>
          <w:tab/>
        </w:r>
        <w:r>
          <w:rPr>
            <w:noProof/>
            <w:webHidden/>
          </w:rPr>
          <w:fldChar w:fldCharType="begin"/>
        </w:r>
        <w:r>
          <w:rPr>
            <w:noProof/>
            <w:webHidden/>
          </w:rPr>
          <w:instrText xml:space="preserve"> PAGEREF _Toc414035250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1" w:history="1">
        <w:r w:rsidRPr="00D27501">
          <w:rPr>
            <w:rStyle w:val="Hiperveza"/>
            <w:noProof/>
          </w:rPr>
          <w:t>2.6.1</w:t>
        </w:r>
        <w:r>
          <w:rPr>
            <w:rFonts w:asciiTheme="minorHAnsi" w:eastAsiaTheme="minorEastAsia" w:hAnsiTheme="minorHAnsi" w:cstheme="minorBidi"/>
            <w:noProof/>
            <w:sz w:val="22"/>
            <w:szCs w:val="22"/>
            <w:lang w:val="hr-HR" w:eastAsia="hr-HR"/>
          </w:rPr>
          <w:tab/>
        </w:r>
        <w:r w:rsidRPr="00D27501">
          <w:rPr>
            <w:rStyle w:val="Hiperveza"/>
            <w:noProof/>
          </w:rPr>
          <w:t>Brief Overview</w:t>
        </w:r>
        <w:r>
          <w:rPr>
            <w:noProof/>
            <w:webHidden/>
          </w:rPr>
          <w:tab/>
        </w:r>
        <w:r>
          <w:rPr>
            <w:noProof/>
            <w:webHidden/>
          </w:rPr>
          <w:fldChar w:fldCharType="begin"/>
        </w:r>
        <w:r>
          <w:rPr>
            <w:noProof/>
            <w:webHidden/>
          </w:rPr>
          <w:instrText xml:space="preserve"> PAGEREF _Toc414035251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2" w:history="1">
        <w:r w:rsidRPr="00D27501">
          <w:rPr>
            <w:rStyle w:val="Hiperveza"/>
            <w:noProof/>
          </w:rPr>
          <w:t>2.6.2</w:t>
        </w:r>
        <w:r>
          <w:rPr>
            <w:rFonts w:asciiTheme="minorHAnsi" w:eastAsiaTheme="minorEastAsia" w:hAnsiTheme="minorHAnsi" w:cstheme="minorBidi"/>
            <w:noProof/>
            <w:sz w:val="22"/>
            <w:szCs w:val="22"/>
            <w:lang w:val="hr-HR" w:eastAsia="hr-HR"/>
          </w:rPr>
          <w:tab/>
        </w:r>
        <w:r w:rsidRPr="00D27501">
          <w:rPr>
            <w:rStyle w:val="Hiperveza"/>
            <w:noProof/>
          </w:rPr>
          <w:t>General Architecture</w:t>
        </w:r>
        <w:r>
          <w:rPr>
            <w:noProof/>
            <w:webHidden/>
          </w:rPr>
          <w:tab/>
        </w:r>
        <w:r>
          <w:rPr>
            <w:noProof/>
            <w:webHidden/>
          </w:rPr>
          <w:fldChar w:fldCharType="begin"/>
        </w:r>
        <w:r>
          <w:rPr>
            <w:noProof/>
            <w:webHidden/>
          </w:rPr>
          <w:instrText xml:space="preserve"> PAGEREF _Toc414035252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3" w:history="1">
        <w:r w:rsidRPr="00D27501">
          <w:rPr>
            <w:rStyle w:val="Hiperveza"/>
            <w:noProof/>
          </w:rPr>
          <w:t>2.6.3</w:t>
        </w:r>
        <w:r>
          <w:rPr>
            <w:rFonts w:asciiTheme="minorHAnsi" w:eastAsiaTheme="minorEastAsia" w:hAnsiTheme="minorHAnsi" w:cstheme="minorBidi"/>
            <w:noProof/>
            <w:sz w:val="22"/>
            <w:szCs w:val="22"/>
            <w:lang w:val="hr-HR" w:eastAsia="hr-HR"/>
          </w:rPr>
          <w:tab/>
        </w:r>
        <w:r w:rsidRPr="00D27501">
          <w:rPr>
            <w:rStyle w:val="Hiperveza"/>
            <w:noProof/>
          </w:rPr>
          <w:t>Goals of SMARTIE</w:t>
        </w:r>
        <w:r>
          <w:rPr>
            <w:noProof/>
            <w:webHidden/>
          </w:rPr>
          <w:tab/>
        </w:r>
        <w:r>
          <w:rPr>
            <w:noProof/>
            <w:webHidden/>
          </w:rPr>
          <w:fldChar w:fldCharType="begin"/>
        </w:r>
        <w:r>
          <w:rPr>
            <w:noProof/>
            <w:webHidden/>
          </w:rPr>
          <w:instrText xml:space="preserve"> PAGEREF _Toc414035253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4" w:history="1">
        <w:r w:rsidRPr="00D27501">
          <w:rPr>
            <w:rStyle w:val="Hiperveza"/>
            <w:noProof/>
          </w:rPr>
          <w:t>2.6.4</w:t>
        </w:r>
        <w:r>
          <w:rPr>
            <w:rFonts w:asciiTheme="minorHAnsi" w:eastAsiaTheme="minorEastAsia" w:hAnsiTheme="minorHAnsi" w:cstheme="minorBidi"/>
            <w:noProof/>
            <w:sz w:val="22"/>
            <w:szCs w:val="22"/>
            <w:lang w:val="hr-HR" w:eastAsia="hr-HR"/>
          </w:rPr>
          <w:tab/>
        </w:r>
        <w:r w:rsidRPr="00D27501">
          <w:rPr>
            <w:rStyle w:val="Hiperveza"/>
            <w:noProof/>
          </w:rPr>
          <w:t>Current state</w:t>
        </w:r>
        <w:r>
          <w:rPr>
            <w:noProof/>
            <w:webHidden/>
          </w:rPr>
          <w:tab/>
        </w:r>
        <w:r>
          <w:rPr>
            <w:noProof/>
            <w:webHidden/>
          </w:rPr>
          <w:fldChar w:fldCharType="begin"/>
        </w:r>
        <w:r>
          <w:rPr>
            <w:noProof/>
            <w:webHidden/>
          </w:rPr>
          <w:instrText xml:space="preserve"> PAGEREF _Toc414035254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5" w:history="1">
        <w:r w:rsidRPr="00D27501">
          <w:rPr>
            <w:rStyle w:val="Hiperveza"/>
            <w:noProof/>
          </w:rPr>
          <w:t>2.6.5</w:t>
        </w:r>
        <w:r>
          <w:rPr>
            <w:rFonts w:asciiTheme="minorHAnsi" w:eastAsiaTheme="minorEastAsia" w:hAnsiTheme="minorHAnsi" w:cstheme="minorBidi"/>
            <w:noProof/>
            <w:sz w:val="22"/>
            <w:szCs w:val="22"/>
            <w:lang w:val="hr-HR" w:eastAsia="hr-HR"/>
          </w:rPr>
          <w:tab/>
        </w:r>
        <w:r w:rsidRPr="00D27501">
          <w:rPr>
            <w:rStyle w:val="Hiperveza"/>
            <w:noProof/>
          </w:rPr>
          <w:t>Future plans</w:t>
        </w:r>
        <w:r>
          <w:rPr>
            <w:noProof/>
            <w:webHidden/>
          </w:rPr>
          <w:tab/>
        </w:r>
        <w:r>
          <w:rPr>
            <w:noProof/>
            <w:webHidden/>
          </w:rPr>
          <w:fldChar w:fldCharType="begin"/>
        </w:r>
        <w:r>
          <w:rPr>
            <w:noProof/>
            <w:webHidden/>
          </w:rPr>
          <w:instrText xml:space="preserve"> PAGEREF _Toc414035255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6" w:history="1">
        <w:r w:rsidRPr="00D27501">
          <w:rPr>
            <w:rStyle w:val="Hiperveza"/>
            <w:noProof/>
          </w:rPr>
          <w:t>2.7</w:t>
        </w:r>
        <w:r>
          <w:rPr>
            <w:rFonts w:asciiTheme="minorHAnsi" w:eastAsiaTheme="minorEastAsia" w:hAnsiTheme="minorHAnsi" w:cstheme="minorBidi"/>
            <w:noProof/>
            <w:sz w:val="22"/>
            <w:szCs w:val="22"/>
            <w:lang w:val="hr-HR" w:eastAsia="hr-HR"/>
          </w:rPr>
          <w:tab/>
        </w:r>
        <w:r w:rsidRPr="00D27501">
          <w:rPr>
            <w:rStyle w:val="Hiperveza"/>
            <w:noProof/>
          </w:rPr>
          <w:t>Other related work</w:t>
        </w:r>
        <w:r>
          <w:rPr>
            <w:noProof/>
            <w:webHidden/>
          </w:rPr>
          <w:tab/>
        </w:r>
        <w:r>
          <w:rPr>
            <w:noProof/>
            <w:webHidden/>
          </w:rPr>
          <w:fldChar w:fldCharType="begin"/>
        </w:r>
        <w:r>
          <w:rPr>
            <w:noProof/>
            <w:webHidden/>
          </w:rPr>
          <w:instrText xml:space="preserve"> PAGEREF _Toc414035256 \h </w:instrText>
        </w:r>
        <w:r>
          <w:rPr>
            <w:noProof/>
            <w:webHidden/>
          </w:rPr>
        </w:r>
        <w:r>
          <w:rPr>
            <w:noProof/>
            <w:webHidden/>
          </w:rPr>
          <w:fldChar w:fldCharType="separate"/>
        </w:r>
        <w:r>
          <w:rPr>
            <w:noProof/>
            <w:webHidden/>
          </w:rPr>
          <w:t>16</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57" w:history="1">
        <w:r w:rsidRPr="00D27501">
          <w:rPr>
            <w:rStyle w:val="Hiperveza"/>
            <w:noProof/>
          </w:rPr>
          <w:t>3</w:t>
        </w:r>
        <w:r>
          <w:rPr>
            <w:rFonts w:asciiTheme="minorHAnsi" w:eastAsiaTheme="minorEastAsia" w:hAnsiTheme="minorHAnsi" w:cstheme="minorBidi"/>
            <w:noProof/>
            <w:sz w:val="22"/>
            <w:szCs w:val="22"/>
            <w:lang w:val="hr-HR" w:eastAsia="hr-HR"/>
          </w:rPr>
          <w:tab/>
        </w:r>
        <w:r w:rsidRPr="00D27501">
          <w:rPr>
            <w:rStyle w:val="Hiperveza"/>
            <w:noProof/>
          </w:rPr>
          <w:t>Project description</w:t>
        </w:r>
        <w:r>
          <w:rPr>
            <w:noProof/>
            <w:webHidden/>
          </w:rPr>
          <w:tab/>
        </w:r>
        <w:r>
          <w:rPr>
            <w:noProof/>
            <w:webHidden/>
          </w:rPr>
          <w:fldChar w:fldCharType="begin"/>
        </w:r>
        <w:r>
          <w:rPr>
            <w:noProof/>
            <w:webHidden/>
          </w:rPr>
          <w:instrText xml:space="preserve"> PAGEREF _Toc414035257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8" w:history="1">
        <w:r w:rsidRPr="00D27501">
          <w:rPr>
            <w:rStyle w:val="Hiperveza"/>
            <w:noProof/>
          </w:rPr>
          <w:t>3.1</w:t>
        </w:r>
        <w:r>
          <w:rPr>
            <w:rFonts w:asciiTheme="minorHAnsi" w:eastAsiaTheme="minorEastAsia" w:hAnsiTheme="minorHAnsi" w:cstheme="minorBidi"/>
            <w:noProof/>
            <w:sz w:val="22"/>
            <w:szCs w:val="22"/>
            <w:lang w:val="hr-HR" w:eastAsia="hr-HR"/>
          </w:rPr>
          <w:tab/>
        </w:r>
        <w:r w:rsidRPr="00D27501">
          <w:rPr>
            <w:rStyle w:val="Hiperveza"/>
            <w:noProof/>
          </w:rPr>
          <w:t>Choices made</w:t>
        </w:r>
        <w:r>
          <w:rPr>
            <w:noProof/>
            <w:webHidden/>
          </w:rPr>
          <w:tab/>
        </w:r>
        <w:r>
          <w:rPr>
            <w:noProof/>
            <w:webHidden/>
          </w:rPr>
          <w:fldChar w:fldCharType="begin"/>
        </w:r>
        <w:r>
          <w:rPr>
            <w:noProof/>
            <w:webHidden/>
          </w:rPr>
          <w:instrText xml:space="preserve"> PAGEREF _Toc414035258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9" w:history="1">
        <w:r w:rsidRPr="00D27501">
          <w:rPr>
            <w:rStyle w:val="Hiperveza"/>
            <w:noProof/>
          </w:rPr>
          <w:t>3.2</w:t>
        </w:r>
        <w:r>
          <w:rPr>
            <w:rFonts w:asciiTheme="minorHAnsi" w:eastAsiaTheme="minorEastAsia" w:hAnsiTheme="minorHAnsi" w:cstheme="minorBidi"/>
            <w:noProof/>
            <w:sz w:val="22"/>
            <w:szCs w:val="22"/>
            <w:lang w:val="hr-HR" w:eastAsia="hr-HR"/>
          </w:rPr>
          <w:tab/>
        </w:r>
        <w:r w:rsidRPr="00D27501">
          <w:rPr>
            <w:rStyle w:val="Hiperveza"/>
            <w:noProof/>
          </w:rPr>
          <w:t>General structure proposed</w:t>
        </w:r>
        <w:r>
          <w:rPr>
            <w:noProof/>
            <w:webHidden/>
          </w:rPr>
          <w:tab/>
        </w:r>
        <w:r>
          <w:rPr>
            <w:noProof/>
            <w:webHidden/>
          </w:rPr>
          <w:fldChar w:fldCharType="begin"/>
        </w:r>
        <w:r>
          <w:rPr>
            <w:noProof/>
            <w:webHidden/>
          </w:rPr>
          <w:instrText xml:space="preserve"> PAGEREF _Toc414035259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0" w:history="1">
        <w:r w:rsidRPr="00D27501">
          <w:rPr>
            <w:rStyle w:val="Hiperveza"/>
            <w:noProof/>
          </w:rPr>
          <w:t>3.3</w:t>
        </w:r>
        <w:r>
          <w:rPr>
            <w:rFonts w:asciiTheme="minorHAnsi" w:eastAsiaTheme="minorEastAsia" w:hAnsiTheme="minorHAnsi" w:cstheme="minorBidi"/>
            <w:noProof/>
            <w:sz w:val="22"/>
            <w:szCs w:val="22"/>
            <w:lang w:val="hr-HR" w:eastAsia="hr-HR"/>
          </w:rPr>
          <w:tab/>
        </w:r>
        <w:r w:rsidRPr="00D27501">
          <w:rPr>
            <w:rStyle w:val="Hiperveza"/>
            <w:noProof/>
          </w:rPr>
          <w:t>Development plans and overview</w:t>
        </w:r>
        <w:r>
          <w:rPr>
            <w:noProof/>
            <w:webHidden/>
          </w:rPr>
          <w:tab/>
        </w:r>
        <w:r>
          <w:rPr>
            <w:noProof/>
            <w:webHidden/>
          </w:rPr>
          <w:fldChar w:fldCharType="begin"/>
        </w:r>
        <w:r>
          <w:rPr>
            <w:noProof/>
            <w:webHidden/>
          </w:rPr>
          <w:instrText xml:space="preserve"> PAGEREF _Toc414035260 \h </w:instrText>
        </w:r>
        <w:r>
          <w:rPr>
            <w:noProof/>
            <w:webHidden/>
          </w:rPr>
        </w:r>
        <w:r>
          <w:rPr>
            <w:noProof/>
            <w:webHidden/>
          </w:rPr>
          <w:fldChar w:fldCharType="separate"/>
        </w:r>
        <w:r>
          <w:rPr>
            <w:noProof/>
            <w:webHidden/>
          </w:rPr>
          <w:t>17</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61" w:history="1">
        <w:r w:rsidRPr="00D27501">
          <w:rPr>
            <w:rStyle w:val="Hiperveza"/>
            <w:noProof/>
          </w:rPr>
          <w:t>4</w:t>
        </w:r>
        <w:r>
          <w:rPr>
            <w:rFonts w:asciiTheme="minorHAnsi" w:eastAsiaTheme="minorEastAsia" w:hAnsiTheme="minorHAnsi" w:cstheme="minorBidi"/>
            <w:noProof/>
            <w:sz w:val="22"/>
            <w:szCs w:val="22"/>
            <w:lang w:val="hr-HR" w:eastAsia="hr-HR"/>
          </w:rPr>
          <w:tab/>
        </w:r>
        <w:r w:rsidRPr="00D27501">
          <w:rPr>
            <w:rStyle w:val="Hiperveza"/>
            <w:noProof/>
          </w:rPr>
          <w:t>(Main) Development explemnation</w:t>
        </w:r>
        <w:r>
          <w:rPr>
            <w:noProof/>
            <w:webHidden/>
          </w:rPr>
          <w:tab/>
        </w:r>
        <w:r>
          <w:rPr>
            <w:noProof/>
            <w:webHidden/>
          </w:rPr>
          <w:fldChar w:fldCharType="begin"/>
        </w:r>
        <w:r>
          <w:rPr>
            <w:noProof/>
            <w:webHidden/>
          </w:rPr>
          <w:instrText xml:space="preserve"> PAGEREF _Toc414035261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2" w:history="1">
        <w:r w:rsidRPr="00D27501">
          <w:rPr>
            <w:rStyle w:val="Hiperveza"/>
            <w:noProof/>
          </w:rPr>
          <w:t>4.1</w:t>
        </w:r>
        <w:r>
          <w:rPr>
            <w:rFonts w:asciiTheme="minorHAnsi" w:eastAsiaTheme="minorEastAsia" w:hAnsiTheme="minorHAnsi" w:cstheme="minorBidi"/>
            <w:noProof/>
            <w:sz w:val="22"/>
            <w:szCs w:val="22"/>
            <w:lang w:val="hr-HR" w:eastAsia="hr-HR"/>
          </w:rPr>
          <w:tab/>
        </w:r>
        <w:r w:rsidRPr="00D27501">
          <w:rPr>
            <w:rStyle w:val="Hiperveza"/>
            <w:noProof/>
          </w:rPr>
          <w:t>Final structure description in detail</w:t>
        </w:r>
        <w:r>
          <w:rPr>
            <w:noProof/>
            <w:webHidden/>
          </w:rPr>
          <w:tab/>
        </w:r>
        <w:r>
          <w:rPr>
            <w:noProof/>
            <w:webHidden/>
          </w:rPr>
          <w:fldChar w:fldCharType="begin"/>
        </w:r>
        <w:r>
          <w:rPr>
            <w:noProof/>
            <w:webHidden/>
          </w:rPr>
          <w:instrText xml:space="preserve"> PAGEREF _Toc414035262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3" w:history="1">
        <w:r w:rsidRPr="00D27501">
          <w:rPr>
            <w:rStyle w:val="Hiperveza"/>
            <w:noProof/>
          </w:rPr>
          <w:t>4.1.1</w:t>
        </w:r>
        <w:r>
          <w:rPr>
            <w:rFonts w:asciiTheme="minorHAnsi" w:eastAsiaTheme="minorEastAsia" w:hAnsiTheme="minorHAnsi" w:cstheme="minorBidi"/>
            <w:noProof/>
            <w:sz w:val="22"/>
            <w:szCs w:val="22"/>
            <w:lang w:val="hr-HR" w:eastAsia="hr-HR"/>
          </w:rPr>
          <w:tab/>
        </w:r>
        <w:r w:rsidRPr="00D27501">
          <w:rPr>
            <w:rStyle w:val="Hiperveza"/>
            <w:noProof/>
          </w:rPr>
          <w:t>Global architecture</w:t>
        </w:r>
        <w:r>
          <w:rPr>
            <w:noProof/>
            <w:webHidden/>
          </w:rPr>
          <w:tab/>
        </w:r>
        <w:r>
          <w:rPr>
            <w:noProof/>
            <w:webHidden/>
          </w:rPr>
          <w:fldChar w:fldCharType="begin"/>
        </w:r>
        <w:r>
          <w:rPr>
            <w:noProof/>
            <w:webHidden/>
          </w:rPr>
          <w:instrText xml:space="preserve"> PAGEREF _Toc414035263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4" w:history="1">
        <w:r w:rsidRPr="00D27501">
          <w:rPr>
            <w:rStyle w:val="Hiperveza"/>
            <w:noProof/>
          </w:rPr>
          <w:t>4.1.2</w:t>
        </w:r>
        <w:r>
          <w:rPr>
            <w:rFonts w:asciiTheme="minorHAnsi" w:eastAsiaTheme="minorEastAsia" w:hAnsiTheme="minorHAnsi" w:cstheme="minorBidi"/>
            <w:noProof/>
            <w:sz w:val="22"/>
            <w:szCs w:val="22"/>
            <w:lang w:val="hr-HR" w:eastAsia="hr-HR"/>
          </w:rPr>
          <w:tab/>
        </w:r>
        <w:r w:rsidRPr="00D27501">
          <w:rPr>
            <w:rStyle w:val="Hiperveza"/>
            <w:noProof/>
          </w:rPr>
          <w:t>Policy database</w:t>
        </w:r>
        <w:r>
          <w:rPr>
            <w:noProof/>
            <w:webHidden/>
          </w:rPr>
          <w:tab/>
        </w:r>
        <w:r>
          <w:rPr>
            <w:noProof/>
            <w:webHidden/>
          </w:rPr>
          <w:fldChar w:fldCharType="begin"/>
        </w:r>
        <w:r>
          <w:rPr>
            <w:noProof/>
            <w:webHidden/>
          </w:rPr>
          <w:instrText xml:space="preserve"> PAGEREF _Toc414035264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5" w:history="1">
        <w:r w:rsidRPr="00D27501">
          <w:rPr>
            <w:rStyle w:val="Hiperveza"/>
            <w:noProof/>
          </w:rPr>
          <w:t>4.1.3</w:t>
        </w:r>
        <w:r>
          <w:rPr>
            <w:rFonts w:asciiTheme="minorHAnsi" w:eastAsiaTheme="minorEastAsia" w:hAnsiTheme="minorHAnsi" w:cstheme="minorBidi"/>
            <w:noProof/>
            <w:sz w:val="22"/>
            <w:szCs w:val="22"/>
            <w:lang w:val="hr-HR" w:eastAsia="hr-HR"/>
          </w:rPr>
          <w:tab/>
        </w:r>
        <w:r w:rsidRPr="00D27501">
          <w:rPr>
            <w:rStyle w:val="Hiperveza"/>
            <w:noProof/>
          </w:rPr>
          <w:t>Sensor data database</w:t>
        </w:r>
        <w:r>
          <w:rPr>
            <w:noProof/>
            <w:webHidden/>
          </w:rPr>
          <w:tab/>
        </w:r>
        <w:r>
          <w:rPr>
            <w:noProof/>
            <w:webHidden/>
          </w:rPr>
          <w:fldChar w:fldCharType="begin"/>
        </w:r>
        <w:r>
          <w:rPr>
            <w:noProof/>
            <w:webHidden/>
          </w:rPr>
          <w:instrText xml:space="preserve"> PAGEREF _Toc414035265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6" w:history="1">
        <w:r w:rsidRPr="00D27501">
          <w:rPr>
            <w:rStyle w:val="Hiperveza"/>
            <w:noProof/>
          </w:rPr>
          <w:t>4.2</w:t>
        </w:r>
        <w:r>
          <w:rPr>
            <w:rFonts w:asciiTheme="minorHAnsi" w:eastAsiaTheme="minorEastAsia" w:hAnsiTheme="minorHAnsi" w:cstheme="minorBidi"/>
            <w:noProof/>
            <w:sz w:val="22"/>
            <w:szCs w:val="22"/>
            <w:lang w:val="hr-HR" w:eastAsia="hr-HR"/>
          </w:rPr>
          <w:tab/>
        </w:r>
        <w:r w:rsidRPr="00D27501">
          <w:rPr>
            <w:rStyle w:val="Hiperveza"/>
            <w:noProof/>
          </w:rPr>
          <w:t>Data storage modules</w:t>
        </w:r>
        <w:r>
          <w:rPr>
            <w:noProof/>
            <w:webHidden/>
          </w:rPr>
          <w:tab/>
        </w:r>
        <w:r>
          <w:rPr>
            <w:noProof/>
            <w:webHidden/>
          </w:rPr>
          <w:fldChar w:fldCharType="begin"/>
        </w:r>
        <w:r>
          <w:rPr>
            <w:noProof/>
            <w:webHidden/>
          </w:rPr>
          <w:instrText xml:space="preserve"> PAGEREF _Toc414035266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7" w:history="1">
        <w:r w:rsidRPr="00D27501">
          <w:rPr>
            <w:rStyle w:val="Hiperveza"/>
            <w:noProof/>
          </w:rPr>
          <w:t>4.3</w:t>
        </w:r>
        <w:r>
          <w:rPr>
            <w:rFonts w:asciiTheme="minorHAnsi" w:eastAsiaTheme="minorEastAsia" w:hAnsiTheme="minorHAnsi" w:cstheme="minorBidi"/>
            <w:noProof/>
            <w:sz w:val="22"/>
            <w:szCs w:val="22"/>
            <w:lang w:val="hr-HR" w:eastAsia="hr-HR"/>
          </w:rPr>
          <w:tab/>
        </w:r>
        <w:r w:rsidRPr="00D27501">
          <w:rPr>
            <w:rStyle w:val="Hiperveza"/>
            <w:noProof/>
          </w:rPr>
          <w:t>Access controll module</w:t>
        </w:r>
        <w:r>
          <w:rPr>
            <w:noProof/>
            <w:webHidden/>
          </w:rPr>
          <w:tab/>
        </w:r>
        <w:r>
          <w:rPr>
            <w:noProof/>
            <w:webHidden/>
          </w:rPr>
          <w:fldChar w:fldCharType="begin"/>
        </w:r>
        <w:r>
          <w:rPr>
            <w:noProof/>
            <w:webHidden/>
          </w:rPr>
          <w:instrText xml:space="preserve"> PAGEREF _Toc414035267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8" w:history="1">
        <w:r w:rsidRPr="00D27501">
          <w:rPr>
            <w:rStyle w:val="Hiperveza"/>
            <w:noProof/>
          </w:rPr>
          <w:t>4.3.1</w:t>
        </w:r>
        <w:r>
          <w:rPr>
            <w:rFonts w:asciiTheme="minorHAnsi" w:eastAsiaTheme="minorEastAsia" w:hAnsiTheme="minorHAnsi" w:cstheme="minorBidi"/>
            <w:noProof/>
            <w:sz w:val="22"/>
            <w:szCs w:val="22"/>
            <w:lang w:val="hr-HR" w:eastAsia="hr-HR"/>
          </w:rPr>
          <w:tab/>
        </w:r>
        <w:r w:rsidRPr="00D27501">
          <w:rPr>
            <w:rStyle w:val="Hiperveza"/>
            <w:noProof/>
          </w:rPr>
          <w:t>PAP</w:t>
        </w:r>
        <w:r>
          <w:rPr>
            <w:noProof/>
            <w:webHidden/>
          </w:rPr>
          <w:tab/>
        </w:r>
        <w:r>
          <w:rPr>
            <w:noProof/>
            <w:webHidden/>
          </w:rPr>
          <w:fldChar w:fldCharType="begin"/>
        </w:r>
        <w:r>
          <w:rPr>
            <w:noProof/>
            <w:webHidden/>
          </w:rPr>
          <w:instrText xml:space="preserve"> PAGEREF _Toc414035268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9" w:history="1">
        <w:r w:rsidRPr="00D27501">
          <w:rPr>
            <w:rStyle w:val="Hiperveza"/>
            <w:noProof/>
          </w:rPr>
          <w:t>4.3.2</w:t>
        </w:r>
        <w:r>
          <w:rPr>
            <w:rFonts w:asciiTheme="minorHAnsi" w:eastAsiaTheme="minorEastAsia" w:hAnsiTheme="minorHAnsi" w:cstheme="minorBidi"/>
            <w:noProof/>
            <w:sz w:val="22"/>
            <w:szCs w:val="22"/>
            <w:lang w:val="hr-HR" w:eastAsia="hr-HR"/>
          </w:rPr>
          <w:tab/>
        </w:r>
        <w:r w:rsidRPr="00D27501">
          <w:rPr>
            <w:rStyle w:val="Hiperveza"/>
            <w:noProof/>
          </w:rPr>
          <w:t>PIP &amp; PRP</w:t>
        </w:r>
        <w:r>
          <w:rPr>
            <w:noProof/>
            <w:webHidden/>
          </w:rPr>
          <w:tab/>
        </w:r>
        <w:r>
          <w:rPr>
            <w:noProof/>
            <w:webHidden/>
          </w:rPr>
          <w:fldChar w:fldCharType="begin"/>
        </w:r>
        <w:r>
          <w:rPr>
            <w:noProof/>
            <w:webHidden/>
          </w:rPr>
          <w:instrText xml:space="preserve"> PAGEREF _Toc414035269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70" w:history="1">
        <w:r w:rsidRPr="00D27501">
          <w:rPr>
            <w:rStyle w:val="Hiperveza"/>
            <w:noProof/>
          </w:rPr>
          <w:t>4.3.3</w:t>
        </w:r>
        <w:r>
          <w:rPr>
            <w:rFonts w:asciiTheme="minorHAnsi" w:eastAsiaTheme="minorEastAsia" w:hAnsiTheme="minorHAnsi" w:cstheme="minorBidi"/>
            <w:noProof/>
            <w:sz w:val="22"/>
            <w:szCs w:val="22"/>
            <w:lang w:val="hr-HR" w:eastAsia="hr-HR"/>
          </w:rPr>
          <w:tab/>
        </w:r>
        <w:r w:rsidRPr="00D27501">
          <w:rPr>
            <w:rStyle w:val="Hiperveza"/>
            <w:noProof/>
          </w:rPr>
          <w:t>PEP</w:t>
        </w:r>
        <w:r>
          <w:rPr>
            <w:noProof/>
            <w:webHidden/>
          </w:rPr>
          <w:tab/>
        </w:r>
        <w:r>
          <w:rPr>
            <w:noProof/>
            <w:webHidden/>
          </w:rPr>
          <w:fldChar w:fldCharType="begin"/>
        </w:r>
        <w:r>
          <w:rPr>
            <w:noProof/>
            <w:webHidden/>
          </w:rPr>
          <w:instrText xml:space="preserve"> PAGEREF _Toc414035270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71" w:history="1">
        <w:r w:rsidRPr="00D27501">
          <w:rPr>
            <w:rStyle w:val="Hiperveza"/>
            <w:noProof/>
          </w:rPr>
          <w:t>4.3.4</w:t>
        </w:r>
        <w:r>
          <w:rPr>
            <w:rFonts w:asciiTheme="minorHAnsi" w:eastAsiaTheme="minorEastAsia" w:hAnsiTheme="minorHAnsi" w:cstheme="minorBidi"/>
            <w:noProof/>
            <w:sz w:val="22"/>
            <w:szCs w:val="22"/>
            <w:lang w:val="hr-HR" w:eastAsia="hr-HR"/>
          </w:rPr>
          <w:tab/>
        </w:r>
        <w:r w:rsidRPr="00D27501">
          <w:rPr>
            <w:rStyle w:val="Hiperveza"/>
            <w:noProof/>
          </w:rPr>
          <w:t>PDP</w:t>
        </w:r>
        <w:r>
          <w:rPr>
            <w:noProof/>
            <w:webHidden/>
          </w:rPr>
          <w:tab/>
        </w:r>
        <w:r>
          <w:rPr>
            <w:noProof/>
            <w:webHidden/>
          </w:rPr>
          <w:fldChar w:fldCharType="begin"/>
        </w:r>
        <w:r>
          <w:rPr>
            <w:noProof/>
            <w:webHidden/>
          </w:rPr>
          <w:instrText xml:space="preserve"> PAGEREF _Toc414035271 \h </w:instrText>
        </w:r>
        <w:r>
          <w:rPr>
            <w:noProof/>
            <w:webHidden/>
          </w:rPr>
        </w:r>
        <w:r>
          <w:rPr>
            <w:noProof/>
            <w:webHidden/>
          </w:rPr>
          <w:fldChar w:fldCharType="separate"/>
        </w:r>
        <w:r>
          <w:rPr>
            <w:noProof/>
            <w:webHidden/>
          </w:rPr>
          <w:t>18</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72" w:history="1">
        <w:r w:rsidRPr="00D27501">
          <w:rPr>
            <w:rStyle w:val="Hiperveza"/>
            <w:noProof/>
          </w:rPr>
          <w:t>5</w:t>
        </w:r>
        <w:r>
          <w:rPr>
            <w:rFonts w:asciiTheme="minorHAnsi" w:eastAsiaTheme="minorEastAsia" w:hAnsiTheme="minorHAnsi" w:cstheme="minorBidi"/>
            <w:noProof/>
            <w:sz w:val="22"/>
            <w:szCs w:val="22"/>
            <w:lang w:val="hr-HR" w:eastAsia="hr-HR"/>
          </w:rPr>
          <w:tab/>
        </w:r>
        <w:r w:rsidRPr="00D27501">
          <w:rPr>
            <w:rStyle w:val="Hiperveza"/>
            <w:noProof/>
          </w:rPr>
          <w:t>Testing</w:t>
        </w:r>
        <w:r>
          <w:rPr>
            <w:noProof/>
            <w:webHidden/>
          </w:rPr>
          <w:tab/>
        </w:r>
        <w:r>
          <w:rPr>
            <w:noProof/>
            <w:webHidden/>
          </w:rPr>
          <w:fldChar w:fldCharType="begin"/>
        </w:r>
        <w:r>
          <w:rPr>
            <w:noProof/>
            <w:webHidden/>
          </w:rPr>
          <w:instrText xml:space="preserve"> PAGEREF _Toc414035272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3" w:history="1">
        <w:r w:rsidRPr="00D27501">
          <w:rPr>
            <w:rStyle w:val="Hiperveza"/>
            <w:noProof/>
          </w:rPr>
          <w:t>5.1</w:t>
        </w:r>
        <w:r>
          <w:rPr>
            <w:rFonts w:asciiTheme="minorHAnsi" w:eastAsiaTheme="minorEastAsia" w:hAnsiTheme="minorHAnsi" w:cstheme="minorBidi"/>
            <w:noProof/>
            <w:sz w:val="22"/>
            <w:szCs w:val="22"/>
            <w:lang w:val="hr-HR" w:eastAsia="hr-HR"/>
          </w:rPr>
          <w:tab/>
        </w:r>
        <w:r w:rsidRPr="00D27501">
          <w:rPr>
            <w:rStyle w:val="Hiperveza"/>
            <w:noProof/>
          </w:rPr>
          <w:t>Test scenatio1</w:t>
        </w:r>
        <w:r>
          <w:rPr>
            <w:noProof/>
            <w:webHidden/>
          </w:rPr>
          <w:tab/>
        </w:r>
        <w:r>
          <w:rPr>
            <w:noProof/>
            <w:webHidden/>
          </w:rPr>
          <w:fldChar w:fldCharType="begin"/>
        </w:r>
        <w:r>
          <w:rPr>
            <w:noProof/>
            <w:webHidden/>
          </w:rPr>
          <w:instrText xml:space="preserve"> PAGEREF _Toc414035273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4" w:history="1">
        <w:r w:rsidRPr="00D27501">
          <w:rPr>
            <w:rStyle w:val="Hiperveza"/>
            <w:noProof/>
          </w:rPr>
          <w:t>5.2</w:t>
        </w:r>
        <w:r>
          <w:rPr>
            <w:rFonts w:asciiTheme="minorHAnsi" w:eastAsiaTheme="minorEastAsia" w:hAnsiTheme="minorHAnsi" w:cstheme="minorBidi"/>
            <w:noProof/>
            <w:sz w:val="22"/>
            <w:szCs w:val="22"/>
            <w:lang w:val="hr-HR" w:eastAsia="hr-HR"/>
          </w:rPr>
          <w:tab/>
        </w:r>
        <w:r w:rsidRPr="00D27501">
          <w:rPr>
            <w:rStyle w:val="Hiperveza"/>
            <w:noProof/>
          </w:rPr>
          <w:t>Test scenario2</w:t>
        </w:r>
        <w:r>
          <w:rPr>
            <w:noProof/>
            <w:webHidden/>
          </w:rPr>
          <w:tab/>
        </w:r>
        <w:r>
          <w:rPr>
            <w:noProof/>
            <w:webHidden/>
          </w:rPr>
          <w:fldChar w:fldCharType="begin"/>
        </w:r>
        <w:r>
          <w:rPr>
            <w:noProof/>
            <w:webHidden/>
          </w:rPr>
          <w:instrText xml:space="preserve"> PAGEREF _Toc414035274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5" w:history="1">
        <w:r w:rsidRPr="00D27501">
          <w:rPr>
            <w:rStyle w:val="Hiperveza"/>
            <w:noProof/>
          </w:rPr>
          <w:t>5.3</w:t>
        </w:r>
        <w:r>
          <w:rPr>
            <w:rFonts w:asciiTheme="minorHAnsi" w:eastAsiaTheme="minorEastAsia" w:hAnsiTheme="minorHAnsi" w:cstheme="minorBidi"/>
            <w:noProof/>
            <w:sz w:val="22"/>
            <w:szCs w:val="22"/>
            <w:lang w:val="hr-HR" w:eastAsia="hr-HR"/>
          </w:rPr>
          <w:tab/>
        </w:r>
        <w:r w:rsidRPr="00D27501">
          <w:rPr>
            <w:rStyle w:val="Hiperveza"/>
            <w:noProof/>
          </w:rPr>
          <w:t>...</w:t>
        </w:r>
        <w:r>
          <w:rPr>
            <w:noProof/>
            <w:webHidden/>
          </w:rPr>
          <w:tab/>
        </w:r>
        <w:r>
          <w:rPr>
            <w:noProof/>
            <w:webHidden/>
          </w:rPr>
          <w:fldChar w:fldCharType="begin"/>
        </w:r>
        <w:r>
          <w:rPr>
            <w:noProof/>
            <w:webHidden/>
          </w:rPr>
          <w:instrText xml:space="preserve"> PAGEREF _Toc414035275 \h </w:instrText>
        </w:r>
        <w:r>
          <w:rPr>
            <w:noProof/>
            <w:webHidden/>
          </w:rPr>
        </w:r>
        <w:r>
          <w:rPr>
            <w:noProof/>
            <w:webHidden/>
          </w:rPr>
          <w:fldChar w:fldCharType="separate"/>
        </w:r>
        <w:r>
          <w:rPr>
            <w:noProof/>
            <w:webHidden/>
          </w:rPr>
          <w:t>19</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76" w:history="1">
        <w:r w:rsidRPr="00D27501">
          <w:rPr>
            <w:rStyle w:val="Hiperveza"/>
            <w:bCs/>
            <w:noProof/>
          </w:rPr>
          <w:t>6</w:t>
        </w:r>
        <w:r>
          <w:rPr>
            <w:rFonts w:asciiTheme="minorHAnsi" w:eastAsiaTheme="minorEastAsia" w:hAnsiTheme="minorHAnsi" w:cstheme="minorBidi"/>
            <w:noProof/>
            <w:sz w:val="22"/>
            <w:szCs w:val="22"/>
            <w:lang w:val="hr-HR" w:eastAsia="hr-HR"/>
          </w:rPr>
          <w:tab/>
        </w:r>
        <w:r w:rsidRPr="00D27501">
          <w:rPr>
            <w:rStyle w:val="Hiperveza"/>
            <w:bCs/>
            <w:noProof/>
          </w:rPr>
          <w:t>Integration in SMARTIE</w:t>
        </w:r>
        <w:r>
          <w:rPr>
            <w:noProof/>
            <w:webHidden/>
          </w:rPr>
          <w:tab/>
        </w:r>
        <w:r>
          <w:rPr>
            <w:noProof/>
            <w:webHidden/>
          </w:rPr>
          <w:fldChar w:fldCharType="begin"/>
        </w:r>
        <w:r>
          <w:rPr>
            <w:noProof/>
            <w:webHidden/>
          </w:rPr>
          <w:instrText xml:space="preserve"> PAGEREF _Toc414035276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7" w:history="1">
        <w:r w:rsidRPr="00D27501">
          <w:rPr>
            <w:rStyle w:val="Hiperveza"/>
            <w:noProof/>
          </w:rPr>
          <w:t>6.1</w:t>
        </w:r>
        <w:r>
          <w:rPr>
            <w:rFonts w:asciiTheme="minorHAnsi" w:eastAsiaTheme="minorEastAsia" w:hAnsiTheme="minorHAnsi" w:cstheme="minorBidi"/>
            <w:noProof/>
            <w:sz w:val="22"/>
            <w:szCs w:val="22"/>
            <w:lang w:val="hr-HR" w:eastAsia="hr-HR"/>
          </w:rPr>
          <w:tab/>
        </w:r>
        <w:r w:rsidRPr="00D27501">
          <w:rPr>
            <w:rStyle w:val="Hiperveza"/>
            <w:noProof/>
          </w:rPr>
          <w:t>Proposed implementation</w:t>
        </w:r>
        <w:r>
          <w:rPr>
            <w:noProof/>
            <w:webHidden/>
          </w:rPr>
          <w:tab/>
        </w:r>
        <w:r>
          <w:rPr>
            <w:noProof/>
            <w:webHidden/>
          </w:rPr>
          <w:fldChar w:fldCharType="begin"/>
        </w:r>
        <w:r>
          <w:rPr>
            <w:noProof/>
            <w:webHidden/>
          </w:rPr>
          <w:instrText xml:space="preserve"> PAGEREF _Toc414035277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8" w:history="1">
        <w:r w:rsidRPr="00D27501">
          <w:rPr>
            <w:rStyle w:val="Hiperveza"/>
            <w:noProof/>
          </w:rPr>
          <w:t>6.2</w:t>
        </w:r>
        <w:r>
          <w:rPr>
            <w:rFonts w:asciiTheme="minorHAnsi" w:eastAsiaTheme="minorEastAsia" w:hAnsiTheme="minorHAnsi" w:cstheme="minorBidi"/>
            <w:noProof/>
            <w:sz w:val="22"/>
            <w:szCs w:val="22"/>
            <w:lang w:val="hr-HR" w:eastAsia="hr-HR"/>
          </w:rPr>
          <w:tab/>
        </w:r>
        <w:r w:rsidRPr="00D27501">
          <w:rPr>
            <w:rStyle w:val="Hiperveza"/>
            <w:noProof/>
          </w:rPr>
          <w:t>Chalanges</w:t>
        </w:r>
        <w:r>
          <w:rPr>
            <w:noProof/>
            <w:webHidden/>
          </w:rPr>
          <w:tab/>
        </w:r>
        <w:r>
          <w:rPr>
            <w:noProof/>
            <w:webHidden/>
          </w:rPr>
          <w:fldChar w:fldCharType="begin"/>
        </w:r>
        <w:r>
          <w:rPr>
            <w:noProof/>
            <w:webHidden/>
          </w:rPr>
          <w:instrText xml:space="preserve"> PAGEREF _Toc414035278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9" w:history="1">
        <w:r w:rsidRPr="00D27501">
          <w:rPr>
            <w:rStyle w:val="Hiperveza"/>
            <w:noProof/>
          </w:rPr>
          <w:t>6.3</w:t>
        </w:r>
        <w:r>
          <w:rPr>
            <w:rFonts w:asciiTheme="minorHAnsi" w:eastAsiaTheme="minorEastAsia" w:hAnsiTheme="minorHAnsi" w:cstheme="minorBidi"/>
            <w:noProof/>
            <w:sz w:val="22"/>
            <w:szCs w:val="22"/>
            <w:lang w:val="hr-HR" w:eastAsia="hr-HR"/>
          </w:rPr>
          <w:tab/>
        </w:r>
        <w:r w:rsidRPr="00D27501">
          <w:rPr>
            <w:rStyle w:val="Hiperveza"/>
            <w:noProof/>
          </w:rPr>
          <w:t>Solution</w:t>
        </w:r>
        <w:r>
          <w:rPr>
            <w:noProof/>
            <w:webHidden/>
          </w:rPr>
          <w:tab/>
        </w:r>
        <w:r>
          <w:rPr>
            <w:noProof/>
            <w:webHidden/>
          </w:rPr>
          <w:fldChar w:fldCharType="begin"/>
        </w:r>
        <w:r>
          <w:rPr>
            <w:noProof/>
            <w:webHidden/>
          </w:rPr>
          <w:instrText xml:space="preserve"> PAGEREF _Toc414035279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80" w:history="1">
        <w:r w:rsidRPr="00D27501">
          <w:rPr>
            <w:rStyle w:val="Hiperveza"/>
            <w:noProof/>
          </w:rPr>
          <w:t>6.4</w:t>
        </w:r>
        <w:r>
          <w:rPr>
            <w:rFonts w:asciiTheme="minorHAnsi" w:eastAsiaTheme="minorEastAsia" w:hAnsiTheme="minorHAnsi" w:cstheme="minorBidi"/>
            <w:noProof/>
            <w:sz w:val="22"/>
            <w:szCs w:val="22"/>
            <w:lang w:val="hr-HR" w:eastAsia="hr-HR"/>
          </w:rPr>
          <w:tab/>
        </w:r>
        <w:r w:rsidRPr="00D27501">
          <w:rPr>
            <w:rStyle w:val="Hiperveza"/>
            <w:noProof/>
          </w:rPr>
          <w:t>Testing results</w:t>
        </w:r>
        <w:r>
          <w:rPr>
            <w:noProof/>
            <w:webHidden/>
          </w:rPr>
          <w:tab/>
        </w:r>
        <w:r>
          <w:rPr>
            <w:noProof/>
            <w:webHidden/>
          </w:rPr>
          <w:fldChar w:fldCharType="begin"/>
        </w:r>
        <w:r>
          <w:rPr>
            <w:noProof/>
            <w:webHidden/>
          </w:rPr>
          <w:instrText xml:space="preserve"> PAGEREF _Toc414035280 \h </w:instrText>
        </w:r>
        <w:r>
          <w:rPr>
            <w:noProof/>
            <w:webHidden/>
          </w:rPr>
        </w:r>
        <w:r>
          <w:rPr>
            <w:noProof/>
            <w:webHidden/>
          </w:rPr>
          <w:fldChar w:fldCharType="separate"/>
        </w:r>
        <w:r>
          <w:rPr>
            <w:noProof/>
            <w:webHidden/>
          </w:rPr>
          <w:t>20</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81" w:history="1">
        <w:r w:rsidRPr="00D27501">
          <w:rPr>
            <w:rStyle w:val="Hiperveza"/>
            <w:noProof/>
          </w:rPr>
          <w:t>7</w:t>
        </w:r>
        <w:r>
          <w:rPr>
            <w:rFonts w:asciiTheme="minorHAnsi" w:eastAsiaTheme="minorEastAsia" w:hAnsiTheme="minorHAnsi" w:cstheme="minorBidi"/>
            <w:noProof/>
            <w:sz w:val="22"/>
            <w:szCs w:val="22"/>
            <w:lang w:val="hr-HR" w:eastAsia="hr-HR"/>
          </w:rPr>
          <w:tab/>
        </w:r>
        <w:r w:rsidRPr="00D27501">
          <w:rPr>
            <w:rStyle w:val="Hiperveza"/>
            <w:noProof/>
          </w:rPr>
          <w:t>Conclusion</w:t>
        </w:r>
        <w:r>
          <w:rPr>
            <w:noProof/>
            <w:webHidden/>
          </w:rPr>
          <w:tab/>
        </w:r>
        <w:r>
          <w:rPr>
            <w:noProof/>
            <w:webHidden/>
          </w:rPr>
          <w:fldChar w:fldCharType="begin"/>
        </w:r>
        <w:r>
          <w:rPr>
            <w:noProof/>
            <w:webHidden/>
          </w:rPr>
          <w:instrText xml:space="preserve"> PAGEREF _Toc414035281 \h </w:instrText>
        </w:r>
        <w:r>
          <w:rPr>
            <w:noProof/>
            <w:webHidden/>
          </w:rPr>
        </w:r>
        <w:r>
          <w:rPr>
            <w:noProof/>
            <w:webHidden/>
          </w:rPr>
          <w:fldChar w:fldCharType="separate"/>
        </w:r>
        <w:r>
          <w:rPr>
            <w:noProof/>
            <w:webHidden/>
          </w:rPr>
          <w:t>21</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82" w:history="1">
        <w:r w:rsidRPr="00D27501">
          <w:rPr>
            <w:rStyle w:val="Hiperveza"/>
            <w:noProof/>
          </w:rPr>
          <w:t>8</w:t>
        </w:r>
        <w:r>
          <w:rPr>
            <w:rFonts w:asciiTheme="minorHAnsi" w:eastAsiaTheme="minorEastAsia" w:hAnsiTheme="minorHAnsi" w:cstheme="minorBidi"/>
            <w:noProof/>
            <w:sz w:val="22"/>
            <w:szCs w:val="22"/>
            <w:lang w:val="hr-HR" w:eastAsia="hr-HR"/>
          </w:rPr>
          <w:tab/>
        </w:r>
        <w:r w:rsidRPr="00D27501">
          <w:rPr>
            <w:rStyle w:val="Hiperveza"/>
            <w:noProof/>
          </w:rPr>
          <w:t>References</w:t>
        </w:r>
        <w:r>
          <w:rPr>
            <w:noProof/>
            <w:webHidden/>
          </w:rPr>
          <w:tab/>
        </w:r>
        <w:r>
          <w:rPr>
            <w:noProof/>
            <w:webHidden/>
          </w:rPr>
          <w:fldChar w:fldCharType="begin"/>
        </w:r>
        <w:r>
          <w:rPr>
            <w:noProof/>
            <w:webHidden/>
          </w:rPr>
          <w:instrText xml:space="preserve"> PAGEREF _Toc414035282 \h </w:instrText>
        </w:r>
        <w:r>
          <w:rPr>
            <w:noProof/>
            <w:webHidden/>
          </w:rPr>
        </w:r>
        <w:r>
          <w:rPr>
            <w:noProof/>
            <w:webHidden/>
          </w:rPr>
          <w:fldChar w:fldCharType="separate"/>
        </w:r>
        <w:r>
          <w:rPr>
            <w:noProof/>
            <w:webHidden/>
          </w:rPr>
          <w:t>22</w:t>
        </w:r>
        <w:r>
          <w:rPr>
            <w:noProof/>
            <w:webHidden/>
          </w:rPr>
          <w:fldChar w:fldCharType="end"/>
        </w:r>
      </w:hyperlink>
    </w:p>
    <w:p w:rsidR="00210FDA" w:rsidRDefault="00210FDA">
      <w:pPr>
        <w:pStyle w:val="Sadraj1"/>
        <w:rPr>
          <w:rFonts w:asciiTheme="minorHAnsi" w:eastAsiaTheme="minorEastAsia" w:hAnsiTheme="minorHAnsi" w:cstheme="minorBidi"/>
          <w:noProof/>
          <w:sz w:val="22"/>
          <w:szCs w:val="22"/>
          <w:lang w:val="hr-HR" w:eastAsia="hr-HR"/>
        </w:rPr>
      </w:pPr>
      <w:hyperlink w:anchor="_Toc414035283" w:history="1">
        <w:r w:rsidRPr="00D27501">
          <w:rPr>
            <w:rStyle w:val="Hiperveza"/>
            <w:noProof/>
          </w:rPr>
          <w:t>9</w:t>
        </w:r>
        <w:r>
          <w:rPr>
            <w:rFonts w:asciiTheme="minorHAnsi" w:eastAsiaTheme="minorEastAsia" w:hAnsiTheme="minorHAnsi" w:cstheme="minorBidi"/>
            <w:noProof/>
            <w:sz w:val="22"/>
            <w:szCs w:val="22"/>
            <w:lang w:val="hr-HR" w:eastAsia="hr-HR"/>
          </w:rPr>
          <w:tab/>
        </w:r>
        <w:r w:rsidRPr="00D27501">
          <w:rPr>
            <w:rStyle w:val="Hiperveza"/>
            <w:noProof/>
          </w:rPr>
          <w:t>References (other)</w:t>
        </w:r>
        <w:r>
          <w:rPr>
            <w:noProof/>
            <w:webHidden/>
          </w:rPr>
          <w:tab/>
        </w:r>
        <w:r>
          <w:rPr>
            <w:noProof/>
            <w:webHidden/>
          </w:rPr>
          <w:fldChar w:fldCharType="begin"/>
        </w:r>
        <w:r>
          <w:rPr>
            <w:noProof/>
            <w:webHidden/>
          </w:rPr>
          <w:instrText xml:space="preserve"> PAGEREF _Toc414035283 \h </w:instrText>
        </w:r>
        <w:r>
          <w:rPr>
            <w:noProof/>
            <w:webHidden/>
          </w:rPr>
        </w:r>
        <w:r>
          <w:rPr>
            <w:noProof/>
            <w:webHidden/>
          </w:rPr>
          <w:fldChar w:fldCharType="separate"/>
        </w:r>
        <w:r>
          <w:rPr>
            <w:noProof/>
            <w:webHidden/>
          </w:rPr>
          <w:t>25</w:t>
        </w:r>
        <w:r>
          <w:rPr>
            <w:noProof/>
            <w:webHidden/>
          </w:rPr>
          <w:fldChar w:fldCharType="end"/>
        </w:r>
      </w:hyperlink>
    </w:p>
    <w:p w:rsidR="000E5F3B" w:rsidRPr="009839D4" w:rsidRDefault="008562A6"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11"/>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2" w:name="_Toc414035225"/>
      <w:r w:rsidRPr="009839D4">
        <w:rPr>
          <w:lang w:val="en-GB"/>
        </w:rPr>
        <w:lastRenderedPageBreak/>
        <w:t>List</w:t>
      </w:r>
      <w:r w:rsidR="003256A7" w:rsidRPr="009839D4">
        <w:rPr>
          <w:lang w:val="en-GB"/>
        </w:rPr>
        <w:t xml:space="preserve"> of Acronyms</w:t>
      </w:r>
      <w:bookmarkEnd w:id="2"/>
    </w:p>
    <w:tbl>
      <w:tblPr>
        <w:tblpPr w:leftFromText="180" w:rightFromText="180" w:vertAnchor="text" w:tblpY="1"/>
        <w:tblOverlap w:val="never"/>
        <w:tblW w:w="0" w:type="auto"/>
        <w:tblBorders>
          <w:top w:val="nil"/>
          <w:left w:val="nil"/>
          <w:bottom w:val="nil"/>
          <w:right w:val="nil"/>
        </w:tblBorders>
        <w:tblLayout w:type="fixed"/>
        <w:tblLook w:val="0000"/>
      </w:tblPr>
      <w:tblGrid>
        <w:gridCol w:w="3557"/>
        <w:gridCol w:w="3557"/>
      </w:tblGrid>
      <w:tr w:rsidR="004A4599" w:rsidRPr="009839D4" w:rsidTr="00D545BB">
        <w:trPr>
          <w:trHeight w:val="90"/>
        </w:trPr>
        <w:tc>
          <w:tcPr>
            <w:tcW w:w="3557" w:type="dxa"/>
          </w:tcPr>
          <w:p w:rsidR="004A4599" w:rsidRPr="009839D4" w:rsidRDefault="004A4599" w:rsidP="00D545BB">
            <w:r w:rsidRPr="009839D4">
              <w:t xml:space="preserve">ABAC </w:t>
            </w:r>
          </w:p>
        </w:tc>
        <w:tc>
          <w:tcPr>
            <w:tcW w:w="3557" w:type="dxa"/>
          </w:tcPr>
          <w:p w:rsidR="004A4599" w:rsidRPr="009839D4" w:rsidRDefault="004A4599" w:rsidP="00D545BB">
            <w:r w:rsidRPr="009839D4">
              <w:t xml:space="preserve">Attribute-Based Access Control </w:t>
            </w:r>
          </w:p>
        </w:tc>
      </w:tr>
      <w:tr w:rsidR="00BE3B45" w:rsidRPr="009839D4" w:rsidTr="00D545BB">
        <w:trPr>
          <w:trHeight w:val="90"/>
        </w:trPr>
        <w:tc>
          <w:tcPr>
            <w:tcW w:w="3557" w:type="dxa"/>
          </w:tcPr>
          <w:p w:rsidR="00BE3B45" w:rsidRPr="009839D4" w:rsidRDefault="00BE3B45" w:rsidP="00D545BB">
            <w:r>
              <w:t>ACID</w:t>
            </w:r>
          </w:p>
        </w:tc>
        <w:tc>
          <w:tcPr>
            <w:tcW w:w="3557" w:type="dxa"/>
          </w:tcPr>
          <w:p w:rsidR="00BE3B45" w:rsidRPr="009839D4" w:rsidRDefault="00BE3B45" w:rsidP="00A164E1">
            <w:r w:rsidRPr="00BE3B45">
              <w:t>Atomicity, Consistency, Isolation</w:t>
            </w:r>
            <w:r w:rsidR="00A164E1">
              <w:t xml:space="preserve"> and</w:t>
            </w:r>
            <w:r w:rsidRPr="00BE3B45">
              <w:t xml:space="preserve"> Durability</w:t>
            </w:r>
          </w:p>
        </w:tc>
      </w:tr>
      <w:tr w:rsidR="00D545BB" w:rsidRPr="009839D4" w:rsidTr="00D545BB">
        <w:trPr>
          <w:trHeight w:val="90"/>
        </w:trPr>
        <w:tc>
          <w:tcPr>
            <w:tcW w:w="3557" w:type="dxa"/>
          </w:tcPr>
          <w:p w:rsidR="00D545BB" w:rsidRPr="009839D4" w:rsidRDefault="00D545BB" w:rsidP="00D545BB">
            <w:r w:rsidRPr="009839D4">
              <w:t>API</w:t>
            </w:r>
          </w:p>
        </w:tc>
        <w:tc>
          <w:tcPr>
            <w:tcW w:w="3557" w:type="dxa"/>
          </w:tcPr>
          <w:p w:rsidR="00D545BB" w:rsidRPr="009839D4" w:rsidRDefault="00D545BB" w:rsidP="00D545BB">
            <w:r w:rsidRPr="009839D4">
              <w:t>Application Program Interface</w:t>
            </w:r>
          </w:p>
        </w:tc>
      </w:tr>
      <w:tr w:rsidR="00BE3B45" w:rsidRPr="009839D4" w:rsidTr="00D545BB">
        <w:trPr>
          <w:trHeight w:val="90"/>
        </w:trPr>
        <w:tc>
          <w:tcPr>
            <w:tcW w:w="3557" w:type="dxa"/>
          </w:tcPr>
          <w:p w:rsidR="00BE3B45" w:rsidRPr="009839D4" w:rsidRDefault="00BE3B45" w:rsidP="00D545BB">
            <w:r>
              <w:t>BASE</w:t>
            </w:r>
          </w:p>
        </w:tc>
        <w:tc>
          <w:tcPr>
            <w:tcW w:w="3557" w:type="dxa"/>
          </w:tcPr>
          <w:p w:rsidR="00BE3B45" w:rsidRPr="009839D4" w:rsidRDefault="00BE3B45" w:rsidP="00BE3B45">
            <w:r>
              <w:t>Basically Available, Soft State and Eventually Consistent</w:t>
            </w:r>
          </w:p>
        </w:tc>
      </w:tr>
      <w:tr w:rsidR="00FD1EB6" w:rsidRPr="009839D4" w:rsidTr="00D545BB">
        <w:trPr>
          <w:trHeight w:val="90"/>
        </w:trPr>
        <w:tc>
          <w:tcPr>
            <w:tcW w:w="3557" w:type="dxa"/>
          </w:tcPr>
          <w:p w:rsidR="00FD1EB6" w:rsidRPr="009839D4" w:rsidRDefault="00FD1EB6" w:rsidP="00D545BB">
            <w:r w:rsidRPr="009839D4">
              <w:t>BSON</w:t>
            </w:r>
          </w:p>
        </w:tc>
        <w:tc>
          <w:tcPr>
            <w:tcW w:w="3557" w:type="dxa"/>
          </w:tcPr>
          <w:p w:rsidR="00FD1EB6" w:rsidRPr="009839D4" w:rsidRDefault="00FD1EB6" w:rsidP="00D545BB">
            <w:r w:rsidRPr="009839D4">
              <w:t>Binary JSON</w:t>
            </w:r>
          </w:p>
        </w:tc>
      </w:tr>
      <w:tr w:rsidR="00E944CC" w:rsidRPr="009839D4" w:rsidTr="00D545BB">
        <w:trPr>
          <w:trHeight w:val="90"/>
        </w:trPr>
        <w:tc>
          <w:tcPr>
            <w:tcW w:w="3557" w:type="dxa"/>
          </w:tcPr>
          <w:p w:rsidR="00E944CC" w:rsidRPr="009839D4" w:rsidRDefault="00E944CC" w:rsidP="00D545BB">
            <w:r>
              <w:t>CQL</w:t>
            </w:r>
          </w:p>
        </w:tc>
        <w:tc>
          <w:tcPr>
            <w:tcW w:w="3557" w:type="dxa"/>
          </w:tcPr>
          <w:p w:rsidR="00E944CC" w:rsidRPr="009839D4" w:rsidRDefault="00E944CC" w:rsidP="00D545BB">
            <w:r>
              <w:t>Cassandra Query Language / Cypher Query Language</w:t>
            </w:r>
          </w:p>
        </w:tc>
      </w:tr>
      <w:tr w:rsidR="00E944CC" w:rsidRPr="009839D4" w:rsidTr="00D545BB">
        <w:trPr>
          <w:trHeight w:val="90"/>
        </w:trPr>
        <w:tc>
          <w:tcPr>
            <w:tcW w:w="3557" w:type="dxa"/>
          </w:tcPr>
          <w:p w:rsidR="00E944CC" w:rsidRPr="009839D4" w:rsidRDefault="00E944CC" w:rsidP="00D545BB">
            <w:r>
              <w:t>DAC</w:t>
            </w:r>
          </w:p>
        </w:tc>
        <w:tc>
          <w:tcPr>
            <w:tcW w:w="3557" w:type="dxa"/>
          </w:tcPr>
          <w:p w:rsidR="00E944CC" w:rsidRPr="009839D4" w:rsidRDefault="00E944CC" w:rsidP="00E944CC">
            <w:r>
              <w:t>Discretionary Access Control</w:t>
            </w:r>
          </w:p>
        </w:tc>
      </w:tr>
      <w:tr w:rsidR="004A4599" w:rsidRPr="009839D4" w:rsidTr="00D545BB">
        <w:trPr>
          <w:trHeight w:val="90"/>
        </w:trPr>
        <w:tc>
          <w:tcPr>
            <w:tcW w:w="3557" w:type="dxa"/>
          </w:tcPr>
          <w:p w:rsidR="004A4599" w:rsidRPr="009839D4" w:rsidRDefault="004A4599" w:rsidP="00D545BB">
            <w:r w:rsidRPr="009839D4">
              <w:t xml:space="preserve">DBMS </w:t>
            </w:r>
          </w:p>
        </w:tc>
        <w:tc>
          <w:tcPr>
            <w:tcW w:w="3557" w:type="dxa"/>
          </w:tcPr>
          <w:p w:rsidR="004A4599" w:rsidRPr="009839D4" w:rsidRDefault="004A4599" w:rsidP="00D545BB">
            <w:r w:rsidRPr="009839D4">
              <w:t xml:space="preserve">Database Management System </w:t>
            </w:r>
          </w:p>
        </w:tc>
      </w:tr>
      <w:tr w:rsidR="004A4599" w:rsidRPr="009839D4" w:rsidTr="00D545BB">
        <w:trPr>
          <w:trHeight w:val="90"/>
        </w:trPr>
        <w:tc>
          <w:tcPr>
            <w:tcW w:w="3557" w:type="dxa"/>
          </w:tcPr>
          <w:p w:rsidR="004A4599" w:rsidRPr="009839D4" w:rsidRDefault="004A4599" w:rsidP="00D545BB">
            <w:r w:rsidRPr="009839D4">
              <w:t xml:space="preserve">HDFS </w:t>
            </w:r>
          </w:p>
        </w:tc>
        <w:tc>
          <w:tcPr>
            <w:tcW w:w="3557" w:type="dxa"/>
          </w:tcPr>
          <w:p w:rsidR="004A4599" w:rsidRPr="009839D4" w:rsidRDefault="004A4599" w:rsidP="00D545BB">
            <w:r w:rsidRPr="009839D4">
              <w:t xml:space="preserve">Hadoop Distributed File System </w:t>
            </w:r>
          </w:p>
        </w:tc>
      </w:tr>
      <w:tr w:rsidR="004A4599" w:rsidRPr="009839D4" w:rsidTr="00D545BB">
        <w:trPr>
          <w:trHeight w:val="90"/>
        </w:trPr>
        <w:tc>
          <w:tcPr>
            <w:tcW w:w="3557" w:type="dxa"/>
          </w:tcPr>
          <w:p w:rsidR="004A4599" w:rsidRPr="009839D4" w:rsidRDefault="004A4599" w:rsidP="00D545BB">
            <w:r w:rsidRPr="009839D4">
              <w:t xml:space="preserve">IDE </w:t>
            </w:r>
          </w:p>
        </w:tc>
        <w:tc>
          <w:tcPr>
            <w:tcW w:w="3557" w:type="dxa"/>
          </w:tcPr>
          <w:p w:rsidR="004A4599" w:rsidRPr="009839D4" w:rsidRDefault="004A4599" w:rsidP="00D545BB">
            <w:r w:rsidRPr="009839D4">
              <w:t xml:space="preserve">Integrated Development Environment </w:t>
            </w:r>
          </w:p>
        </w:tc>
      </w:tr>
      <w:tr w:rsidR="00E944CC" w:rsidRPr="009839D4" w:rsidTr="00D545BB">
        <w:trPr>
          <w:trHeight w:val="90"/>
        </w:trPr>
        <w:tc>
          <w:tcPr>
            <w:tcW w:w="3557" w:type="dxa"/>
          </w:tcPr>
          <w:p w:rsidR="00E944CC" w:rsidRPr="009839D4" w:rsidRDefault="00E944CC" w:rsidP="00D545BB">
            <w:r>
              <w:t>IBAC</w:t>
            </w:r>
          </w:p>
        </w:tc>
        <w:tc>
          <w:tcPr>
            <w:tcW w:w="3557" w:type="dxa"/>
          </w:tcPr>
          <w:p w:rsidR="00E944CC" w:rsidRPr="009839D4" w:rsidRDefault="00E944CC" w:rsidP="00D545BB">
            <w:r>
              <w:t>Identity Based Access Control</w:t>
            </w:r>
          </w:p>
        </w:tc>
      </w:tr>
      <w:tr w:rsidR="00D545BB" w:rsidRPr="009839D4" w:rsidTr="00D545BB">
        <w:trPr>
          <w:trHeight w:val="90"/>
        </w:trPr>
        <w:tc>
          <w:tcPr>
            <w:tcW w:w="3557" w:type="dxa"/>
          </w:tcPr>
          <w:p w:rsidR="00D545BB" w:rsidRPr="009839D4" w:rsidRDefault="00D545BB" w:rsidP="00D545BB">
            <w:r w:rsidRPr="009839D4">
              <w:t>IEEE</w:t>
            </w:r>
          </w:p>
        </w:tc>
        <w:tc>
          <w:tcPr>
            <w:tcW w:w="3557" w:type="dxa"/>
          </w:tcPr>
          <w:p w:rsidR="00D545BB" w:rsidRPr="009839D4" w:rsidRDefault="00D545BB" w:rsidP="00D545BB">
            <w:r w:rsidRPr="009839D4">
              <w:t>Institute of Electrical and Electronics Engineers</w:t>
            </w:r>
          </w:p>
        </w:tc>
      </w:tr>
      <w:tr w:rsidR="00B200C1" w:rsidRPr="009839D4" w:rsidTr="00D545BB">
        <w:trPr>
          <w:trHeight w:val="90"/>
        </w:trPr>
        <w:tc>
          <w:tcPr>
            <w:tcW w:w="3557" w:type="dxa"/>
          </w:tcPr>
          <w:p w:rsidR="00B200C1" w:rsidRPr="009839D4" w:rsidRDefault="00B200C1" w:rsidP="00D545BB">
            <w:r w:rsidRPr="009839D4">
              <w:t>IoT</w:t>
            </w:r>
          </w:p>
        </w:tc>
        <w:tc>
          <w:tcPr>
            <w:tcW w:w="3557" w:type="dxa"/>
          </w:tcPr>
          <w:p w:rsidR="00B200C1" w:rsidRPr="009839D4" w:rsidRDefault="00B200C1" w:rsidP="00D545BB">
            <w:r w:rsidRPr="009839D4">
              <w:t>Internet of Things</w:t>
            </w:r>
          </w:p>
        </w:tc>
      </w:tr>
      <w:tr w:rsidR="004A4599" w:rsidRPr="009839D4" w:rsidTr="00D545BB">
        <w:trPr>
          <w:trHeight w:val="90"/>
        </w:trPr>
        <w:tc>
          <w:tcPr>
            <w:tcW w:w="3557" w:type="dxa"/>
          </w:tcPr>
          <w:p w:rsidR="004A4599" w:rsidRPr="009839D4" w:rsidRDefault="004A4599" w:rsidP="00D545BB">
            <w:r w:rsidRPr="009839D4">
              <w:t xml:space="preserve">JDBC </w:t>
            </w:r>
          </w:p>
        </w:tc>
        <w:tc>
          <w:tcPr>
            <w:tcW w:w="3557" w:type="dxa"/>
          </w:tcPr>
          <w:p w:rsidR="004A4599" w:rsidRPr="009839D4" w:rsidRDefault="004A4599" w:rsidP="00D545BB">
            <w:r w:rsidRPr="009839D4">
              <w:t xml:space="preserve">Java Database Connectivity </w:t>
            </w:r>
          </w:p>
        </w:tc>
      </w:tr>
      <w:tr w:rsidR="00FD1EB6" w:rsidRPr="009839D4" w:rsidTr="00D545BB">
        <w:trPr>
          <w:trHeight w:val="90"/>
        </w:trPr>
        <w:tc>
          <w:tcPr>
            <w:tcW w:w="3557" w:type="dxa"/>
          </w:tcPr>
          <w:p w:rsidR="00FD1EB6" w:rsidRPr="009839D4" w:rsidRDefault="00FD1EB6" w:rsidP="00D545BB">
            <w:r w:rsidRPr="009839D4">
              <w:t>JSON</w:t>
            </w:r>
          </w:p>
        </w:tc>
        <w:tc>
          <w:tcPr>
            <w:tcW w:w="3557" w:type="dxa"/>
          </w:tcPr>
          <w:p w:rsidR="00FD1EB6" w:rsidRPr="009839D4" w:rsidRDefault="00CF174F" w:rsidP="00D545BB">
            <w:r w:rsidRPr="009839D4">
              <w:t>JavaScript Object Notation</w:t>
            </w:r>
          </w:p>
        </w:tc>
      </w:tr>
      <w:tr w:rsidR="00607636" w:rsidRPr="009839D4" w:rsidTr="00D545BB">
        <w:trPr>
          <w:trHeight w:val="90"/>
        </w:trPr>
        <w:tc>
          <w:tcPr>
            <w:tcW w:w="3557" w:type="dxa"/>
          </w:tcPr>
          <w:p w:rsidR="00607636" w:rsidRPr="009839D4" w:rsidRDefault="00FD1EB6" w:rsidP="00D545BB">
            <w:r w:rsidRPr="009839D4">
              <w:t>M2M</w:t>
            </w:r>
          </w:p>
        </w:tc>
        <w:tc>
          <w:tcPr>
            <w:tcW w:w="3557" w:type="dxa"/>
          </w:tcPr>
          <w:p w:rsidR="00607636" w:rsidRPr="009839D4" w:rsidRDefault="00607636" w:rsidP="00D545BB">
            <w:r w:rsidRPr="009839D4">
              <w:t>Machine to machine</w:t>
            </w:r>
          </w:p>
        </w:tc>
      </w:tr>
      <w:tr w:rsidR="004A4599" w:rsidRPr="009839D4" w:rsidTr="00D545BB">
        <w:trPr>
          <w:trHeight w:val="90"/>
        </w:trPr>
        <w:tc>
          <w:tcPr>
            <w:tcW w:w="3557" w:type="dxa"/>
          </w:tcPr>
          <w:p w:rsidR="004A4599" w:rsidRPr="009839D4" w:rsidRDefault="004A4599" w:rsidP="00D545BB">
            <w:r w:rsidRPr="009839D4">
              <w:t xml:space="preserve">MAC </w:t>
            </w:r>
          </w:p>
        </w:tc>
        <w:tc>
          <w:tcPr>
            <w:tcW w:w="3557" w:type="dxa"/>
          </w:tcPr>
          <w:p w:rsidR="00EB5915" w:rsidRPr="009839D4" w:rsidRDefault="004A4599" w:rsidP="003D675A">
            <w:r w:rsidRPr="009839D4">
              <w:t xml:space="preserve">Mandatory Access Control </w:t>
            </w:r>
          </w:p>
        </w:tc>
      </w:tr>
      <w:tr w:rsidR="00CF174F" w:rsidRPr="009839D4" w:rsidTr="00D545BB">
        <w:trPr>
          <w:trHeight w:val="90"/>
        </w:trPr>
        <w:tc>
          <w:tcPr>
            <w:tcW w:w="3557" w:type="dxa"/>
          </w:tcPr>
          <w:p w:rsidR="00CF174F" w:rsidRPr="009839D4" w:rsidRDefault="00CF174F" w:rsidP="00D545BB">
            <w:r w:rsidRPr="009839D4">
              <w:t>NFC</w:t>
            </w:r>
          </w:p>
        </w:tc>
        <w:tc>
          <w:tcPr>
            <w:tcW w:w="3557" w:type="dxa"/>
          </w:tcPr>
          <w:p w:rsidR="00CF174F" w:rsidRPr="009839D4" w:rsidRDefault="00D545BB" w:rsidP="00D545BB">
            <w:r w:rsidRPr="009839D4">
              <w:t xml:space="preserve">Near Field </w:t>
            </w:r>
            <w:r w:rsidR="00E51F66" w:rsidRPr="009839D4">
              <w:t>C</w:t>
            </w:r>
            <w:r w:rsidRPr="009839D4">
              <w:t>ommunication</w:t>
            </w:r>
          </w:p>
        </w:tc>
      </w:tr>
      <w:tr w:rsidR="00607636" w:rsidRPr="009839D4" w:rsidTr="00D545BB">
        <w:trPr>
          <w:trHeight w:val="90"/>
        </w:trPr>
        <w:tc>
          <w:tcPr>
            <w:tcW w:w="3557" w:type="dxa"/>
          </w:tcPr>
          <w:p w:rsidR="00607636" w:rsidRPr="009839D4" w:rsidRDefault="00607636" w:rsidP="00D545BB">
            <w:r w:rsidRPr="009839D4">
              <w:t>NoSQL</w:t>
            </w:r>
          </w:p>
        </w:tc>
        <w:tc>
          <w:tcPr>
            <w:tcW w:w="3557" w:type="dxa"/>
          </w:tcPr>
          <w:p w:rsidR="00607636" w:rsidRPr="009839D4" w:rsidRDefault="00607636" w:rsidP="00D545BB">
            <w:r w:rsidRPr="009839D4">
              <w:t>Not Only SQL</w:t>
            </w:r>
          </w:p>
        </w:tc>
      </w:tr>
      <w:tr w:rsidR="00D545BB" w:rsidRPr="009839D4" w:rsidTr="00D545BB">
        <w:trPr>
          <w:trHeight w:val="90"/>
        </w:trPr>
        <w:tc>
          <w:tcPr>
            <w:tcW w:w="3557" w:type="dxa"/>
          </w:tcPr>
          <w:p w:rsidR="00D545BB" w:rsidRPr="009839D4" w:rsidRDefault="00D545BB" w:rsidP="00D545BB">
            <w:r w:rsidRPr="009839D4">
              <w:t>OASIS</w:t>
            </w:r>
          </w:p>
        </w:tc>
        <w:tc>
          <w:tcPr>
            <w:tcW w:w="3557" w:type="dxa"/>
          </w:tcPr>
          <w:p w:rsidR="00D545BB" w:rsidRPr="009839D4" w:rsidRDefault="00E51F66" w:rsidP="00D545BB">
            <w:r w:rsidRPr="009839D4">
              <w:t>Organization for the Advancement of Structured Information Standards</w:t>
            </w:r>
          </w:p>
        </w:tc>
      </w:tr>
      <w:tr w:rsidR="00E51F66" w:rsidRPr="009839D4" w:rsidTr="00D545BB">
        <w:trPr>
          <w:trHeight w:val="90"/>
        </w:trPr>
        <w:tc>
          <w:tcPr>
            <w:tcW w:w="3557" w:type="dxa"/>
          </w:tcPr>
          <w:p w:rsidR="00E51F66" w:rsidRPr="009839D4" w:rsidRDefault="00E51F66" w:rsidP="00D545BB">
            <w:r w:rsidRPr="009839D4">
              <w:t>OLAP</w:t>
            </w:r>
          </w:p>
        </w:tc>
        <w:tc>
          <w:tcPr>
            <w:tcW w:w="3557" w:type="dxa"/>
          </w:tcPr>
          <w:p w:rsidR="00E51F66" w:rsidRPr="009839D4" w:rsidRDefault="00E51F66" w:rsidP="00D545BB">
            <w:r w:rsidRPr="009839D4">
              <w:t>Online Analytical Processing</w:t>
            </w:r>
          </w:p>
        </w:tc>
      </w:tr>
      <w:tr w:rsidR="00D545BB" w:rsidRPr="009839D4" w:rsidTr="00D545BB">
        <w:trPr>
          <w:trHeight w:val="90"/>
        </w:trPr>
        <w:tc>
          <w:tcPr>
            <w:tcW w:w="3557" w:type="dxa"/>
          </w:tcPr>
          <w:p w:rsidR="00D545BB" w:rsidRPr="009839D4" w:rsidRDefault="00D545BB" w:rsidP="00D545BB">
            <w:r w:rsidRPr="009839D4">
              <w:t>OLTP</w:t>
            </w:r>
          </w:p>
        </w:tc>
        <w:tc>
          <w:tcPr>
            <w:tcW w:w="3557" w:type="dxa"/>
          </w:tcPr>
          <w:p w:rsidR="00D545BB" w:rsidRPr="009839D4" w:rsidRDefault="00E51F66" w:rsidP="00D545BB">
            <w:r w:rsidRPr="009839D4">
              <w:t>Online transaction processing</w:t>
            </w:r>
          </w:p>
        </w:tc>
      </w:tr>
      <w:tr w:rsidR="00D545BB" w:rsidRPr="009839D4" w:rsidTr="00D545BB">
        <w:trPr>
          <w:trHeight w:val="90"/>
        </w:trPr>
        <w:tc>
          <w:tcPr>
            <w:tcW w:w="3557" w:type="dxa"/>
          </w:tcPr>
          <w:p w:rsidR="00D545BB" w:rsidRPr="009839D4" w:rsidRDefault="00D545BB" w:rsidP="00D545BB">
            <w:r w:rsidRPr="009839D4">
              <w:t>OWASP</w:t>
            </w:r>
          </w:p>
        </w:tc>
        <w:tc>
          <w:tcPr>
            <w:tcW w:w="3557" w:type="dxa"/>
          </w:tcPr>
          <w:p w:rsidR="00D545BB" w:rsidRPr="009839D4" w:rsidRDefault="00E51F66" w:rsidP="00D545BB">
            <w:r w:rsidRPr="009839D4">
              <w:t>Open Web Application Security Project</w:t>
            </w:r>
          </w:p>
        </w:tc>
      </w:tr>
      <w:tr w:rsidR="00D545BB" w:rsidRPr="009839D4" w:rsidTr="00D545BB">
        <w:trPr>
          <w:trHeight w:val="90"/>
        </w:trPr>
        <w:tc>
          <w:tcPr>
            <w:tcW w:w="3557" w:type="dxa"/>
          </w:tcPr>
          <w:p w:rsidR="00D545BB" w:rsidRPr="009839D4" w:rsidRDefault="00D545BB" w:rsidP="00D545BB">
            <w:r w:rsidRPr="009839D4">
              <w:lastRenderedPageBreak/>
              <w:t>PAP</w:t>
            </w:r>
          </w:p>
        </w:tc>
        <w:tc>
          <w:tcPr>
            <w:tcW w:w="3557" w:type="dxa"/>
          </w:tcPr>
          <w:p w:rsidR="00D545BB" w:rsidRPr="009839D4" w:rsidRDefault="00D545BB" w:rsidP="00D545BB">
            <w:r w:rsidRPr="009839D4">
              <w:t>Policy Administration Point</w:t>
            </w:r>
          </w:p>
        </w:tc>
      </w:tr>
      <w:tr w:rsidR="00607636" w:rsidRPr="009839D4" w:rsidTr="00D545BB">
        <w:trPr>
          <w:trHeight w:val="90"/>
        </w:trPr>
        <w:tc>
          <w:tcPr>
            <w:tcW w:w="3557" w:type="dxa"/>
          </w:tcPr>
          <w:p w:rsidR="00607636" w:rsidRPr="009839D4" w:rsidRDefault="00607636" w:rsidP="00D545BB">
            <w:r w:rsidRPr="009839D4">
              <w:t xml:space="preserve">PDP </w:t>
            </w:r>
          </w:p>
        </w:tc>
        <w:tc>
          <w:tcPr>
            <w:tcW w:w="3557" w:type="dxa"/>
          </w:tcPr>
          <w:p w:rsidR="00607636" w:rsidRPr="009839D4" w:rsidRDefault="00607636" w:rsidP="00D545BB">
            <w:r w:rsidRPr="009839D4">
              <w:t xml:space="preserve">Policy Decision Point </w:t>
            </w:r>
          </w:p>
        </w:tc>
      </w:tr>
      <w:tr w:rsidR="00607636" w:rsidRPr="009839D4" w:rsidTr="00D545BB">
        <w:trPr>
          <w:trHeight w:val="90"/>
        </w:trPr>
        <w:tc>
          <w:tcPr>
            <w:tcW w:w="3557" w:type="dxa"/>
          </w:tcPr>
          <w:p w:rsidR="00607636" w:rsidRPr="009839D4" w:rsidRDefault="00607636" w:rsidP="00D545BB">
            <w:r w:rsidRPr="009839D4">
              <w:t xml:space="preserve">PEP </w:t>
            </w:r>
          </w:p>
        </w:tc>
        <w:tc>
          <w:tcPr>
            <w:tcW w:w="3557" w:type="dxa"/>
          </w:tcPr>
          <w:p w:rsidR="00607636" w:rsidRPr="009839D4" w:rsidRDefault="00607636" w:rsidP="00D545BB">
            <w:r w:rsidRPr="009839D4">
              <w:t xml:space="preserve">Policy Enforcement Point </w:t>
            </w:r>
          </w:p>
        </w:tc>
      </w:tr>
      <w:tr w:rsidR="00D545BB" w:rsidRPr="009839D4" w:rsidTr="00D545BB">
        <w:trPr>
          <w:trHeight w:val="90"/>
        </w:trPr>
        <w:tc>
          <w:tcPr>
            <w:tcW w:w="3557" w:type="dxa"/>
          </w:tcPr>
          <w:p w:rsidR="00D545BB" w:rsidRPr="009839D4" w:rsidRDefault="00D545BB" w:rsidP="00D545BB">
            <w:r w:rsidRPr="009839D4">
              <w:t>PIP</w:t>
            </w:r>
          </w:p>
        </w:tc>
        <w:tc>
          <w:tcPr>
            <w:tcW w:w="3557" w:type="dxa"/>
          </w:tcPr>
          <w:p w:rsidR="00D545BB" w:rsidRPr="009839D4" w:rsidRDefault="00D545BB" w:rsidP="00D545BB">
            <w:r w:rsidRPr="009839D4">
              <w:t>Policy Information Point</w:t>
            </w:r>
          </w:p>
        </w:tc>
      </w:tr>
      <w:tr w:rsidR="00D545BB" w:rsidRPr="009839D4" w:rsidTr="00D545BB">
        <w:trPr>
          <w:trHeight w:val="90"/>
        </w:trPr>
        <w:tc>
          <w:tcPr>
            <w:tcW w:w="3557" w:type="dxa"/>
          </w:tcPr>
          <w:p w:rsidR="00D545BB" w:rsidRPr="009839D4" w:rsidRDefault="00D545BB" w:rsidP="00D545BB">
            <w:r w:rsidRPr="009839D4">
              <w:t>PII</w:t>
            </w:r>
          </w:p>
        </w:tc>
        <w:tc>
          <w:tcPr>
            <w:tcW w:w="3557" w:type="dxa"/>
          </w:tcPr>
          <w:p w:rsidR="00D545BB" w:rsidRPr="009839D4" w:rsidRDefault="00E51F66" w:rsidP="00D545BB">
            <w:r w:rsidRPr="009839D4">
              <w:t>Personal Identifiable Information</w:t>
            </w:r>
          </w:p>
        </w:tc>
      </w:tr>
      <w:tr w:rsidR="00D545BB" w:rsidRPr="009839D4" w:rsidTr="00D545BB">
        <w:trPr>
          <w:trHeight w:val="90"/>
        </w:trPr>
        <w:tc>
          <w:tcPr>
            <w:tcW w:w="3557" w:type="dxa"/>
          </w:tcPr>
          <w:p w:rsidR="00D545BB" w:rsidRPr="009839D4" w:rsidRDefault="00D545BB" w:rsidP="00D545BB">
            <w:r w:rsidRPr="009839D4">
              <w:t>PRP</w:t>
            </w:r>
          </w:p>
        </w:tc>
        <w:tc>
          <w:tcPr>
            <w:tcW w:w="3557" w:type="dxa"/>
          </w:tcPr>
          <w:p w:rsidR="00D545BB" w:rsidRPr="009839D4" w:rsidRDefault="00D545BB" w:rsidP="00D545BB">
            <w:r w:rsidRPr="009839D4">
              <w:t>Policy Retrieval Point</w:t>
            </w:r>
          </w:p>
        </w:tc>
      </w:tr>
      <w:tr w:rsidR="00607636" w:rsidRPr="009839D4" w:rsidTr="00D545BB">
        <w:trPr>
          <w:trHeight w:val="90"/>
        </w:trPr>
        <w:tc>
          <w:tcPr>
            <w:tcW w:w="3557" w:type="dxa"/>
          </w:tcPr>
          <w:p w:rsidR="00607636" w:rsidRPr="009839D4" w:rsidRDefault="00607636" w:rsidP="00D545BB">
            <w:r w:rsidRPr="009839D4">
              <w:t xml:space="preserve">RBAC </w:t>
            </w:r>
          </w:p>
        </w:tc>
        <w:tc>
          <w:tcPr>
            <w:tcW w:w="3557" w:type="dxa"/>
          </w:tcPr>
          <w:p w:rsidR="00607636" w:rsidRPr="009839D4" w:rsidRDefault="00607636" w:rsidP="00D545BB">
            <w:r w:rsidRPr="009839D4">
              <w:t xml:space="preserve">Role Based Access Control </w:t>
            </w:r>
          </w:p>
        </w:tc>
      </w:tr>
      <w:tr w:rsidR="00D545BB" w:rsidRPr="009839D4" w:rsidTr="00D545BB">
        <w:trPr>
          <w:trHeight w:val="90"/>
        </w:trPr>
        <w:tc>
          <w:tcPr>
            <w:tcW w:w="3557" w:type="dxa"/>
          </w:tcPr>
          <w:p w:rsidR="00D545BB" w:rsidRPr="009839D4" w:rsidRDefault="00D545BB" w:rsidP="00D545BB">
            <w:r w:rsidRPr="009839D4">
              <w:t>REST</w:t>
            </w:r>
          </w:p>
        </w:tc>
        <w:tc>
          <w:tcPr>
            <w:tcW w:w="3557" w:type="dxa"/>
          </w:tcPr>
          <w:p w:rsidR="00D545BB" w:rsidRPr="009839D4" w:rsidRDefault="00E51F66" w:rsidP="00D545BB">
            <w:r w:rsidRPr="009839D4">
              <w:t>Representational State Transfer</w:t>
            </w:r>
          </w:p>
        </w:tc>
      </w:tr>
      <w:tr w:rsidR="00607636" w:rsidRPr="009839D4" w:rsidTr="00D545BB">
        <w:trPr>
          <w:trHeight w:val="90"/>
        </w:trPr>
        <w:tc>
          <w:tcPr>
            <w:tcW w:w="3557" w:type="dxa"/>
          </w:tcPr>
          <w:p w:rsidR="00607636" w:rsidRPr="009839D4" w:rsidRDefault="00607636" w:rsidP="00D545BB">
            <w:r w:rsidRPr="009839D4">
              <w:t xml:space="preserve">RDBMS </w:t>
            </w:r>
          </w:p>
        </w:tc>
        <w:tc>
          <w:tcPr>
            <w:tcW w:w="3557" w:type="dxa"/>
          </w:tcPr>
          <w:p w:rsidR="00607636" w:rsidRPr="009839D4" w:rsidRDefault="00E51F66" w:rsidP="00D545BB">
            <w:r w:rsidRPr="009839D4">
              <w:t>Relational Datab</w:t>
            </w:r>
            <w:r w:rsidR="00607636" w:rsidRPr="009839D4">
              <w:t xml:space="preserve">ase Management System </w:t>
            </w:r>
          </w:p>
        </w:tc>
      </w:tr>
      <w:tr w:rsidR="00CF174F" w:rsidRPr="009839D4" w:rsidTr="00D545BB">
        <w:trPr>
          <w:trHeight w:val="90"/>
        </w:trPr>
        <w:tc>
          <w:tcPr>
            <w:tcW w:w="3557" w:type="dxa"/>
          </w:tcPr>
          <w:p w:rsidR="00CF174F" w:rsidRPr="009839D4" w:rsidRDefault="00CF174F" w:rsidP="00D545BB">
            <w:r w:rsidRPr="009839D4">
              <w:t>RFID</w:t>
            </w:r>
          </w:p>
        </w:tc>
        <w:tc>
          <w:tcPr>
            <w:tcW w:w="3557" w:type="dxa"/>
          </w:tcPr>
          <w:p w:rsidR="00CF174F" w:rsidRPr="009839D4" w:rsidRDefault="00E51F66" w:rsidP="00D545BB">
            <w:r w:rsidRPr="009839D4">
              <w:t>Radio-Frequency Identification</w:t>
            </w:r>
          </w:p>
        </w:tc>
      </w:tr>
      <w:tr w:rsidR="00D545BB" w:rsidRPr="009839D4" w:rsidTr="00D545BB">
        <w:trPr>
          <w:trHeight w:val="90"/>
        </w:trPr>
        <w:tc>
          <w:tcPr>
            <w:tcW w:w="3557" w:type="dxa"/>
          </w:tcPr>
          <w:p w:rsidR="00D545BB" w:rsidRPr="009839D4" w:rsidRDefault="00D545BB" w:rsidP="00D545BB">
            <w:r w:rsidRPr="009839D4">
              <w:t>SMARTIE</w:t>
            </w:r>
          </w:p>
        </w:tc>
        <w:tc>
          <w:tcPr>
            <w:tcW w:w="3557" w:type="dxa"/>
          </w:tcPr>
          <w:p w:rsidR="00D545BB" w:rsidRPr="009839D4" w:rsidRDefault="00D545BB" w:rsidP="00D545BB">
            <w:r w:rsidRPr="009839D4">
              <w:t>Smart City</w:t>
            </w:r>
          </w:p>
        </w:tc>
      </w:tr>
      <w:tr w:rsidR="00607636" w:rsidRPr="009839D4" w:rsidTr="00D545BB">
        <w:trPr>
          <w:trHeight w:val="90"/>
        </w:trPr>
        <w:tc>
          <w:tcPr>
            <w:tcW w:w="3557" w:type="dxa"/>
          </w:tcPr>
          <w:p w:rsidR="00607636" w:rsidRPr="009839D4" w:rsidRDefault="00607636" w:rsidP="00D545BB">
            <w:r w:rsidRPr="009839D4">
              <w:t xml:space="preserve">SQL </w:t>
            </w:r>
          </w:p>
        </w:tc>
        <w:tc>
          <w:tcPr>
            <w:tcW w:w="3557" w:type="dxa"/>
          </w:tcPr>
          <w:p w:rsidR="00607636" w:rsidRPr="009839D4" w:rsidRDefault="00607636" w:rsidP="00D545BB">
            <w:r w:rsidRPr="009839D4">
              <w:t xml:space="preserve">Structured Query Language </w:t>
            </w:r>
          </w:p>
        </w:tc>
      </w:tr>
      <w:tr w:rsidR="00D545BB" w:rsidRPr="009839D4" w:rsidTr="00D545BB">
        <w:trPr>
          <w:trHeight w:val="90"/>
        </w:trPr>
        <w:tc>
          <w:tcPr>
            <w:tcW w:w="3557" w:type="dxa"/>
          </w:tcPr>
          <w:p w:rsidR="00D545BB" w:rsidRPr="009839D4" w:rsidRDefault="00D545BB" w:rsidP="00D545BB">
            <w:r w:rsidRPr="009839D4">
              <w:t>UDAF</w:t>
            </w:r>
          </w:p>
        </w:tc>
        <w:tc>
          <w:tcPr>
            <w:tcW w:w="3557" w:type="dxa"/>
          </w:tcPr>
          <w:p w:rsidR="00D545BB" w:rsidRPr="009839D4" w:rsidRDefault="00E51F66" w:rsidP="00D545BB">
            <w:r w:rsidRPr="009839D4">
              <w:t>User-Defined Aggregate Functions</w:t>
            </w:r>
          </w:p>
        </w:tc>
      </w:tr>
      <w:tr w:rsidR="00D545BB" w:rsidRPr="009839D4" w:rsidTr="00D545BB">
        <w:trPr>
          <w:trHeight w:val="90"/>
        </w:trPr>
        <w:tc>
          <w:tcPr>
            <w:tcW w:w="3557" w:type="dxa"/>
          </w:tcPr>
          <w:p w:rsidR="00D545BB" w:rsidRPr="009839D4" w:rsidRDefault="00D545BB" w:rsidP="00D545BB">
            <w:r w:rsidRPr="009839D4">
              <w:t>UDF</w:t>
            </w:r>
          </w:p>
        </w:tc>
        <w:tc>
          <w:tcPr>
            <w:tcW w:w="3557" w:type="dxa"/>
          </w:tcPr>
          <w:p w:rsidR="00D545BB" w:rsidRPr="009839D4" w:rsidRDefault="00E51F66" w:rsidP="00D545BB">
            <w:r w:rsidRPr="009839D4">
              <w:t>User-Defined Functions</w:t>
            </w:r>
          </w:p>
        </w:tc>
      </w:tr>
      <w:tr w:rsidR="00D545BB" w:rsidRPr="009839D4" w:rsidTr="00D545BB">
        <w:trPr>
          <w:trHeight w:val="90"/>
        </w:trPr>
        <w:tc>
          <w:tcPr>
            <w:tcW w:w="3557" w:type="dxa"/>
          </w:tcPr>
          <w:p w:rsidR="00D545BB" w:rsidRPr="009839D4" w:rsidRDefault="00D545BB" w:rsidP="00D545BB">
            <w:r w:rsidRPr="009839D4">
              <w:t>UDTF</w:t>
            </w:r>
          </w:p>
        </w:tc>
        <w:tc>
          <w:tcPr>
            <w:tcW w:w="3557" w:type="dxa"/>
          </w:tcPr>
          <w:p w:rsidR="00D545BB" w:rsidRPr="009839D4" w:rsidRDefault="00E51F66" w:rsidP="00D545BB">
            <w:r w:rsidRPr="009839D4">
              <w:t>User-Defined Table Functions</w:t>
            </w:r>
          </w:p>
        </w:tc>
      </w:tr>
      <w:tr w:rsidR="00FD1EB6" w:rsidRPr="009839D4" w:rsidTr="00D545BB">
        <w:trPr>
          <w:trHeight w:val="90"/>
        </w:trPr>
        <w:tc>
          <w:tcPr>
            <w:tcW w:w="3557" w:type="dxa"/>
          </w:tcPr>
          <w:p w:rsidR="00FD1EB6" w:rsidRPr="009839D4" w:rsidRDefault="00FD1EB6" w:rsidP="00D545BB">
            <w:r w:rsidRPr="009839D4">
              <w:t>UWB</w:t>
            </w:r>
          </w:p>
        </w:tc>
        <w:tc>
          <w:tcPr>
            <w:tcW w:w="3557" w:type="dxa"/>
          </w:tcPr>
          <w:p w:rsidR="00FD1EB6" w:rsidRPr="009839D4" w:rsidRDefault="00FD1EB6" w:rsidP="00D545BB">
            <w:r w:rsidRPr="009839D4">
              <w:t>Ultra-Wide Band</w:t>
            </w:r>
          </w:p>
        </w:tc>
      </w:tr>
      <w:tr w:rsidR="00D545BB" w:rsidRPr="009839D4" w:rsidTr="00D545BB">
        <w:trPr>
          <w:trHeight w:val="90"/>
        </w:trPr>
        <w:tc>
          <w:tcPr>
            <w:tcW w:w="3557" w:type="dxa"/>
          </w:tcPr>
          <w:p w:rsidR="00D545BB" w:rsidRPr="009839D4" w:rsidRDefault="00D545BB" w:rsidP="00E51F66">
            <w:r w:rsidRPr="009839D4">
              <w:t>XML</w:t>
            </w:r>
          </w:p>
        </w:tc>
        <w:tc>
          <w:tcPr>
            <w:tcW w:w="3557" w:type="dxa"/>
          </w:tcPr>
          <w:p w:rsidR="00D545BB" w:rsidRPr="009839D4" w:rsidRDefault="00D545BB" w:rsidP="00D545BB">
            <w:r w:rsidRPr="009839D4">
              <w:t>eXtensible Markup Language</w:t>
            </w:r>
          </w:p>
        </w:tc>
      </w:tr>
      <w:tr w:rsidR="00E51F66" w:rsidRPr="009839D4" w:rsidTr="00D545BB">
        <w:trPr>
          <w:trHeight w:val="90"/>
        </w:trPr>
        <w:tc>
          <w:tcPr>
            <w:tcW w:w="3557" w:type="dxa"/>
          </w:tcPr>
          <w:p w:rsidR="00E51F66" w:rsidRPr="009839D4" w:rsidRDefault="00E51F66" w:rsidP="00D545BB">
            <w:r w:rsidRPr="009839D4">
              <w:t>YARN</w:t>
            </w:r>
          </w:p>
        </w:tc>
        <w:tc>
          <w:tcPr>
            <w:tcW w:w="3557" w:type="dxa"/>
          </w:tcPr>
          <w:p w:rsidR="00E51F66" w:rsidRPr="009839D4" w:rsidRDefault="00E51F66" w:rsidP="00D545BB">
            <w:r w:rsidRPr="009839D4">
              <w:t>Yet Another Resource Negotiator</w:t>
            </w:r>
          </w:p>
        </w:tc>
      </w:tr>
    </w:tbl>
    <w:p w:rsidR="003256A7" w:rsidRPr="009839D4" w:rsidRDefault="00D545BB" w:rsidP="003256A7">
      <w:r w:rsidRPr="009839D4">
        <w:br w:type="textWrapping" w:clear="all"/>
      </w:r>
    </w:p>
    <w:p w:rsidR="009A4826" w:rsidRPr="009839D4" w:rsidRDefault="009A4826" w:rsidP="003256A7"/>
    <w:p w:rsidR="009A4826" w:rsidRPr="009839D4" w:rsidRDefault="009A4826" w:rsidP="003256A7"/>
    <w:p w:rsidR="003256A7" w:rsidRPr="009839D4" w:rsidRDefault="003256A7" w:rsidP="003256A7"/>
    <w:p w:rsidR="00037B33" w:rsidRPr="009839D4" w:rsidRDefault="00037B33" w:rsidP="00103719">
      <w:pPr>
        <w:pStyle w:val="Naslov1"/>
        <w:numPr>
          <w:ilvl w:val="0"/>
          <w:numId w:val="0"/>
        </w:numPr>
        <w:rPr>
          <w:lang w:val="en-GB"/>
        </w:rPr>
      </w:pPr>
      <w:bookmarkStart w:id="3" w:name="_Toc414035226"/>
      <w:r w:rsidRPr="009839D4">
        <w:rPr>
          <w:lang w:val="en-GB"/>
        </w:rPr>
        <w:lastRenderedPageBreak/>
        <w:t>List of figures</w:t>
      </w:r>
      <w:bookmarkEnd w:id="3"/>
    </w:p>
    <w:p w:rsidR="00C82D9B" w:rsidRPr="009839D4" w:rsidRDefault="008562A6">
      <w:pPr>
        <w:pStyle w:val="Tablicaslika"/>
        <w:tabs>
          <w:tab w:val="right" w:leader="dot" w:pos="8777"/>
        </w:tabs>
        <w:rPr>
          <w:rFonts w:asciiTheme="minorHAnsi" w:eastAsiaTheme="minorEastAsia" w:hAnsiTheme="minorHAnsi" w:cstheme="minorBidi"/>
          <w:noProof/>
          <w:sz w:val="22"/>
          <w:szCs w:val="22"/>
          <w:lang w:eastAsia="hr-HR"/>
        </w:rPr>
      </w:pPr>
      <w:r w:rsidRPr="009839D4">
        <w:fldChar w:fldCharType="begin"/>
      </w:r>
      <w:r w:rsidR="004A4599" w:rsidRPr="009839D4">
        <w:instrText xml:space="preserve"> TOC \h \z \c "Figure" </w:instrText>
      </w:r>
      <w:r w:rsidRPr="009839D4">
        <w:fldChar w:fldCharType="separate"/>
      </w:r>
      <w:hyperlink w:anchor="_Toc413929242" w:history="1">
        <w:r w:rsidR="00C82D9B" w:rsidRPr="009839D4">
          <w:rPr>
            <w:rStyle w:val="Hiperveza"/>
            <w:noProof/>
          </w:rPr>
          <w:t>Figure 1. The 5 Vs of Big Data [13]</w:t>
        </w:r>
        <w:r w:rsidR="00C82D9B" w:rsidRPr="009839D4">
          <w:rPr>
            <w:noProof/>
            <w:webHidden/>
          </w:rPr>
          <w:tab/>
        </w:r>
        <w:r w:rsidRPr="009839D4">
          <w:rPr>
            <w:noProof/>
            <w:webHidden/>
          </w:rPr>
          <w:fldChar w:fldCharType="begin"/>
        </w:r>
        <w:r w:rsidR="00C82D9B" w:rsidRPr="009839D4">
          <w:rPr>
            <w:noProof/>
            <w:webHidden/>
          </w:rPr>
          <w:instrText xml:space="preserve"> PAGEREF _Toc413929242 \h </w:instrText>
        </w:r>
        <w:r w:rsidRPr="009839D4">
          <w:rPr>
            <w:noProof/>
            <w:webHidden/>
          </w:rPr>
        </w:r>
        <w:r w:rsidRPr="009839D4">
          <w:rPr>
            <w:noProof/>
            <w:webHidden/>
          </w:rPr>
          <w:fldChar w:fldCharType="separate"/>
        </w:r>
        <w:r w:rsidR="00C82D9B" w:rsidRPr="009839D4">
          <w:rPr>
            <w:noProof/>
            <w:webHidden/>
          </w:rPr>
          <w:t>5</w:t>
        </w:r>
        <w:r w:rsidRPr="009839D4">
          <w:rPr>
            <w:noProof/>
            <w:webHidden/>
          </w:rPr>
          <w:fldChar w:fldCharType="end"/>
        </w:r>
      </w:hyperlink>
    </w:p>
    <w:p w:rsidR="00037B33" w:rsidRPr="009839D4" w:rsidRDefault="008562A6"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4" w:name="_Toc414035227"/>
      <w:r w:rsidRPr="009839D4">
        <w:rPr>
          <w:lang w:val="en-GB"/>
        </w:rPr>
        <w:lastRenderedPageBreak/>
        <w:t>List of tables</w:t>
      </w:r>
      <w:bookmarkEnd w:id="4"/>
    </w:p>
    <w:p w:rsidR="004A4599" w:rsidRPr="009839D4" w:rsidRDefault="008562A6">
      <w:pPr>
        <w:pStyle w:val="Tablicaslika"/>
        <w:tabs>
          <w:tab w:val="right" w:leader="dot" w:pos="8777"/>
        </w:tabs>
        <w:rPr>
          <w:rFonts w:asciiTheme="minorHAnsi" w:eastAsiaTheme="minorEastAsia" w:hAnsiTheme="minorHAnsi" w:cstheme="minorBidi"/>
          <w:noProof/>
          <w:sz w:val="22"/>
          <w:szCs w:val="22"/>
          <w:lang w:eastAsia="hr-HR"/>
        </w:rPr>
      </w:pPr>
      <w:r w:rsidRPr="009839D4">
        <w:fldChar w:fldCharType="begin"/>
      </w:r>
      <w:r w:rsidR="004A4599" w:rsidRPr="009839D4">
        <w:instrText xml:space="preserve"> TOC \h \z \c "Table" </w:instrText>
      </w:r>
      <w:r w:rsidRPr="009839D4">
        <w:fldChar w:fldCharType="separate"/>
      </w:r>
      <w:hyperlink w:anchor="_Toc411506264" w:history="1">
        <w:r w:rsidR="004A4599" w:rsidRPr="009839D4">
          <w:rPr>
            <w:rStyle w:val="Hiperveza"/>
            <w:noProof/>
          </w:rPr>
          <w:t>Table 1. Temporary table</w:t>
        </w:r>
        <w:r w:rsidR="004A4599" w:rsidRPr="009839D4">
          <w:rPr>
            <w:noProof/>
            <w:webHidden/>
          </w:rPr>
          <w:tab/>
        </w:r>
        <w:r w:rsidRPr="009839D4">
          <w:rPr>
            <w:noProof/>
            <w:webHidden/>
          </w:rPr>
          <w:fldChar w:fldCharType="begin"/>
        </w:r>
        <w:r w:rsidR="004A4599" w:rsidRPr="009839D4">
          <w:rPr>
            <w:noProof/>
            <w:webHidden/>
          </w:rPr>
          <w:instrText xml:space="preserve"> PAGEREF _Toc411506264 \h </w:instrText>
        </w:r>
        <w:r w:rsidRPr="009839D4">
          <w:rPr>
            <w:noProof/>
            <w:webHidden/>
          </w:rPr>
        </w:r>
        <w:r w:rsidRPr="009839D4">
          <w:rPr>
            <w:noProof/>
            <w:webHidden/>
          </w:rPr>
          <w:fldChar w:fldCharType="separate"/>
        </w:r>
        <w:r w:rsidR="004A4599" w:rsidRPr="009839D4">
          <w:rPr>
            <w:noProof/>
            <w:webHidden/>
          </w:rPr>
          <w:t>3</w:t>
        </w:r>
        <w:r w:rsidRPr="009839D4">
          <w:rPr>
            <w:noProof/>
            <w:webHidden/>
          </w:rPr>
          <w:fldChar w:fldCharType="end"/>
        </w:r>
      </w:hyperlink>
    </w:p>
    <w:p w:rsidR="00037B33" w:rsidRPr="009839D4" w:rsidRDefault="008562A6" w:rsidP="00037B33">
      <w:r w:rsidRPr="009839D4">
        <w:fldChar w:fldCharType="end"/>
      </w:r>
    </w:p>
    <w:p w:rsidR="00037B33" w:rsidRPr="009839D4" w:rsidRDefault="00037B33" w:rsidP="00037B33"/>
    <w:p w:rsidR="00037B33" w:rsidRPr="009839D4" w:rsidRDefault="00037B33" w:rsidP="00037B33"/>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2"/>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5" w:name="_Toc414035228"/>
      <w:r w:rsidRPr="009839D4">
        <w:rPr>
          <w:lang w:val="en-GB"/>
        </w:rPr>
        <w:lastRenderedPageBreak/>
        <w:t>Introduction</w:t>
      </w:r>
      <w:bookmarkEnd w:id="5"/>
    </w:p>
    <w:p w:rsidR="00BF45AB" w:rsidRPr="009839D4" w:rsidRDefault="009D2669" w:rsidP="00F60F35">
      <w:r w:rsidRPr="009839D4">
        <w:t xml:space="preserve">TODO: </w:t>
      </w:r>
      <w:r w:rsidR="00905FB2" w:rsidRPr="009839D4">
        <w:t>making the introduction and describing how the document is organized into parts with brief descriptions of each part</w:t>
      </w:r>
    </w:p>
    <w:p w:rsidR="00BF45AB" w:rsidRPr="009839D4" w:rsidRDefault="00BF45AB" w:rsidP="002278BA">
      <w:pPr>
        <w:pStyle w:val="Naslov2"/>
      </w:pPr>
      <w:bookmarkStart w:id="6" w:name="_Toc414035229"/>
      <w:r w:rsidRPr="009839D4">
        <w:t>Brief description</w:t>
      </w:r>
      <w:bookmarkEnd w:id="6"/>
    </w:p>
    <w:p w:rsidR="00BF45AB" w:rsidRPr="009839D4" w:rsidRDefault="009D2669" w:rsidP="00BF45AB">
      <w:r w:rsidRPr="009839D4">
        <w:t xml:space="preserve">TODO: </w:t>
      </w:r>
      <w:r w:rsidR="00905FB2" w:rsidRPr="009839D4">
        <w:t>description of the thesis</w:t>
      </w:r>
    </w:p>
    <w:p w:rsidR="00BF45AB" w:rsidRPr="009839D4" w:rsidRDefault="00BF45AB" w:rsidP="002278BA">
      <w:pPr>
        <w:pStyle w:val="Naslov2"/>
      </w:pPr>
      <w:bookmarkStart w:id="7" w:name="_Toc414035230"/>
      <w:r w:rsidRPr="009839D4">
        <w:t>Defining the goal/concept</w:t>
      </w:r>
      <w:bookmarkEnd w:id="7"/>
    </w:p>
    <w:p w:rsidR="004965D0" w:rsidRPr="009839D4" w:rsidRDefault="009D2669" w:rsidP="004965D0">
      <w:r w:rsidRPr="009839D4">
        <w:t xml:space="preserve">TODO: </w:t>
      </w:r>
      <w:r w:rsidR="00905FB2" w:rsidRPr="009839D4">
        <w:t>defining which part was determined as most important and which goals were set</w:t>
      </w:r>
    </w:p>
    <w:p w:rsidR="00BF45AB" w:rsidRPr="009839D4" w:rsidRDefault="00BF45AB" w:rsidP="002278BA">
      <w:pPr>
        <w:pStyle w:val="Naslov2"/>
      </w:pPr>
      <w:bookmarkStart w:id="8" w:name="_Toc414035231"/>
      <w:r w:rsidRPr="009839D4">
        <w:t>Basic concept</w:t>
      </w:r>
      <w:bookmarkEnd w:id="8"/>
    </w:p>
    <w:p w:rsidR="004965D0" w:rsidRPr="009839D4" w:rsidRDefault="009D2669" w:rsidP="004965D0">
      <w:r w:rsidRPr="009839D4">
        <w:t xml:space="preserve">TODO: </w:t>
      </w:r>
      <w:r w:rsidR="00905FB2" w:rsidRPr="009839D4">
        <w:t xml:space="preserve">describing the basic concept of the solution (very briefly) </w:t>
      </w:r>
    </w:p>
    <w:p w:rsidR="00640C58" w:rsidRPr="009839D4" w:rsidRDefault="00982198" w:rsidP="00F60F35">
      <w:pPr>
        <w:pStyle w:val="Naslov1"/>
        <w:rPr>
          <w:lang w:val="en-GB"/>
        </w:rPr>
      </w:pPr>
      <w:bookmarkStart w:id="9" w:name="_Toc414035232"/>
      <w:r w:rsidRPr="009839D4">
        <w:rPr>
          <w:lang w:val="en-GB"/>
        </w:rPr>
        <w:lastRenderedPageBreak/>
        <w:t>State of the art</w:t>
      </w:r>
      <w:bookmarkEnd w:id="9"/>
    </w:p>
    <w:p w:rsidR="005400C8" w:rsidRPr="009839D4" w:rsidRDefault="00A70C22" w:rsidP="00210FDA">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2278BA">
      <w:pPr>
        <w:pStyle w:val="Naslov2"/>
      </w:pPr>
      <w:bookmarkStart w:id="10" w:name="_Toc414035233"/>
      <w:r w:rsidRPr="009839D4">
        <w:t>The Internet of T</w:t>
      </w:r>
      <w:r w:rsidR="005400C8" w:rsidRPr="009839D4">
        <w:t>hings (</w:t>
      </w:r>
      <w:r w:rsidR="00982198" w:rsidRPr="009839D4">
        <w:t>IoT</w:t>
      </w:r>
      <w:r w:rsidR="005400C8" w:rsidRPr="009839D4">
        <w:t>)</w:t>
      </w:r>
      <w:bookmarkEnd w:id="10"/>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8562A6" w:rsidRPr="009839D4">
            <w:fldChar w:fldCharType="begin"/>
          </w:r>
          <w:r w:rsidR="002E0EA1" w:rsidRPr="009839D4">
            <w:instrText xml:space="preserve"> CITATION Lui10 \l 1050 </w:instrText>
          </w:r>
          <w:r w:rsidR="008562A6" w:rsidRPr="009839D4">
            <w:fldChar w:fldCharType="separate"/>
          </w:r>
          <w:r w:rsidR="00ED212E" w:rsidRPr="009839D4">
            <w:rPr>
              <w:noProof/>
            </w:rPr>
            <w:t>[1]</w:t>
          </w:r>
          <w:r w:rsidR="008562A6" w:rsidRPr="009839D4">
            <w:fldChar w:fldCharType="end"/>
          </w:r>
        </w:sdtContent>
      </w:sdt>
      <w:sdt>
        <w:sdtPr>
          <w:id w:val="9351417"/>
          <w:citation/>
        </w:sdtPr>
        <w:sdtContent>
          <w:r w:rsidR="008562A6" w:rsidRPr="009839D4">
            <w:fldChar w:fldCharType="begin"/>
          </w:r>
          <w:r w:rsidR="002E0EA1" w:rsidRPr="009839D4">
            <w:instrText xml:space="preserve"> CITATION And14 \l 1050 </w:instrText>
          </w:r>
          <w:r w:rsidR="008562A6" w:rsidRPr="009839D4">
            <w:fldChar w:fldCharType="separate"/>
          </w:r>
          <w:r w:rsidR="00ED212E" w:rsidRPr="009839D4">
            <w:rPr>
              <w:noProof/>
            </w:rPr>
            <w:t xml:space="preserve"> [2]</w:t>
          </w:r>
          <w:r w:rsidR="008562A6"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8562A6" w:rsidRPr="009839D4">
            <w:fldChar w:fldCharType="begin"/>
          </w:r>
          <w:r w:rsidR="000170B1" w:rsidRPr="009839D4">
            <w:instrText xml:space="preserve"> CITATION Lui10 \l 1050 </w:instrText>
          </w:r>
          <w:r w:rsidR="008562A6" w:rsidRPr="009839D4">
            <w:fldChar w:fldCharType="separate"/>
          </w:r>
          <w:r w:rsidR="00ED212E" w:rsidRPr="009839D4">
            <w:rPr>
              <w:noProof/>
            </w:rPr>
            <w:t>[1]</w:t>
          </w:r>
          <w:r w:rsidR="008562A6"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8562A6" w:rsidRPr="009839D4">
            <w:fldChar w:fldCharType="begin"/>
          </w:r>
          <w:r w:rsidR="0097277F" w:rsidRPr="009839D4">
            <w:instrText xml:space="preserve"> CITATION QiJ14 \l 1050 </w:instrText>
          </w:r>
          <w:r w:rsidR="008562A6" w:rsidRPr="009839D4">
            <w:fldChar w:fldCharType="separate"/>
          </w:r>
          <w:r w:rsidR="00ED212E" w:rsidRPr="009839D4">
            <w:rPr>
              <w:noProof/>
            </w:rPr>
            <w:t>[3]</w:t>
          </w:r>
          <w:r w:rsidR="008562A6" w:rsidRPr="009839D4">
            <w:fldChar w:fldCharType="end"/>
          </w:r>
        </w:sdtContent>
      </w:sdt>
      <w:sdt>
        <w:sdtPr>
          <w:id w:val="3545329"/>
          <w:citation/>
        </w:sdtPr>
        <w:sdtContent>
          <w:r w:rsidR="008562A6" w:rsidRPr="009839D4">
            <w:fldChar w:fldCharType="begin"/>
          </w:r>
          <w:r w:rsidR="00DC7949" w:rsidRPr="009839D4">
            <w:instrText xml:space="preserve"> CITATION Hui12 \l 1050 </w:instrText>
          </w:r>
          <w:r w:rsidR="008562A6" w:rsidRPr="009839D4">
            <w:fldChar w:fldCharType="separate"/>
          </w:r>
          <w:r w:rsidR="00ED212E" w:rsidRPr="009839D4">
            <w:rPr>
              <w:noProof/>
            </w:rPr>
            <w:t xml:space="preserve"> [4]</w:t>
          </w:r>
          <w:r w:rsidR="008562A6" w:rsidRPr="009839D4">
            <w:fldChar w:fldCharType="end"/>
          </w:r>
        </w:sdtContent>
      </w:sdt>
      <w:sdt>
        <w:sdtPr>
          <w:id w:val="3545330"/>
          <w:citation/>
        </w:sdtPr>
        <w:sdtContent>
          <w:r w:rsidR="008562A6" w:rsidRPr="009839D4">
            <w:fldChar w:fldCharType="begin"/>
          </w:r>
          <w:r w:rsidR="00807F3D" w:rsidRPr="009839D4">
            <w:instrText xml:space="preserve"> CITATION SSi14 \l 1050 </w:instrText>
          </w:r>
          <w:r w:rsidR="008562A6" w:rsidRPr="009839D4">
            <w:fldChar w:fldCharType="separate"/>
          </w:r>
          <w:r w:rsidR="00ED212E" w:rsidRPr="009839D4">
            <w:rPr>
              <w:noProof/>
            </w:rPr>
            <w:t xml:space="preserve"> [5]</w:t>
          </w:r>
          <w:r w:rsidR="008562A6"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8562A6" w:rsidRPr="009839D4">
            <w:fldChar w:fldCharType="begin"/>
          </w:r>
          <w:r w:rsidRPr="009839D4">
            <w:instrText xml:space="preserve"> CITATION Pra15 \l 1050 </w:instrText>
          </w:r>
          <w:r w:rsidR="008562A6" w:rsidRPr="009839D4">
            <w:fldChar w:fldCharType="separate"/>
          </w:r>
          <w:r w:rsidR="00ED212E" w:rsidRPr="009839D4">
            <w:rPr>
              <w:noProof/>
            </w:rPr>
            <w:t>[6]</w:t>
          </w:r>
          <w:r w:rsidR="008562A6"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8562A6" w:rsidRPr="009839D4">
            <w:fldChar w:fldCharType="begin"/>
          </w:r>
          <w:r w:rsidR="00416614" w:rsidRPr="009839D4">
            <w:instrText xml:space="preserve"> CITATION SSi14 \l 1050 </w:instrText>
          </w:r>
          <w:r w:rsidR="008562A6" w:rsidRPr="009839D4">
            <w:fldChar w:fldCharType="separate"/>
          </w:r>
          <w:r w:rsidR="00ED212E" w:rsidRPr="009839D4">
            <w:rPr>
              <w:noProof/>
            </w:rPr>
            <w:t>[5]</w:t>
          </w:r>
          <w:r w:rsidR="008562A6" w:rsidRPr="009839D4">
            <w:fldChar w:fldCharType="end"/>
          </w:r>
        </w:sdtContent>
      </w:sdt>
      <w:sdt>
        <w:sdtPr>
          <w:id w:val="3545332"/>
          <w:citation/>
        </w:sdtPr>
        <w:sdtContent>
          <w:r w:rsidR="008562A6" w:rsidRPr="009839D4">
            <w:fldChar w:fldCharType="begin"/>
          </w:r>
          <w:r w:rsidR="00416614" w:rsidRPr="009839D4">
            <w:instrText xml:space="preserve"> CITATION QiJ14 \l 1050 </w:instrText>
          </w:r>
          <w:r w:rsidR="008562A6" w:rsidRPr="009839D4">
            <w:fldChar w:fldCharType="separate"/>
          </w:r>
          <w:r w:rsidR="00ED212E" w:rsidRPr="009839D4">
            <w:rPr>
              <w:noProof/>
            </w:rPr>
            <w:t xml:space="preserve"> [3]</w:t>
          </w:r>
          <w:r w:rsidR="008562A6"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2278BA">
      <w:pPr>
        <w:pStyle w:val="Naslov2"/>
      </w:pPr>
      <w:bookmarkStart w:id="11" w:name="_Toc414035234"/>
      <w:r w:rsidRPr="009839D4">
        <w:t>Machine to Machine communication (M2M)</w:t>
      </w:r>
      <w:bookmarkEnd w:id="11"/>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ED212E" w:rsidRPr="009839D4">
              <w:rPr>
                <w:noProof/>
              </w:rPr>
              <w:t>[7]</w:t>
            </w:r>
          </w:fldSimple>
        </w:sdtContent>
      </w:sdt>
      <w:r w:rsidR="00BC265E" w:rsidRPr="009839D4">
        <w:t xml:space="preserve">. The motivation behind M2M comes as stated in </w:t>
      </w:r>
      <w:sdt>
        <w:sdtPr>
          <w:id w:val="1665271"/>
          <w:citation/>
        </w:sdtPr>
        <w:sdtContent>
          <w:fldSimple w:instr=" CITATION Min14 \l 1050 ">
            <w:r w:rsidR="00ED212E" w:rsidRPr="009839D4">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ED212E" w:rsidRPr="009839D4">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ED212E" w:rsidRPr="009839D4">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ED212E" w:rsidRPr="009839D4">
              <w:rPr>
                <w:noProof/>
              </w:rPr>
              <w:t>[9]</w:t>
            </w:r>
          </w:fldSimple>
        </w:sdtContent>
      </w:sdt>
      <w:r w:rsidRPr="009839D4">
        <w:t xml:space="preserve"> </w:t>
      </w:r>
      <w:sdt>
        <w:sdtPr>
          <w:id w:val="1665892"/>
          <w:citation/>
        </w:sdtPr>
        <w:sdtContent>
          <w:fldSimple w:instr=" CITATION Min14 \l 1050 ">
            <w:r w:rsidR="00ED212E" w:rsidRPr="009839D4">
              <w:rPr>
                <w:noProof/>
              </w:rPr>
              <w:t>[8]</w:t>
            </w:r>
          </w:fldSimple>
        </w:sdtContent>
      </w:sdt>
      <w:sdt>
        <w:sdtPr>
          <w:id w:val="1665894"/>
          <w:citation/>
        </w:sdtPr>
        <w:sdtContent>
          <w:fldSimple w:instr=" CITATION Dav04 \l 1050 ">
            <w:r w:rsidR="00ED212E" w:rsidRPr="009839D4">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0E5928">
      <w:pPr>
        <w:pStyle w:val="Naslov2"/>
      </w:pPr>
      <w:bookmarkStart w:id="12" w:name="_Toc414035235"/>
      <w:r w:rsidRPr="009839D4">
        <w:t>Big Data</w:t>
      </w:r>
      <w:bookmarkEnd w:id="12"/>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8562A6" w:rsidRPr="009839D4">
            <w:fldChar w:fldCharType="begin"/>
          </w:r>
          <w:r w:rsidR="0097349A" w:rsidRPr="009839D4">
            <w:instrText xml:space="preserve"> CITATION Ros15 \l 1050 </w:instrText>
          </w:r>
          <w:r w:rsidR="008562A6" w:rsidRPr="009839D4">
            <w:fldChar w:fldCharType="separate"/>
          </w:r>
          <w:r w:rsidR="00ED212E" w:rsidRPr="009839D4">
            <w:rPr>
              <w:noProof/>
            </w:rPr>
            <w:t>[11]</w:t>
          </w:r>
          <w:r w:rsidR="008562A6" w:rsidRPr="009839D4">
            <w:fldChar w:fldCharType="end"/>
          </w:r>
        </w:sdtContent>
      </w:sdt>
      <w:sdt>
        <w:sdtPr>
          <w:id w:val="143815929"/>
          <w:citation/>
        </w:sdtPr>
        <w:sdtContent>
          <w:r w:rsidR="008562A6" w:rsidRPr="009839D4">
            <w:fldChar w:fldCharType="begin"/>
          </w:r>
          <w:r w:rsidR="0097349A" w:rsidRPr="009839D4">
            <w:instrText xml:space="preserve"> CITATION Raj15 \l 1050 </w:instrText>
          </w:r>
          <w:r w:rsidR="008562A6" w:rsidRPr="009839D4">
            <w:fldChar w:fldCharType="separate"/>
          </w:r>
          <w:r w:rsidR="00ED212E" w:rsidRPr="009839D4">
            <w:rPr>
              <w:noProof/>
            </w:rPr>
            <w:t xml:space="preserve"> [12]</w:t>
          </w:r>
          <w:r w:rsidR="008562A6" w:rsidRPr="009839D4">
            <w:fldChar w:fldCharType="end"/>
          </w:r>
        </w:sdtContent>
      </w:sdt>
      <w:r w:rsidR="0097349A" w:rsidRPr="009839D4">
        <w:t xml:space="preserve"> and can be seen in </w:t>
      </w:r>
      <w:r w:rsidR="008562A6" w:rsidRPr="009839D4">
        <w:fldChar w:fldCharType="begin"/>
      </w:r>
      <w:r w:rsidR="0097349A" w:rsidRPr="009839D4">
        <w:instrText xml:space="preserve"> REF _Ref411947909 \h </w:instrText>
      </w:r>
      <w:r w:rsidR="008562A6" w:rsidRPr="009839D4">
        <w:fldChar w:fldCharType="separate"/>
      </w:r>
      <w:r w:rsidR="0097349A" w:rsidRPr="009839D4">
        <w:t xml:space="preserve">Figure </w:t>
      </w:r>
      <w:r w:rsidR="0097349A" w:rsidRPr="009839D4">
        <w:rPr>
          <w:noProof/>
        </w:rPr>
        <w:t>1</w:t>
      </w:r>
      <w:r w:rsidR="008562A6"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3"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13" w:name="_Ref411947909"/>
      <w:bookmarkStart w:id="14" w:name="_Ref411947882"/>
      <w:bookmarkStart w:id="15" w:name="_Ref411947884"/>
      <w:bookmarkStart w:id="16" w:name="_Toc413929242"/>
      <w:r w:rsidRPr="009839D4">
        <w:t xml:space="preserve">Figure </w:t>
      </w:r>
      <w:fldSimple w:instr=" SEQ Figure \* ARABIC ">
        <w:r w:rsidRPr="009839D4">
          <w:rPr>
            <w:noProof/>
          </w:rPr>
          <w:t>1</w:t>
        </w:r>
      </w:fldSimple>
      <w:bookmarkEnd w:id="13"/>
      <w:r w:rsidRPr="009839D4">
        <w:t>. The 5 Vs of Big</w:t>
      </w:r>
      <w:r w:rsidR="00871660" w:rsidRPr="009839D4">
        <w:t xml:space="preserve"> </w:t>
      </w:r>
      <w:r w:rsidRPr="009839D4">
        <w:t>Data</w:t>
      </w:r>
      <w:sdt>
        <w:sdtPr>
          <w:id w:val="143815563"/>
          <w:citation/>
        </w:sdtPr>
        <w:sdtContent>
          <w:fldSimple w:instr=" CITATION Goo15 \l 1050  ">
            <w:r w:rsidR="00ED212E" w:rsidRPr="009839D4">
              <w:rPr>
                <w:noProof/>
              </w:rPr>
              <w:t xml:space="preserve"> [13]</w:t>
            </w:r>
          </w:fldSimple>
        </w:sdtContent>
      </w:sdt>
      <w:bookmarkEnd w:id="14"/>
      <w:bookmarkEnd w:id="15"/>
      <w:bookmarkEnd w:id="16"/>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8562A6" w:rsidRPr="009839D4">
            <w:fldChar w:fldCharType="begin"/>
          </w:r>
          <w:r w:rsidR="00A154B7" w:rsidRPr="009839D4">
            <w:instrText xml:space="preserve"> CITATION Ros15 \l 1050 </w:instrText>
          </w:r>
          <w:r w:rsidR="008562A6" w:rsidRPr="009839D4">
            <w:fldChar w:fldCharType="separate"/>
          </w:r>
          <w:r w:rsidR="00ED212E" w:rsidRPr="009839D4">
            <w:rPr>
              <w:noProof/>
            </w:rPr>
            <w:t>[11]</w:t>
          </w:r>
          <w:r w:rsidR="008562A6"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ED212E" w:rsidRPr="009839D4">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8562A6" w:rsidRPr="009839D4">
            <w:fldChar w:fldCharType="begin"/>
          </w:r>
          <w:r w:rsidRPr="009839D4">
            <w:instrText xml:space="preserve"> CITATION Gui15 \l 1050 </w:instrText>
          </w:r>
          <w:r w:rsidR="008562A6" w:rsidRPr="009839D4">
            <w:fldChar w:fldCharType="separate"/>
          </w:r>
          <w:r w:rsidR="00ED212E" w:rsidRPr="009839D4">
            <w:rPr>
              <w:noProof/>
            </w:rPr>
            <w:t>[14]</w:t>
          </w:r>
          <w:r w:rsidR="008562A6"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8562A6" w:rsidRPr="009839D4">
        <w:fldChar w:fldCharType="begin"/>
      </w:r>
      <w:r w:rsidR="00034731" w:rsidRPr="009839D4">
        <w:instrText xml:space="preserve"> REF _Ref411957556 \h </w:instrText>
      </w:r>
      <w:r w:rsidR="008562A6" w:rsidRPr="009839D4">
        <w:fldChar w:fldCharType="separate"/>
      </w:r>
      <w:r w:rsidR="00034731" w:rsidRPr="009839D4">
        <w:t>NoSQL</w:t>
      </w:r>
      <w:r w:rsidR="008562A6"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8562A6" w:rsidRPr="009839D4">
        <w:fldChar w:fldCharType="begin"/>
      </w:r>
      <w:r w:rsidR="000850FC" w:rsidRPr="009839D4">
        <w:instrText xml:space="preserve"> REF _Ref411957522 \h </w:instrText>
      </w:r>
      <w:r w:rsidR="008562A6" w:rsidRPr="009839D4">
        <w:fldChar w:fldCharType="separate"/>
      </w:r>
      <w:r w:rsidR="000850FC" w:rsidRPr="009839D4">
        <w:t>Access Control</w:t>
      </w:r>
      <w:r w:rsidR="008562A6" w:rsidRPr="009839D4">
        <w:fldChar w:fldCharType="end"/>
      </w:r>
      <w:r w:rsidR="000850FC" w:rsidRPr="009839D4">
        <w:t xml:space="preserve"> leaves things open for abuse. </w:t>
      </w:r>
    </w:p>
    <w:p w:rsidR="00982198" w:rsidRPr="009839D4" w:rsidRDefault="00982198" w:rsidP="002278BA">
      <w:pPr>
        <w:pStyle w:val="Naslov2"/>
      </w:pPr>
      <w:bookmarkStart w:id="17" w:name="_Ref411957556"/>
      <w:bookmarkStart w:id="18" w:name="_Toc414035236"/>
      <w:r w:rsidRPr="009839D4">
        <w:t>NoSQL</w:t>
      </w:r>
      <w:bookmarkEnd w:id="17"/>
      <w:bookmarkEnd w:id="18"/>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ED212E" w:rsidRPr="009839D4">
              <w:rPr>
                <w:noProof/>
              </w:rPr>
              <w:t xml:space="preserve"> [15]</w:t>
            </w:r>
          </w:fldSimple>
        </w:sdtContent>
      </w:sdt>
      <w:sdt>
        <w:sdtPr>
          <w:id w:val="143815542"/>
          <w:citation/>
        </w:sdtPr>
        <w:sdtContent>
          <w:fldSimple w:instr=" CITATION Ros15 \l 1050 ">
            <w:r w:rsidR="00ED212E" w:rsidRPr="009839D4">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ED212E" w:rsidRPr="009839D4">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19" w:name="_Toc414035237"/>
      <w:r w:rsidRPr="009839D4">
        <w:rPr>
          <w:lang w:val="en-GB"/>
        </w:rPr>
        <w:t>Types</w:t>
      </w:r>
      <w:r w:rsidR="00714153" w:rsidRPr="009839D4">
        <w:rPr>
          <w:lang w:val="en-GB"/>
        </w:rPr>
        <w:t xml:space="preserve"> of NoSQL databases</w:t>
      </w:r>
      <w:bookmarkEnd w:id="19"/>
    </w:p>
    <w:p w:rsidR="00B473BD" w:rsidRPr="009839D4" w:rsidRDefault="00B473BD" w:rsidP="006B2382">
      <w:r w:rsidRPr="009839D4">
        <w:t xml:space="preserve">NoSQL databases can be classified in four basic categories as done in </w:t>
      </w:r>
      <w:sdt>
        <w:sdtPr>
          <w:id w:val="143814218"/>
          <w:citation/>
        </w:sdtPr>
        <w:sdtContent>
          <w:r w:rsidR="008562A6" w:rsidRPr="009839D4">
            <w:fldChar w:fldCharType="begin"/>
          </w:r>
          <w:r w:rsidRPr="009839D4">
            <w:instrText xml:space="preserve"> CITATION NoS \l 1050 </w:instrText>
          </w:r>
          <w:r w:rsidR="008562A6" w:rsidRPr="009839D4">
            <w:fldChar w:fldCharType="separate"/>
          </w:r>
          <w:r w:rsidR="00ED212E" w:rsidRPr="009839D4">
            <w:rPr>
              <w:noProof/>
            </w:rPr>
            <w:t>[16]</w:t>
          </w:r>
          <w:r w:rsidR="008562A6"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8562A6" w:rsidRPr="009839D4">
            <w:fldChar w:fldCharType="begin"/>
          </w:r>
          <w:r w:rsidR="00FA0B24" w:rsidRPr="009839D4">
            <w:instrText xml:space="preserve"> CITATION Mon15 \l 1050 </w:instrText>
          </w:r>
          <w:r w:rsidR="008562A6" w:rsidRPr="009839D4">
            <w:fldChar w:fldCharType="separate"/>
          </w:r>
          <w:r w:rsidR="00ED212E" w:rsidRPr="009839D4">
            <w:rPr>
              <w:noProof/>
            </w:rPr>
            <w:t>[17]</w:t>
          </w:r>
          <w:r w:rsidR="008562A6"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20" w:name="_Toc414035238"/>
      <w:r w:rsidRPr="009839D4">
        <w:rPr>
          <w:lang w:val="en-GB"/>
        </w:rPr>
        <w:t>General overview of the technologies available at the moment</w:t>
      </w:r>
      <w:bookmarkEnd w:id="20"/>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8562A6" w:rsidRPr="009839D4">
            <w:fldChar w:fldCharType="begin"/>
          </w:r>
          <w:r w:rsidR="00BC71E8" w:rsidRPr="009839D4">
            <w:instrText xml:space="preserve"> CITATION 14Th \l 1050 </w:instrText>
          </w:r>
          <w:r w:rsidR="008562A6" w:rsidRPr="009839D4">
            <w:fldChar w:fldCharType="separate"/>
          </w:r>
          <w:r w:rsidR="00ED212E" w:rsidRPr="009839D4">
            <w:rPr>
              <w:noProof/>
            </w:rPr>
            <w:t xml:space="preserve"> [18]</w:t>
          </w:r>
          <w:r w:rsidR="008562A6"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8562A6" w:rsidRPr="009839D4">
            <w:fldChar w:fldCharType="begin"/>
          </w:r>
          <w:r w:rsidRPr="009839D4">
            <w:instrText xml:space="preserve"> CITATION 14Th \l 1050 </w:instrText>
          </w:r>
          <w:r w:rsidR="008562A6" w:rsidRPr="009839D4">
            <w:fldChar w:fldCharType="separate"/>
          </w:r>
          <w:r w:rsidR="00ED212E" w:rsidRPr="009839D4">
            <w:rPr>
              <w:noProof/>
            </w:rPr>
            <w:t xml:space="preserve"> [18]</w:t>
          </w:r>
          <w:r w:rsidR="008562A6"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8562A6" w:rsidRPr="009839D4">
            <w:fldChar w:fldCharType="begin"/>
          </w:r>
          <w:r w:rsidR="00016EB7" w:rsidRPr="009839D4">
            <w:instrText xml:space="preserve"> CITATION Apa152 \l 1050 </w:instrText>
          </w:r>
          <w:r w:rsidR="008562A6" w:rsidRPr="009839D4">
            <w:fldChar w:fldCharType="separate"/>
          </w:r>
          <w:r w:rsidR="00ED212E" w:rsidRPr="009839D4">
            <w:rPr>
              <w:noProof/>
            </w:rPr>
            <w:t>[19]</w:t>
          </w:r>
          <w:r w:rsidR="008562A6"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8562A6" w:rsidRPr="009839D4">
            <w:fldChar w:fldCharType="begin"/>
          </w:r>
          <w:r w:rsidRPr="009839D4">
            <w:instrText xml:space="preserve"> CITATION Apa152 \l 1050 </w:instrText>
          </w:r>
          <w:r w:rsidR="008562A6" w:rsidRPr="009839D4">
            <w:fldChar w:fldCharType="separate"/>
          </w:r>
          <w:r w:rsidR="00ED212E" w:rsidRPr="009839D4">
            <w:rPr>
              <w:noProof/>
            </w:rPr>
            <w:t xml:space="preserve"> [19]</w:t>
          </w:r>
          <w:r w:rsidR="008562A6"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8562A6" w:rsidRPr="009839D4">
            <w:fldChar w:fldCharType="begin"/>
          </w:r>
          <w:r w:rsidR="004A1F5E" w:rsidRPr="009839D4">
            <w:instrText xml:space="preserve"> CITATION Apa15 \l 1050 </w:instrText>
          </w:r>
          <w:r w:rsidR="008562A6" w:rsidRPr="009839D4">
            <w:fldChar w:fldCharType="separate"/>
          </w:r>
          <w:r w:rsidR="00ED212E" w:rsidRPr="009839D4">
            <w:rPr>
              <w:noProof/>
            </w:rPr>
            <w:t>[20]</w:t>
          </w:r>
          <w:r w:rsidR="008562A6"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8562A6" w:rsidRPr="009839D4">
            <w:fldChar w:fldCharType="begin"/>
          </w:r>
          <w:r w:rsidR="0061571C" w:rsidRPr="009839D4">
            <w:instrText xml:space="preserve"> CITATION Apa15 \l 1050 </w:instrText>
          </w:r>
          <w:r w:rsidR="008562A6" w:rsidRPr="009839D4">
            <w:fldChar w:fldCharType="separate"/>
          </w:r>
          <w:r w:rsidR="00ED212E" w:rsidRPr="009839D4">
            <w:rPr>
              <w:noProof/>
            </w:rPr>
            <w:t>[20]</w:t>
          </w:r>
          <w:r w:rsidR="008562A6"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8562A6" w:rsidRPr="009839D4">
            <w:fldChar w:fldCharType="begin"/>
          </w:r>
          <w:r w:rsidR="00EE0771" w:rsidRPr="009839D4">
            <w:instrText xml:space="preserve"> CITATION Apa151 \l 1050 </w:instrText>
          </w:r>
          <w:r w:rsidR="008562A6" w:rsidRPr="009839D4">
            <w:fldChar w:fldCharType="separate"/>
          </w:r>
          <w:r w:rsidR="00ED212E" w:rsidRPr="009839D4">
            <w:rPr>
              <w:noProof/>
            </w:rPr>
            <w:t>[21]</w:t>
          </w:r>
          <w:r w:rsidR="008562A6"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8562A6" w:rsidRPr="009839D4">
            <w:fldChar w:fldCharType="begin"/>
          </w:r>
          <w:r w:rsidR="00E2072F" w:rsidRPr="009839D4">
            <w:instrText xml:space="preserve"> CITATION Apa153 \l 1050 </w:instrText>
          </w:r>
          <w:r w:rsidR="008562A6" w:rsidRPr="009839D4">
            <w:fldChar w:fldCharType="separate"/>
          </w:r>
          <w:r w:rsidR="00ED212E" w:rsidRPr="009839D4">
            <w:rPr>
              <w:noProof/>
            </w:rPr>
            <w:t>[22]</w:t>
          </w:r>
          <w:r w:rsidR="008562A6"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8562A6" w:rsidRPr="009839D4">
            <w:fldChar w:fldCharType="begin"/>
          </w:r>
          <w:r w:rsidR="0096750E" w:rsidRPr="009839D4">
            <w:instrText xml:space="preserve"> CITATION Apa154 \l 1050 </w:instrText>
          </w:r>
          <w:r w:rsidR="008562A6" w:rsidRPr="009839D4">
            <w:fldChar w:fldCharType="separate"/>
          </w:r>
          <w:r w:rsidR="00ED212E" w:rsidRPr="009839D4">
            <w:rPr>
              <w:noProof/>
            </w:rPr>
            <w:t xml:space="preserve"> [23]</w:t>
          </w:r>
          <w:r w:rsidR="008562A6"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ED212E" w:rsidRPr="009839D4">
              <w:rPr>
                <w:noProof/>
              </w:rPr>
              <w:t>[17]</w:t>
            </w:r>
          </w:fldSimple>
        </w:sdtContent>
      </w:sdt>
      <w:sdt>
        <w:sdtPr>
          <w:id w:val="1320300"/>
          <w:citation/>
        </w:sdtPr>
        <w:sdtContent>
          <w:fldSimple w:instr=" CITATION Wik151 \l 1050 ">
            <w:r w:rsidR="00ED212E" w:rsidRPr="009839D4">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8562A6">
            <w:fldChar w:fldCharType="begin"/>
          </w:r>
          <w:r w:rsidR="006E561B">
            <w:rPr>
              <w:lang w:val="hr-HR"/>
            </w:rPr>
            <w:instrText xml:space="preserve"> CITATION Tut15 \l 1050 </w:instrText>
          </w:r>
          <w:r w:rsidR="008562A6">
            <w:fldChar w:fldCharType="separate"/>
          </w:r>
          <w:r w:rsidR="006E561B" w:rsidRPr="006E561B">
            <w:rPr>
              <w:noProof/>
              <w:lang w:val="hr-HR"/>
            </w:rPr>
            <w:t>[25]</w:t>
          </w:r>
          <w:r w:rsidR="008562A6">
            <w:fldChar w:fldCharType="end"/>
          </w:r>
        </w:sdtContent>
      </w:sdt>
      <w:sdt>
        <w:sdtPr>
          <w:id w:val="1320417"/>
          <w:citation/>
        </w:sdtPr>
        <w:sdtContent>
          <w:r w:rsidR="008562A6">
            <w:fldChar w:fldCharType="begin"/>
          </w:r>
          <w:r w:rsidR="006E561B">
            <w:rPr>
              <w:lang w:val="hr-HR"/>
            </w:rPr>
            <w:instrText xml:space="preserve"> CITATION Neo15 \l 1050 </w:instrText>
          </w:r>
          <w:r w:rsidR="008562A6">
            <w:fldChar w:fldCharType="separate"/>
          </w:r>
          <w:r w:rsidR="006E561B">
            <w:rPr>
              <w:noProof/>
              <w:lang w:val="hr-HR"/>
            </w:rPr>
            <w:t xml:space="preserve"> </w:t>
          </w:r>
          <w:r w:rsidR="006E561B" w:rsidRPr="006E561B">
            <w:rPr>
              <w:noProof/>
              <w:lang w:val="hr-HR"/>
            </w:rPr>
            <w:t>[26]</w:t>
          </w:r>
          <w:r w:rsidR="008562A6">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8562A6">
            <w:fldChar w:fldCharType="begin"/>
          </w:r>
          <w:r w:rsidR="004F7CFC">
            <w:rPr>
              <w:lang w:val="hr-HR"/>
            </w:rPr>
            <w:instrText xml:space="preserve"> CITATION Ori15 \l 1050 </w:instrText>
          </w:r>
          <w:r w:rsidR="008562A6">
            <w:fldChar w:fldCharType="separate"/>
          </w:r>
          <w:r w:rsidR="004F7CFC" w:rsidRPr="004F7CFC">
            <w:rPr>
              <w:noProof/>
              <w:lang w:val="hr-HR"/>
            </w:rPr>
            <w:t>[27]</w:t>
          </w:r>
          <w:r w:rsidR="008562A6">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8562A6">
            <w:fldChar w:fldCharType="begin"/>
          </w:r>
          <w:r w:rsidR="00802F79">
            <w:rPr>
              <w:lang w:val="hr-HR"/>
            </w:rPr>
            <w:instrText xml:space="preserve"> CITATION Ori15 \l 1050 </w:instrText>
          </w:r>
          <w:r w:rsidR="008562A6">
            <w:fldChar w:fldCharType="separate"/>
          </w:r>
          <w:r w:rsidR="00802F79" w:rsidRPr="00802F79">
            <w:rPr>
              <w:noProof/>
              <w:lang w:val="hr-HR"/>
            </w:rPr>
            <w:t>[27]</w:t>
          </w:r>
          <w:r w:rsidR="008562A6">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F97BA5">
            <w:fldChar w:fldCharType="begin"/>
          </w:r>
          <w:r w:rsidR="00F97BA5">
            <w:rPr>
              <w:lang w:val="hr-HR"/>
            </w:rPr>
            <w:instrText xml:space="preserve"> CITATION Red15 \l 1050 </w:instrText>
          </w:r>
          <w:r w:rsidR="00F97BA5">
            <w:fldChar w:fldCharType="separate"/>
          </w:r>
          <w:r w:rsidR="00F97BA5">
            <w:rPr>
              <w:noProof/>
              <w:lang w:val="hr-HR"/>
            </w:rPr>
            <w:t xml:space="preserve"> </w:t>
          </w:r>
          <w:r w:rsidR="00F97BA5" w:rsidRPr="00F97BA5">
            <w:rPr>
              <w:noProof/>
              <w:lang w:val="hr-HR"/>
            </w:rPr>
            <w:t>[28]</w:t>
          </w:r>
          <w:r w:rsidR="00F97BA5">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483D71">
            <w:fldChar w:fldCharType="begin"/>
          </w:r>
          <w:r w:rsidR="00483D71">
            <w:rPr>
              <w:lang w:val="hr-HR"/>
            </w:rPr>
            <w:instrText xml:space="preserve"> CITATION Red151 \l 1050 </w:instrText>
          </w:r>
          <w:r w:rsidR="00483D71">
            <w:fldChar w:fldCharType="separate"/>
          </w:r>
          <w:r w:rsidR="00483D71" w:rsidRPr="00483D71">
            <w:rPr>
              <w:noProof/>
              <w:lang w:val="hr-HR"/>
            </w:rPr>
            <w:t>[29]</w:t>
          </w:r>
          <w:r w:rsidR="00483D71">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21" w:name="_Toc414035239"/>
      <w:r w:rsidRPr="009839D4">
        <w:rPr>
          <w:lang w:val="en-GB"/>
        </w:rPr>
        <w:t>Security issues</w:t>
      </w:r>
      <w:r w:rsidR="00802F79">
        <w:rPr>
          <w:lang w:val="en-GB"/>
        </w:rPr>
        <w:t xml:space="preserve"> in </w:t>
      </w:r>
      <w:r w:rsidR="00E85EC1">
        <w:rPr>
          <w:lang w:val="en-GB"/>
        </w:rPr>
        <w:t>NoSQL</w:t>
      </w:r>
      <w:bookmarkEnd w:id="21"/>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8562A6">
            <w:fldChar w:fldCharType="begin"/>
          </w:r>
          <w:r w:rsidR="00571772">
            <w:rPr>
              <w:lang w:val="hr-HR"/>
            </w:rPr>
            <w:instrText xml:space="preserve"> CITATION Ana14 \l 1050 </w:instrText>
          </w:r>
          <w:r w:rsidR="008562A6">
            <w:fldChar w:fldCharType="separate"/>
          </w:r>
          <w:r w:rsidR="00571772" w:rsidRPr="00571772">
            <w:rPr>
              <w:noProof/>
              <w:lang w:val="hr-HR"/>
            </w:rPr>
            <w:t>[28]</w:t>
          </w:r>
          <w:r w:rsidR="008562A6">
            <w:fldChar w:fldCharType="end"/>
          </w:r>
        </w:sdtContent>
      </w:sdt>
      <w:sdt>
        <w:sdtPr>
          <w:id w:val="22557496"/>
          <w:citation/>
        </w:sdtPr>
        <w:sdtContent>
          <w:r w:rsidR="008562A6">
            <w:fldChar w:fldCharType="begin"/>
          </w:r>
          <w:r w:rsidR="00571772">
            <w:rPr>
              <w:lang w:val="hr-HR"/>
            </w:rPr>
            <w:instrText xml:space="preserve"> CITATION Pri14 \l 1050 </w:instrText>
          </w:r>
          <w:r w:rsidR="008562A6">
            <w:fldChar w:fldCharType="separate"/>
          </w:r>
          <w:r w:rsidR="00571772">
            <w:rPr>
              <w:noProof/>
              <w:lang w:val="hr-HR"/>
            </w:rPr>
            <w:t xml:space="preserve"> </w:t>
          </w:r>
          <w:r w:rsidR="00571772" w:rsidRPr="00571772">
            <w:rPr>
              <w:noProof/>
              <w:lang w:val="hr-HR"/>
            </w:rPr>
            <w:t>[29]</w:t>
          </w:r>
          <w:r w:rsidR="008562A6">
            <w:fldChar w:fldCharType="end"/>
          </w:r>
        </w:sdtContent>
      </w:sdt>
      <w:r>
        <w:t xml:space="preserve"> </w:t>
      </w:r>
      <w:sdt>
        <w:sdtPr>
          <w:id w:val="63931474"/>
          <w:citation/>
        </w:sdtPr>
        <w:sdtContent>
          <w:r w:rsidR="000849DD">
            <w:fldChar w:fldCharType="begin"/>
          </w:r>
          <w:r w:rsidR="000849DD">
            <w:rPr>
              <w:lang w:val="hr-HR"/>
            </w:rPr>
            <w:instrText xml:space="preserve"> CITATION Lio11 \l 1050 </w:instrText>
          </w:r>
          <w:r w:rsidR="000849DD">
            <w:fldChar w:fldCharType="separate"/>
          </w:r>
          <w:r w:rsidR="000849DD" w:rsidRPr="000849DD">
            <w:rPr>
              <w:noProof/>
              <w:lang w:val="hr-HR"/>
            </w:rPr>
            <w:t>[32]</w:t>
          </w:r>
          <w:r w:rsidR="000849DD">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22" w:name="_Toc414035240"/>
      <w:r>
        <w:rPr>
          <w:lang w:val="en-GB"/>
        </w:rPr>
        <w:t>Performance s</w:t>
      </w:r>
      <w:r w:rsidR="00714153" w:rsidRPr="009839D4">
        <w:rPr>
          <w:lang w:val="en-GB"/>
        </w:rPr>
        <w:t xml:space="preserve">tudies </w:t>
      </w:r>
      <w:r>
        <w:rPr>
          <w:lang w:val="en-GB"/>
        </w:rPr>
        <w:t>and c</w:t>
      </w:r>
      <w:r w:rsidR="004601B8" w:rsidRPr="009839D4">
        <w:rPr>
          <w:lang w:val="en-GB"/>
        </w:rPr>
        <w:t>omparisons</w:t>
      </w:r>
      <w:bookmarkEnd w:id="22"/>
    </w:p>
    <w:p w:rsidR="00980C30" w:rsidRPr="009839D4" w:rsidRDefault="00980C30" w:rsidP="00982198">
      <w:r>
        <w:tab/>
        <w:t xml:space="preserve">Comparisons and performance evaluations given by the authors of </w:t>
      </w:r>
      <w:sdt>
        <w:sdtPr>
          <w:id w:val="63931475"/>
          <w:citation/>
        </w:sdtPr>
        <w:sdtContent>
          <w:r>
            <w:fldChar w:fldCharType="begin"/>
          </w:r>
          <w:r>
            <w:rPr>
              <w:lang w:val="hr-HR"/>
            </w:rPr>
            <w:instrText xml:space="preserve"> CITATION NoS \l 1050 </w:instrText>
          </w:r>
          <w:r>
            <w:fldChar w:fldCharType="separate"/>
          </w:r>
          <w:r w:rsidRPr="00980C30">
            <w:rPr>
              <w:noProof/>
              <w:lang w:val="hr-HR"/>
            </w:rPr>
            <w:t>[16]</w:t>
          </w:r>
          <w:r>
            <w:fldChar w:fldCharType="end"/>
          </w:r>
        </w:sdtContent>
      </w:sdt>
      <w:sdt>
        <w:sdtPr>
          <w:id w:val="63931476"/>
          <w:citation/>
        </w:sdtPr>
        <w:sdtContent>
          <w:r>
            <w:fldChar w:fldCharType="begin"/>
          </w:r>
          <w:r>
            <w:rPr>
              <w:lang w:val="hr-HR"/>
            </w:rPr>
            <w:instrText xml:space="preserve"> CITATION Aco \l 1050 </w:instrText>
          </w:r>
          <w:r>
            <w:fldChar w:fldCharType="separate"/>
          </w:r>
          <w:r>
            <w:rPr>
              <w:noProof/>
              <w:lang w:val="hr-HR"/>
            </w:rPr>
            <w:t xml:space="preserve"> </w:t>
          </w:r>
          <w:r w:rsidRPr="00980C30">
            <w:rPr>
              <w:noProof/>
              <w:lang w:val="hr-HR"/>
            </w:rPr>
            <w:t>[33]</w:t>
          </w:r>
          <w:r>
            <w:fldChar w:fldCharType="end"/>
          </w:r>
        </w:sdtContent>
      </w:sdt>
      <w:sdt>
        <w:sdtPr>
          <w:id w:val="63931477"/>
          <w:citation/>
        </w:sdtPr>
        <w:sdtContent>
          <w:r>
            <w:fldChar w:fldCharType="begin"/>
          </w:r>
          <w:r>
            <w:rPr>
              <w:lang w:val="hr-HR"/>
            </w:rPr>
            <w:instrText xml:space="preserve"> CITATION Raj15 \l 1050 </w:instrText>
          </w:r>
          <w:r>
            <w:fldChar w:fldCharType="separate"/>
          </w:r>
          <w:r>
            <w:rPr>
              <w:noProof/>
              <w:lang w:val="hr-HR"/>
            </w:rPr>
            <w:t xml:space="preserve"> </w:t>
          </w:r>
          <w:r w:rsidRPr="00980C30">
            <w:rPr>
              <w:noProof/>
              <w:lang w:val="hr-HR"/>
            </w:rPr>
            <w:t>[12]</w:t>
          </w:r>
          <w:r>
            <w:fldChar w:fldCharType="end"/>
          </w:r>
        </w:sdtContent>
      </w:sdt>
      <w:sdt>
        <w:sdtPr>
          <w:id w:val="63931478"/>
          <w:citation/>
        </w:sdtPr>
        <w:sdtContent>
          <w:r>
            <w:fldChar w:fldCharType="begin"/>
          </w:r>
          <w:r>
            <w:rPr>
              <w:lang w:val="hr-HR"/>
            </w:rPr>
            <w:instrText xml:space="preserve"> CITATION Enr14 \l 1050 </w:instrText>
          </w:r>
          <w:r>
            <w:fldChar w:fldCharType="separate"/>
          </w:r>
          <w:r>
            <w:rPr>
              <w:noProof/>
              <w:lang w:val="hr-HR"/>
            </w:rPr>
            <w:t xml:space="preserve"> </w:t>
          </w:r>
          <w:r w:rsidRPr="00980C30">
            <w:rPr>
              <w:noProof/>
              <w:lang w:val="hr-HR"/>
            </w:rPr>
            <w:t>[34]</w:t>
          </w:r>
          <w:r>
            <w:fldChar w:fldCharType="end"/>
          </w:r>
        </w:sdtContent>
      </w:sdt>
      <w:r>
        <w:t xml:space="preserve"> </w:t>
      </w:r>
      <w:sdt>
        <w:sdtPr>
          <w:id w:val="63931479"/>
          <w:citation/>
        </w:sdtPr>
        <w:sdtContent>
          <w:r w:rsidR="00814526">
            <w:fldChar w:fldCharType="begin"/>
          </w:r>
          <w:r w:rsidR="00814526">
            <w:rPr>
              <w:lang w:val="hr-HR"/>
            </w:rPr>
            <w:instrText xml:space="preserve"> CITATION COR13 \l 1050 </w:instrText>
          </w:r>
          <w:r w:rsidR="00814526">
            <w:fldChar w:fldCharType="separate"/>
          </w:r>
          <w:r w:rsidR="00814526" w:rsidRPr="00814526">
            <w:rPr>
              <w:noProof/>
              <w:lang w:val="hr-HR"/>
            </w:rPr>
            <w:t>[35]</w:t>
          </w:r>
          <w:r w:rsidR="00814526">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23" w:name="_Toc414035241"/>
      <w:r>
        <w:rPr>
          <w:lang w:val="en-GB"/>
        </w:rPr>
        <w:t xml:space="preserve">NoSQL </w:t>
      </w:r>
      <w:r w:rsidR="00714153" w:rsidRPr="009839D4">
        <w:rPr>
          <w:lang w:val="en-GB"/>
        </w:rPr>
        <w:t>Conclusion</w:t>
      </w:r>
      <w:bookmarkEnd w:id="23"/>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2278BA">
      <w:pPr>
        <w:pStyle w:val="Naslov2"/>
      </w:pPr>
      <w:bookmarkStart w:id="24" w:name="_Ref411957522"/>
      <w:bookmarkStart w:id="25" w:name="_Ref411957533"/>
      <w:bookmarkStart w:id="26" w:name="_Toc414035242"/>
      <w:r w:rsidRPr="009839D4">
        <w:t>Acces</w:t>
      </w:r>
      <w:r w:rsidR="009A4826" w:rsidRPr="009839D4">
        <w:t>s Control</w:t>
      </w:r>
      <w:bookmarkEnd w:id="24"/>
      <w:bookmarkEnd w:id="25"/>
      <w:bookmarkEnd w:id="26"/>
    </w:p>
    <w:p w:rsidR="00982198" w:rsidRPr="009839D4" w:rsidRDefault="00982198" w:rsidP="00982198"/>
    <w:p w:rsidR="00714153" w:rsidRPr="009839D4" w:rsidRDefault="00714153" w:rsidP="00BF45AB">
      <w:pPr>
        <w:pStyle w:val="Naslov3"/>
        <w:rPr>
          <w:lang w:val="en-GB"/>
        </w:rPr>
      </w:pPr>
      <w:bookmarkStart w:id="27" w:name="_Toc414035243"/>
      <w:r w:rsidRPr="009839D4">
        <w:rPr>
          <w:lang w:val="en-GB"/>
        </w:rPr>
        <w:t>General overview</w:t>
      </w:r>
      <w:bookmarkEnd w:id="27"/>
      <w:r w:rsidR="00BF45AB" w:rsidRPr="009839D4">
        <w:rPr>
          <w:lang w:val="en-GB"/>
        </w:rPr>
        <w:t xml:space="preserve"> </w:t>
      </w:r>
    </w:p>
    <w:p w:rsidR="00BF45AB" w:rsidRPr="009839D4" w:rsidRDefault="00BF45AB" w:rsidP="00BF45AB"/>
    <w:p w:rsidR="00BF45AB" w:rsidRPr="009839D4" w:rsidRDefault="00BF45AB" w:rsidP="00BF45AB">
      <w:pPr>
        <w:pStyle w:val="Naslov3"/>
        <w:rPr>
          <w:lang w:val="en-GB"/>
        </w:rPr>
      </w:pPr>
      <w:bookmarkStart w:id="28" w:name="_Toc414035244"/>
      <w:r w:rsidRPr="009839D4">
        <w:rPr>
          <w:lang w:val="en-GB"/>
        </w:rPr>
        <w:t>Types of access control</w:t>
      </w:r>
      <w:bookmarkEnd w:id="28"/>
    </w:p>
    <w:p w:rsidR="00BF45AB" w:rsidRDefault="00BF45AB" w:rsidP="00BF45AB"/>
    <w:p w:rsidR="00E944CC" w:rsidRDefault="00E944CC" w:rsidP="00E944CC">
      <w:pPr>
        <w:pStyle w:val="Podnaslov"/>
      </w:pPr>
      <w:r>
        <w:t>DAC</w:t>
      </w:r>
    </w:p>
    <w:p w:rsidR="00E944CC" w:rsidRDefault="00E944CC" w:rsidP="00BF45AB"/>
    <w:p w:rsidR="00E944CC" w:rsidRDefault="00E944CC" w:rsidP="00E944CC">
      <w:pPr>
        <w:pStyle w:val="Podnaslov"/>
      </w:pPr>
      <w:r>
        <w:t>MAC</w:t>
      </w:r>
    </w:p>
    <w:p w:rsidR="00E944CC" w:rsidRPr="009839D4" w:rsidRDefault="00E944CC" w:rsidP="00BF45AB"/>
    <w:p w:rsidR="00BF45AB" w:rsidRPr="009839D4" w:rsidRDefault="00BF45AB" w:rsidP="00BF45AB">
      <w:pPr>
        <w:pStyle w:val="Podnaslov"/>
      </w:pPr>
      <w:r w:rsidRPr="009839D4">
        <w:t>IBAC</w:t>
      </w:r>
    </w:p>
    <w:p w:rsidR="00BF45AB" w:rsidRPr="009839D4" w:rsidRDefault="00BF45AB" w:rsidP="00BF45AB"/>
    <w:p w:rsidR="00BF45AB" w:rsidRPr="009839D4" w:rsidRDefault="00BF45AB" w:rsidP="00BF45AB">
      <w:pPr>
        <w:pStyle w:val="Podnaslov"/>
      </w:pPr>
      <w:r w:rsidRPr="009839D4">
        <w:t>RBAC</w:t>
      </w:r>
    </w:p>
    <w:p w:rsidR="00BF45AB" w:rsidRPr="009839D4" w:rsidRDefault="00BF45AB" w:rsidP="00BF45AB"/>
    <w:p w:rsidR="00BF45AB" w:rsidRPr="009839D4" w:rsidRDefault="00BF45AB" w:rsidP="00BF45AB">
      <w:pPr>
        <w:pStyle w:val="Podnaslov"/>
      </w:pPr>
      <w:r w:rsidRPr="009839D4">
        <w:t>ABAC</w:t>
      </w:r>
    </w:p>
    <w:p w:rsidR="00BF45AB" w:rsidRPr="009839D4" w:rsidRDefault="00BF45AB" w:rsidP="00BF45AB"/>
    <w:p w:rsidR="00BF45AB" w:rsidRPr="009839D4" w:rsidRDefault="00BF45AB" w:rsidP="00BF45AB">
      <w:pPr>
        <w:pStyle w:val="Podnaslov"/>
      </w:pPr>
      <w:r w:rsidRPr="009839D4">
        <w:t>Other</w:t>
      </w:r>
    </w:p>
    <w:p w:rsidR="00BF45AB" w:rsidRPr="009839D4" w:rsidRDefault="00BF45AB" w:rsidP="00BF45AB"/>
    <w:p w:rsidR="00BF45AB" w:rsidRPr="009839D4" w:rsidRDefault="00BF45AB" w:rsidP="00BF45AB">
      <w:pPr>
        <w:pStyle w:val="Naslov3"/>
        <w:rPr>
          <w:lang w:val="en-GB"/>
        </w:rPr>
      </w:pPr>
      <w:bookmarkStart w:id="29" w:name="_Toc414035245"/>
      <w:r w:rsidRPr="009839D4">
        <w:rPr>
          <w:lang w:val="en-GB"/>
        </w:rPr>
        <w:lastRenderedPageBreak/>
        <w:t>Comparisons</w:t>
      </w:r>
      <w:bookmarkEnd w:id="29"/>
    </w:p>
    <w:p w:rsidR="00714153" w:rsidRPr="009839D4" w:rsidRDefault="00714153" w:rsidP="00714153"/>
    <w:p w:rsidR="00714153" w:rsidRPr="009839D4" w:rsidRDefault="00714153" w:rsidP="00714153">
      <w:pPr>
        <w:pStyle w:val="Naslov3"/>
        <w:rPr>
          <w:lang w:val="en-GB"/>
        </w:rPr>
      </w:pPr>
      <w:bookmarkStart w:id="30" w:name="_Toc414035246"/>
      <w:r w:rsidRPr="009839D4">
        <w:rPr>
          <w:lang w:val="en-GB"/>
        </w:rPr>
        <w:t>ABAC</w:t>
      </w:r>
      <w:r w:rsidR="00BF45AB" w:rsidRPr="009839D4">
        <w:rPr>
          <w:lang w:val="en-GB"/>
        </w:rPr>
        <w:t xml:space="preserve"> in more detail</w:t>
      </w:r>
      <w:bookmarkEnd w:id="30"/>
    </w:p>
    <w:p w:rsidR="00714153" w:rsidRPr="009839D4" w:rsidRDefault="00714153" w:rsidP="00714153"/>
    <w:p w:rsidR="00714153" w:rsidRPr="009839D4" w:rsidRDefault="00714153" w:rsidP="00714153">
      <w:pPr>
        <w:pStyle w:val="Naslov3"/>
        <w:rPr>
          <w:lang w:val="en-GB"/>
        </w:rPr>
      </w:pPr>
      <w:bookmarkStart w:id="31" w:name="_Toc414035247"/>
      <w:r w:rsidRPr="009839D4">
        <w:rPr>
          <w:lang w:val="en-GB"/>
        </w:rPr>
        <w:t>XACML</w:t>
      </w:r>
      <w:r w:rsidR="00BF45AB" w:rsidRPr="009839D4">
        <w:rPr>
          <w:lang w:val="en-GB"/>
        </w:rPr>
        <w:t xml:space="preserve"> and JSON</w:t>
      </w:r>
      <w:bookmarkEnd w:id="31"/>
    </w:p>
    <w:p w:rsidR="00714153" w:rsidRPr="009839D4" w:rsidRDefault="00714153" w:rsidP="00714153"/>
    <w:p w:rsidR="00BF45AB" w:rsidRPr="009839D4" w:rsidRDefault="00BF45AB" w:rsidP="00BF45AB">
      <w:pPr>
        <w:pStyle w:val="Naslov3"/>
        <w:rPr>
          <w:lang w:val="en-GB"/>
        </w:rPr>
      </w:pPr>
      <w:bookmarkStart w:id="32" w:name="_Toc414035248"/>
      <w:r w:rsidRPr="009839D4">
        <w:rPr>
          <w:lang w:val="en-GB"/>
        </w:rPr>
        <w:t>Current Technologies</w:t>
      </w:r>
      <w:r w:rsidR="004E288F" w:rsidRPr="009839D4">
        <w:rPr>
          <w:lang w:val="en-GB"/>
        </w:rPr>
        <w:t xml:space="preserve"> and open source solutions</w:t>
      </w:r>
      <w:bookmarkEnd w:id="32"/>
    </w:p>
    <w:p w:rsidR="00BF45AB" w:rsidRPr="009839D4" w:rsidRDefault="00BF45AB" w:rsidP="00714153"/>
    <w:p w:rsidR="00714153" w:rsidRPr="009839D4" w:rsidRDefault="00714153" w:rsidP="00714153">
      <w:pPr>
        <w:pStyle w:val="Naslov3"/>
        <w:rPr>
          <w:lang w:val="en-GB"/>
        </w:rPr>
      </w:pPr>
      <w:bookmarkStart w:id="33" w:name="_Toc414035249"/>
      <w:r w:rsidRPr="009839D4">
        <w:rPr>
          <w:lang w:val="en-GB"/>
        </w:rPr>
        <w:t>Conclusion</w:t>
      </w:r>
      <w:bookmarkEnd w:id="33"/>
    </w:p>
    <w:p w:rsidR="00C20375" w:rsidRPr="009839D4" w:rsidRDefault="00C20375" w:rsidP="00982198"/>
    <w:p w:rsidR="00C20375" w:rsidRPr="009839D4" w:rsidRDefault="00C20375" w:rsidP="00982198"/>
    <w:p w:rsidR="00982198" w:rsidRPr="009839D4" w:rsidRDefault="00982198" w:rsidP="002278BA">
      <w:pPr>
        <w:pStyle w:val="Naslov2"/>
      </w:pPr>
      <w:bookmarkStart w:id="34" w:name="_Toc414035250"/>
      <w:r w:rsidRPr="009839D4">
        <w:t>SMARTIE</w:t>
      </w:r>
      <w:bookmarkEnd w:id="34"/>
    </w:p>
    <w:p w:rsidR="00982198" w:rsidRPr="009839D4" w:rsidRDefault="00982198" w:rsidP="00982198"/>
    <w:p w:rsidR="00BF45AB" w:rsidRPr="009839D4" w:rsidRDefault="00BF45AB" w:rsidP="00BF45AB">
      <w:pPr>
        <w:pStyle w:val="Naslov3"/>
        <w:rPr>
          <w:lang w:val="en-GB"/>
        </w:rPr>
      </w:pPr>
      <w:bookmarkStart w:id="35" w:name="_Toc414035251"/>
      <w:r w:rsidRPr="009839D4">
        <w:rPr>
          <w:lang w:val="en-GB"/>
        </w:rPr>
        <w:t>Brief Overview</w:t>
      </w:r>
      <w:bookmarkEnd w:id="35"/>
    </w:p>
    <w:p w:rsidR="00BF45AB" w:rsidRPr="009839D4" w:rsidRDefault="00BF45AB" w:rsidP="00BF45AB"/>
    <w:p w:rsidR="00BF45AB" w:rsidRPr="009839D4" w:rsidRDefault="00BF45AB" w:rsidP="00BF45AB">
      <w:pPr>
        <w:pStyle w:val="Naslov3"/>
        <w:rPr>
          <w:lang w:val="en-GB"/>
        </w:rPr>
      </w:pPr>
      <w:bookmarkStart w:id="36" w:name="_Toc414035252"/>
      <w:r w:rsidRPr="009839D4">
        <w:rPr>
          <w:lang w:val="en-GB"/>
        </w:rPr>
        <w:t>General Architecture</w:t>
      </w:r>
      <w:bookmarkEnd w:id="36"/>
    </w:p>
    <w:p w:rsidR="00BF45AB" w:rsidRPr="009839D4" w:rsidRDefault="00BF45AB" w:rsidP="00BF45AB"/>
    <w:p w:rsidR="00BF45AB" w:rsidRPr="009839D4" w:rsidRDefault="00BF45AB" w:rsidP="00BF45AB">
      <w:pPr>
        <w:pStyle w:val="Naslov3"/>
        <w:rPr>
          <w:lang w:val="en-GB"/>
        </w:rPr>
      </w:pPr>
      <w:bookmarkStart w:id="37" w:name="_Toc414035253"/>
      <w:r w:rsidRPr="009839D4">
        <w:rPr>
          <w:lang w:val="en-GB"/>
        </w:rPr>
        <w:t>Goals</w:t>
      </w:r>
      <w:r w:rsidR="00905FB2" w:rsidRPr="009839D4">
        <w:rPr>
          <w:lang w:val="en-GB"/>
        </w:rPr>
        <w:t xml:space="preserve"> of SMARTIE</w:t>
      </w:r>
      <w:bookmarkEnd w:id="37"/>
    </w:p>
    <w:p w:rsidR="00BF45AB" w:rsidRPr="009839D4" w:rsidRDefault="00BF45AB" w:rsidP="00BF45AB"/>
    <w:p w:rsidR="00BF45AB" w:rsidRPr="009839D4" w:rsidRDefault="00BF45AB" w:rsidP="00BF45AB">
      <w:pPr>
        <w:pStyle w:val="Naslov3"/>
        <w:rPr>
          <w:lang w:val="en-GB"/>
        </w:rPr>
      </w:pPr>
      <w:bookmarkStart w:id="38" w:name="_Toc414035254"/>
      <w:r w:rsidRPr="009839D4">
        <w:rPr>
          <w:lang w:val="en-GB"/>
        </w:rPr>
        <w:t>Current state</w:t>
      </w:r>
      <w:bookmarkEnd w:id="38"/>
    </w:p>
    <w:p w:rsidR="00BF45AB" w:rsidRPr="009839D4" w:rsidRDefault="00905FB2" w:rsidP="00BF45AB">
      <w:r w:rsidRPr="009839D4">
        <w:t xml:space="preserve">use cases and </w:t>
      </w:r>
      <w:r w:rsidR="00607636" w:rsidRPr="009839D4">
        <w:t>current accomplishments</w:t>
      </w:r>
    </w:p>
    <w:p w:rsidR="00BF45AB" w:rsidRPr="009839D4" w:rsidRDefault="00BF45AB" w:rsidP="00BF45AB">
      <w:pPr>
        <w:pStyle w:val="Naslov3"/>
        <w:rPr>
          <w:lang w:val="en-GB"/>
        </w:rPr>
      </w:pPr>
      <w:bookmarkStart w:id="39" w:name="_Toc414035255"/>
      <w:r w:rsidRPr="009839D4">
        <w:rPr>
          <w:lang w:val="en-GB"/>
        </w:rPr>
        <w:t>Future plans</w:t>
      </w:r>
      <w:bookmarkEnd w:id="39"/>
    </w:p>
    <w:p w:rsidR="00BF45AB" w:rsidRPr="009839D4" w:rsidRDefault="00BF45AB" w:rsidP="00982198"/>
    <w:p w:rsidR="00982198" w:rsidRPr="009839D4" w:rsidRDefault="00BF45AB" w:rsidP="002278BA">
      <w:pPr>
        <w:pStyle w:val="Naslov2"/>
      </w:pPr>
      <w:bookmarkStart w:id="40" w:name="_Toc414035256"/>
      <w:r w:rsidRPr="009839D4">
        <w:t>Other r</w:t>
      </w:r>
      <w:r w:rsidR="00982198" w:rsidRPr="009839D4">
        <w:t>elated work</w:t>
      </w:r>
      <w:bookmarkEnd w:id="40"/>
    </w:p>
    <w:p w:rsidR="00982198" w:rsidRPr="009839D4" w:rsidRDefault="00982198" w:rsidP="00982198"/>
    <w:p w:rsidR="00F60F35" w:rsidRPr="009839D4" w:rsidRDefault="00F60F35" w:rsidP="00B34F5C"/>
    <w:p w:rsidR="004F373D" w:rsidRPr="009839D4" w:rsidRDefault="004F373D" w:rsidP="004601B8">
      <w:pPr>
        <w:pStyle w:val="Naslov1"/>
        <w:rPr>
          <w:lang w:val="en-GB"/>
        </w:rPr>
      </w:pPr>
      <w:bookmarkStart w:id="41" w:name="_Toc414035257"/>
      <w:r w:rsidRPr="009839D4">
        <w:rPr>
          <w:lang w:val="en-GB"/>
        </w:rPr>
        <w:lastRenderedPageBreak/>
        <w:t>Project description</w:t>
      </w:r>
      <w:bookmarkEnd w:id="41"/>
    </w:p>
    <w:p w:rsidR="004F373D" w:rsidRPr="009839D4" w:rsidRDefault="004F373D" w:rsidP="004F373D"/>
    <w:p w:rsidR="004F373D" w:rsidRPr="009839D4" w:rsidRDefault="004F373D" w:rsidP="004F373D"/>
    <w:p w:rsidR="004F373D" w:rsidRPr="009839D4" w:rsidRDefault="004F373D" w:rsidP="004F373D">
      <w:pPr>
        <w:pStyle w:val="Naslov2"/>
      </w:pPr>
      <w:bookmarkStart w:id="42" w:name="_Toc414035258"/>
      <w:r w:rsidRPr="009839D4">
        <w:t>Choices made</w:t>
      </w:r>
      <w:bookmarkEnd w:id="42"/>
    </w:p>
    <w:p w:rsidR="004F373D" w:rsidRPr="009839D4" w:rsidRDefault="004F373D" w:rsidP="004F373D"/>
    <w:p w:rsidR="004F373D" w:rsidRPr="009839D4" w:rsidRDefault="004F373D" w:rsidP="004F373D">
      <w:pPr>
        <w:pStyle w:val="Naslov2"/>
      </w:pPr>
      <w:bookmarkStart w:id="43" w:name="_Toc414035259"/>
      <w:r w:rsidRPr="009839D4">
        <w:t>General structure proposed</w:t>
      </w:r>
      <w:bookmarkEnd w:id="43"/>
    </w:p>
    <w:p w:rsidR="004F373D" w:rsidRPr="009839D4" w:rsidRDefault="004F373D" w:rsidP="004F373D"/>
    <w:p w:rsidR="004F373D" w:rsidRPr="009839D4" w:rsidRDefault="004F373D" w:rsidP="004F373D">
      <w:pPr>
        <w:pStyle w:val="Naslov2"/>
      </w:pPr>
      <w:bookmarkStart w:id="44" w:name="_Toc414035260"/>
      <w:r w:rsidRPr="009839D4">
        <w:t>Development plans and overview</w:t>
      </w:r>
      <w:bookmarkEnd w:id="44"/>
    </w:p>
    <w:p w:rsidR="004F373D" w:rsidRPr="009839D4" w:rsidRDefault="004F373D" w:rsidP="004F373D">
      <w:pPr>
        <w:pStyle w:val="Naslov1"/>
        <w:rPr>
          <w:lang w:val="en-GB"/>
        </w:rPr>
      </w:pPr>
      <w:bookmarkStart w:id="45" w:name="_Toc414035261"/>
      <w:r w:rsidRPr="009839D4">
        <w:rPr>
          <w:lang w:val="en-GB"/>
        </w:rPr>
        <w:lastRenderedPageBreak/>
        <w:t xml:space="preserve">(Main) Development </w:t>
      </w:r>
      <w:proofErr w:type="spellStart"/>
      <w:r w:rsidRPr="009839D4">
        <w:rPr>
          <w:lang w:val="en-GB"/>
        </w:rPr>
        <w:t>explemnation</w:t>
      </w:r>
      <w:bookmarkEnd w:id="45"/>
      <w:proofErr w:type="spellEnd"/>
    </w:p>
    <w:p w:rsidR="004F373D" w:rsidRPr="009839D4" w:rsidRDefault="004F373D" w:rsidP="004F373D"/>
    <w:p w:rsidR="004F373D" w:rsidRPr="009839D4" w:rsidRDefault="004F373D" w:rsidP="004F373D">
      <w:pPr>
        <w:pStyle w:val="Naslov2"/>
      </w:pPr>
      <w:bookmarkStart w:id="46" w:name="_Toc414035262"/>
      <w:r w:rsidRPr="009839D4">
        <w:t>Final structure description in detail</w:t>
      </w:r>
      <w:bookmarkEnd w:id="46"/>
    </w:p>
    <w:p w:rsidR="004F373D" w:rsidRPr="009839D4" w:rsidRDefault="00C4302A" w:rsidP="00C4302A">
      <w:pPr>
        <w:pStyle w:val="Naslov3"/>
        <w:rPr>
          <w:lang w:val="en-GB"/>
        </w:rPr>
      </w:pPr>
      <w:bookmarkStart w:id="47" w:name="_Toc414035263"/>
      <w:r w:rsidRPr="009839D4">
        <w:rPr>
          <w:lang w:val="en-GB"/>
        </w:rPr>
        <w:t>Global architecture</w:t>
      </w:r>
      <w:bookmarkEnd w:id="47"/>
    </w:p>
    <w:p w:rsidR="00C4302A" w:rsidRPr="009839D4" w:rsidRDefault="00C4302A" w:rsidP="00C4302A">
      <w:pPr>
        <w:pStyle w:val="Naslov3"/>
        <w:rPr>
          <w:lang w:val="en-GB"/>
        </w:rPr>
      </w:pPr>
      <w:bookmarkStart w:id="48" w:name="_Toc414035264"/>
      <w:r w:rsidRPr="009839D4">
        <w:rPr>
          <w:lang w:val="en-GB"/>
        </w:rPr>
        <w:t>Policy database</w:t>
      </w:r>
      <w:bookmarkEnd w:id="48"/>
      <w:r w:rsidRPr="009839D4">
        <w:rPr>
          <w:lang w:val="en-GB"/>
        </w:rPr>
        <w:t xml:space="preserve"> </w:t>
      </w:r>
    </w:p>
    <w:p w:rsidR="003E19F2" w:rsidRPr="009839D4" w:rsidRDefault="00C4302A" w:rsidP="003E19F2">
      <w:pPr>
        <w:pStyle w:val="Naslov3"/>
        <w:rPr>
          <w:lang w:val="en-GB"/>
        </w:rPr>
      </w:pPr>
      <w:bookmarkStart w:id="49" w:name="_Toc414035265"/>
      <w:r w:rsidRPr="009839D4">
        <w:rPr>
          <w:lang w:val="en-GB"/>
        </w:rPr>
        <w:t>Sensor data database</w:t>
      </w:r>
      <w:bookmarkEnd w:id="49"/>
    </w:p>
    <w:p w:rsidR="004F373D" w:rsidRPr="009839D4" w:rsidRDefault="004F373D" w:rsidP="004F373D">
      <w:pPr>
        <w:pStyle w:val="Naslov2"/>
      </w:pPr>
      <w:bookmarkStart w:id="50" w:name="_Toc414035266"/>
      <w:r w:rsidRPr="009839D4">
        <w:t>Data storage modules</w:t>
      </w:r>
      <w:bookmarkEnd w:id="50"/>
    </w:p>
    <w:p w:rsidR="004F373D" w:rsidRPr="009839D4" w:rsidRDefault="004F373D" w:rsidP="004F373D">
      <w:pPr>
        <w:pStyle w:val="Naslov2"/>
      </w:pPr>
      <w:bookmarkStart w:id="51" w:name="_Toc414035267"/>
      <w:r w:rsidRPr="009839D4">
        <w:t xml:space="preserve">Access </w:t>
      </w:r>
      <w:proofErr w:type="spellStart"/>
      <w:r w:rsidRPr="009839D4">
        <w:t>controll</w:t>
      </w:r>
      <w:proofErr w:type="spellEnd"/>
      <w:r w:rsidRPr="009839D4">
        <w:t xml:space="preserve"> module</w:t>
      </w:r>
      <w:bookmarkEnd w:id="51"/>
    </w:p>
    <w:p w:rsidR="004F373D" w:rsidRPr="009839D4" w:rsidRDefault="004F373D" w:rsidP="004F373D">
      <w:pPr>
        <w:pStyle w:val="Naslov3"/>
        <w:rPr>
          <w:lang w:val="en-GB"/>
        </w:rPr>
      </w:pPr>
      <w:bookmarkStart w:id="52" w:name="_Toc414035268"/>
      <w:r w:rsidRPr="009839D4">
        <w:rPr>
          <w:lang w:val="en-GB"/>
        </w:rPr>
        <w:t>PAP</w:t>
      </w:r>
      <w:bookmarkEnd w:id="52"/>
    </w:p>
    <w:p w:rsidR="004F373D" w:rsidRPr="009839D4" w:rsidRDefault="004F373D" w:rsidP="004F373D">
      <w:pPr>
        <w:pStyle w:val="Naslov3"/>
        <w:rPr>
          <w:lang w:val="en-GB"/>
        </w:rPr>
      </w:pPr>
      <w:bookmarkStart w:id="53" w:name="_Toc414035269"/>
      <w:r w:rsidRPr="009839D4">
        <w:rPr>
          <w:lang w:val="en-GB"/>
        </w:rPr>
        <w:t>PIP &amp; PRP</w:t>
      </w:r>
      <w:bookmarkEnd w:id="53"/>
    </w:p>
    <w:p w:rsidR="004F373D" w:rsidRPr="009839D4" w:rsidRDefault="004F373D" w:rsidP="004F373D">
      <w:pPr>
        <w:pStyle w:val="Naslov3"/>
        <w:rPr>
          <w:lang w:val="en-GB"/>
        </w:rPr>
      </w:pPr>
      <w:bookmarkStart w:id="54" w:name="_Toc414035270"/>
      <w:r w:rsidRPr="009839D4">
        <w:rPr>
          <w:lang w:val="en-GB"/>
        </w:rPr>
        <w:t>PEP</w:t>
      </w:r>
      <w:bookmarkEnd w:id="54"/>
    </w:p>
    <w:p w:rsidR="004F373D" w:rsidRPr="009839D4" w:rsidRDefault="004F373D" w:rsidP="004F373D">
      <w:pPr>
        <w:pStyle w:val="Naslov3"/>
        <w:rPr>
          <w:lang w:val="en-GB"/>
        </w:rPr>
      </w:pPr>
      <w:bookmarkStart w:id="55" w:name="_Toc414035271"/>
      <w:r w:rsidRPr="009839D4">
        <w:rPr>
          <w:lang w:val="en-GB"/>
        </w:rPr>
        <w:t>PDP</w:t>
      </w:r>
      <w:bookmarkEnd w:id="55"/>
    </w:p>
    <w:p w:rsidR="00C4302A" w:rsidRPr="009839D4" w:rsidRDefault="00C4302A" w:rsidP="00C4302A">
      <w:pPr>
        <w:pStyle w:val="Naslov1"/>
        <w:rPr>
          <w:lang w:val="en-GB"/>
        </w:rPr>
      </w:pPr>
      <w:bookmarkStart w:id="56" w:name="_Toc414035272"/>
      <w:r w:rsidRPr="009839D4">
        <w:rPr>
          <w:lang w:val="en-GB"/>
        </w:rPr>
        <w:lastRenderedPageBreak/>
        <w:t>Testing</w:t>
      </w:r>
      <w:bookmarkEnd w:id="56"/>
    </w:p>
    <w:p w:rsidR="00C4302A" w:rsidRPr="009839D4" w:rsidRDefault="00C4302A" w:rsidP="00C4302A"/>
    <w:p w:rsidR="00C4302A" w:rsidRPr="009839D4" w:rsidRDefault="00C4302A" w:rsidP="00C4302A">
      <w:pPr>
        <w:pStyle w:val="Naslov2"/>
      </w:pPr>
      <w:bookmarkStart w:id="57" w:name="_Toc414035273"/>
      <w:r w:rsidRPr="009839D4">
        <w:t>Test scenatio1</w:t>
      </w:r>
      <w:bookmarkEnd w:id="57"/>
    </w:p>
    <w:p w:rsidR="00C4302A" w:rsidRPr="009839D4" w:rsidRDefault="00C4302A" w:rsidP="00C4302A"/>
    <w:p w:rsidR="00C4302A" w:rsidRPr="009839D4" w:rsidRDefault="00C4302A" w:rsidP="00C4302A">
      <w:pPr>
        <w:pStyle w:val="Naslov2"/>
      </w:pPr>
      <w:bookmarkStart w:id="58" w:name="_Toc414035274"/>
      <w:r w:rsidRPr="009839D4">
        <w:t>Test scenario2</w:t>
      </w:r>
      <w:bookmarkEnd w:id="58"/>
    </w:p>
    <w:p w:rsidR="00C4302A" w:rsidRPr="009839D4" w:rsidRDefault="00C4302A" w:rsidP="00C4302A"/>
    <w:p w:rsidR="00C4302A" w:rsidRPr="009839D4" w:rsidRDefault="003E19F2" w:rsidP="003E19F2">
      <w:pPr>
        <w:pStyle w:val="Naslov2"/>
      </w:pPr>
      <w:bookmarkStart w:id="59" w:name="_Toc414035275"/>
      <w:r w:rsidRPr="009839D4">
        <w:t>...</w:t>
      </w:r>
      <w:bookmarkEnd w:id="59"/>
    </w:p>
    <w:p w:rsidR="00C4302A" w:rsidRPr="009839D4" w:rsidRDefault="00C4302A" w:rsidP="00C4302A">
      <w:pPr>
        <w:pStyle w:val="Naslov1"/>
        <w:rPr>
          <w:rStyle w:val="Naglaeno"/>
          <w:lang w:val="en-GB"/>
        </w:rPr>
      </w:pPr>
      <w:bookmarkStart w:id="60" w:name="_Toc414035276"/>
      <w:r w:rsidRPr="009839D4">
        <w:rPr>
          <w:rStyle w:val="Naglaeno"/>
          <w:lang w:val="en-GB"/>
        </w:rPr>
        <w:lastRenderedPageBreak/>
        <w:t>Integration in SMARTIE</w:t>
      </w:r>
      <w:bookmarkEnd w:id="60"/>
    </w:p>
    <w:p w:rsidR="00C4302A" w:rsidRPr="009839D4" w:rsidRDefault="00C4302A" w:rsidP="00C4302A"/>
    <w:p w:rsidR="00C4302A" w:rsidRPr="009839D4" w:rsidRDefault="00C4302A" w:rsidP="00C4302A">
      <w:pPr>
        <w:pStyle w:val="Naslov2"/>
      </w:pPr>
      <w:bookmarkStart w:id="61" w:name="_Toc414035277"/>
      <w:r w:rsidRPr="009839D4">
        <w:t>Proposed implementation</w:t>
      </w:r>
      <w:bookmarkEnd w:id="61"/>
    </w:p>
    <w:p w:rsidR="00C4302A" w:rsidRPr="009839D4" w:rsidRDefault="00C4302A" w:rsidP="00C4302A"/>
    <w:p w:rsidR="00C4302A" w:rsidRPr="009839D4" w:rsidRDefault="00C4302A" w:rsidP="00C4302A">
      <w:pPr>
        <w:pStyle w:val="Naslov2"/>
      </w:pPr>
      <w:bookmarkStart w:id="62" w:name="_Toc414035278"/>
      <w:proofErr w:type="spellStart"/>
      <w:r w:rsidRPr="009839D4">
        <w:t>Chalanges</w:t>
      </w:r>
      <w:bookmarkEnd w:id="62"/>
      <w:proofErr w:type="spellEnd"/>
    </w:p>
    <w:p w:rsidR="00C4302A" w:rsidRPr="009839D4" w:rsidRDefault="00C4302A" w:rsidP="00C4302A"/>
    <w:p w:rsidR="00C4302A" w:rsidRPr="009839D4" w:rsidRDefault="00C4302A" w:rsidP="00C4302A">
      <w:pPr>
        <w:pStyle w:val="Naslov2"/>
      </w:pPr>
      <w:bookmarkStart w:id="63" w:name="_Toc414035279"/>
      <w:r w:rsidRPr="009839D4">
        <w:t>Solution</w:t>
      </w:r>
      <w:bookmarkEnd w:id="63"/>
    </w:p>
    <w:p w:rsidR="00C4302A" w:rsidRPr="009839D4" w:rsidRDefault="00C4302A" w:rsidP="00C4302A"/>
    <w:p w:rsidR="00C4302A" w:rsidRPr="009839D4" w:rsidRDefault="00C4302A" w:rsidP="00C4302A">
      <w:pPr>
        <w:pStyle w:val="Naslov2"/>
      </w:pPr>
      <w:bookmarkStart w:id="64" w:name="_Toc414035280"/>
      <w:r w:rsidRPr="009839D4">
        <w:t>Testing results</w:t>
      </w:r>
      <w:bookmarkEnd w:id="64"/>
    </w:p>
    <w:p w:rsidR="00F60F35" w:rsidRPr="009839D4" w:rsidRDefault="003E19F2" w:rsidP="004601B8">
      <w:pPr>
        <w:pStyle w:val="Naslov1"/>
        <w:rPr>
          <w:lang w:val="en-GB"/>
        </w:rPr>
      </w:pPr>
      <w:bookmarkStart w:id="65" w:name="_Toc414035281"/>
      <w:r w:rsidRPr="009839D4">
        <w:rPr>
          <w:lang w:val="en-GB"/>
        </w:rPr>
        <w:lastRenderedPageBreak/>
        <w:t>Conclusion</w:t>
      </w:r>
      <w:bookmarkEnd w:id="65"/>
      <w:r w:rsidR="00F60F35" w:rsidRPr="009839D4">
        <w:rPr>
          <w:lang w:val="en-GB"/>
        </w:rPr>
        <w:t xml:space="preserve"> </w:t>
      </w:r>
    </w:p>
    <w:p w:rsidR="004A4599" w:rsidRPr="009839D4" w:rsidRDefault="004A4599" w:rsidP="00B34F5C"/>
    <w:p w:rsidR="003E19F2" w:rsidRPr="009839D4" w:rsidRDefault="003E19F2" w:rsidP="003E19F2">
      <w:r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Pr="009839D4">
        <w:t>ect</w:t>
      </w:r>
      <w:proofErr w:type="spellEnd"/>
      <w:r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3E19F2" w:rsidRPr="009839D4" w:rsidRDefault="003E19F2" w:rsidP="003E19F2"/>
    <w:p w:rsidR="003E19F2" w:rsidRPr="009839D4" w:rsidRDefault="003E19F2" w:rsidP="003E19F2"/>
    <w:p w:rsidR="003E19F2" w:rsidRPr="009839D4" w:rsidRDefault="003E19F2" w:rsidP="003E19F2">
      <w:r w:rsidRPr="009839D4">
        <w:t>the whole concept of SMARTIE</w:t>
      </w:r>
    </w:p>
    <w:p w:rsidR="003E19F2" w:rsidRPr="009839D4" w:rsidRDefault="003E19F2" w:rsidP="003E19F2"/>
    <w:p w:rsidR="003E19F2" w:rsidRPr="009839D4" w:rsidRDefault="003E19F2" w:rsidP="003E19F2"/>
    <w:p w:rsidR="003E19F2" w:rsidRPr="009839D4" w:rsidRDefault="003E19F2" w:rsidP="003E19F2">
      <w:r w:rsidRPr="009839D4">
        <w:t>SMARTIE is a project that embraces all of these areas in the goal of creating an infrastructure and system that will have a significant impact easing and bettering the management of cities in general.</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66" w:name="_Toc414035282" w:displacedByCustomXml="prev"/>
        <w:p w:rsidR="00703B0F" w:rsidRPr="009839D4" w:rsidRDefault="00703B0F">
          <w:pPr>
            <w:pStyle w:val="Naslov1"/>
            <w:rPr>
              <w:lang w:val="en-GB"/>
            </w:rPr>
          </w:pPr>
          <w:r w:rsidRPr="009839D4">
            <w:rPr>
              <w:lang w:val="en-GB"/>
            </w:rPr>
            <w:t>References</w:t>
          </w:r>
          <w:bookmarkEnd w:id="66"/>
        </w:p>
        <w:sdt>
          <w:sdtPr>
            <w:id w:val="111145805"/>
            <w:bibliography/>
          </w:sdtPr>
          <w:sdtContent>
            <w:p w:rsidR="00ED212E" w:rsidRPr="009839D4" w:rsidRDefault="008562A6" w:rsidP="002A20F3">
              <w:pPr>
                <w:rPr>
                  <w:noProof/>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 </w:t>
                    </w:r>
                  </w:p>
                </w:tc>
                <w:tc>
                  <w:tcPr>
                    <w:tcW w:w="0" w:type="auto"/>
                    <w:hideMark/>
                  </w:tcPr>
                  <w:p w:rsidR="00ED212E" w:rsidRPr="009839D4" w:rsidRDefault="00ED212E">
                    <w:pPr>
                      <w:pStyle w:val="Bibliografija"/>
                      <w:rPr>
                        <w:rFonts w:eastAsiaTheme="minorEastAsia"/>
                        <w:noProof/>
                      </w:rPr>
                    </w:pPr>
                    <w:r w:rsidRPr="009839D4">
                      <w:rPr>
                        <w:noProof/>
                      </w:rPr>
                      <w:t xml:space="preserve">A. I. G. M. Luigi Atzori, “The Internet of Things: A survey,” </w:t>
                    </w:r>
                    <w:r w:rsidRPr="009839D4">
                      <w:rPr>
                        <w:i/>
                        <w:iCs/>
                        <w:noProof/>
                      </w:rPr>
                      <w:t xml:space="preserve">Computer Networks 54, </w:t>
                    </w:r>
                    <w:r w:rsidRPr="009839D4">
                      <w:rPr>
                        <w:noProof/>
                      </w:rPr>
                      <w:t xml:space="preserve">p. 2787–2805, 14 June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 </w:t>
                    </w:r>
                  </w:p>
                </w:tc>
                <w:tc>
                  <w:tcPr>
                    <w:tcW w:w="0" w:type="auto"/>
                    <w:hideMark/>
                  </w:tcPr>
                  <w:p w:rsidR="00ED212E" w:rsidRPr="009839D4" w:rsidRDefault="00ED212E">
                    <w:pPr>
                      <w:pStyle w:val="Bibliografija"/>
                      <w:rPr>
                        <w:rFonts w:eastAsiaTheme="minorEastAsia"/>
                        <w:noProof/>
                      </w:rPr>
                    </w:pPr>
                    <w:r w:rsidRPr="009839D4">
                      <w:rPr>
                        <w:noProof/>
                      </w:rPr>
                      <w:t>N. B. A. C. V. M. Z. Andrea Zanella, “Internet of Things for Smart Cities,” 2014 April 2014. [Online]. Available: http://eprints.networks.imdea.org/id/eprint/740. [Accessed 12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 </w:t>
                    </w:r>
                  </w:p>
                </w:tc>
                <w:tc>
                  <w:tcPr>
                    <w:tcW w:w="0" w:type="auto"/>
                    <w:hideMark/>
                  </w:tcPr>
                  <w:p w:rsidR="00ED212E" w:rsidRPr="009839D4" w:rsidRDefault="00ED212E">
                    <w:pPr>
                      <w:pStyle w:val="Bibliografija"/>
                      <w:rPr>
                        <w:rFonts w:eastAsiaTheme="minorEastAsia"/>
                        <w:noProof/>
                      </w:rPr>
                    </w:pPr>
                    <w:r w:rsidRPr="009839D4">
                      <w:rPr>
                        <w:noProof/>
                      </w:rPr>
                      <w:t xml:space="preserve">A. V. V. J. W. J. L. D. Q. Qi Jing, “Security of the Internet of Things: perspectives and challenges,” </w:t>
                    </w:r>
                    <w:r w:rsidRPr="009839D4">
                      <w:rPr>
                        <w:i/>
                        <w:iCs/>
                        <w:noProof/>
                      </w:rPr>
                      <w:t xml:space="preserve">Wireless Netw, </w:t>
                    </w:r>
                    <w:r w:rsidRPr="009839D4">
                      <w:rPr>
                        <w:noProof/>
                      </w:rPr>
                      <w:t xml:space="preserve">p. 20:2481–2501, 17 June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[4] </w:t>
                    </w:r>
                  </w:p>
                </w:tc>
                <w:tc>
                  <w:tcPr>
                    <w:tcW w:w="0" w:type="auto"/>
                    <w:hideMark/>
                  </w:tcPr>
                  <w:p w:rsidR="00ED212E" w:rsidRPr="009839D4" w:rsidRDefault="00ED212E">
                    <w:pPr>
                      <w:pStyle w:val="Bibliografija"/>
                      <w:rPr>
                        <w:rFonts w:eastAsiaTheme="minorEastAsia"/>
                        <w:noProof/>
                      </w:rPr>
                    </w:pPr>
                    <w:r w:rsidRPr="009839D4">
                      <w:rPr>
                        <w:noProof/>
                      </w:rPr>
                      <w:t xml:space="preserve">J. W. C. Z. J. L. Hui Suo, “Security in the Internet of Things: A Review,” in </w:t>
                    </w:r>
                    <w:r w:rsidRPr="009839D4">
                      <w:rPr>
                        <w:i/>
                        <w:iCs/>
                        <w:noProof/>
                      </w:rPr>
                      <w:t>International Conference on Computer Science and Electronics Engineering</w:t>
                    </w:r>
                    <w:r w:rsidRPr="009839D4">
                      <w:rPr>
                        <w:noProof/>
                      </w:rPr>
                      <w:t xml:space="preserve">, 2012.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[5] </w:t>
                    </w:r>
                  </w:p>
                </w:tc>
                <w:tc>
                  <w:tcPr>
                    <w:tcW w:w="0" w:type="auto"/>
                    <w:hideMark/>
                  </w:tcPr>
                  <w:p w:rsidR="00ED212E" w:rsidRPr="009839D4" w:rsidRDefault="00ED212E">
                    <w:pPr>
                      <w:pStyle w:val="Bibliografija"/>
                      <w:rPr>
                        <w:rFonts w:eastAsiaTheme="minorEastAsia"/>
                        <w:noProof/>
                      </w:rPr>
                    </w:pPr>
                    <w:r w:rsidRPr="009839D4">
                      <w:rPr>
                        <w:noProof/>
                      </w:rPr>
                      <w:t xml:space="preserve">A. R. L. G. A. C.-P. S. Sicari, “Security, privacy and trust in Internet of Things: The road ahead,” </w:t>
                    </w:r>
                    <w:r w:rsidRPr="009839D4">
                      <w:rPr>
                        <w:i/>
                        <w:iCs/>
                        <w:noProof/>
                      </w:rPr>
                      <w:t xml:space="preserve">Computer Networks 76, </w:t>
                    </w:r>
                    <w:r w:rsidRPr="009839D4">
                      <w:rPr>
                        <w:noProof/>
                      </w:rPr>
                      <w:t xml:space="preserve">p. 146–164, 15 July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[6] </w:t>
                    </w:r>
                  </w:p>
                </w:tc>
                <w:tc>
                  <w:tcPr>
                    <w:tcW w:w="0" w:type="auto"/>
                    <w:hideMark/>
                  </w:tcPr>
                  <w:p w:rsidR="00ED212E" w:rsidRPr="009839D4" w:rsidRDefault="00ED212E">
                    <w:pPr>
                      <w:pStyle w:val="Bibliografija"/>
                      <w:rPr>
                        <w:rFonts w:eastAsiaTheme="minorEastAsia"/>
                        <w:noProof/>
                      </w:rPr>
                    </w:pPr>
                    <w:r w:rsidRPr="009839D4">
                      <w:rPr>
                        <w:noProof/>
                      </w:rPr>
                      <w:t>Y. S. J. W. Prasant Misra, “Towards a Practical Architecture for the Next Generation Internet of Things,” 3 February 2015. [Online]. Available: http://arxiv.org/pdf/1502.00797v1.pdf. [Accessed 10 Februry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[7] </w:t>
                    </w:r>
                  </w:p>
                </w:tc>
                <w:tc>
                  <w:tcPr>
                    <w:tcW w:w="0" w:type="auto"/>
                    <w:hideMark/>
                  </w:tcPr>
                  <w:p w:rsidR="00ED212E" w:rsidRPr="009839D4" w:rsidRDefault="00ED212E">
                    <w:pPr>
                      <w:pStyle w:val="Bibliografija"/>
                      <w:rPr>
                        <w:rFonts w:eastAsiaTheme="minorEastAsia"/>
                        <w:noProof/>
                      </w:rPr>
                    </w:pPr>
                    <w:r w:rsidRPr="009839D4">
                      <w:rPr>
                        <w:noProof/>
                      </w:rPr>
                      <w:t>“Wikipedia M2M,” Wikimedia Foundation, Inc., 13 February 2015. [Online]. Available: http://en.wikipedia.org/wiki/Machine_to_machine.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[8] </w:t>
                    </w:r>
                  </w:p>
                </w:tc>
                <w:tc>
                  <w:tcPr>
                    <w:tcW w:w="0" w:type="auto"/>
                    <w:hideMark/>
                  </w:tcPr>
                  <w:p w:rsidR="00ED212E" w:rsidRPr="009839D4" w:rsidRDefault="00ED212E">
                    <w:pPr>
                      <w:pStyle w:val="Bibliografija"/>
                      <w:rPr>
                        <w:rFonts w:eastAsiaTheme="minorEastAsia"/>
                        <w:noProof/>
                      </w:rPr>
                    </w:pPr>
                    <w:r w:rsidRPr="009839D4">
                      <w:rPr>
                        <w:noProof/>
                      </w:rPr>
                      <w:t xml:space="preserve">S. M. I. J. W. M. I. S. G. M. I. X. L. M. I. a. V. C. L. F. I. Min Chen, “A Survey of Recent Developments in Home M2M Networks,” </w:t>
                    </w:r>
                    <w:r w:rsidRPr="009839D4">
                      <w:rPr>
                        <w:i/>
                        <w:iCs/>
                        <w:noProof/>
                      </w:rPr>
                      <w:t xml:space="preserve">IEEE COMMUNICATIONS SURVEYS &amp; TUTORIALS, VOL. 16, NO. 1, </w:t>
                    </w:r>
                    <w:r w:rsidRPr="009839D4">
                      <w:rPr>
                        <w:noProof/>
                      </w:rPr>
                      <w:t xml:space="preserve">pp. 98-114,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[9] </w:t>
                    </w:r>
                  </w:p>
                </w:tc>
                <w:tc>
                  <w:tcPr>
                    <w:tcW w:w="0" w:type="auto"/>
                    <w:hideMark/>
                  </w:tcPr>
                  <w:p w:rsidR="00ED212E" w:rsidRPr="009839D4" w:rsidRDefault="00ED212E">
                    <w:pPr>
                      <w:pStyle w:val="Bibliografija"/>
                      <w:rPr>
                        <w:rFonts w:eastAsiaTheme="minorEastAsia"/>
                        <w:noProof/>
                      </w:rPr>
                    </w:pPr>
                    <w:r w:rsidRPr="009839D4">
                      <w:rPr>
                        <w:noProof/>
                      </w:rPr>
                      <w:t xml:space="preserve">X. Z. Xiao Nie, “M2M Security Threat and Security Mechanism Research,” in </w:t>
                    </w:r>
                    <w:r w:rsidRPr="009839D4">
                      <w:rPr>
                        <w:i/>
                        <w:iCs/>
                        <w:noProof/>
                      </w:rPr>
                      <w:t>3rd International Conference on Computer Science and Network Technology</w:t>
                    </w:r>
                    <w:r w:rsidRPr="009839D4">
                      <w:rPr>
                        <w:noProof/>
                      </w:rPr>
                      <w:t xml:space="preserv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[10] </w:t>
                    </w:r>
                  </w:p>
                </w:tc>
                <w:tc>
                  <w:tcPr>
                    <w:tcW w:w="0" w:type="auto"/>
                    <w:hideMark/>
                  </w:tcPr>
                  <w:p w:rsidR="00ED212E" w:rsidRPr="009839D4" w:rsidRDefault="00ED212E">
                    <w:pPr>
                      <w:pStyle w:val="Bibliografija"/>
                      <w:rPr>
                        <w:rFonts w:eastAsiaTheme="minorEastAsia"/>
                        <w:noProof/>
                      </w:rPr>
                    </w:pPr>
                    <w:r w:rsidRPr="009839D4">
                      <w:rPr>
                        <w:noProof/>
                      </w:rPr>
                      <w:t xml:space="preserve">M. A. P. O. S. N. M. L. t. H. David S. Watson, “Machine to Machine (M2M) Technology in Demand Responsive Commercial Buildings,” in </w:t>
                    </w:r>
                    <w:r w:rsidRPr="009839D4">
                      <w:rPr>
                        <w:i/>
                        <w:iCs/>
                        <w:noProof/>
                      </w:rPr>
                      <w:t>2004 ACEEE Summer Study on Energy Efficiency in Buildings</w:t>
                    </w:r>
                    <w:r w:rsidRPr="009839D4">
                      <w:rPr>
                        <w:noProof/>
                      </w:rPr>
                      <w:t xml:space="preserve">, Pacific Grove, CA, 2004.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[11] </w:t>
                    </w:r>
                  </w:p>
                </w:tc>
                <w:tc>
                  <w:tcPr>
                    <w:tcW w:w="0" w:type="auto"/>
                    <w:hideMark/>
                  </w:tcPr>
                  <w:p w:rsidR="00ED212E" w:rsidRPr="009839D4" w:rsidRDefault="00ED212E">
                    <w:pPr>
                      <w:pStyle w:val="Bibliografija"/>
                      <w:rPr>
                        <w:rFonts w:eastAsiaTheme="minorEastAsia"/>
                        <w:noProof/>
                      </w:rPr>
                    </w:pPr>
                    <w:r w:rsidRPr="009839D4">
                      <w:rPr>
                        <w:noProof/>
                      </w:rPr>
                      <w:t xml:space="preserve">S. P. S. V. K. Roshni Bajpayee, “Big Data: A Brief investigation on NoSQL Databases,”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[12] </w:t>
                    </w:r>
                  </w:p>
                </w:tc>
                <w:tc>
                  <w:tcPr>
                    <w:tcW w:w="0" w:type="auto"/>
                    <w:hideMark/>
                  </w:tcPr>
                  <w:p w:rsidR="00ED212E" w:rsidRPr="009839D4" w:rsidRDefault="00ED212E">
                    <w:pPr>
                      <w:pStyle w:val="Bibliografija"/>
                      <w:rPr>
                        <w:rFonts w:eastAsiaTheme="minorEastAsia"/>
                        <w:noProof/>
                      </w:rPr>
                    </w:pPr>
                    <w:r w:rsidRPr="009839D4">
                      <w:rPr>
                        <w:noProof/>
                      </w:rPr>
                      <w:t xml:space="preserve">P. P. V. K. Rajendra Kumar Shukla, “Big Data Frameworks: At a Glance,”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[13] </w:t>
                    </w:r>
                  </w:p>
                </w:tc>
                <w:tc>
                  <w:tcPr>
                    <w:tcW w:w="0" w:type="auto"/>
                    <w:hideMark/>
                  </w:tcPr>
                  <w:p w:rsidR="00ED212E" w:rsidRPr="009839D4" w:rsidRDefault="00ED212E">
                    <w:pPr>
                      <w:pStyle w:val="Bibliografija"/>
                      <w:rPr>
                        <w:rFonts w:eastAsiaTheme="minorEastAsia"/>
                        <w:noProof/>
                      </w:rPr>
                    </w:pPr>
                    <w:r w:rsidRPr="009839D4">
                      <w:rPr>
                        <w:noProof/>
                      </w:rPr>
                      <w:t>“Google Images,” [Online]. Available: http://1.bp.blogspot.com/-4sM6wRgPBUA/T9FiKnMhNFI/AAAAAAAAACc/bOO8PGQ0rDs/s1600/BigData+-+V5+Lens.JPG. [Accessed 17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[14] </w:t>
                    </w:r>
                  </w:p>
                </w:tc>
                <w:tc>
                  <w:tcPr>
                    <w:tcW w:w="0" w:type="auto"/>
                    <w:hideMark/>
                  </w:tcPr>
                  <w:p w:rsidR="00ED212E" w:rsidRPr="009839D4" w:rsidRDefault="00ED212E">
                    <w:pPr>
                      <w:pStyle w:val="Bibliografija"/>
                      <w:rPr>
                        <w:rFonts w:eastAsiaTheme="minorEastAsia"/>
                        <w:noProof/>
                      </w:rPr>
                    </w:pPr>
                    <w:r w:rsidRPr="009839D4">
                      <w:rPr>
                        <w:noProof/>
                      </w:rPr>
                      <w:t xml:space="preserve">G. Lafuente, “The big data security challenge,” </w:t>
                    </w:r>
                    <w:r w:rsidRPr="009839D4">
                      <w:rPr>
                        <w:i/>
                        <w:iCs/>
                        <w:noProof/>
                      </w:rPr>
                      <w:t xml:space="preserve">Network Security, </w:t>
                    </w:r>
                    <w:r w:rsidRPr="009839D4">
                      <w:rPr>
                        <w:noProof/>
                      </w:rPr>
                      <w:t xml:space="preserve">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[15] </w:t>
                    </w:r>
                  </w:p>
                </w:tc>
                <w:tc>
                  <w:tcPr>
                    <w:tcW w:w="0" w:type="auto"/>
                    <w:hideMark/>
                  </w:tcPr>
                  <w:p w:rsidR="00ED212E" w:rsidRPr="009839D4" w:rsidRDefault="00ED212E">
                    <w:pPr>
                      <w:pStyle w:val="Bibliografija"/>
                      <w:rPr>
                        <w:rFonts w:eastAsiaTheme="minorEastAsia"/>
                        <w:noProof/>
                      </w:rPr>
                    </w:pPr>
                    <w:r w:rsidRPr="009839D4">
                      <w:rPr>
                        <w:noProof/>
                      </w:rPr>
                      <w:t xml:space="preserve">“Alternatives to relational database: Comparison of NoSQL and XML approaches for clinical data storage,” </w:t>
                    </w:r>
                    <w:r w:rsidRPr="009839D4">
                      <w:rPr>
                        <w:i/>
                        <w:iCs/>
                        <w:noProof/>
                      </w:rPr>
                      <w:t xml:space="preserve">computer methods and programs in biomedicine 110, </w:t>
                    </w:r>
                    <w:r w:rsidRPr="009839D4">
                      <w:rPr>
                        <w:noProof/>
                      </w:rPr>
                      <w:t xml:space="preserve">p. 99–109,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[16] </w:t>
                    </w:r>
                  </w:p>
                </w:tc>
                <w:tc>
                  <w:tcPr>
                    <w:tcW w:w="0" w:type="auto"/>
                    <w:hideMark/>
                  </w:tcPr>
                  <w:p w:rsidR="00ED212E" w:rsidRPr="009839D4" w:rsidRDefault="00ED212E">
                    <w:pPr>
                      <w:pStyle w:val="Bibliografija"/>
                      <w:rPr>
                        <w:rFonts w:eastAsiaTheme="minorEastAsia"/>
                        <w:noProof/>
                      </w:rPr>
                    </w:pPr>
                    <w:r w:rsidRPr="009839D4">
                      <w:rPr>
                        <w:noProof/>
                      </w:rPr>
                      <w:t xml:space="preserve">S. A. H. A B M Moniruzzaman, “NoSQL Database: New Era of Databases for Big data Analytics - Classification, Characteristics and Comparison,” </w:t>
                    </w:r>
                    <w:r w:rsidRPr="009839D4">
                      <w:rPr>
                        <w:i/>
                        <w:iCs/>
                        <w:noProof/>
                      </w:rPr>
                      <w:t xml:space="preserve">International Journal of Database Theory and Application, </w:t>
                    </w:r>
                    <w:r w:rsidRPr="009839D4">
                      <w:rPr>
                        <w:noProof/>
                      </w:rPr>
                      <w:t xml:space="preserve">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[17] </w:t>
                    </w:r>
                  </w:p>
                </w:tc>
                <w:tc>
                  <w:tcPr>
                    <w:tcW w:w="0" w:type="auto"/>
                    <w:hideMark/>
                  </w:tcPr>
                  <w:p w:rsidR="00ED212E" w:rsidRPr="009839D4" w:rsidRDefault="00ED212E">
                    <w:pPr>
                      <w:pStyle w:val="Bibliografija"/>
                      <w:rPr>
                        <w:rFonts w:eastAsiaTheme="minorEastAsia"/>
                        <w:noProof/>
                      </w:rPr>
                    </w:pPr>
                    <w:r w:rsidRPr="009839D4">
                      <w:rPr>
                        <w:noProof/>
                      </w:rPr>
                      <w:t>“MongoDB HomePage,” MongoDB, Inc., [Online]. Available: http://www.mongodb.org/.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[18] </w:t>
                    </w:r>
                  </w:p>
                </w:tc>
                <w:tc>
                  <w:tcPr>
                    <w:tcW w:w="0" w:type="auto"/>
                    <w:hideMark/>
                  </w:tcPr>
                  <w:p w:rsidR="00ED212E" w:rsidRPr="009839D4" w:rsidRDefault="00ED212E">
                    <w:pPr>
                      <w:pStyle w:val="Bibliografija"/>
                      <w:rPr>
                        <w:rFonts w:eastAsiaTheme="minorEastAsia"/>
                        <w:noProof/>
                      </w:rPr>
                    </w:pPr>
                    <w:r w:rsidRPr="009839D4">
                      <w:rPr>
                        <w:noProof/>
                      </w:rPr>
                      <w:t>“Apache Hadoop,” The Apache Software Foundation, 12 12 2014. [Online]. Available: http://hadoop.apache.org/.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[19] </w:t>
                    </w:r>
                  </w:p>
                </w:tc>
                <w:tc>
                  <w:tcPr>
                    <w:tcW w:w="0" w:type="auto"/>
                    <w:hideMark/>
                  </w:tcPr>
                  <w:p w:rsidR="00ED212E" w:rsidRPr="009839D4" w:rsidRDefault="00ED212E">
                    <w:pPr>
                      <w:pStyle w:val="Bibliografija"/>
                      <w:rPr>
                        <w:rFonts w:eastAsiaTheme="minorEastAsia"/>
                        <w:noProof/>
                      </w:rPr>
                    </w:pPr>
                    <w:r w:rsidRPr="009839D4">
                      <w:rPr>
                        <w:noProof/>
                      </w:rPr>
                      <w:t>“Apache Hbase,” The Apache Software Foundation, 11 Februaray 2015. [Online]. Available: http://hbase.apache.org/book.html. [Accessed 15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[20] </w:t>
                    </w:r>
                  </w:p>
                </w:tc>
                <w:tc>
                  <w:tcPr>
                    <w:tcW w:w="0" w:type="auto"/>
                    <w:hideMark/>
                  </w:tcPr>
                  <w:p w:rsidR="00ED212E" w:rsidRPr="009839D4" w:rsidRDefault="00ED212E">
                    <w:pPr>
                      <w:pStyle w:val="Bibliografija"/>
                      <w:rPr>
                        <w:rFonts w:eastAsiaTheme="minorEastAsia"/>
                        <w:noProof/>
                      </w:rPr>
                    </w:pPr>
                    <w:r w:rsidRPr="009839D4">
                      <w:rPr>
                        <w:noProof/>
                      </w:rPr>
                      <w:t>“Apache Hive,” The Apache Software Foundation, 12 January 2015. [Online]. Available: https://cwiki.apache.org/confluence/display/Hive/Home.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[21] </w:t>
                    </w:r>
                  </w:p>
                </w:tc>
                <w:tc>
                  <w:tcPr>
                    <w:tcW w:w="0" w:type="auto"/>
                    <w:hideMark/>
                  </w:tcPr>
                  <w:p w:rsidR="00ED212E" w:rsidRPr="009839D4" w:rsidRDefault="00ED212E">
                    <w:pPr>
                      <w:pStyle w:val="Bibliografija"/>
                      <w:rPr>
                        <w:rFonts w:eastAsiaTheme="minorEastAsia"/>
                        <w:noProof/>
                      </w:rPr>
                    </w:pPr>
                    <w:r w:rsidRPr="009839D4">
                      <w:rPr>
                        <w:noProof/>
                      </w:rPr>
                      <w:t>“Apache Spark,” The Apache Software Foundation, [Online]. Available: http://spark.apache.org/.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[22] </w:t>
                    </w:r>
                  </w:p>
                </w:tc>
                <w:tc>
                  <w:tcPr>
                    <w:tcW w:w="0" w:type="auto"/>
                    <w:hideMark/>
                  </w:tcPr>
                  <w:p w:rsidR="00ED212E" w:rsidRPr="009839D4" w:rsidRDefault="00ED212E">
                    <w:pPr>
                      <w:pStyle w:val="Bibliografija"/>
                      <w:rPr>
                        <w:rFonts w:eastAsiaTheme="minorEastAsia"/>
                        <w:noProof/>
                      </w:rPr>
                    </w:pPr>
                    <w:r w:rsidRPr="009839D4">
                      <w:rPr>
                        <w:noProof/>
                      </w:rPr>
                      <w:t>“Apache Spark summary,” 2015 Black Duck Software, Inc., January 2015. [Online]. Available: https://www.openhub.net/p/apache-spark.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[23] </w:t>
                    </w:r>
                  </w:p>
                </w:tc>
                <w:tc>
                  <w:tcPr>
                    <w:tcW w:w="0" w:type="auto"/>
                    <w:hideMark/>
                  </w:tcPr>
                  <w:p w:rsidR="00ED212E" w:rsidRPr="009839D4" w:rsidRDefault="00ED212E">
                    <w:pPr>
                      <w:pStyle w:val="Bibliografija"/>
                      <w:rPr>
                        <w:rFonts w:eastAsiaTheme="minorEastAsia"/>
                        <w:noProof/>
                      </w:rPr>
                    </w:pPr>
                    <w:r w:rsidRPr="009839D4">
                      <w:rPr>
                        <w:noProof/>
                      </w:rPr>
                      <w:t>“Apache Cassandra,” The Apache Software Foundation, [Online]. Available: http://cassandra.apache.org/.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[24] </w:t>
                    </w:r>
                  </w:p>
                </w:tc>
                <w:tc>
                  <w:tcPr>
                    <w:tcW w:w="0" w:type="auto"/>
                    <w:hideMark/>
                  </w:tcPr>
                  <w:p w:rsidR="00ED212E" w:rsidRPr="009839D4" w:rsidRDefault="00ED212E">
                    <w:pPr>
                      <w:pStyle w:val="Bibliografija"/>
                      <w:rPr>
                        <w:rFonts w:eastAsiaTheme="minorEastAsia"/>
                        <w:noProof/>
                      </w:rPr>
                    </w:pPr>
                    <w:r w:rsidRPr="009839D4">
                      <w:rPr>
                        <w:noProof/>
                      </w:rPr>
                      <w:t>“Wikipedia MongoDB,” Wikimedia Foundation, Inc, 9 March 2015. [Online]. Available: http://en.wikipedia.org/wiki/MongoDB. [Accessed 12 March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[25] </w:t>
                    </w:r>
                  </w:p>
                </w:tc>
                <w:tc>
                  <w:tcPr>
                    <w:tcW w:w="0" w:type="auto"/>
                    <w:hideMark/>
                  </w:tcPr>
                  <w:p w:rsidR="00ED212E" w:rsidRPr="009839D4" w:rsidRDefault="00ED212E">
                    <w:pPr>
                      <w:pStyle w:val="Bibliografija"/>
                      <w:rPr>
                        <w:rFonts w:eastAsiaTheme="minorEastAsia"/>
                        <w:noProof/>
                      </w:rPr>
                    </w:pPr>
                    <w:r w:rsidRPr="009839D4">
                      <w:rPr>
                        <w:noProof/>
                      </w:rPr>
                      <w:t xml:space="preserve">R. B. S. M. M. P. Jayavardhana Gubbi, “Internet of Things (IoT): A vision, architectural elements, and future directions,” </w:t>
                    </w:r>
                    <w:r w:rsidRPr="009839D4">
                      <w:rPr>
                        <w:i/>
                        <w:iCs/>
                        <w:noProof/>
                      </w:rPr>
                      <w:t xml:space="preserve">Future Generation Computer Systems 29, </w:t>
                    </w:r>
                    <w:r w:rsidRPr="009839D4">
                      <w:rPr>
                        <w:noProof/>
                      </w:rPr>
                      <w:t xml:space="preserve">p. 1645–1660, 24 February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[26] </w:t>
                    </w:r>
                  </w:p>
                </w:tc>
                <w:tc>
                  <w:tcPr>
                    <w:tcW w:w="0" w:type="auto"/>
                    <w:hideMark/>
                  </w:tcPr>
                  <w:p w:rsidR="00ED212E" w:rsidRPr="009839D4" w:rsidRDefault="00ED212E">
                    <w:pPr>
                      <w:pStyle w:val="Bibliografija"/>
                      <w:rPr>
                        <w:rFonts w:eastAsiaTheme="minorEastAsia"/>
                        <w:noProof/>
                      </w:rPr>
                    </w:pPr>
                    <w:r w:rsidRPr="009839D4">
                      <w:rPr>
                        <w:noProof/>
                      </w:rPr>
                      <w:t>“Apache Hadoop YARN,” Apache Software Foundation, 11 13 2014. [Online]. Available: http://hadoop.apache.org/docs/current/hadoop-yarn/hadoop-yarn-site/YARN.html.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[27] </w:t>
                    </w:r>
                  </w:p>
                </w:tc>
                <w:tc>
                  <w:tcPr>
                    <w:tcW w:w="0" w:type="auto"/>
                    <w:hideMark/>
                  </w:tcPr>
                  <w:p w:rsidR="00ED212E" w:rsidRPr="009839D4" w:rsidRDefault="00ED212E">
                    <w:pPr>
                      <w:pStyle w:val="Bibliografija"/>
                      <w:rPr>
                        <w:rFonts w:eastAsiaTheme="minorEastAsia"/>
                        <w:noProof/>
                      </w:rPr>
                    </w:pPr>
                    <w:r w:rsidRPr="009839D4">
                      <w:rPr>
                        <w:noProof/>
                      </w:rPr>
                      <w:t xml:space="preserve">“Apache Hadoop HDFS,” Apache Software Foundation, 13 11 2014. [Online]. Available: </w:t>
                    </w:r>
                    <w:r w:rsidRPr="009839D4">
                      <w:rPr>
                        <w:noProof/>
                      </w:rPr>
                      <w:lastRenderedPageBreak/>
                      <w:t>http://hadoop.apache.org/docs/current/hadoop-project-dist/hadoop-hdfs/HdfsDesign.html. [Accessed 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[28] </w:t>
                    </w:r>
                  </w:p>
                </w:tc>
                <w:tc>
                  <w:tcPr>
                    <w:tcW w:w="0" w:type="auto"/>
                    <w:hideMark/>
                  </w:tcPr>
                  <w:p w:rsidR="00ED212E" w:rsidRPr="009839D4" w:rsidRDefault="00ED212E">
                    <w:pPr>
                      <w:pStyle w:val="Bibliografija"/>
                      <w:rPr>
                        <w:rFonts w:eastAsiaTheme="minorEastAsia"/>
                        <w:noProof/>
                      </w:rPr>
                    </w:pPr>
                    <w:r w:rsidRPr="009839D4">
                      <w:rPr>
                        <w:noProof/>
                      </w:rPr>
                      <w:t>“Apache Hadoop MapReduce,” Apache Software Foundation, 13 11 2014. [Online]. Available: http://hadoop.apache.org/docs/current/hadoop-mapreduce-client/hadoop-mapreduce-client-core/MapReduceTutorial.html.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[29] </w:t>
                    </w:r>
                  </w:p>
                </w:tc>
                <w:tc>
                  <w:tcPr>
                    <w:tcW w:w="0" w:type="auto"/>
                    <w:hideMark/>
                  </w:tcPr>
                  <w:p w:rsidR="00ED212E" w:rsidRPr="009839D4" w:rsidRDefault="00ED212E">
                    <w:pPr>
                      <w:pStyle w:val="Bibliografija"/>
                      <w:rPr>
                        <w:rFonts w:eastAsiaTheme="minorEastAsia"/>
                        <w:noProof/>
                      </w:rPr>
                    </w:pPr>
                    <w:r w:rsidRPr="009839D4">
                      <w:rPr>
                        <w:noProof/>
                      </w:rPr>
                      <w:t xml:space="preserve">Y. H. A. C. A. G. G. H. E. N. Hanson, “Major Technical Advancements in Apache Hive,” in </w:t>
                    </w:r>
                    <w:r w:rsidRPr="009839D4">
                      <w:rPr>
                        <w:i/>
                        <w:iCs/>
                        <w:noProof/>
                      </w:rPr>
                      <w:t>SIGMOD '14 Proceedings of the 2014 ACM SIGMOD international conference on Management of data</w:t>
                    </w:r>
                    <w:r w:rsidRPr="009839D4">
                      <w:rPr>
                        <w:noProof/>
                      </w:rPr>
                      <w:t xml:space="preserve">, New York, NY, USA, 2014 .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[30] </w:t>
                    </w:r>
                  </w:p>
                </w:tc>
                <w:tc>
                  <w:tcPr>
                    <w:tcW w:w="0" w:type="auto"/>
                    <w:hideMark/>
                  </w:tcPr>
                  <w:p w:rsidR="00ED212E" w:rsidRPr="009839D4" w:rsidRDefault="00ED212E">
                    <w:pPr>
                      <w:pStyle w:val="Bibliografija"/>
                      <w:rPr>
                        <w:rFonts w:eastAsiaTheme="minorEastAsia"/>
                        <w:noProof/>
                      </w:rPr>
                    </w:pPr>
                    <w:r w:rsidRPr="009839D4">
                      <w:rPr>
                        <w:noProof/>
                      </w:rPr>
                      <w:t xml:space="preserve">M. C. M. J. F. S. S. I. S. Matei Zaharia, “Spark: Cluster Computing with Working Sets,”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[31] </w:t>
                    </w:r>
                  </w:p>
                </w:tc>
                <w:tc>
                  <w:tcPr>
                    <w:tcW w:w="0" w:type="auto"/>
                    <w:hideMark/>
                  </w:tcPr>
                  <w:p w:rsidR="00ED212E" w:rsidRPr="009839D4" w:rsidRDefault="00ED212E">
                    <w:pPr>
                      <w:pStyle w:val="Bibliografija"/>
                      <w:rPr>
                        <w:rFonts w:eastAsiaTheme="minorEastAsia"/>
                        <w:noProof/>
                      </w:rPr>
                    </w:pPr>
                    <w:r w:rsidRPr="009839D4">
                      <w:rPr>
                        <w:noProof/>
                      </w:rPr>
                      <w:t xml:space="preserve">“A comparison between several NoSQL databases with comments and notes”.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[32] </w:t>
                    </w:r>
                  </w:p>
                </w:tc>
                <w:tc>
                  <w:tcPr>
                    <w:tcW w:w="0" w:type="auto"/>
                    <w:hideMark/>
                  </w:tcPr>
                  <w:p w:rsidR="00ED212E" w:rsidRPr="009839D4" w:rsidRDefault="00ED212E">
                    <w:pPr>
                      <w:pStyle w:val="Bibliografija"/>
                      <w:rPr>
                        <w:rFonts w:eastAsiaTheme="minorEastAsia"/>
                        <w:noProof/>
                      </w:rPr>
                    </w:pPr>
                    <w:r w:rsidRPr="009839D4">
                      <w:rPr>
                        <w:noProof/>
                      </w:rPr>
                      <w:t xml:space="preserve">M. C. F. X. D. L. a. K. Z. Jiafu Wan, “From Machine-to-Machine Communications towards Cyber-Physical Systems,” </w:t>
                    </w:r>
                    <w:r w:rsidRPr="009839D4">
                      <w:rPr>
                        <w:i/>
                        <w:iCs/>
                        <w:noProof/>
                      </w:rPr>
                      <w:t xml:space="preserve">Computer Science and Information Systems Vol. 10, No. 3, </w:t>
                    </w:r>
                    <w:r w:rsidRPr="009839D4">
                      <w:rPr>
                        <w:noProof/>
                      </w:rPr>
                      <w:t xml:space="preserve">p. 1105–1128, June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[33] </w:t>
                    </w:r>
                  </w:p>
                </w:tc>
                <w:tc>
                  <w:tcPr>
                    <w:tcW w:w="0" w:type="auto"/>
                    <w:hideMark/>
                  </w:tcPr>
                  <w:p w:rsidR="00ED212E" w:rsidRPr="009839D4" w:rsidRDefault="00ED212E">
                    <w:pPr>
                      <w:pStyle w:val="Bibliografija"/>
                      <w:rPr>
                        <w:rFonts w:eastAsiaTheme="minorEastAsia"/>
                        <w:noProof/>
                      </w:rPr>
                    </w:pPr>
                    <w:r w:rsidRPr="009839D4">
                      <w:rPr>
                        <w:noProof/>
                      </w:rPr>
                      <w:t xml:space="preserve">C. S. DU Jiang, “A Study of Information Security for M2M of lOT,” in </w:t>
                    </w:r>
                    <w:r w:rsidRPr="009839D4">
                      <w:rPr>
                        <w:i/>
                        <w:iCs/>
                        <w:noProof/>
                      </w:rPr>
                      <w:t>3rd International Conference on Advanced Computer Theory and Engineering (ICACTE)</w:t>
                    </w:r>
                    <w:r w:rsidRPr="009839D4">
                      <w:rPr>
                        <w:noProof/>
                      </w:rPr>
                      <w:t xml:space="preserve">, 2010. </w:t>
                    </w:r>
                  </w:p>
                </w:tc>
              </w:tr>
            </w:tbl>
            <w:p w:rsidR="00ED212E" w:rsidRPr="009839D4" w:rsidRDefault="00ED212E">
              <w:pPr>
                <w:rPr>
                  <w:noProof/>
                </w:rPr>
              </w:pPr>
            </w:p>
            <w:p w:rsidR="00703B0F" w:rsidRPr="009839D4" w:rsidRDefault="008562A6" w:rsidP="002A20F3">
              <w:r w:rsidRPr="009839D4">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67" w:name="_Toc414035283" w:displacedByCustomXml="prev"/>
        <w:p w:rsidR="00703B0F" w:rsidRPr="009839D4" w:rsidRDefault="00703B0F">
          <w:pPr>
            <w:pStyle w:val="Naslov1"/>
            <w:rPr>
              <w:lang w:val="en-GB"/>
            </w:rPr>
          </w:pPr>
          <w:r w:rsidRPr="009839D4">
            <w:rPr>
              <w:lang w:val="en-GB"/>
            </w:rPr>
            <w:t xml:space="preserve">References </w:t>
          </w:r>
          <w:r w:rsidR="00F60F35" w:rsidRPr="009839D4">
            <w:rPr>
              <w:lang w:val="en-GB"/>
            </w:rPr>
            <w:t>(other)</w:t>
          </w:r>
          <w:bookmarkEnd w:id="67"/>
        </w:p>
        <w:p w:rsidR="00ED212E" w:rsidRPr="009839D4" w:rsidRDefault="008562A6" w:rsidP="002A20F3">
          <w:pPr>
            <w:rPr>
              <w:noProof/>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 </w:t>
                </w:r>
              </w:p>
            </w:tc>
            <w:tc>
              <w:tcPr>
                <w:tcW w:w="0" w:type="auto"/>
                <w:hideMark/>
              </w:tcPr>
              <w:p w:rsidR="00ED212E" w:rsidRPr="009839D4" w:rsidRDefault="00ED212E">
                <w:pPr>
                  <w:pStyle w:val="Bibliografija"/>
                  <w:rPr>
                    <w:rFonts w:eastAsiaTheme="minorEastAsia"/>
                    <w:noProof/>
                  </w:rPr>
                </w:pPr>
                <w:r w:rsidRPr="009839D4">
                  <w:rPr>
                    <w:noProof/>
                  </w:rPr>
                  <w:t xml:space="preserve">A. I. G. M. Luigi Atzori, “The Internet of Things: A survey,” </w:t>
                </w:r>
                <w:r w:rsidRPr="009839D4">
                  <w:rPr>
                    <w:i/>
                    <w:iCs/>
                    <w:noProof/>
                  </w:rPr>
                  <w:t xml:space="preserve">Computer Networks 54, </w:t>
                </w:r>
                <w:r w:rsidRPr="009839D4">
                  <w:rPr>
                    <w:noProof/>
                  </w:rPr>
                  <w:t xml:space="preserve">p. 2787–2805, 14 June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 </w:t>
                </w:r>
              </w:p>
            </w:tc>
            <w:tc>
              <w:tcPr>
                <w:tcW w:w="0" w:type="auto"/>
                <w:hideMark/>
              </w:tcPr>
              <w:p w:rsidR="00ED212E" w:rsidRPr="009839D4" w:rsidRDefault="00ED212E">
                <w:pPr>
                  <w:pStyle w:val="Bibliografija"/>
                  <w:rPr>
                    <w:rFonts w:eastAsiaTheme="minorEastAsia"/>
                    <w:noProof/>
                  </w:rPr>
                </w:pPr>
                <w:r w:rsidRPr="009839D4">
                  <w:rPr>
                    <w:noProof/>
                  </w:rPr>
                  <w:t>N. B. A. C. V. M. Z. Andrea Zanella, “Internet of Things for Smart Cities,” 2014 April 2014. [Online]. Available: http://eprints.networks.imdea.org/id/eprint/740. [Accessed 12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 </w:t>
                </w:r>
              </w:p>
            </w:tc>
            <w:tc>
              <w:tcPr>
                <w:tcW w:w="0" w:type="auto"/>
                <w:hideMark/>
              </w:tcPr>
              <w:p w:rsidR="00ED212E" w:rsidRPr="009839D4" w:rsidRDefault="00ED212E">
                <w:pPr>
                  <w:pStyle w:val="Bibliografija"/>
                  <w:rPr>
                    <w:rFonts w:eastAsiaTheme="minorEastAsia"/>
                    <w:noProof/>
                  </w:rPr>
                </w:pPr>
                <w:r w:rsidRPr="009839D4">
                  <w:rPr>
                    <w:noProof/>
                  </w:rPr>
                  <w:t xml:space="preserve">A. V. V. J. W. J. L. D. Q. Qi Jing, “Security of the Internet of Things: perspectives and challenges,” </w:t>
                </w:r>
                <w:r w:rsidRPr="009839D4">
                  <w:rPr>
                    <w:i/>
                    <w:iCs/>
                    <w:noProof/>
                  </w:rPr>
                  <w:t xml:space="preserve">Wireless Netw, </w:t>
                </w:r>
                <w:r w:rsidRPr="009839D4">
                  <w:rPr>
                    <w:noProof/>
                  </w:rPr>
                  <w:t xml:space="preserve">p. 20:2481–2501, 17 June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[4] </w:t>
                </w:r>
              </w:p>
            </w:tc>
            <w:tc>
              <w:tcPr>
                <w:tcW w:w="0" w:type="auto"/>
                <w:hideMark/>
              </w:tcPr>
              <w:p w:rsidR="00ED212E" w:rsidRPr="009839D4" w:rsidRDefault="00ED212E">
                <w:pPr>
                  <w:pStyle w:val="Bibliografija"/>
                  <w:rPr>
                    <w:rFonts w:eastAsiaTheme="minorEastAsia"/>
                    <w:noProof/>
                  </w:rPr>
                </w:pPr>
                <w:r w:rsidRPr="009839D4">
                  <w:rPr>
                    <w:noProof/>
                  </w:rPr>
                  <w:t xml:space="preserve">J. W. C. Z. J. L. Hui Suo, “Security in the Internet of Things: A Review,” in </w:t>
                </w:r>
                <w:r w:rsidRPr="009839D4">
                  <w:rPr>
                    <w:i/>
                    <w:iCs/>
                    <w:noProof/>
                  </w:rPr>
                  <w:t>International Conference on Computer Science and Electronics Engineering</w:t>
                </w:r>
                <w:r w:rsidRPr="009839D4">
                  <w:rPr>
                    <w:noProof/>
                  </w:rPr>
                  <w:t xml:space="preserve">, 2012.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[5] </w:t>
                </w:r>
              </w:p>
            </w:tc>
            <w:tc>
              <w:tcPr>
                <w:tcW w:w="0" w:type="auto"/>
                <w:hideMark/>
              </w:tcPr>
              <w:p w:rsidR="00ED212E" w:rsidRPr="009839D4" w:rsidRDefault="00ED212E">
                <w:pPr>
                  <w:pStyle w:val="Bibliografija"/>
                  <w:rPr>
                    <w:rFonts w:eastAsiaTheme="minorEastAsia"/>
                    <w:noProof/>
                  </w:rPr>
                </w:pPr>
                <w:r w:rsidRPr="009839D4">
                  <w:rPr>
                    <w:noProof/>
                  </w:rPr>
                  <w:t xml:space="preserve">A. R. L. G. A. C.-P. S. Sicari, “Security, privacy and trust in Internet of Things: The road ahead,” </w:t>
                </w:r>
                <w:r w:rsidRPr="009839D4">
                  <w:rPr>
                    <w:i/>
                    <w:iCs/>
                    <w:noProof/>
                  </w:rPr>
                  <w:t xml:space="preserve">Computer Networks 76, </w:t>
                </w:r>
                <w:r w:rsidRPr="009839D4">
                  <w:rPr>
                    <w:noProof/>
                  </w:rPr>
                  <w:t xml:space="preserve">p. 146–164, 15 July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[6] </w:t>
                </w:r>
              </w:p>
            </w:tc>
            <w:tc>
              <w:tcPr>
                <w:tcW w:w="0" w:type="auto"/>
                <w:hideMark/>
              </w:tcPr>
              <w:p w:rsidR="00ED212E" w:rsidRPr="009839D4" w:rsidRDefault="00ED212E">
                <w:pPr>
                  <w:pStyle w:val="Bibliografija"/>
                  <w:rPr>
                    <w:rFonts w:eastAsiaTheme="minorEastAsia"/>
                    <w:noProof/>
                  </w:rPr>
                </w:pPr>
                <w:r w:rsidRPr="009839D4">
                  <w:rPr>
                    <w:noProof/>
                  </w:rPr>
                  <w:t>Y. S. J. W. Prasant Misra, “Towards a Practical Architecture for the Next Generation Internet of Things,” 3 February 2015. [Online]. Available: http://arxiv.org/pdf/1502.00797v1.pdf. [Accessed 10 Februry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[7] </w:t>
                </w:r>
              </w:p>
            </w:tc>
            <w:tc>
              <w:tcPr>
                <w:tcW w:w="0" w:type="auto"/>
                <w:hideMark/>
              </w:tcPr>
              <w:p w:rsidR="00ED212E" w:rsidRPr="009839D4" w:rsidRDefault="00ED212E">
                <w:pPr>
                  <w:pStyle w:val="Bibliografija"/>
                  <w:rPr>
                    <w:rFonts w:eastAsiaTheme="minorEastAsia"/>
                    <w:noProof/>
                  </w:rPr>
                </w:pPr>
                <w:r w:rsidRPr="009839D4">
                  <w:rPr>
                    <w:noProof/>
                  </w:rPr>
                  <w:t>“Wikipedia M2M,” Wikimedia Foundation, Inc., 13 February 2015. [Online]. Available: http://en.wikipedia.org/wiki/Machine_to_machine.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[8] </w:t>
                </w:r>
              </w:p>
            </w:tc>
            <w:tc>
              <w:tcPr>
                <w:tcW w:w="0" w:type="auto"/>
                <w:hideMark/>
              </w:tcPr>
              <w:p w:rsidR="00ED212E" w:rsidRPr="009839D4" w:rsidRDefault="00ED212E">
                <w:pPr>
                  <w:pStyle w:val="Bibliografija"/>
                  <w:rPr>
                    <w:rFonts w:eastAsiaTheme="minorEastAsia"/>
                    <w:noProof/>
                  </w:rPr>
                </w:pPr>
                <w:r w:rsidRPr="009839D4">
                  <w:rPr>
                    <w:noProof/>
                  </w:rPr>
                  <w:t xml:space="preserve">S. M. I. J. W. M. I. S. G. M. I. X. L. M. I. a. V. C. L. F. I. Min Chen, “A Survey of Recent Developments in Home M2M Networks,” </w:t>
                </w:r>
                <w:r w:rsidRPr="009839D4">
                  <w:rPr>
                    <w:i/>
                    <w:iCs/>
                    <w:noProof/>
                  </w:rPr>
                  <w:t xml:space="preserve">IEEE COMMUNICATIONS SURVEYS &amp; TUTORIALS, VOL. 16, NO. 1, </w:t>
                </w:r>
                <w:r w:rsidRPr="009839D4">
                  <w:rPr>
                    <w:noProof/>
                  </w:rPr>
                  <w:t xml:space="preserve">pp. 98-114,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[9] </w:t>
                </w:r>
              </w:p>
            </w:tc>
            <w:tc>
              <w:tcPr>
                <w:tcW w:w="0" w:type="auto"/>
                <w:hideMark/>
              </w:tcPr>
              <w:p w:rsidR="00ED212E" w:rsidRPr="009839D4" w:rsidRDefault="00ED212E">
                <w:pPr>
                  <w:pStyle w:val="Bibliografija"/>
                  <w:rPr>
                    <w:rFonts w:eastAsiaTheme="minorEastAsia"/>
                    <w:noProof/>
                  </w:rPr>
                </w:pPr>
                <w:r w:rsidRPr="009839D4">
                  <w:rPr>
                    <w:noProof/>
                  </w:rPr>
                  <w:t xml:space="preserve">X. Z. Xiao Nie, “M2M Security Threat and Security Mechanism Research,” in </w:t>
                </w:r>
                <w:r w:rsidRPr="009839D4">
                  <w:rPr>
                    <w:i/>
                    <w:iCs/>
                    <w:noProof/>
                  </w:rPr>
                  <w:t>3rd International Conference on Computer Science and Network Technology</w:t>
                </w:r>
                <w:r w:rsidRPr="009839D4">
                  <w:rPr>
                    <w:noProof/>
                  </w:rPr>
                  <w:t xml:space="preserv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[10] </w:t>
                </w:r>
              </w:p>
            </w:tc>
            <w:tc>
              <w:tcPr>
                <w:tcW w:w="0" w:type="auto"/>
                <w:hideMark/>
              </w:tcPr>
              <w:p w:rsidR="00ED212E" w:rsidRPr="009839D4" w:rsidRDefault="00ED212E">
                <w:pPr>
                  <w:pStyle w:val="Bibliografija"/>
                  <w:rPr>
                    <w:rFonts w:eastAsiaTheme="minorEastAsia"/>
                    <w:noProof/>
                  </w:rPr>
                </w:pPr>
                <w:r w:rsidRPr="009839D4">
                  <w:rPr>
                    <w:noProof/>
                  </w:rPr>
                  <w:t xml:space="preserve">M. A. P. O. S. N. M. L. t. H. David S. Watson, “Machine to Machine (M2M) Technology in Demand Responsive Commercial Buildings,” in </w:t>
                </w:r>
                <w:r w:rsidRPr="009839D4">
                  <w:rPr>
                    <w:i/>
                    <w:iCs/>
                    <w:noProof/>
                  </w:rPr>
                  <w:t>2004 ACEEE Summer Study on Energy Efficiency in Buildings</w:t>
                </w:r>
                <w:r w:rsidRPr="009839D4">
                  <w:rPr>
                    <w:noProof/>
                  </w:rPr>
                  <w:t xml:space="preserve">, Pacific Grove, CA, 2004.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[11] </w:t>
                </w:r>
              </w:p>
            </w:tc>
            <w:tc>
              <w:tcPr>
                <w:tcW w:w="0" w:type="auto"/>
                <w:hideMark/>
              </w:tcPr>
              <w:p w:rsidR="00ED212E" w:rsidRPr="009839D4" w:rsidRDefault="00ED212E">
                <w:pPr>
                  <w:pStyle w:val="Bibliografija"/>
                  <w:rPr>
                    <w:rFonts w:eastAsiaTheme="minorEastAsia"/>
                    <w:noProof/>
                  </w:rPr>
                </w:pPr>
                <w:r w:rsidRPr="009839D4">
                  <w:rPr>
                    <w:noProof/>
                  </w:rPr>
                  <w:t xml:space="preserve">S. P. S. V. K. Roshni Bajpayee, “Big Data: A Brief investigation on NoSQL Databases,”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[12] </w:t>
                </w:r>
              </w:p>
            </w:tc>
            <w:tc>
              <w:tcPr>
                <w:tcW w:w="0" w:type="auto"/>
                <w:hideMark/>
              </w:tcPr>
              <w:p w:rsidR="00ED212E" w:rsidRPr="009839D4" w:rsidRDefault="00ED212E">
                <w:pPr>
                  <w:pStyle w:val="Bibliografija"/>
                  <w:rPr>
                    <w:rFonts w:eastAsiaTheme="minorEastAsia"/>
                    <w:noProof/>
                  </w:rPr>
                </w:pPr>
                <w:r w:rsidRPr="009839D4">
                  <w:rPr>
                    <w:noProof/>
                  </w:rPr>
                  <w:t xml:space="preserve">P. P. V. K. Rajendra Kumar Shukla, “Big Data Frameworks: At a Glance,”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[13] </w:t>
                </w:r>
              </w:p>
            </w:tc>
            <w:tc>
              <w:tcPr>
                <w:tcW w:w="0" w:type="auto"/>
                <w:hideMark/>
              </w:tcPr>
              <w:p w:rsidR="00ED212E" w:rsidRPr="009839D4" w:rsidRDefault="00ED212E">
                <w:pPr>
                  <w:pStyle w:val="Bibliografija"/>
                  <w:rPr>
                    <w:rFonts w:eastAsiaTheme="minorEastAsia"/>
                    <w:noProof/>
                  </w:rPr>
                </w:pPr>
                <w:r w:rsidRPr="009839D4">
                  <w:rPr>
                    <w:noProof/>
                  </w:rPr>
                  <w:t>“Google Images,” [Online]. Available: http://1.bp.blogspot.com/-4sM6wRgPBUA/T9FiKnMhNFI/AAAAAAAAACc/bOO8PGQ0rDs/s1600/BigData+-+V5+Lens.JPG. [Accessed 17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[14] </w:t>
                </w:r>
              </w:p>
            </w:tc>
            <w:tc>
              <w:tcPr>
                <w:tcW w:w="0" w:type="auto"/>
                <w:hideMark/>
              </w:tcPr>
              <w:p w:rsidR="00ED212E" w:rsidRPr="009839D4" w:rsidRDefault="00ED212E">
                <w:pPr>
                  <w:pStyle w:val="Bibliografija"/>
                  <w:rPr>
                    <w:rFonts w:eastAsiaTheme="minorEastAsia"/>
                    <w:noProof/>
                  </w:rPr>
                </w:pPr>
                <w:r w:rsidRPr="009839D4">
                  <w:rPr>
                    <w:noProof/>
                  </w:rPr>
                  <w:t xml:space="preserve">G. Lafuente, “The big data security challenge,” </w:t>
                </w:r>
                <w:r w:rsidRPr="009839D4">
                  <w:rPr>
                    <w:i/>
                    <w:iCs/>
                    <w:noProof/>
                  </w:rPr>
                  <w:t xml:space="preserve">Network Security, </w:t>
                </w:r>
                <w:r w:rsidRPr="009839D4">
                  <w:rPr>
                    <w:noProof/>
                  </w:rPr>
                  <w:t xml:space="preserve">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[15] </w:t>
                </w:r>
              </w:p>
            </w:tc>
            <w:tc>
              <w:tcPr>
                <w:tcW w:w="0" w:type="auto"/>
                <w:hideMark/>
              </w:tcPr>
              <w:p w:rsidR="00ED212E" w:rsidRPr="009839D4" w:rsidRDefault="00ED212E">
                <w:pPr>
                  <w:pStyle w:val="Bibliografija"/>
                  <w:rPr>
                    <w:rFonts w:eastAsiaTheme="minorEastAsia"/>
                    <w:noProof/>
                  </w:rPr>
                </w:pPr>
                <w:r w:rsidRPr="009839D4">
                  <w:rPr>
                    <w:noProof/>
                  </w:rPr>
                  <w:t xml:space="preserve">“Alternatives to relational database: Comparison of NoSQL and XML approaches for clinical data storage,” </w:t>
                </w:r>
                <w:r w:rsidRPr="009839D4">
                  <w:rPr>
                    <w:i/>
                    <w:iCs/>
                    <w:noProof/>
                  </w:rPr>
                  <w:t xml:space="preserve">computer methods and programs in biomedicine 110, </w:t>
                </w:r>
                <w:r w:rsidRPr="009839D4">
                  <w:rPr>
                    <w:noProof/>
                  </w:rPr>
                  <w:t xml:space="preserve">p. 99–109,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[16] </w:t>
                </w:r>
              </w:p>
            </w:tc>
            <w:tc>
              <w:tcPr>
                <w:tcW w:w="0" w:type="auto"/>
                <w:hideMark/>
              </w:tcPr>
              <w:p w:rsidR="00ED212E" w:rsidRPr="009839D4" w:rsidRDefault="00ED212E">
                <w:pPr>
                  <w:pStyle w:val="Bibliografija"/>
                  <w:rPr>
                    <w:rFonts w:eastAsiaTheme="minorEastAsia"/>
                    <w:noProof/>
                  </w:rPr>
                </w:pPr>
                <w:r w:rsidRPr="009839D4">
                  <w:rPr>
                    <w:noProof/>
                  </w:rPr>
                  <w:t xml:space="preserve">S. A. H. A B M Moniruzzaman, “NoSQL Database: New Era of Databases for Big data Analytics - Classification, Characteristics and Comparison,” </w:t>
                </w:r>
                <w:r w:rsidRPr="009839D4">
                  <w:rPr>
                    <w:i/>
                    <w:iCs/>
                    <w:noProof/>
                  </w:rPr>
                  <w:t xml:space="preserve">International Journal of Database Theory and Application, </w:t>
                </w:r>
                <w:r w:rsidRPr="009839D4">
                  <w:rPr>
                    <w:noProof/>
                  </w:rPr>
                  <w:t xml:space="preserve">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[17] </w:t>
                </w:r>
              </w:p>
            </w:tc>
            <w:tc>
              <w:tcPr>
                <w:tcW w:w="0" w:type="auto"/>
                <w:hideMark/>
              </w:tcPr>
              <w:p w:rsidR="00ED212E" w:rsidRPr="009839D4" w:rsidRDefault="00ED212E">
                <w:pPr>
                  <w:pStyle w:val="Bibliografija"/>
                  <w:rPr>
                    <w:rFonts w:eastAsiaTheme="minorEastAsia"/>
                    <w:noProof/>
                  </w:rPr>
                </w:pPr>
                <w:r w:rsidRPr="009839D4">
                  <w:rPr>
                    <w:noProof/>
                  </w:rPr>
                  <w:t>“MongoDB HomePage,” MongoDB, Inc., [Online]. Available: http://www.mongodb.org/.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[18] </w:t>
                </w:r>
              </w:p>
            </w:tc>
            <w:tc>
              <w:tcPr>
                <w:tcW w:w="0" w:type="auto"/>
                <w:hideMark/>
              </w:tcPr>
              <w:p w:rsidR="00ED212E" w:rsidRPr="009839D4" w:rsidRDefault="00ED212E">
                <w:pPr>
                  <w:pStyle w:val="Bibliografija"/>
                  <w:rPr>
                    <w:rFonts w:eastAsiaTheme="minorEastAsia"/>
                    <w:noProof/>
                  </w:rPr>
                </w:pPr>
                <w:r w:rsidRPr="009839D4">
                  <w:rPr>
                    <w:noProof/>
                  </w:rPr>
                  <w:t>“Apache Hadoop,” The Apache Software Foundation, 12 12 2014. [Online]. Available: http://hadoop.apache.org/.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[19] </w:t>
                </w:r>
              </w:p>
            </w:tc>
            <w:tc>
              <w:tcPr>
                <w:tcW w:w="0" w:type="auto"/>
                <w:hideMark/>
              </w:tcPr>
              <w:p w:rsidR="00ED212E" w:rsidRPr="009839D4" w:rsidRDefault="00ED212E">
                <w:pPr>
                  <w:pStyle w:val="Bibliografija"/>
                  <w:rPr>
                    <w:rFonts w:eastAsiaTheme="minorEastAsia"/>
                    <w:noProof/>
                  </w:rPr>
                </w:pPr>
                <w:r w:rsidRPr="009839D4">
                  <w:rPr>
                    <w:noProof/>
                  </w:rPr>
                  <w:t>“Apache Hbase,” The Apache Software Foundation, 11 Februaray 2015. [Online]. Available: http://hbase.apache.org/book.html. [Accessed 15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[20] </w:t>
                </w:r>
              </w:p>
            </w:tc>
            <w:tc>
              <w:tcPr>
                <w:tcW w:w="0" w:type="auto"/>
                <w:hideMark/>
              </w:tcPr>
              <w:p w:rsidR="00ED212E" w:rsidRPr="009839D4" w:rsidRDefault="00ED212E">
                <w:pPr>
                  <w:pStyle w:val="Bibliografija"/>
                  <w:rPr>
                    <w:rFonts w:eastAsiaTheme="minorEastAsia"/>
                    <w:noProof/>
                  </w:rPr>
                </w:pPr>
                <w:r w:rsidRPr="009839D4">
                  <w:rPr>
                    <w:noProof/>
                  </w:rPr>
                  <w:t>“Apache Hive,” The Apache Software Foundation, 12 January 2015. [Online]. Available: https://cwiki.apache.org/confluence/display/Hive/Home.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[21] </w:t>
                </w:r>
              </w:p>
            </w:tc>
            <w:tc>
              <w:tcPr>
                <w:tcW w:w="0" w:type="auto"/>
                <w:hideMark/>
              </w:tcPr>
              <w:p w:rsidR="00ED212E" w:rsidRPr="009839D4" w:rsidRDefault="00ED212E">
                <w:pPr>
                  <w:pStyle w:val="Bibliografija"/>
                  <w:rPr>
                    <w:rFonts w:eastAsiaTheme="minorEastAsia"/>
                    <w:noProof/>
                  </w:rPr>
                </w:pPr>
                <w:r w:rsidRPr="009839D4">
                  <w:rPr>
                    <w:noProof/>
                  </w:rPr>
                  <w:t>“Apache Spark,” The Apache Software Foundation, [Online]. Available: http://spark.apache.org/.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[22] </w:t>
                </w:r>
              </w:p>
            </w:tc>
            <w:tc>
              <w:tcPr>
                <w:tcW w:w="0" w:type="auto"/>
                <w:hideMark/>
              </w:tcPr>
              <w:p w:rsidR="00ED212E" w:rsidRPr="009839D4" w:rsidRDefault="00ED212E">
                <w:pPr>
                  <w:pStyle w:val="Bibliografija"/>
                  <w:rPr>
                    <w:rFonts w:eastAsiaTheme="minorEastAsia"/>
                    <w:noProof/>
                  </w:rPr>
                </w:pPr>
                <w:r w:rsidRPr="009839D4">
                  <w:rPr>
                    <w:noProof/>
                  </w:rPr>
                  <w:t>“Apache Spark summary,” 2015 Black Duck Software, Inc., January 2015. [Online]. Available: https://www.openhub.net/p/apache-spark.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[23] </w:t>
                </w:r>
              </w:p>
            </w:tc>
            <w:tc>
              <w:tcPr>
                <w:tcW w:w="0" w:type="auto"/>
                <w:hideMark/>
              </w:tcPr>
              <w:p w:rsidR="00ED212E" w:rsidRPr="009839D4" w:rsidRDefault="00ED212E">
                <w:pPr>
                  <w:pStyle w:val="Bibliografija"/>
                  <w:rPr>
                    <w:rFonts w:eastAsiaTheme="minorEastAsia"/>
                    <w:noProof/>
                  </w:rPr>
                </w:pPr>
                <w:r w:rsidRPr="009839D4">
                  <w:rPr>
                    <w:noProof/>
                  </w:rPr>
                  <w:t>“Apache Cassandra,” The Apache Software Foundation, [Online]. Available: http://cassandra.apache.org/.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[24] </w:t>
                </w:r>
              </w:p>
            </w:tc>
            <w:tc>
              <w:tcPr>
                <w:tcW w:w="0" w:type="auto"/>
                <w:hideMark/>
              </w:tcPr>
              <w:p w:rsidR="00ED212E" w:rsidRPr="009839D4" w:rsidRDefault="00ED212E">
                <w:pPr>
                  <w:pStyle w:val="Bibliografija"/>
                  <w:rPr>
                    <w:rFonts w:eastAsiaTheme="minorEastAsia"/>
                    <w:noProof/>
                  </w:rPr>
                </w:pPr>
                <w:r w:rsidRPr="009839D4">
                  <w:rPr>
                    <w:noProof/>
                  </w:rPr>
                  <w:t>“Wikipedia MongoDB,” Wikimedia Foundation, Inc, 9 March 2015. [Online]. Available: http://en.wikipedia.org/wiki/MongoDB. [Accessed 12 March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[25] </w:t>
                </w:r>
              </w:p>
            </w:tc>
            <w:tc>
              <w:tcPr>
                <w:tcW w:w="0" w:type="auto"/>
                <w:hideMark/>
              </w:tcPr>
              <w:p w:rsidR="00ED212E" w:rsidRPr="009839D4" w:rsidRDefault="00ED212E">
                <w:pPr>
                  <w:pStyle w:val="Bibliografija"/>
                  <w:rPr>
                    <w:rFonts w:eastAsiaTheme="minorEastAsia"/>
                    <w:noProof/>
                  </w:rPr>
                </w:pPr>
                <w:r w:rsidRPr="009839D4">
                  <w:rPr>
                    <w:noProof/>
                  </w:rPr>
                  <w:t xml:space="preserve">R. B. S. M. M. P. Jayavardhana Gubbi, “Internet of Things (IoT): A vision, architectural elements, and future directions,” </w:t>
                </w:r>
                <w:r w:rsidRPr="009839D4">
                  <w:rPr>
                    <w:i/>
                    <w:iCs/>
                    <w:noProof/>
                  </w:rPr>
                  <w:t xml:space="preserve">Future Generation Computer Systems 29, </w:t>
                </w:r>
                <w:r w:rsidRPr="009839D4">
                  <w:rPr>
                    <w:noProof/>
                  </w:rPr>
                  <w:t xml:space="preserve">p. 1645–1660, 24 February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[26] </w:t>
                </w:r>
              </w:p>
            </w:tc>
            <w:tc>
              <w:tcPr>
                <w:tcW w:w="0" w:type="auto"/>
                <w:hideMark/>
              </w:tcPr>
              <w:p w:rsidR="00ED212E" w:rsidRPr="009839D4" w:rsidRDefault="00ED212E">
                <w:pPr>
                  <w:pStyle w:val="Bibliografija"/>
                  <w:rPr>
                    <w:rFonts w:eastAsiaTheme="minorEastAsia"/>
                    <w:noProof/>
                  </w:rPr>
                </w:pPr>
                <w:r w:rsidRPr="009839D4">
                  <w:rPr>
                    <w:noProof/>
                  </w:rPr>
                  <w:t>“Apache Hadoop YARN,” Apache Software Foundation, 11 13 2014. [Online]. Available: http://hadoop.apache.org/docs/current/hadoop-yarn/hadoop-yarn-site/YARN.html.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[27] </w:t>
                </w:r>
              </w:p>
            </w:tc>
            <w:tc>
              <w:tcPr>
                <w:tcW w:w="0" w:type="auto"/>
                <w:hideMark/>
              </w:tcPr>
              <w:p w:rsidR="00ED212E" w:rsidRPr="009839D4" w:rsidRDefault="00ED212E">
                <w:pPr>
                  <w:pStyle w:val="Bibliografija"/>
                  <w:rPr>
                    <w:rFonts w:eastAsiaTheme="minorEastAsia"/>
                    <w:noProof/>
                  </w:rPr>
                </w:pPr>
                <w:r w:rsidRPr="009839D4">
                  <w:rPr>
                    <w:noProof/>
                  </w:rPr>
                  <w:t xml:space="preserve">“Apache Hadoop HDFS,” Apache Software Foundation, 13 11 2014. [Online]. Available: </w:t>
                </w:r>
                <w:r w:rsidRPr="009839D4">
                  <w:rPr>
                    <w:noProof/>
                  </w:rPr>
                  <w:lastRenderedPageBreak/>
                  <w:t>http://hadoop.apache.org/docs/current/hadoop-project-dist/hadoop-hdfs/HdfsDesign.html. [Accessed 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[28] </w:t>
                </w:r>
              </w:p>
            </w:tc>
            <w:tc>
              <w:tcPr>
                <w:tcW w:w="0" w:type="auto"/>
                <w:hideMark/>
              </w:tcPr>
              <w:p w:rsidR="00ED212E" w:rsidRPr="009839D4" w:rsidRDefault="00ED212E">
                <w:pPr>
                  <w:pStyle w:val="Bibliografija"/>
                  <w:rPr>
                    <w:rFonts w:eastAsiaTheme="minorEastAsia"/>
                    <w:noProof/>
                  </w:rPr>
                </w:pPr>
                <w:r w:rsidRPr="009839D4">
                  <w:rPr>
                    <w:noProof/>
                  </w:rPr>
                  <w:t>“Apache Hadoop MapReduce,” Apache Software Foundation, 13 11 2014. [Online]. Available: http://hadoop.apache.org/docs/current/hadoop-mapreduce-client/hadoop-mapreduce-client-core/MapReduceTutorial.html.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[29] </w:t>
                </w:r>
              </w:p>
            </w:tc>
            <w:tc>
              <w:tcPr>
                <w:tcW w:w="0" w:type="auto"/>
                <w:hideMark/>
              </w:tcPr>
              <w:p w:rsidR="00ED212E" w:rsidRPr="009839D4" w:rsidRDefault="00ED212E">
                <w:pPr>
                  <w:pStyle w:val="Bibliografija"/>
                  <w:rPr>
                    <w:rFonts w:eastAsiaTheme="minorEastAsia"/>
                    <w:noProof/>
                  </w:rPr>
                </w:pPr>
                <w:r w:rsidRPr="009839D4">
                  <w:rPr>
                    <w:noProof/>
                  </w:rPr>
                  <w:t xml:space="preserve">Y. H. A. C. A. G. G. H. E. N. Hanson, “Major Technical Advancements in Apache Hive,” in </w:t>
                </w:r>
                <w:r w:rsidRPr="009839D4">
                  <w:rPr>
                    <w:i/>
                    <w:iCs/>
                    <w:noProof/>
                  </w:rPr>
                  <w:t>SIGMOD '14 Proceedings of the 2014 ACM SIGMOD international conference on Management of data</w:t>
                </w:r>
                <w:r w:rsidRPr="009839D4">
                  <w:rPr>
                    <w:noProof/>
                  </w:rPr>
                  <w:t xml:space="preserve">, New York, NY, USA, 2014 .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[30] </w:t>
                </w:r>
              </w:p>
            </w:tc>
            <w:tc>
              <w:tcPr>
                <w:tcW w:w="0" w:type="auto"/>
                <w:hideMark/>
              </w:tcPr>
              <w:p w:rsidR="00ED212E" w:rsidRPr="009839D4" w:rsidRDefault="00ED212E">
                <w:pPr>
                  <w:pStyle w:val="Bibliografija"/>
                  <w:rPr>
                    <w:rFonts w:eastAsiaTheme="minorEastAsia"/>
                    <w:noProof/>
                  </w:rPr>
                </w:pPr>
                <w:r w:rsidRPr="009839D4">
                  <w:rPr>
                    <w:noProof/>
                  </w:rPr>
                  <w:t xml:space="preserve">M. C. M. J. F. S. S. I. S. Matei Zaharia, “Spark: Cluster Computing with Working Sets,”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[31] </w:t>
                </w:r>
              </w:p>
            </w:tc>
            <w:tc>
              <w:tcPr>
                <w:tcW w:w="0" w:type="auto"/>
                <w:hideMark/>
              </w:tcPr>
              <w:p w:rsidR="00ED212E" w:rsidRPr="009839D4" w:rsidRDefault="00ED212E">
                <w:pPr>
                  <w:pStyle w:val="Bibliografija"/>
                  <w:rPr>
                    <w:rFonts w:eastAsiaTheme="minorEastAsia"/>
                    <w:noProof/>
                  </w:rPr>
                </w:pPr>
                <w:r w:rsidRPr="009839D4">
                  <w:rPr>
                    <w:noProof/>
                  </w:rPr>
                  <w:t xml:space="preserve">“A comparison between several NoSQL databases with comments and notes”.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[32] </w:t>
                </w:r>
              </w:p>
            </w:tc>
            <w:tc>
              <w:tcPr>
                <w:tcW w:w="0" w:type="auto"/>
                <w:hideMark/>
              </w:tcPr>
              <w:p w:rsidR="00ED212E" w:rsidRPr="009839D4" w:rsidRDefault="00ED212E">
                <w:pPr>
                  <w:pStyle w:val="Bibliografija"/>
                  <w:rPr>
                    <w:rFonts w:eastAsiaTheme="minorEastAsia"/>
                    <w:noProof/>
                  </w:rPr>
                </w:pPr>
                <w:r w:rsidRPr="009839D4">
                  <w:rPr>
                    <w:noProof/>
                  </w:rPr>
                  <w:t xml:space="preserve">M. C. F. X. D. L. a. K. Z. Jiafu Wan, “From Machine-to-Machine Communications towards Cyber-Physical Systems,” </w:t>
                </w:r>
                <w:r w:rsidRPr="009839D4">
                  <w:rPr>
                    <w:i/>
                    <w:iCs/>
                    <w:noProof/>
                  </w:rPr>
                  <w:t xml:space="preserve">Computer Science and Information Systems Vol. 10, No. 3, </w:t>
                </w:r>
                <w:r w:rsidRPr="009839D4">
                  <w:rPr>
                    <w:noProof/>
                  </w:rPr>
                  <w:t xml:space="preserve">p. 1105–1128, June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[33] </w:t>
                </w:r>
              </w:p>
            </w:tc>
            <w:tc>
              <w:tcPr>
                <w:tcW w:w="0" w:type="auto"/>
                <w:hideMark/>
              </w:tcPr>
              <w:p w:rsidR="00ED212E" w:rsidRPr="009839D4" w:rsidRDefault="00ED212E">
                <w:pPr>
                  <w:pStyle w:val="Bibliografija"/>
                  <w:rPr>
                    <w:rFonts w:eastAsiaTheme="minorEastAsia"/>
                    <w:noProof/>
                  </w:rPr>
                </w:pPr>
                <w:r w:rsidRPr="009839D4">
                  <w:rPr>
                    <w:noProof/>
                  </w:rPr>
                  <w:t xml:space="preserve">C. S. DU Jiang, “A Study of Information Security for M2M of lOT,” in </w:t>
                </w:r>
                <w:r w:rsidRPr="009839D4">
                  <w:rPr>
                    <w:i/>
                    <w:iCs/>
                    <w:noProof/>
                  </w:rPr>
                  <w:t>3rd International Conference on Advanced Computer Theory and Engineering (ICACTE)</w:t>
                </w:r>
                <w:r w:rsidRPr="009839D4">
                  <w:rPr>
                    <w:noProof/>
                  </w:rPr>
                  <w:t xml:space="preserve">, 2010. </w:t>
                </w:r>
              </w:p>
            </w:tc>
          </w:tr>
        </w:tbl>
        <w:p w:rsidR="00ED212E" w:rsidRPr="009839D4" w:rsidRDefault="00ED212E">
          <w:pPr>
            <w:rPr>
              <w:noProof/>
            </w:rPr>
          </w:pPr>
        </w:p>
        <w:p w:rsidR="00703B0F" w:rsidRPr="009839D4" w:rsidRDefault="008562A6" w:rsidP="002A20F3">
          <w:r w:rsidRPr="009839D4">
            <w:fldChar w:fldCharType="end"/>
          </w:r>
        </w:p>
      </w:sdtContent>
    </w:sdt>
    <w:p w:rsidR="00703B0F" w:rsidRPr="009839D4" w:rsidRDefault="00703B0F" w:rsidP="00703B0F"/>
    <w:sectPr w:rsidR="00703B0F" w:rsidRPr="009839D4"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4AE" w:rsidRDefault="00F854AE" w:rsidP="000E5F3B">
      <w:pPr>
        <w:spacing w:line="240" w:lineRule="auto"/>
      </w:pPr>
      <w:r>
        <w:separator/>
      </w:r>
    </w:p>
  </w:endnote>
  <w:endnote w:type="continuationSeparator" w:id="0">
    <w:p w:rsidR="00F854AE" w:rsidRDefault="00F854AE"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F515E8" w:rsidRDefault="00F515E8">
        <w:pPr>
          <w:pStyle w:val="Podnoje"/>
          <w:jc w:val="right"/>
        </w:pPr>
        <w:fldSimple w:instr=" PAGE   \* MERGEFORMAT ">
          <w:r w:rsidR="00467ED0">
            <w:rPr>
              <w:noProof/>
            </w:rPr>
            <w:t>IV</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F515E8" w:rsidRDefault="00F515E8" w:rsidP="00037B33">
        <w:pPr>
          <w:pStyle w:val="Podnoje"/>
          <w:jc w:val="right"/>
        </w:pPr>
        <w:fldSimple w:instr=" PAGE   \* MERGEFORMAT ">
          <w:r w:rsidR="00467ED0">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4AE" w:rsidRDefault="00F854AE" w:rsidP="000E5F3B">
      <w:pPr>
        <w:spacing w:line="240" w:lineRule="auto"/>
      </w:pPr>
      <w:r>
        <w:separator/>
      </w:r>
    </w:p>
  </w:footnote>
  <w:footnote w:type="continuationSeparator" w:id="0">
    <w:p w:rsidR="00F854AE" w:rsidRDefault="00F854AE"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3">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8">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B20570E"/>
    <w:multiLevelType w:val="multilevel"/>
    <w:tmpl w:val="041A001F"/>
    <w:numStyleLink w:val="CustomStil1"/>
  </w:abstractNum>
  <w:abstractNum w:abstractNumId="24">
    <w:nsid w:val="4D382DE2"/>
    <w:multiLevelType w:val="multilevel"/>
    <w:tmpl w:val="041A001F"/>
    <w:numStyleLink w:val="CustomStil1"/>
  </w:abstractNum>
  <w:abstractNum w:abstractNumId="25">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9">
    <w:nsid w:val="7B995F66"/>
    <w:multiLevelType w:val="multilevel"/>
    <w:tmpl w:val="041A001F"/>
    <w:numStyleLink w:val="CustomStil1"/>
  </w:abstractNum>
  <w:abstractNum w:abstractNumId="30">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D504A53"/>
    <w:multiLevelType w:val="multilevel"/>
    <w:tmpl w:val="041A001F"/>
    <w:numStyleLink w:val="CustomStil1"/>
  </w:abstractNum>
  <w:num w:numId="1">
    <w:abstractNumId w:val="12"/>
  </w:num>
  <w:num w:numId="2">
    <w:abstractNumId w:val="16"/>
  </w:num>
  <w:num w:numId="3">
    <w:abstractNumId w:val="11"/>
  </w:num>
  <w:num w:numId="4">
    <w:abstractNumId w:val="13"/>
  </w:num>
  <w:num w:numId="5">
    <w:abstractNumId w:val="13"/>
  </w:num>
  <w:num w:numId="6">
    <w:abstractNumId w:val="2"/>
  </w:num>
  <w:num w:numId="7">
    <w:abstractNumId w:val="3"/>
  </w:num>
  <w:num w:numId="8">
    <w:abstractNumId w:val="24"/>
  </w:num>
  <w:num w:numId="9">
    <w:abstractNumId w:val="28"/>
  </w:num>
  <w:num w:numId="10">
    <w:abstractNumId w:val="31"/>
  </w:num>
  <w:num w:numId="11">
    <w:abstractNumId w:val="22"/>
  </w:num>
  <w:num w:numId="12">
    <w:abstractNumId w:val="20"/>
  </w:num>
  <w:num w:numId="13">
    <w:abstractNumId w:val="23"/>
  </w:num>
  <w:num w:numId="14">
    <w:abstractNumId w:val="0"/>
  </w:num>
  <w:num w:numId="1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5"/>
  </w:num>
  <w:num w:numId="22">
    <w:abstractNumId w:val="15"/>
  </w:num>
  <w:num w:numId="23">
    <w:abstractNumId w:val="19"/>
  </w:num>
  <w:num w:numId="24">
    <w:abstractNumId w:val="14"/>
  </w:num>
  <w:num w:numId="25">
    <w:abstractNumId w:val="1"/>
  </w:num>
  <w:num w:numId="26">
    <w:abstractNumId w:val="9"/>
  </w:num>
  <w:num w:numId="27">
    <w:abstractNumId w:val="6"/>
  </w:num>
  <w:num w:numId="28">
    <w:abstractNumId w:val="18"/>
  </w:num>
  <w:num w:numId="29">
    <w:abstractNumId w:val="4"/>
  </w:num>
  <w:num w:numId="30">
    <w:abstractNumId w:val="10"/>
  </w:num>
  <w:num w:numId="31">
    <w:abstractNumId w:val="26"/>
  </w:num>
  <w:num w:numId="32">
    <w:abstractNumId w:val="21"/>
  </w:num>
  <w:num w:numId="33">
    <w:abstractNumId w:val="7"/>
  </w:num>
  <w:num w:numId="34">
    <w:abstractNumId w:val="8"/>
  </w:num>
  <w:num w:numId="35">
    <w:abstractNumId w:val="27"/>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6255"/>
    <w:rsid w:val="00016EB7"/>
    <w:rsid w:val="000170B1"/>
    <w:rsid w:val="00022E2F"/>
    <w:rsid w:val="0002769C"/>
    <w:rsid w:val="00034731"/>
    <w:rsid w:val="00036000"/>
    <w:rsid w:val="00036CE2"/>
    <w:rsid w:val="00037B33"/>
    <w:rsid w:val="0004541F"/>
    <w:rsid w:val="000514FD"/>
    <w:rsid w:val="00060285"/>
    <w:rsid w:val="000738DB"/>
    <w:rsid w:val="00081E8F"/>
    <w:rsid w:val="00082907"/>
    <w:rsid w:val="000834B5"/>
    <w:rsid w:val="00084496"/>
    <w:rsid w:val="000849DD"/>
    <w:rsid w:val="000850FC"/>
    <w:rsid w:val="000870D9"/>
    <w:rsid w:val="00091F28"/>
    <w:rsid w:val="00093061"/>
    <w:rsid w:val="000B1208"/>
    <w:rsid w:val="000B368E"/>
    <w:rsid w:val="000C7193"/>
    <w:rsid w:val="000D637A"/>
    <w:rsid w:val="000E2640"/>
    <w:rsid w:val="000E5928"/>
    <w:rsid w:val="000E5F3B"/>
    <w:rsid w:val="000E6E69"/>
    <w:rsid w:val="000F1CA6"/>
    <w:rsid w:val="000F2F6A"/>
    <w:rsid w:val="000F3932"/>
    <w:rsid w:val="000F7350"/>
    <w:rsid w:val="00103719"/>
    <w:rsid w:val="0010590D"/>
    <w:rsid w:val="0010732A"/>
    <w:rsid w:val="001103B6"/>
    <w:rsid w:val="00113EFE"/>
    <w:rsid w:val="001263D7"/>
    <w:rsid w:val="001267E1"/>
    <w:rsid w:val="00127DA5"/>
    <w:rsid w:val="001518C1"/>
    <w:rsid w:val="00186D29"/>
    <w:rsid w:val="00192016"/>
    <w:rsid w:val="00193231"/>
    <w:rsid w:val="00194159"/>
    <w:rsid w:val="001A1EA6"/>
    <w:rsid w:val="001C6255"/>
    <w:rsid w:val="001D6268"/>
    <w:rsid w:val="001F413C"/>
    <w:rsid w:val="001F539B"/>
    <w:rsid w:val="00201B83"/>
    <w:rsid w:val="00210FDA"/>
    <w:rsid w:val="00214116"/>
    <w:rsid w:val="0021570C"/>
    <w:rsid w:val="002278BA"/>
    <w:rsid w:val="00251324"/>
    <w:rsid w:val="002530A4"/>
    <w:rsid w:val="0025510A"/>
    <w:rsid w:val="00257130"/>
    <w:rsid w:val="00261F64"/>
    <w:rsid w:val="00284BD0"/>
    <w:rsid w:val="002A20F3"/>
    <w:rsid w:val="002A61B9"/>
    <w:rsid w:val="002C23F3"/>
    <w:rsid w:val="002C35A1"/>
    <w:rsid w:val="002C363B"/>
    <w:rsid w:val="002E01AA"/>
    <w:rsid w:val="002E0EA1"/>
    <w:rsid w:val="002E4E2B"/>
    <w:rsid w:val="002E5B7D"/>
    <w:rsid w:val="002F37A0"/>
    <w:rsid w:val="00321B28"/>
    <w:rsid w:val="003256A7"/>
    <w:rsid w:val="003401C0"/>
    <w:rsid w:val="0034066B"/>
    <w:rsid w:val="00343B1B"/>
    <w:rsid w:val="00346B10"/>
    <w:rsid w:val="00346DB2"/>
    <w:rsid w:val="00357907"/>
    <w:rsid w:val="00360A5B"/>
    <w:rsid w:val="0036227D"/>
    <w:rsid w:val="003655F5"/>
    <w:rsid w:val="00380FA8"/>
    <w:rsid w:val="00387F33"/>
    <w:rsid w:val="00390B89"/>
    <w:rsid w:val="003930C9"/>
    <w:rsid w:val="0039315C"/>
    <w:rsid w:val="003B1316"/>
    <w:rsid w:val="003B3771"/>
    <w:rsid w:val="003B6D8F"/>
    <w:rsid w:val="003C0A4E"/>
    <w:rsid w:val="003C6243"/>
    <w:rsid w:val="003D675A"/>
    <w:rsid w:val="003E19F2"/>
    <w:rsid w:val="003E3E7B"/>
    <w:rsid w:val="00405B7E"/>
    <w:rsid w:val="00406EF3"/>
    <w:rsid w:val="00416229"/>
    <w:rsid w:val="00416614"/>
    <w:rsid w:val="004306B6"/>
    <w:rsid w:val="00434787"/>
    <w:rsid w:val="0045557F"/>
    <w:rsid w:val="00457FFD"/>
    <w:rsid w:val="004601B8"/>
    <w:rsid w:val="0046124F"/>
    <w:rsid w:val="00467ED0"/>
    <w:rsid w:val="00483D71"/>
    <w:rsid w:val="004902AE"/>
    <w:rsid w:val="004965D0"/>
    <w:rsid w:val="004A18E5"/>
    <w:rsid w:val="004A1F5E"/>
    <w:rsid w:val="004A4599"/>
    <w:rsid w:val="004A69E8"/>
    <w:rsid w:val="004A7C4D"/>
    <w:rsid w:val="004B4C45"/>
    <w:rsid w:val="004C4C33"/>
    <w:rsid w:val="004D7C3F"/>
    <w:rsid w:val="004E1F69"/>
    <w:rsid w:val="004E288F"/>
    <w:rsid w:val="004F2A99"/>
    <w:rsid w:val="004F373D"/>
    <w:rsid w:val="004F7CFC"/>
    <w:rsid w:val="00501C88"/>
    <w:rsid w:val="00514EB6"/>
    <w:rsid w:val="00515271"/>
    <w:rsid w:val="00531B01"/>
    <w:rsid w:val="00532351"/>
    <w:rsid w:val="00537B34"/>
    <w:rsid w:val="005400C8"/>
    <w:rsid w:val="00544BB4"/>
    <w:rsid w:val="00550A1A"/>
    <w:rsid w:val="0055277E"/>
    <w:rsid w:val="00562454"/>
    <w:rsid w:val="005712A2"/>
    <w:rsid w:val="00571772"/>
    <w:rsid w:val="00575145"/>
    <w:rsid w:val="00577C28"/>
    <w:rsid w:val="00586B84"/>
    <w:rsid w:val="00596B11"/>
    <w:rsid w:val="005A2A02"/>
    <w:rsid w:val="005A4A84"/>
    <w:rsid w:val="005A5356"/>
    <w:rsid w:val="005B0A24"/>
    <w:rsid w:val="005C5FAE"/>
    <w:rsid w:val="005D0111"/>
    <w:rsid w:val="005D4A69"/>
    <w:rsid w:val="005E18C7"/>
    <w:rsid w:val="005F49FC"/>
    <w:rsid w:val="00601F71"/>
    <w:rsid w:val="0060467D"/>
    <w:rsid w:val="00607636"/>
    <w:rsid w:val="0061571C"/>
    <w:rsid w:val="006172D8"/>
    <w:rsid w:val="0063343F"/>
    <w:rsid w:val="00633909"/>
    <w:rsid w:val="00640C58"/>
    <w:rsid w:val="0064531D"/>
    <w:rsid w:val="00652EBF"/>
    <w:rsid w:val="00661FC1"/>
    <w:rsid w:val="00663368"/>
    <w:rsid w:val="00670470"/>
    <w:rsid w:val="006708A4"/>
    <w:rsid w:val="00677899"/>
    <w:rsid w:val="00697FA2"/>
    <w:rsid w:val="006A7127"/>
    <w:rsid w:val="006B0554"/>
    <w:rsid w:val="006B1E1E"/>
    <w:rsid w:val="006B2382"/>
    <w:rsid w:val="006C3D0B"/>
    <w:rsid w:val="006E561B"/>
    <w:rsid w:val="006F4BA9"/>
    <w:rsid w:val="006F52A9"/>
    <w:rsid w:val="00703B0F"/>
    <w:rsid w:val="00703C6C"/>
    <w:rsid w:val="00711A5D"/>
    <w:rsid w:val="00713548"/>
    <w:rsid w:val="00714153"/>
    <w:rsid w:val="00732325"/>
    <w:rsid w:val="007379F9"/>
    <w:rsid w:val="00740ACF"/>
    <w:rsid w:val="00741DBA"/>
    <w:rsid w:val="007459A8"/>
    <w:rsid w:val="00755E7B"/>
    <w:rsid w:val="00761424"/>
    <w:rsid w:val="00777F3F"/>
    <w:rsid w:val="00791E32"/>
    <w:rsid w:val="0079208D"/>
    <w:rsid w:val="007935A6"/>
    <w:rsid w:val="007A6D66"/>
    <w:rsid w:val="007B2A99"/>
    <w:rsid w:val="007B412F"/>
    <w:rsid w:val="007B5B6F"/>
    <w:rsid w:val="007B73F2"/>
    <w:rsid w:val="007E58BD"/>
    <w:rsid w:val="007F3406"/>
    <w:rsid w:val="00802F79"/>
    <w:rsid w:val="00807F3D"/>
    <w:rsid w:val="00812758"/>
    <w:rsid w:val="00814526"/>
    <w:rsid w:val="00822D43"/>
    <w:rsid w:val="00825094"/>
    <w:rsid w:val="00825773"/>
    <w:rsid w:val="00827476"/>
    <w:rsid w:val="0083401B"/>
    <w:rsid w:val="00835F14"/>
    <w:rsid w:val="00840F6D"/>
    <w:rsid w:val="00852EDD"/>
    <w:rsid w:val="00855ABA"/>
    <w:rsid w:val="008562A6"/>
    <w:rsid w:val="00871660"/>
    <w:rsid w:val="0087236F"/>
    <w:rsid w:val="00877271"/>
    <w:rsid w:val="00887280"/>
    <w:rsid w:val="00890AB9"/>
    <w:rsid w:val="008963B8"/>
    <w:rsid w:val="008A53C5"/>
    <w:rsid w:val="008A5A24"/>
    <w:rsid w:val="008B373A"/>
    <w:rsid w:val="008D1838"/>
    <w:rsid w:val="008F06AF"/>
    <w:rsid w:val="008F7516"/>
    <w:rsid w:val="00905FB2"/>
    <w:rsid w:val="009179DA"/>
    <w:rsid w:val="00937721"/>
    <w:rsid w:val="009448C6"/>
    <w:rsid w:val="0095018B"/>
    <w:rsid w:val="00962E0D"/>
    <w:rsid w:val="0096750E"/>
    <w:rsid w:val="0097277F"/>
    <w:rsid w:val="0097349A"/>
    <w:rsid w:val="0097478C"/>
    <w:rsid w:val="00976C12"/>
    <w:rsid w:val="00980C30"/>
    <w:rsid w:val="00982198"/>
    <w:rsid w:val="009839D4"/>
    <w:rsid w:val="009A458D"/>
    <w:rsid w:val="009A4826"/>
    <w:rsid w:val="009B203E"/>
    <w:rsid w:val="009B454E"/>
    <w:rsid w:val="009C3EDC"/>
    <w:rsid w:val="009C6CDB"/>
    <w:rsid w:val="009D0A1B"/>
    <w:rsid w:val="009D0AB2"/>
    <w:rsid w:val="009D2669"/>
    <w:rsid w:val="009E65DA"/>
    <w:rsid w:val="009F21B5"/>
    <w:rsid w:val="009F481F"/>
    <w:rsid w:val="009F6EFE"/>
    <w:rsid w:val="00A04A96"/>
    <w:rsid w:val="00A154B7"/>
    <w:rsid w:val="00A164E1"/>
    <w:rsid w:val="00A24564"/>
    <w:rsid w:val="00A37746"/>
    <w:rsid w:val="00A52ADE"/>
    <w:rsid w:val="00A5319E"/>
    <w:rsid w:val="00A70C22"/>
    <w:rsid w:val="00A76A81"/>
    <w:rsid w:val="00A925E9"/>
    <w:rsid w:val="00AA17CF"/>
    <w:rsid w:val="00AB17B5"/>
    <w:rsid w:val="00AE2AA3"/>
    <w:rsid w:val="00AF31F7"/>
    <w:rsid w:val="00AF60F6"/>
    <w:rsid w:val="00B13193"/>
    <w:rsid w:val="00B200C1"/>
    <w:rsid w:val="00B32EF2"/>
    <w:rsid w:val="00B34F5C"/>
    <w:rsid w:val="00B37DC5"/>
    <w:rsid w:val="00B45933"/>
    <w:rsid w:val="00B473BD"/>
    <w:rsid w:val="00B50240"/>
    <w:rsid w:val="00B50ACB"/>
    <w:rsid w:val="00B57D27"/>
    <w:rsid w:val="00B631F1"/>
    <w:rsid w:val="00B666D0"/>
    <w:rsid w:val="00B77E86"/>
    <w:rsid w:val="00B83770"/>
    <w:rsid w:val="00B84743"/>
    <w:rsid w:val="00B86293"/>
    <w:rsid w:val="00B94332"/>
    <w:rsid w:val="00BA0B07"/>
    <w:rsid w:val="00BA6C48"/>
    <w:rsid w:val="00BB7711"/>
    <w:rsid w:val="00BC265E"/>
    <w:rsid w:val="00BC71E8"/>
    <w:rsid w:val="00BC75FC"/>
    <w:rsid w:val="00BD2C53"/>
    <w:rsid w:val="00BD5446"/>
    <w:rsid w:val="00BE3B45"/>
    <w:rsid w:val="00BF45AB"/>
    <w:rsid w:val="00BF57B0"/>
    <w:rsid w:val="00C20375"/>
    <w:rsid w:val="00C2326D"/>
    <w:rsid w:val="00C4302A"/>
    <w:rsid w:val="00C70856"/>
    <w:rsid w:val="00C723F2"/>
    <w:rsid w:val="00C75741"/>
    <w:rsid w:val="00C75FE9"/>
    <w:rsid w:val="00C82D9B"/>
    <w:rsid w:val="00CA2B67"/>
    <w:rsid w:val="00CD271B"/>
    <w:rsid w:val="00CD4E90"/>
    <w:rsid w:val="00CD6500"/>
    <w:rsid w:val="00CE09A7"/>
    <w:rsid w:val="00CE6C08"/>
    <w:rsid w:val="00CF174F"/>
    <w:rsid w:val="00CF3F50"/>
    <w:rsid w:val="00D043AD"/>
    <w:rsid w:val="00D05FD9"/>
    <w:rsid w:val="00D108E4"/>
    <w:rsid w:val="00D11E90"/>
    <w:rsid w:val="00D14B80"/>
    <w:rsid w:val="00D25960"/>
    <w:rsid w:val="00D2618B"/>
    <w:rsid w:val="00D40574"/>
    <w:rsid w:val="00D43DD9"/>
    <w:rsid w:val="00D45469"/>
    <w:rsid w:val="00D47391"/>
    <w:rsid w:val="00D545BB"/>
    <w:rsid w:val="00D55CB7"/>
    <w:rsid w:val="00D64FE8"/>
    <w:rsid w:val="00D66AC1"/>
    <w:rsid w:val="00D72EC8"/>
    <w:rsid w:val="00DA27A6"/>
    <w:rsid w:val="00DB2327"/>
    <w:rsid w:val="00DB474A"/>
    <w:rsid w:val="00DC367C"/>
    <w:rsid w:val="00DC7949"/>
    <w:rsid w:val="00DD1298"/>
    <w:rsid w:val="00DD4ED1"/>
    <w:rsid w:val="00DE085E"/>
    <w:rsid w:val="00DE0C86"/>
    <w:rsid w:val="00DE55C9"/>
    <w:rsid w:val="00DE7612"/>
    <w:rsid w:val="00E164A3"/>
    <w:rsid w:val="00E16D01"/>
    <w:rsid w:val="00E2072F"/>
    <w:rsid w:val="00E2449D"/>
    <w:rsid w:val="00E31972"/>
    <w:rsid w:val="00E3526E"/>
    <w:rsid w:val="00E445B4"/>
    <w:rsid w:val="00E51F66"/>
    <w:rsid w:val="00E62AE6"/>
    <w:rsid w:val="00E648F2"/>
    <w:rsid w:val="00E66F3F"/>
    <w:rsid w:val="00E7286D"/>
    <w:rsid w:val="00E75F4B"/>
    <w:rsid w:val="00E811FD"/>
    <w:rsid w:val="00E85EC1"/>
    <w:rsid w:val="00E944CC"/>
    <w:rsid w:val="00E96FD4"/>
    <w:rsid w:val="00EA2438"/>
    <w:rsid w:val="00EA6459"/>
    <w:rsid w:val="00EB3678"/>
    <w:rsid w:val="00EB5915"/>
    <w:rsid w:val="00EC0891"/>
    <w:rsid w:val="00ED212E"/>
    <w:rsid w:val="00ED33D5"/>
    <w:rsid w:val="00EE0771"/>
    <w:rsid w:val="00EE3CC6"/>
    <w:rsid w:val="00EE40DC"/>
    <w:rsid w:val="00EE5B01"/>
    <w:rsid w:val="00EF0B13"/>
    <w:rsid w:val="00EF2D37"/>
    <w:rsid w:val="00F00CB8"/>
    <w:rsid w:val="00F06C47"/>
    <w:rsid w:val="00F21E73"/>
    <w:rsid w:val="00F22090"/>
    <w:rsid w:val="00F2383A"/>
    <w:rsid w:val="00F34737"/>
    <w:rsid w:val="00F35482"/>
    <w:rsid w:val="00F41945"/>
    <w:rsid w:val="00F46864"/>
    <w:rsid w:val="00F515E8"/>
    <w:rsid w:val="00F60F35"/>
    <w:rsid w:val="00F6605B"/>
    <w:rsid w:val="00F6713A"/>
    <w:rsid w:val="00F71266"/>
    <w:rsid w:val="00F81DD7"/>
    <w:rsid w:val="00F854AE"/>
    <w:rsid w:val="00F97BA5"/>
    <w:rsid w:val="00FA0431"/>
    <w:rsid w:val="00FA0B24"/>
    <w:rsid w:val="00FA2A59"/>
    <w:rsid w:val="00FA3AB3"/>
    <w:rsid w:val="00FB3054"/>
    <w:rsid w:val="00FD1EB6"/>
    <w:rsid w:val="00FE545E"/>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36</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37</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38</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39</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40</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41</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19</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33</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42</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43</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22</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23</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44</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30</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31</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28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29</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32</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34</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35</b:RefOrder>
  </b:Source>
</b:Sources>
</file>

<file path=customXml/itemProps1.xml><?xml version="1.0" encoding="utf-8"?>
<ds:datastoreItem xmlns:ds="http://schemas.openxmlformats.org/officeDocument/2006/customXml" ds:itemID="{2F2177D2-21A5-43F9-922E-3B6206F7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0</TotalTime>
  <Pages>40</Pages>
  <Words>9515</Words>
  <Characters>54237</Characters>
  <Application>Microsoft Office Word</Application>
  <DocSecurity>0</DocSecurity>
  <Lines>451</Lines>
  <Paragraphs>127</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63625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cp:lastPrinted>2005-02-25T13:21:00Z</cp:lastPrinted>
  <dcterms:created xsi:type="dcterms:W3CDTF">2015-03-13T19:27:00Z</dcterms:created>
  <dcterms:modified xsi:type="dcterms:W3CDTF">2015-03-13T19:27:00Z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