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6D0" w:rsidRPr="009839D4" w:rsidRDefault="00B666D0">
      <w:pPr>
        <w:rPr>
          <w:color w:val="0000FF"/>
        </w:rPr>
      </w:pPr>
    </w:p>
    <w:tbl>
      <w:tblPr>
        <w:tblW w:w="10317" w:type="dxa"/>
        <w:tblLayout w:type="fixed"/>
        <w:tblCellMar>
          <w:left w:w="0" w:type="dxa"/>
          <w:right w:w="0" w:type="dxa"/>
        </w:tblCellMar>
        <w:tblLook w:val="0000"/>
      </w:tblPr>
      <w:tblGrid>
        <w:gridCol w:w="3232"/>
        <w:gridCol w:w="2297"/>
        <w:gridCol w:w="1245"/>
        <w:gridCol w:w="3543"/>
      </w:tblGrid>
      <w:tr w:rsidR="00060285" w:rsidRPr="009839D4" w:rsidTr="00531B01">
        <w:trPr>
          <w:cantSplit/>
          <w:trHeight w:val="2223"/>
        </w:trPr>
        <w:tc>
          <w:tcPr>
            <w:tcW w:w="3232" w:type="dxa"/>
          </w:tcPr>
          <w:p w:rsidR="00060285" w:rsidRPr="009839D4" w:rsidRDefault="000834B5" w:rsidP="00060285">
            <w:pPr>
              <w:pStyle w:val="Tituloteseautor"/>
              <w:jc w:val="right"/>
              <w:rPr>
                <w:noProof w:val="0"/>
              </w:rPr>
            </w:pPr>
            <w:r w:rsidRPr="009839D4">
              <w:rPr>
                <w:lang w:val="hr-HR" w:eastAsia="hr-HR"/>
              </w:rPr>
              <w:drawing>
                <wp:inline distT="0" distB="0" distL="0" distR="0">
                  <wp:extent cx="561975" cy="571500"/>
                  <wp:effectExtent l="19050" t="0" r="9525" b="0"/>
                  <wp:docPr id="2" name="Picture 2" descr="Grifo UA 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ifo UA preto"/>
                          <pic:cNvPicPr>
                            <a:picLocks noChangeAspect="1" noChangeArrowheads="1"/>
                          </pic:cNvPicPr>
                        </pic:nvPicPr>
                        <pic:blipFill>
                          <a:blip r:embed="rId8" cstate="print"/>
                          <a:srcRect/>
                          <a:stretch>
                            <a:fillRect/>
                          </a:stretch>
                        </pic:blipFill>
                        <pic:spPr bwMode="auto">
                          <a:xfrm>
                            <a:off x="0" y="0"/>
                            <a:ext cx="561975" cy="571500"/>
                          </a:xfrm>
                          <a:prstGeom prst="rect">
                            <a:avLst/>
                          </a:prstGeom>
                          <a:noFill/>
                          <a:ln w="9525">
                            <a:noFill/>
                            <a:miter lim="800000"/>
                            <a:headEnd/>
                            <a:tailEnd/>
                          </a:ln>
                        </pic:spPr>
                      </pic:pic>
                    </a:graphicData>
                  </a:graphic>
                </wp:inline>
              </w:drawing>
            </w:r>
          </w:p>
        </w:tc>
        <w:tc>
          <w:tcPr>
            <w:tcW w:w="2297" w:type="dxa"/>
          </w:tcPr>
          <w:p w:rsidR="00B34F5C"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University of Aveiro</w:t>
            </w:r>
            <w:r w:rsidRPr="009839D4">
              <w:rPr>
                <w:rFonts w:ascii="Helvetica" w:hAnsi="Helvetica"/>
                <w:snapToGrid w:val="0"/>
                <w:color w:val="000000"/>
                <w:lang w:eastAsia="en-US"/>
              </w:rPr>
              <w:t xml:space="preserve"> </w:t>
            </w:r>
          </w:p>
          <w:p w:rsidR="00060285"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2015</w:t>
            </w:r>
            <w:r w:rsidR="0087236F" w:rsidRPr="009839D4">
              <w:rPr>
                <w:rFonts w:ascii="Helvetica" w:hAnsi="Helvetica"/>
                <w:b/>
                <w:snapToGrid w:val="0"/>
                <w:color w:val="000000"/>
                <w:lang w:eastAsia="en-US"/>
              </w:rPr>
              <w:t>.</w:t>
            </w:r>
            <w:r w:rsidR="00060285" w:rsidRPr="009839D4">
              <w:rPr>
                <w:rFonts w:ascii="Helvetica" w:hAnsi="Helvetica"/>
                <w:snapToGrid w:val="0"/>
                <w:color w:val="000000"/>
                <w:lang w:eastAsia="en-US"/>
              </w:rPr>
              <w:t xml:space="preserve"> </w:t>
            </w:r>
          </w:p>
        </w:tc>
        <w:tc>
          <w:tcPr>
            <w:tcW w:w="4788" w:type="dxa"/>
            <w:gridSpan w:val="2"/>
          </w:tcPr>
          <w:p w:rsidR="00060285" w:rsidRPr="009839D4" w:rsidRDefault="00B34F5C" w:rsidP="00060285">
            <w:pPr>
              <w:spacing w:before="40"/>
            </w:pPr>
            <w:r w:rsidRPr="009839D4">
              <w:rPr>
                <w:rFonts w:ascii="Helvetica" w:hAnsi="Helvetica"/>
                <w:snapToGrid w:val="0"/>
                <w:color w:val="000000"/>
                <w:lang w:eastAsia="en-US"/>
              </w:rPr>
              <w:t>Department of Electronics, Telecommunications and Informatics</w:t>
            </w:r>
          </w:p>
        </w:tc>
      </w:tr>
      <w:tr w:rsidR="00060285" w:rsidRPr="009839D4">
        <w:trPr>
          <w:cantSplit/>
          <w:trHeight w:val="1707"/>
        </w:trPr>
        <w:tc>
          <w:tcPr>
            <w:tcW w:w="3232" w:type="dxa"/>
          </w:tcPr>
          <w:p w:rsidR="00B34F5C" w:rsidRPr="009839D4" w:rsidRDefault="00B34F5C" w:rsidP="00B34F5C">
            <w:pPr>
              <w:pStyle w:val="Tituloteseautor"/>
              <w:rPr>
                <w:noProof w:val="0"/>
                <w:lang w:eastAsia="en-US"/>
              </w:rPr>
            </w:pPr>
            <w:r w:rsidRPr="009839D4">
              <w:rPr>
                <w:noProof w:val="0"/>
                <w:lang w:eastAsia="en-US"/>
              </w:rPr>
              <w:t>Vedran</w:t>
            </w:r>
          </w:p>
          <w:p w:rsidR="00060285" w:rsidRPr="009839D4" w:rsidRDefault="00B34F5C" w:rsidP="00B34F5C">
            <w:pPr>
              <w:pStyle w:val="Tituloteseautor"/>
              <w:rPr>
                <w:noProof w:val="0"/>
                <w:snapToGrid w:val="0"/>
                <w:lang w:eastAsia="en-US"/>
              </w:rPr>
            </w:pPr>
            <w:r w:rsidRPr="009839D4">
              <w:rPr>
                <w:noProof w:val="0"/>
                <w:lang w:eastAsia="en-US"/>
              </w:rPr>
              <w:t>Semenski</w:t>
            </w:r>
          </w:p>
        </w:tc>
        <w:tc>
          <w:tcPr>
            <w:tcW w:w="7085" w:type="dxa"/>
            <w:gridSpan w:val="3"/>
          </w:tcPr>
          <w:p w:rsidR="00060285" w:rsidRPr="009839D4" w:rsidRDefault="00722FE1" w:rsidP="00722FE1">
            <w:pPr>
              <w:pStyle w:val="Tituloteseautor"/>
              <w:rPr>
                <w:snapToGrid w:val="0"/>
                <w:lang w:eastAsia="en-US"/>
              </w:rPr>
            </w:pPr>
            <w:r>
              <w:rPr>
                <w:snapToGrid w:val="0"/>
                <w:lang w:eastAsia="en-US"/>
              </w:rPr>
              <w:t xml:space="preserve">An ABAC framework utilizing XACML for IoT applications </w:t>
            </w:r>
          </w:p>
        </w:tc>
      </w:tr>
      <w:tr w:rsidR="00060285" w:rsidRPr="009839D4" w:rsidTr="00390B89">
        <w:trPr>
          <w:cantSplit/>
          <w:trHeight w:val="5807"/>
        </w:trPr>
        <w:tc>
          <w:tcPr>
            <w:tcW w:w="3232" w:type="dxa"/>
          </w:tcPr>
          <w:p w:rsidR="00060285" w:rsidRPr="009839D4" w:rsidRDefault="00060285">
            <w:pPr>
              <w:pStyle w:val="Tituloteseautor"/>
              <w:rPr>
                <w:noProof w:val="0"/>
                <w:lang w:eastAsia="en-US"/>
              </w:rPr>
            </w:pPr>
          </w:p>
        </w:tc>
        <w:tc>
          <w:tcPr>
            <w:tcW w:w="7085" w:type="dxa"/>
            <w:gridSpan w:val="3"/>
          </w:tcPr>
          <w:p w:rsidR="00060285" w:rsidRPr="009839D4" w:rsidRDefault="00390B89" w:rsidP="00BF57B0">
            <w:pPr>
              <w:pStyle w:val="textos-normais"/>
              <w:rPr>
                <w:rFonts w:ascii="L Helvetica Light" w:hAnsi="L Helvetica Light"/>
                <w:color w:val="auto"/>
                <w:sz w:val="22"/>
              </w:rPr>
            </w:pPr>
            <w:proofErr w:type="spellStart"/>
            <w:r w:rsidRPr="009839D4">
              <w:rPr>
                <w:color w:val="auto"/>
              </w:rPr>
              <w:t>Dissertação</w:t>
            </w:r>
            <w:proofErr w:type="spellEnd"/>
            <w:r w:rsidRPr="009839D4">
              <w:rPr>
                <w:color w:val="auto"/>
              </w:rPr>
              <w:t xml:space="preserve"> </w:t>
            </w:r>
            <w:proofErr w:type="spellStart"/>
            <w:r w:rsidR="00060285" w:rsidRPr="009839D4">
              <w:rPr>
                <w:color w:val="auto"/>
              </w:rPr>
              <w:t>apresentada</w:t>
            </w:r>
            <w:proofErr w:type="spellEnd"/>
            <w:r w:rsidR="00060285" w:rsidRPr="009839D4">
              <w:rPr>
                <w:color w:val="auto"/>
              </w:rPr>
              <w:t xml:space="preserve"> à </w:t>
            </w:r>
            <w:proofErr w:type="spellStart"/>
            <w:r w:rsidR="00060285" w:rsidRPr="009839D4">
              <w:rPr>
                <w:color w:val="auto"/>
              </w:rPr>
              <w:t>Universidade</w:t>
            </w:r>
            <w:proofErr w:type="spellEnd"/>
            <w:r w:rsidR="00060285" w:rsidRPr="009839D4">
              <w:rPr>
                <w:color w:val="auto"/>
              </w:rPr>
              <w:t xml:space="preserve"> de Aveiro </w:t>
            </w:r>
            <w:proofErr w:type="spellStart"/>
            <w:r w:rsidR="00060285" w:rsidRPr="009839D4">
              <w:rPr>
                <w:color w:val="auto"/>
              </w:rPr>
              <w:t>para</w:t>
            </w:r>
            <w:proofErr w:type="spellEnd"/>
            <w:r w:rsidR="00060285" w:rsidRPr="009839D4">
              <w:rPr>
                <w:color w:val="auto"/>
              </w:rPr>
              <w:t xml:space="preserve"> </w:t>
            </w:r>
            <w:proofErr w:type="spellStart"/>
            <w:r w:rsidR="00060285" w:rsidRPr="009839D4">
              <w:rPr>
                <w:color w:val="auto"/>
              </w:rPr>
              <w:t>cumprimento</w:t>
            </w:r>
            <w:proofErr w:type="spellEnd"/>
            <w:r w:rsidR="00060285" w:rsidRPr="009839D4">
              <w:rPr>
                <w:color w:val="auto"/>
              </w:rPr>
              <w:t xml:space="preserve"> dos </w:t>
            </w:r>
            <w:proofErr w:type="spellStart"/>
            <w:r w:rsidR="00060285" w:rsidRPr="009839D4">
              <w:rPr>
                <w:color w:val="auto"/>
              </w:rPr>
              <w:t>requisitos</w:t>
            </w:r>
            <w:proofErr w:type="spellEnd"/>
            <w:r w:rsidR="00060285" w:rsidRPr="009839D4">
              <w:rPr>
                <w:color w:val="auto"/>
              </w:rPr>
              <w:t xml:space="preserve"> </w:t>
            </w:r>
            <w:proofErr w:type="spellStart"/>
            <w:r w:rsidR="00060285" w:rsidRPr="009839D4">
              <w:rPr>
                <w:color w:val="auto"/>
              </w:rPr>
              <w:t>necessários</w:t>
            </w:r>
            <w:proofErr w:type="spellEnd"/>
            <w:r w:rsidR="00060285" w:rsidRPr="009839D4">
              <w:rPr>
                <w:color w:val="auto"/>
              </w:rPr>
              <w:t xml:space="preserve"> à </w:t>
            </w:r>
            <w:proofErr w:type="spellStart"/>
            <w:r w:rsidR="00060285" w:rsidRPr="009839D4">
              <w:rPr>
                <w:color w:val="auto"/>
              </w:rPr>
              <w:t>obtenção</w:t>
            </w:r>
            <w:proofErr w:type="spellEnd"/>
            <w:r w:rsidR="00060285" w:rsidRPr="009839D4">
              <w:rPr>
                <w:color w:val="auto"/>
              </w:rPr>
              <w:t xml:space="preserve"> do </w:t>
            </w:r>
            <w:proofErr w:type="spellStart"/>
            <w:r w:rsidR="00060285" w:rsidRPr="009839D4">
              <w:rPr>
                <w:color w:val="auto"/>
              </w:rPr>
              <w:t>grau</w:t>
            </w:r>
            <w:proofErr w:type="spellEnd"/>
            <w:r w:rsidR="00060285" w:rsidRPr="009839D4">
              <w:rPr>
                <w:color w:val="auto"/>
              </w:rPr>
              <w:t xml:space="preserve"> de </w:t>
            </w:r>
            <w:proofErr w:type="spellStart"/>
            <w:r w:rsidR="000738DB" w:rsidRPr="009839D4">
              <w:rPr>
                <w:color w:val="auto"/>
              </w:rPr>
              <w:t>Mestre</w:t>
            </w:r>
            <w:proofErr w:type="spellEnd"/>
            <w:r w:rsidR="00060285" w:rsidRPr="009839D4">
              <w:rPr>
                <w:color w:val="auto"/>
              </w:rPr>
              <w:t xml:space="preserve"> </w:t>
            </w:r>
            <w:proofErr w:type="spellStart"/>
            <w:r w:rsidR="00060285" w:rsidRPr="009839D4">
              <w:rPr>
                <w:color w:val="auto"/>
              </w:rPr>
              <w:t>em</w:t>
            </w:r>
            <w:proofErr w:type="spellEnd"/>
            <w:r w:rsidR="00060285" w:rsidRPr="009839D4">
              <w:rPr>
                <w:color w:val="auto"/>
              </w:rPr>
              <w:t xml:space="preserve"> (</w:t>
            </w:r>
            <w:proofErr w:type="spellStart"/>
            <w:r w:rsidR="00060285" w:rsidRPr="009839D4">
              <w:rPr>
                <w:color w:val="auto"/>
              </w:rPr>
              <w:t>designação</w:t>
            </w:r>
            <w:proofErr w:type="spellEnd"/>
            <w:r w:rsidR="00060285" w:rsidRPr="009839D4">
              <w:rPr>
                <w:color w:val="auto"/>
              </w:rPr>
              <w:t xml:space="preserve"> do </w:t>
            </w:r>
            <w:proofErr w:type="spellStart"/>
            <w:r w:rsidR="000738DB" w:rsidRPr="009839D4">
              <w:rPr>
                <w:color w:val="auto"/>
              </w:rPr>
              <w:t>Mestrado</w:t>
            </w:r>
            <w:proofErr w:type="spellEnd"/>
            <w:r w:rsidR="00060285" w:rsidRPr="009839D4">
              <w:rPr>
                <w:color w:val="auto"/>
              </w:rPr>
              <w:t xml:space="preserve">), </w:t>
            </w:r>
            <w:proofErr w:type="spellStart"/>
            <w:r w:rsidR="00060285" w:rsidRPr="009839D4">
              <w:rPr>
                <w:color w:val="auto"/>
              </w:rPr>
              <w:t>realizada</w:t>
            </w:r>
            <w:proofErr w:type="spellEnd"/>
            <w:r w:rsidR="00060285" w:rsidRPr="009839D4">
              <w:rPr>
                <w:color w:val="auto"/>
              </w:rPr>
              <w:t xml:space="preserve"> s</w:t>
            </w:r>
            <w:r w:rsidR="006A7127" w:rsidRPr="009839D4">
              <w:rPr>
                <w:color w:val="auto"/>
              </w:rPr>
              <w:t xml:space="preserve">ob a </w:t>
            </w:r>
            <w:proofErr w:type="spellStart"/>
            <w:r w:rsidR="006A7127" w:rsidRPr="009839D4">
              <w:rPr>
                <w:color w:val="auto"/>
              </w:rPr>
              <w:t>orientação</w:t>
            </w:r>
            <w:proofErr w:type="spellEnd"/>
            <w:r w:rsidR="006A7127" w:rsidRPr="009839D4">
              <w:rPr>
                <w:color w:val="auto"/>
              </w:rPr>
              <w:t xml:space="preserve"> </w:t>
            </w:r>
            <w:proofErr w:type="spellStart"/>
            <w:r w:rsidR="006A7127" w:rsidRPr="009839D4">
              <w:rPr>
                <w:color w:val="auto"/>
              </w:rPr>
              <w:t>científica</w:t>
            </w:r>
            <w:proofErr w:type="spellEnd"/>
            <w:r w:rsidR="006A7127" w:rsidRPr="009839D4">
              <w:rPr>
                <w:color w:val="auto"/>
              </w:rPr>
              <w:t xml:space="preserve"> do </w:t>
            </w:r>
            <w:proofErr w:type="spellStart"/>
            <w:r w:rsidR="006A7127" w:rsidRPr="009839D4">
              <w:rPr>
                <w:color w:val="auto"/>
              </w:rPr>
              <w:t>Doutor</w:t>
            </w:r>
            <w:proofErr w:type="spellEnd"/>
            <w:r w:rsidR="00060285" w:rsidRPr="009839D4">
              <w:rPr>
                <w:color w:val="auto"/>
              </w:rPr>
              <w:t xml:space="preserve"> (</w:t>
            </w:r>
            <w:proofErr w:type="spellStart"/>
            <w:r w:rsidR="00060285" w:rsidRPr="009839D4">
              <w:rPr>
                <w:color w:val="auto"/>
              </w:rPr>
              <w:t>nome</w:t>
            </w:r>
            <w:proofErr w:type="spellEnd"/>
            <w:r w:rsidR="00060285" w:rsidRPr="009839D4">
              <w:rPr>
                <w:color w:val="auto"/>
              </w:rPr>
              <w:t xml:space="preserve"> do </w:t>
            </w:r>
            <w:proofErr w:type="spellStart"/>
            <w:r w:rsidR="00060285" w:rsidRPr="009839D4">
              <w:rPr>
                <w:color w:val="auto"/>
              </w:rPr>
              <w:t>orientador</w:t>
            </w:r>
            <w:proofErr w:type="spellEnd"/>
            <w:r w:rsidR="00060285" w:rsidRPr="009839D4">
              <w:rPr>
                <w:color w:val="auto"/>
              </w:rPr>
              <w:t>), Professor (</w:t>
            </w:r>
            <w:proofErr w:type="spellStart"/>
            <w:r w:rsidR="00060285" w:rsidRPr="009839D4">
              <w:rPr>
                <w:color w:val="auto"/>
              </w:rPr>
              <w:t>categoria</w:t>
            </w:r>
            <w:proofErr w:type="spellEnd"/>
            <w:r w:rsidR="00060285" w:rsidRPr="009839D4">
              <w:rPr>
                <w:color w:val="auto"/>
              </w:rPr>
              <w:t xml:space="preserve"> do</w:t>
            </w:r>
            <w:r w:rsidR="006A7127" w:rsidRPr="009839D4">
              <w:rPr>
                <w:color w:val="auto"/>
              </w:rPr>
              <w:t xml:space="preserve"> </w:t>
            </w:r>
            <w:proofErr w:type="spellStart"/>
            <w:r w:rsidR="006A7127" w:rsidRPr="009839D4">
              <w:rPr>
                <w:color w:val="auto"/>
              </w:rPr>
              <w:t>orientador</w:t>
            </w:r>
            <w:proofErr w:type="spellEnd"/>
            <w:r w:rsidR="00060285" w:rsidRPr="009839D4">
              <w:rPr>
                <w:color w:val="auto"/>
              </w:rPr>
              <w:t xml:space="preserve">) do </w:t>
            </w:r>
            <w:proofErr w:type="spellStart"/>
            <w:r w:rsidR="00060285" w:rsidRPr="009839D4">
              <w:rPr>
                <w:color w:val="auto"/>
              </w:rPr>
              <w:t>Departamento</w:t>
            </w:r>
            <w:proofErr w:type="spellEnd"/>
            <w:r w:rsidR="00060285" w:rsidRPr="009839D4">
              <w:rPr>
                <w:color w:val="auto"/>
              </w:rPr>
              <w:t xml:space="preserve"> de (</w:t>
            </w:r>
            <w:proofErr w:type="spellStart"/>
            <w:r w:rsidR="00060285" w:rsidRPr="009839D4">
              <w:rPr>
                <w:color w:val="auto"/>
              </w:rPr>
              <w:t>designação</w:t>
            </w:r>
            <w:proofErr w:type="spellEnd"/>
            <w:r w:rsidR="00060285" w:rsidRPr="009839D4">
              <w:rPr>
                <w:color w:val="auto"/>
              </w:rPr>
              <w:t xml:space="preserve"> do </w:t>
            </w:r>
            <w:proofErr w:type="spellStart"/>
            <w:r w:rsidR="00060285" w:rsidRPr="009839D4">
              <w:rPr>
                <w:color w:val="auto"/>
              </w:rPr>
              <w:t>departamento</w:t>
            </w:r>
            <w:proofErr w:type="spellEnd"/>
            <w:r w:rsidR="00060285" w:rsidRPr="009839D4">
              <w:rPr>
                <w:color w:val="auto"/>
              </w:rPr>
              <w:t xml:space="preserve">) </w:t>
            </w:r>
            <w:proofErr w:type="spellStart"/>
            <w:r w:rsidR="00060285" w:rsidRPr="009839D4">
              <w:rPr>
                <w:color w:val="auto"/>
              </w:rPr>
              <w:t>da</w:t>
            </w:r>
            <w:proofErr w:type="spellEnd"/>
            <w:r w:rsidR="00060285" w:rsidRPr="009839D4">
              <w:rPr>
                <w:color w:val="auto"/>
              </w:rPr>
              <w:t xml:space="preserve"> </w:t>
            </w:r>
            <w:proofErr w:type="spellStart"/>
            <w:r w:rsidR="00060285" w:rsidRPr="009839D4">
              <w:rPr>
                <w:color w:val="auto"/>
              </w:rPr>
              <w:t>Universidade</w:t>
            </w:r>
            <w:proofErr w:type="spellEnd"/>
            <w:r w:rsidR="00060285" w:rsidRPr="009839D4">
              <w:rPr>
                <w:color w:val="auto"/>
              </w:rPr>
              <w:t xml:space="preserve"> de Aveiro</w:t>
            </w:r>
          </w:p>
          <w:p w:rsidR="00060285" w:rsidRPr="009839D4" w:rsidRDefault="00060285">
            <w:pPr>
              <w:pStyle w:val="Tituloteseautor"/>
              <w:rPr>
                <w:snapToGrid w:val="0"/>
                <w:lang w:eastAsia="en-US"/>
              </w:rPr>
            </w:pPr>
          </w:p>
        </w:tc>
      </w:tr>
      <w:tr w:rsidR="00060285" w:rsidRPr="009839D4">
        <w:trPr>
          <w:cantSplit/>
          <w:trHeight w:val="2682"/>
        </w:trPr>
        <w:tc>
          <w:tcPr>
            <w:tcW w:w="3232" w:type="dxa"/>
          </w:tcPr>
          <w:p w:rsidR="00060285" w:rsidRPr="009839D4" w:rsidRDefault="00060285">
            <w:pPr>
              <w:pStyle w:val="Tituloteseautor"/>
              <w:rPr>
                <w:noProof w:val="0"/>
              </w:rPr>
            </w:pPr>
          </w:p>
        </w:tc>
        <w:tc>
          <w:tcPr>
            <w:tcW w:w="3542" w:type="dxa"/>
            <w:gridSpan w:val="2"/>
          </w:tcPr>
          <w:p w:rsidR="00060285" w:rsidRPr="009839D4" w:rsidRDefault="00060285" w:rsidP="00E96FD4">
            <w:pPr>
              <w:pStyle w:val="textos-normais"/>
            </w:pPr>
            <w:proofErr w:type="spellStart"/>
            <w:r w:rsidRPr="009839D4">
              <w:t>texto</w:t>
            </w:r>
            <w:proofErr w:type="spellEnd"/>
            <w:r w:rsidRPr="009839D4">
              <w:t xml:space="preserve"> </w:t>
            </w:r>
            <w:proofErr w:type="spellStart"/>
            <w:r w:rsidRPr="009839D4">
              <w:t>Apoio</w:t>
            </w:r>
            <w:proofErr w:type="spellEnd"/>
            <w:r w:rsidRPr="009839D4">
              <w:t xml:space="preserve"> </w:t>
            </w:r>
            <w:proofErr w:type="spellStart"/>
            <w:r w:rsidRPr="009839D4">
              <w:t>financeiro</w:t>
            </w:r>
            <w:proofErr w:type="spellEnd"/>
            <w:r w:rsidRPr="009839D4">
              <w:t xml:space="preserve"> do </w:t>
            </w:r>
          </w:p>
          <w:p w:rsidR="00060285" w:rsidRPr="009839D4" w:rsidRDefault="00060285" w:rsidP="00E96FD4">
            <w:pPr>
              <w:pStyle w:val="textos-normais"/>
            </w:pPr>
            <w:r w:rsidRPr="009839D4">
              <w:t xml:space="preserve">(se </w:t>
            </w:r>
            <w:proofErr w:type="spellStart"/>
            <w:r w:rsidRPr="009839D4">
              <w:t>aplicável</w:t>
            </w:r>
            <w:proofErr w:type="spellEnd"/>
            <w:r w:rsidRPr="009839D4">
              <w:t>)</w:t>
            </w:r>
          </w:p>
          <w:p w:rsidR="00060285" w:rsidRPr="009839D4" w:rsidRDefault="00060285" w:rsidP="00E96FD4">
            <w:pPr>
              <w:pStyle w:val="titulosnormais"/>
              <w:rPr>
                <w:lang w:val="en-GB"/>
              </w:rPr>
            </w:pPr>
          </w:p>
        </w:tc>
        <w:tc>
          <w:tcPr>
            <w:tcW w:w="3543" w:type="dxa"/>
          </w:tcPr>
          <w:p w:rsidR="00060285" w:rsidRPr="009839D4" w:rsidRDefault="00060285" w:rsidP="00390B89">
            <w:pPr>
              <w:pStyle w:val="textos-normais"/>
            </w:pPr>
          </w:p>
        </w:tc>
      </w:tr>
    </w:tbl>
    <w:p w:rsidR="004A7C4D" w:rsidRPr="009839D4" w:rsidRDefault="00BD5446" w:rsidP="004A7C4D">
      <w:r w:rsidRPr="009839D4">
        <w:br w:type="page"/>
      </w:r>
    </w:p>
    <w:tbl>
      <w:tblPr>
        <w:tblW w:w="0" w:type="auto"/>
        <w:tblLayout w:type="fixed"/>
        <w:tblCellMar>
          <w:left w:w="0" w:type="dxa"/>
          <w:right w:w="0" w:type="dxa"/>
        </w:tblCellMar>
        <w:tblLook w:val="0000"/>
      </w:tblPr>
      <w:tblGrid>
        <w:gridCol w:w="3232"/>
        <w:gridCol w:w="7045"/>
      </w:tblGrid>
      <w:tr w:rsidR="004A7C4D" w:rsidRPr="009839D4">
        <w:trPr>
          <w:cantSplit/>
          <w:trHeight w:val="2834"/>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spacing w:line="258" w:lineRule="exact"/>
            </w:pPr>
          </w:p>
        </w:tc>
      </w:tr>
      <w:tr w:rsidR="004A7C4D" w:rsidRPr="009839D4">
        <w:trPr>
          <w:cantSplit/>
          <w:trHeight w:val="1399"/>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pStyle w:val="Tituloteseautor"/>
              <w:rPr>
                <w:snapToGrid w:val="0"/>
                <w:lang w:eastAsia="en-US"/>
              </w:rPr>
            </w:pPr>
          </w:p>
          <w:p w:rsidR="004A7C4D" w:rsidRPr="009839D4" w:rsidRDefault="004A7C4D" w:rsidP="00BD5446"/>
        </w:tc>
      </w:tr>
      <w:tr w:rsidR="004A7C4D" w:rsidRPr="009839D4" w:rsidTr="00531B01">
        <w:trPr>
          <w:cantSplit/>
          <w:trHeight w:val="7818"/>
        </w:trPr>
        <w:tc>
          <w:tcPr>
            <w:tcW w:w="3232" w:type="dxa"/>
          </w:tcPr>
          <w:p w:rsidR="004A7C4D" w:rsidRPr="009839D4" w:rsidRDefault="004A7C4D" w:rsidP="00BD5446">
            <w:pPr>
              <w:pStyle w:val="titulosnormais"/>
              <w:rPr>
                <w:snapToGrid w:val="0"/>
                <w:lang w:val="en-GB" w:eastAsia="en-US"/>
              </w:rPr>
            </w:pPr>
          </w:p>
          <w:p w:rsidR="004A7C4D" w:rsidRPr="009839D4" w:rsidRDefault="004A7C4D" w:rsidP="00BD5446">
            <w:pPr>
              <w:pStyle w:val="Tituloteseautor"/>
              <w:rPr>
                <w:noProof w:val="0"/>
              </w:rPr>
            </w:pPr>
          </w:p>
        </w:tc>
        <w:tc>
          <w:tcPr>
            <w:tcW w:w="7045" w:type="dxa"/>
          </w:tcPr>
          <w:p w:rsidR="004A7C4D" w:rsidRPr="009839D4" w:rsidRDefault="004A7C4D" w:rsidP="00BD5446">
            <w:pPr>
              <w:pStyle w:val="textos-normais"/>
            </w:pPr>
            <w:proofErr w:type="spellStart"/>
            <w:r w:rsidRPr="009839D4">
              <w:t>texto</w:t>
            </w:r>
            <w:proofErr w:type="spellEnd"/>
            <w:r w:rsidRPr="009839D4">
              <w:t xml:space="preserve"> </w:t>
            </w:r>
            <w:proofErr w:type="spellStart"/>
            <w:r w:rsidRPr="009839D4">
              <w:t>Dedico</w:t>
            </w:r>
            <w:proofErr w:type="spellEnd"/>
            <w:r w:rsidRPr="009839D4">
              <w:t xml:space="preserve"> </w:t>
            </w:r>
            <w:proofErr w:type="spellStart"/>
            <w:r w:rsidRPr="009839D4">
              <w:t>este</w:t>
            </w:r>
            <w:proofErr w:type="spellEnd"/>
            <w:r w:rsidRPr="009839D4">
              <w:t xml:space="preserve"> </w:t>
            </w:r>
            <w:proofErr w:type="spellStart"/>
            <w:r w:rsidRPr="009839D4">
              <w:t>trabalho</w:t>
            </w:r>
            <w:proofErr w:type="spellEnd"/>
            <w:r w:rsidRPr="009839D4">
              <w:t xml:space="preserve"> à </w:t>
            </w:r>
            <w:proofErr w:type="spellStart"/>
            <w:r w:rsidRPr="009839D4">
              <w:t>minha</w:t>
            </w:r>
            <w:proofErr w:type="spellEnd"/>
            <w:r w:rsidRPr="009839D4">
              <w:t xml:space="preserve"> </w:t>
            </w:r>
            <w:proofErr w:type="spellStart"/>
            <w:r w:rsidRPr="009839D4">
              <w:t>esposa</w:t>
            </w:r>
            <w:proofErr w:type="spellEnd"/>
            <w:r w:rsidRPr="009839D4">
              <w:t xml:space="preserve"> e </w:t>
            </w:r>
            <w:proofErr w:type="spellStart"/>
            <w:r w:rsidRPr="009839D4">
              <w:t>filho</w:t>
            </w:r>
            <w:proofErr w:type="spellEnd"/>
            <w:r w:rsidRPr="009839D4">
              <w:t xml:space="preserve"> </w:t>
            </w:r>
            <w:proofErr w:type="spellStart"/>
            <w:r w:rsidRPr="009839D4">
              <w:t>pelo</w:t>
            </w:r>
            <w:proofErr w:type="spellEnd"/>
            <w:r w:rsidRPr="009839D4">
              <w:t xml:space="preserve"> </w:t>
            </w:r>
            <w:proofErr w:type="spellStart"/>
            <w:r w:rsidRPr="009839D4">
              <w:t>incansável</w:t>
            </w:r>
            <w:proofErr w:type="spellEnd"/>
            <w:r w:rsidRPr="009839D4">
              <w:t xml:space="preserve"> </w:t>
            </w:r>
            <w:proofErr w:type="spellStart"/>
            <w:r w:rsidRPr="009839D4">
              <w:t>apoio</w:t>
            </w:r>
            <w:proofErr w:type="spellEnd"/>
            <w:r w:rsidRPr="009839D4">
              <w:t>.</w:t>
            </w:r>
          </w:p>
          <w:p w:rsidR="004A7C4D" w:rsidRPr="009839D4" w:rsidRDefault="004A7C4D" w:rsidP="00BD5446">
            <w:pPr>
              <w:pStyle w:val="textos-normais"/>
            </w:pPr>
          </w:p>
          <w:p w:rsidR="004A7C4D" w:rsidRPr="009839D4" w:rsidRDefault="004A7C4D" w:rsidP="00BD5446">
            <w:pPr>
              <w:pStyle w:val="textos-normais"/>
            </w:pPr>
            <w:r w:rsidRPr="009839D4">
              <w:t>(</w:t>
            </w:r>
            <w:proofErr w:type="spellStart"/>
            <w:r w:rsidRPr="009839D4">
              <w:t>opcional</w:t>
            </w:r>
            <w:proofErr w:type="spellEnd"/>
            <w:r w:rsidRPr="009839D4">
              <w:t>)</w:t>
            </w:r>
          </w:p>
          <w:p w:rsidR="004A7C4D" w:rsidRPr="009839D4" w:rsidRDefault="004A7C4D" w:rsidP="00BD5446">
            <w:pPr>
              <w:pStyle w:val="textos-normais"/>
              <w:rPr>
                <w:rFonts w:ascii="L Helvetica Light" w:hAnsi="L Helvetica Light"/>
                <w:sz w:val="22"/>
              </w:rPr>
            </w:pPr>
          </w:p>
          <w:p w:rsidR="004A7C4D" w:rsidRPr="009839D4" w:rsidRDefault="004A7C4D" w:rsidP="00BD5446"/>
        </w:tc>
      </w:tr>
    </w:tbl>
    <w:p w:rsidR="004A7C4D" w:rsidRPr="009839D4" w:rsidRDefault="004A7C4D" w:rsidP="004A7C4D"/>
    <w:p w:rsidR="00BD5446" w:rsidRPr="009839D4" w:rsidRDefault="004A7C4D">
      <w:r w:rsidRPr="009839D4">
        <w:br w:type="page"/>
      </w:r>
    </w:p>
    <w:tbl>
      <w:tblPr>
        <w:tblW w:w="10277" w:type="dxa"/>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4A7C4D" w:rsidP="00390B89">
            <w:pPr>
              <w:pStyle w:val="textos-normais"/>
            </w:pPr>
            <w:r w:rsidRPr="009839D4">
              <w:lastRenderedPageBreak/>
              <w:br w:type="page"/>
            </w: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p w:rsidR="00BD5446" w:rsidRPr="009839D4" w:rsidRDefault="00BD5446" w:rsidP="00390B89">
            <w:pPr>
              <w:pStyle w:val="textos-normais"/>
            </w:pPr>
          </w:p>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snormais"/>
              <w:rPr>
                <w:lang w:val="en-GB"/>
              </w:rPr>
            </w:pPr>
            <w:r w:rsidRPr="009839D4">
              <w:rPr>
                <w:lang w:val="en-GB"/>
              </w:rPr>
              <w:t xml:space="preserve">o </w:t>
            </w:r>
            <w:proofErr w:type="spellStart"/>
            <w:r w:rsidRPr="009839D4">
              <w:rPr>
                <w:lang w:val="en-GB"/>
              </w:rPr>
              <w:t>júri</w:t>
            </w:r>
            <w:proofErr w:type="spellEnd"/>
          </w:p>
        </w:tc>
        <w:tc>
          <w:tcPr>
            <w:tcW w:w="7045" w:type="dxa"/>
          </w:tcPr>
          <w:p w:rsidR="00BD5446" w:rsidRPr="009839D4" w:rsidRDefault="00BD5446">
            <w:pPr>
              <w:pStyle w:val="textos-normais"/>
            </w:pPr>
            <w:r w:rsidRPr="009839D4">
              <w:t xml:space="preserve"> </w:t>
            </w:r>
          </w:p>
          <w:p w:rsidR="00BD5446" w:rsidRPr="009839D4" w:rsidRDefault="00BD5446">
            <w:pPr>
              <w:pStyle w:val="textos-normais"/>
            </w:pPr>
          </w:p>
        </w:tc>
      </w:tr>
      <w:tr w:rsidR="00BD5446" w:rsidRPr="009839D4">
        <w:trPr>
          <w:cantSplit/>
        </w:trPr>
        <w:tc>
          <w:tcPr>
            <w:tcW w:w="3232" w:type="dxa"/>
          </w:tcPr>
          <w:p w:rsidR="00BD5446" w:rsidRPr="009839D4" w:rsidRDefault="00BD5446">
            <w:pPr>
              <w:pStyle w:val="Tituloteseautor"/>
              <w:rPr>
                <w:b w:val="0"/>
                <w:noProof w:val="0"/>
                <w:sz w:val="20"/>
              </w:rPr>
            </w:pPr>
            <w:proofErr w:type="spellStart"/>
            <w:r w:rsidRPr="009839D4">
              <w:rPr>
                <w:b w:val="0"/>
                <w:noProof w:val="0"/>
                <w:sz w:val="20"/>
              </w:rPr>
              <w:t>presidente</w:t>
            </w:r>
            <w:proofErr w:type="spellEnd"/>
          </w:p>
        </w:tc>
        <w:tc>
          <w:tcPr>
            <w:tcW w:w="7045" w:type="dxa"/>
          </w:tcPr>
          <w:p w:rsidR="00390B89"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3E3E7B" w:rsidRPr="009839D4" w:rsidRDefault="003E3E7B" w:rsidP="003E3E7B">
            <w:pPr>
              <w:pStyle w:val="textos-normais"/>
            </w:pPr>
            <w:r w:rsidRPr="009839D4">
              <w:t xml:space="preserve">Prof. </w:t>
            </w:r>
            <w:proofErr w:type="spellStart"/>
            <w:r w:rsidRPr="009839D4">
              <w:t>Doutor</w:t>
            </w:r>
            <w:proofErr w:type="spellEnd"/>
            <w:r w:rsidRPr="009839D4">
              <w:t xml:space="preserve"> </w:t>
            </w:r>
            <w:proofErr w:type="spellStart"/>
            <w:r w:rsidRPr="009839D4">
              <w:t>João</w:t>
            </w:r>
            <w:proofErr w:type="spellEnd"/>
            <w:r w:rsidRPr="009839D4">
              <w:t xml:space="preserve"> </w:t>
            </w:r>
            <w:proofErr w:type="spellStart"/>
            <w:r w:rsidRPr="009839D4">
              <w:t>Antunes</w:t>
            </w:r>
            <w:proofErr w:type="spellEnd"/>
            <w:r w:rsidRPr="009839D4">
              <w:t xml:space="preserve"> </w:t>
            </w:r>
            <w:proofErr w:type="spellStart"/>
            <w:r w:rsidRPr="009839D4">
              <w:t>da</w:t>
            </w:r>
            <w:proofErr w:type="spellEnd"/>
            <w:r w:rsidRPr="009839D4">
              <w:t xml:space="preserve"> Silva</w:t>
            </w:r>
          </w:p>
          <w:p w:rsidR="00BD5446" w:rsidRPr="009839D4" w:rsidRDefault="003E3E7B"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bl>
    <w:p w:rsidR="00BD5446" w:rsidRPr="009839D4" w:rsidRDefault="00BD5446"/>
    <w:p w:rsidR="00BD5446" w:rsidRPr="009839D4" w:rsidRDefault="00BD5446"/>
    <w:p w:rsidR="00BD5446" w:rsidRPr="009839D4" w:rsidRDefault="00BD5446"/>
    <w:p w:rsidR="00357907" w:rsidRPr="009839D4" w:rsidRDefault="00BD5446">
      <w:r w:rsidRPr="009839D4">
        <w:br w:type="page"/>
      </w:r>
    </w:p>
    <w:tbl>
      <w:tblPr>
        <w:tblW w:w="0" w:type="auto"/>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rsidTr="007B2A99">
        <w:trPr>
          <w:cantSplit/>
          <w:trHeight w:val="7676"/>
        </w:trPr>
        <w:tc>
          <w:tcPr>
            <w:tcW w:w="3232" w:type="dxa"/>
          </w:tcPr>
          <w:p w:rsidR="00BD5446" w:rsidRPr="009839D4" w:rsidRDefault="00BD5446">
            <w:pPr>
              <w:pStyle w:val="titulosnormais"/>
              <w:rPr>
                <w:snapToGrid w:val="0"/>
                <w:lang w:val="en-GB" w:eastAsia="en-US"/>
              </w:rPr>
            </w:pPr>
            <w:proofErr w:type="spellStart"/>
            <w:r w:rsidRPr="009839D4">
              <w:rPr>
                <w:snapToGrid w:val="0"/>
                <w:lang w:val="en-GB" w:eastAsia="en-US"/>
              </w:rPr>
              <w:t>agradecimentos</w:t>
            </w:r>
            <w:proofErr w:type="spellEnd"/>
          </w:p>
          <w:p w:rsidR="00BD5446" w:rsidRPr="009839D4" w:rsidRDefault="00BD5446">
            <w:pPr>
              <w:pStyle w:val="Tituloteseautor"/>
              <w:rPr>
                <w:noProof w:val="0"/>
              </w:rPr>
            </w:pPr>
          </w:p>
        </w:tc>
        <w:tc>
          <w:tcPr>
            <w:tcW w:w="7045" w:type="dxa"/>
          </w:tcPr>
          <w:p w:rsidR="00BD5446" w:rsidRPr="009839D4" w:rsidRDefault="00BD5446">
            <w:pPr>
              <w:pStyle w:val="textos-normais"/>
            </w:pPr>
            <w:proofErr w:type="spellStart"/>
            <w:r w:rsidRPr="009839D4">
              <w:t>texto</w:t>
            </w:r>
            <w:proofErr w:type="spellEnd"/>
            <w:r w:rsidRPr="009839D4">
              <w:t xml:space="preserve"> O </w:t>
            </w:r>
            <w:proofErr w:type="spellStart"/>
            <w:r w:rsidRPr="009839D4">
              <w:t>presente</w:t>
            </w:r>
            <w:proofErr w:type="spellEnd"/>
            <w:r w:rsidRPr="009839D4">
              <w:t xml:space="preserve"> </w:t>
            </w:r>
            <w:proofErr w:type="spellStart"/>
            <w:r w:rsidRPr="009839D4">
              <w:t>trabalho</w:t>
            </w:r>
            <w:proofErr w:type="spellEnd"/>
            <w:r w:rsidRPr="009839D4">
              <w:t xml:space="preserve"> </w:t>
            </w:r>
            <w:proofErr w:type="spellStart"/>
            <w:r w:rsidRPr="009839D4">
              <w:t>propõe</w:t>
            </w:r>
            <w:proofErr w:type="spellEnd"/>
            <w:r w:rsidRPr="009839D4">
              <w:t xml:space="preserve">-se </w:t>
            </w:r>
            <w:proofErr w:type="spellStart"/>
            <w:r w:rsidRPr="009839D4">
              <w:t>divulgar</w:t>
            </w:r>
            <w:proofErr w:type="spellEnd"/>
            <w:r w:rsidRPr="009839D4">
              <w:t xml:space="preserve"> as </w:t>
            </w:r>
            <w:proofErr w:type="spellStart"/>
            <w:r w:rsidRPr="009839D4">
              <w:t>mais</w:t>
            </w:r>
            <w:proofErr w:type="spellEnd"/>
            <w:r w:rsidRPr="009839D4">
              <w:t xml:space="preserve"> </w:t>
            </w:r>
            <w:proofErr w:type="spellStart"/>
            <w:r w:rsidRPr="009839D4">
              <w:t>significativas</w:t>
            </w:r>
            <w:proofErr w:type="spellEnd"/>
            <w:r w:rsidRPr="009839D4">
              <w:t xml:space="preserve"> </w:t>
            </w:r>
            <w:proofErr w:type="spellStart"/>
            <w:r w:rsidRPr="009839D4">
              <w:t>técnicas</w:t>
            </w:r>
            <w:proofErr w:type="spellEnd"/>
            <w:r w:rsidRPr="009839D4">
              <w:t xml:space="preserve"> de </w:t>
            </w:r>
            <w:proofErr w:type="spellStart"/>
            <w:r w:rsidRPr="009839D4">
              <w:t>construção</w:t>
            </w:r>
            <w:proofErr w:type="spellEnd"/>
            <w:r w:rsidRPr="009839D4">
              <w:t xml:space="preserve"> </w:t>
            </w:r>
            <w:proofErr w:type="spellStart"/>
            <w:r w:rsidRPr="009839D4">
              <w:t>existentes</w:t>
            </w:r>
            <w:proofErr w:type="spellEnd"/>
            <w:r w:rsidRPr="009839D4">
              <w:t xml:space="preserve"> </w:t>
            </w:r>
            <w:proofErr w:type="spellStart"/>
            <w:r w:rsidRPr="009839D4">
              <w:t>em</w:t>
            </w:r>
            <w:proofErr w:type="spellEnd"/>
            <w:r w:rsidRPr="009839D4">
              <w:t xml:space="preserve"> Portugal continental. O </w:t>
            </w:r>
            <w:proofErr w:type="spellStart"/>
            <w:r w:rsidRPr="009839D4">
              <w:t>livro</w:t>
            </w:r>
            <w:proofErr w:type="spellEnd"/>
            <w:r w:rsidRPr="009839D4">
              <w:t xml:space="preserve"> é </w:t>
            </w:r>
            <w:proofErr w:type="spellStart"/>
            <w:r w:rsidRPr="009839D4">
              <w:t>composto</w:t>
            </w:r>
            <w:proofErr w:type="spellEnd"/>
            <w:r w:rsidRPr="009839D4">
              <w:t xml:space="preserve"> </w:t>
            </w:r>
            <w:proofErr w:type="spellStart"/>
            <w:r w:rsidRPr="009839D4">
              <w:t>por</w:t>
            </w:r>
            <w:proofErr w:type="spellEnd"/>
            <w:r w:rsidRPr="009839D4">
              <w:t xml:space="preserve"> </w:t>
            </w:r>
            <w:proofErr w:type="spellStart"/>
            <w:r w:rsidRPr="009839D4">
              <w:t>uma</w:t>
            </w:r>
            <w:proofErr w:type="spellEnd"/>
            <w:r w:rsidRPr="009839D4">
              <w:t xml:space="preserve"> </w:t>
            </w:r>
            <w:proofErr w:type="spellStart"/>
            <w:r w:rsidRPr="009839D4">
              <w:t>apresentação</w:t>
            </w:r>
            <w:proofErr w:type="spellEnd"/>
            <w:r w:rsidRPr="009839D4">
              <w:t xml:space="preserve"> dos </w:t>
            </w:r>
            <w:proofErr w:type="spellStart"/>
            <w:r w:rsidRPr="009839D4">
              <w:t>materiais</w:t>
            </w:r>
            <w:proofErr w:type="spellEnd"/>
            <w:r w:rsidRPr="009839D4">
              <w:t xml:space="preserve"> </w:t>
            </w:r>
            <w:proofErr w:type="spellStart"/>
            <w:r w:rsidRPr="009839D4">
              <w:t>tradicionais</w:t>
            </w:r>
            <w:proofErr w:type="spellEnd"/>
            <w:r w:rsidRPr="009839D4">
              <w:t xml:space="preserve"> de </w:t>
            </w:r>
            <w:proofErr w:type="spellStart"/>
            <w:r w:rsidRPr="009839D4">
              <w:t>construção</w:t>
            </w:r>
            <w:proofErr w:type="spellEnd"/>
            <w:r w:rsidRPr="009839D4">
              <w:t xml:space="preserve"> (</w:t>
            </w:r>
            <w:proofErr w:type="spellStart"/>
            <w:r w:rsidRPr="009839D4">
              <w:t>suas</w:t>
            </w:r>
            <w:proofErr w:type="spellEnd"/>
            <w:r w:rsidRPr="009839D4">
              <w:t xml:space="preserve"> </w:t>
            </w:r>
            <w:proofErr w:type="spellStart"/>
            <w:r w:rsidRPr="009839D4">
              <w:t>principais</w:t>
            </w:r>
            <w:proofErr w:type="spellEnd"/>
            <w:r w:rsidRPr="009839D4">
              <w:t xml:space="preserve"> </w:t>
            </w:r>
            <w:proofErr w:type="spellStart"/>
            <w:r w:rsidRPr="009839D4">
              <w:t>características</w:t>
            </w:r>
            <w:proofErr w:type="spellEnd"/>
            <w:r w:rsidRPr="009839D4">
              <w:t xml:space="preserve">), </w:t>
            </w:r>
            <w:proofErr w:type="spellStart"/>
            <w:r w:rsidRPr="009839D4">
              <w:t>uma</w:t>
            </w:r>
            <w:proofErr w:type="spellEnd"/>
            <w:r w:rsidRPr="009839D4">
              <w:t xml:space="preserve"> </w:t>
            </w:r>
            <w:proofErr w:type="spellStart"/>
            <w:r w:rsidRPr="009839D4">
              <w:t>compilação</w:t>
            </w:r>
            <w:proofErr w:type="spellEnd"/>
            <w:r w:rsidRPr="009839D4">
              <w:t xml:space="preserve"> de </w:t>
            </w:r>
            <w:proofErr w:type="spellStart"/>
            <w:r w:rsidRPr="009839D4">
              <w:t>fichas</w:t>
            </w:r>
            <w:proofErr w:type="spellEnd"/>
            <w:r w:rsidRPr="009839D4">
              <w:t xml:space="preserve"> </w:t>
            </w:r>
            <w:proofErr w:type="spellStart"/>
            <w:r w:rsidRPr="009839D4">
              <w:t>técnicas</w:t>
            </w:r>
            <w:proofErr w:type="spellEnd"/>
            <w:r w:rsidRPr="009839D4">
              <w:t xml:space="preserve"> (de </w:t>
            </w:r>
            <w:proofErr w:type="spellStart"/>
            <w:r w:rsidRPr="009839D4">
              <w:t>carácter</w:t>
            </w:r>
            <w:proofErr w:type="spellEnd"/>
            <w:r w:rsidRPr="009839D4">
              <w:t xml:space="preserve"> </w:t>
            </w:r>
            <w:proofErr w:type="spellStart"/>
            <w:r w:rsidRPr="009839D4">
              <w:t>prático</w:t>
            </w:r>
            <w:proofErr w:type="spellEnd"/>
            <w:r w:rsidRPr="009839D4">
              <w:t xml:space="preserve">, </w:t>
            </w:r>
            <w:proofErr w:type="spellStart"/>
            <w:r w:rsidRPr="009839D4">
              <w:t>uma</w:t>
            </w:r>
            <w:proofErr w:type="spellEnd"/>
            <w:r w:rsidRPr="009839D4">
              <w:t xml:space="preserve"> </w:t>
            </w:r>
            <w:proofErr w:type="spellStart"/>
            <w:r w:rsidRPr="009839D4">
              <w:t>vasta</w:t>
            </w:r>
            <w:proofErr w:type="spellEnd"/>
            <w:r w:rsidRPr="009839D4">
              <w:t xml:space="preserve"> </w:t>
            </w:r>
            <w:proofErr w:type="spellStart"/>
            <w:r w:rsidRPr="009839D4">
              <w:t>bibliografia</w:t>
            </w:r>
            <w:proofErr w:type="spellEnd"/>
            <w:r w:rsidRPr="009839D4">
              <w:t xml:space="preserve"> </w:t>
            </w:r>
            <w:proofErr w:type="spellStart"/>
            <w:r w:rsidRPr="009839D4">
              <w:t>comentada</w:t>
            </w:r>
            <w:proofErr w:type="spellEnd"/>
            <w:r w:rsidRPr="009839D4">
              <w:t xml:space="preserve"> e um </w:t>
            </w:r>
            <w:proofErr w:type="spellStart"/>
            <w:r w:rsidRPr="009839D4">
              <w:t>glossário</w:t>
            </w:r>
            <w:proofErr w:type="spellEnd"/>
            <w:r w:rsidRPr="009839D4">
              <w:t xml:space="preserve"> de </w:t>
            </w:r>
            <w:proofErr w:type="spellStart"/>
            <w:r w:rsidRPr="009839D4">
              <w:t>termos</w:t>
            </w:r>
            <w:proofErr w:type="spellEnd"/>
            <w:r w:rsidRPr="009839D4">
              <w:t xml:space="preserve"> </w:t>
            </w:r>
            <w:proofErr w:type="spellStart"/>
            <w:r w:rsidRPr="009839D4">
              <w:t>técnicos</w:t>
            </w:r>
            <w:proofErr w:type="spellEnd"/>
            <w:r w:rsidRPr="009839D4">
              <w:t xml:space="preserve">. </w:t>
            </w:r>
          </w:p>
          <w:p w:rsidR="00BD5446" w:rsidRPr="009839D4" w:rsidRDefault="00BD5446">
            <w:pPr>
              <w:pStyle w:val="textos-normais"/>
            </w:pPr>
            <w:r w:rsidRPr="009839D4">
              <w:t xml:space="preserve">A </w:t>
            </w:r>
            <w:proofErr w:type="spellStart"/>
            <w:r w:rsidRPr="009839D4">
              <w:t>importante</w:t>
            </w:r>
            <w:proofErr w:type="spellEnd"/>
            <w:r w:rsidRPr="009839D4">
              <w:t xml:space="preserve"> </w:t>
            </w:r>
            <w:proofErr w:type="spellStart"/>
            <w:r w:rsidRPr="009839D4">
              <w:t>colaboração</w:t>
            </w:r>
            <w:proofErr w:type="spellEnd"/>
            <w:r w:rsidRPr="009839D4">
              <w:t xml:space="preserve"> de </w:t>
            </w:r>
            <w:proofErr w:type="spellStart"/>
            <w:r w:rsidRPr="009839D4">
              <w:t>diversas</w:t>
            </w:r>
            <w:proofErr w:type="spellEnd"/>
            <w:r w:rsidRPr="009839D4">
              <w:t xml:space="preserve"> </w:t>
            </w:r>
            <w:proofErr w:type="spellStart"/>
            <w:r w:rsidRPr="009839D4">
              <w:t>personalidades</w:t>
            </w:r>
            <w:proofErr w:type="spellEnd"/>
            <w:r w:rsidRPr="009839D4">
              <w:t xml:space="preserve"> </w:t>
            </w:r>
            <w:proofErr w:type="spellStart"/>
            <w:r w:rsidRPr="009839D4">
              <w:t>ligadas</w:t>
            </w:r>
            <w:proofErr w:type="spellEnd"/>
            <w:r w:rsidRPr="009839D4">
              <w:t xml:space="preserve"> à </w:t>
            </w:r>
            <w:proofErr w:type="spellStart"/>
            <w:r w:rsidRPr="009839D4">
              <w:t>área</w:t>
            </w:r>
            <w:proofErr w:type="spellEnd"/>
            <w:r w:rsidRPr="009839D4">
              <w:t xml:space="preserve"> </w:t>
            </w:r>
            <w:proofErr w:type="spellStart"/>
            <w:r w:rsidRPr="009839D4">
              <w:t>da</w:t>
            </w:r>
            <w:proofErr w:type="spellEnd"/>
            <w:r w:rsidRPr="009839D4">
              <w:t xml:space="preserve"> </w:t>
            </w:r>
            <w:proofErr w:type="spellStart"/>
            <w:r w:rsidRPr="009839D4">
              <w:t>História</w:t>
            </w:r>
            <w:proofErr w:type="spellEnd"/>
            <w:r w:rsidRPr="009839D4">
              <w:t xml:space="preserve"> </w:t>
            </w:r>
            <w:proofErr w:type="spellStart"/>
            <w:r w:rsidRPr="009839D4">
              <w:t>da</w:t>
            </w:r>
            <w:proofErr w:type="spellEnd"/>
            <w:r w:rsidRPr="009839D4">
              <w:t xml:space="preserve"> </w:t>
            </w:r>
            <w:proofErr w:type="spellStart"/>
            <w:r w:rsidRPr="009839D4">
              <w:t>Arquitectura</w:t>
            </w:r>
            <w:proofErr w:type="spellEnd"/>
            <w:r w:rsidRPr="009839D4">
              <w:t xml:space="preserve">, </w:t>
            </w:r>
            <w:proofErr w:type="spellStart"/>
            <w:r w:rsidRPr="009839D4">
              <w:t>bem</w:t>
            </w:r>
            <w:proofErr w:type="spellEnd"/>
            <w:r w:rsidRPr="009839D4">
              <w:t xml:space="preserve"> </w:t>
            </w:r>
            <w:proofErr w:type="spellStart"/>
            <w:r w:rsidRPr="009839D4">
              <w:t>como</w:t>
            </w:r>
            <w:proofErr w:type="spellEnd"/>
            <w:r w:rsidRPr="009839D4">
              <w:t xml:space="preserve"> o </w:t>
            </w:r>
            <w:proofErr w:type="spellStart"/>
            <w:r w:rsidRPr="009839D4">
              <w:t>levantamento</w:t>
            </w:r>
            <w:proofErr w:type="spellEnd"/>
            <w:r w:rsidRPr="009839D4">
              <w:t xml:space="preserve"> </w:t>
            </w:r>
            <w:proofErr w:type="spellStart"/>
            <w:r w:rsidRPr="009839D4">
              <w:t>fotográfico</w:t>
            </w:r>
            <w:proofErr w:type="spellEnd"/>
            <w:r w:rsidRPr="009839D4">
              <w:t xml:space="preserve"> </w:t>
            </w:r>
            <w:proofErr w:type="spellStart"/>
            <w:r w:rsidRPr="009839D4">
              <w:t>realizado</w:t>
            </w:r>
            <w:proofErr w:type="spellEnd"/>
            <w:r w:rsidRPr="009839D4">
              <w:t xml:space="preserve"> </w:t>
            </w:r>
            <w:proofErr w:type="spellStart"/>
            <w:r w:rsidRPr="009839D4">
              <w:t>contribuem</w:t>
            </w:r>
            <w:proofErr w:type="spellEnd"/>
            <w:r w:rsidRPr="009839D4">
              <w:t xml:space="preserve"> </w:t>
            </w:r>
            <w:proofErr w:type="spellStart"/>
            <w:r w:rsidRPr="009839D4">
              <w:t>para</w:t>
            </w:r>
            <w:proofErr w:type="spellEnd"/>
            <w:r w:rsidRPr="009839D4">
              <w:t xml:space="preserve"> o </w:t>
            </w:r>
            <w:proofErr w:type="spellStart"/>
            <w:r w:rsidRPr="009839D4">
              <w:t>conhecimento</w:t>
            </w:r>
            <w:proofErr w:type="spellEnd"/>
            <w:r w:rsidRPr="009839D4">
              <w:t xml:space="preserve"> e </w:t>
            </w:r>
            <w:proofErr w:type="spellStart"/>
            <w:r w:rsidRPr="009839D4">
              <w:t>valorização</w:t>
            </w:r>
            <w:proofErr w:type="spellEnd"/>
            <w:r w:rsidRPr="009839D4">
              <w:t xml:space="preserve"> de um </w:t>
            </w:r>
            <w:proofErr w:type="spellStart"/>
            <w:r w:rsidRPr="009839D4">
              <w:t>saber</w:t>
            </w:r>
            <w:proofErr w:type="spellEnd"/>
            <w:r w:rsidRPr="009839D4">
              <w:t xml:space="preserve"> </w:t>
            </w:r>
            <w:proofErr w:type="spellStart"/>
            <w:r w:rsidRPr="009839D4">
              <w:t>tradicional</w:t>
            </w:r>
            <w:proofErr w:type="spellEnd"/>
            <w:r w:rsidRPr="009839D4">
              <w:t>.</w:t>
            </w:r>
          </w:p>
          <w:p w:rsidR="00BD5446" w:rsidRPr="009839D4" w:rsidRDefault="00BD5446">
            <w:pPr>
              <w:pStyle w:val="textos-normais"/>
            </w:pPr>
          </w:p>
          <w:p w:rsidR="00BD5446" w:rsidRPr="009839D4" w:rsidRDefault="00BD5446">
            <w:pPr>
              <w:pStyle w:val="textos-normais"/>
            </w:pPr>
            <w:r w:rsidRPr="009839D4">
              <w:t>(</w:t>
            </w:r>
            <w:proofErr w:type="spellStart"/>
            <w:r w:rsidRPr="009839D4">
              <w:t>opcional</w:t>
            </w:r>
            <w:proofErr w:type="spellEnd"/>
            <w:r w:rsidRPr="009839D4">
              <w:t>)</w:t>
            </w:r>
          </w:p>
          <w:p w:rsidR="00BD5446" w:rsidRPr="009839D4" w:rsidRDefault="00BD5446">
            <w:pPr>
              <w:pStyle w:val="textos-normais"/>
              <w:rPr>
                <w:rFonts w:ascii="L Helvetica Light" w:hAnsi="L Helvetica Light"/>
                <w:sz w:val="22"/>
              </w:rPr>
            </w:pPr>
          </w:p>
          <w:p w:rsidR="00BD5446" w:rsidRPr="009839D4" w:rsidRDefault="00BD5446"/>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D66AC1">
        <w:trPr>
          <w:cantSplit/>
          <w:trHeight w:val="1851"/>
        </w:trPr>
        <w:tc>
          <w:tcPr>
            <w:tcW w:w="3232" w:type="dxa"/>
          </w:tcPr>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BD5446" w:rsidRPr="009839D4">
        <w:trPr>
          <w:cantSplit/>
          <w:trHeight w:val="1399"/>
        </w:trPr>
        <w:tc>
          <w:tcPr>
            <w:tcW w:w="3232" w:type="dxa"/>
          </w:tcPr>
          <w:p w:rsidR="00BD5446" w:rsidRPr="009839D4" w:rsidRDefault="00BD5446" w:rsidP="00BD5446">
            <w:pPr>
              <w:pStyle w:val="titulosnormais"/>
              <w:rPr>
                <w:snapToGrid w:val="0"/>
                <w:lang w:val="en-GB" w:eastAsia="en-US"/>
              </w:rPr>
            </w:pPr>
            <w:proofErr w:type="spellStart"/>
            <w:r w:rsidRPr="009839D4">
              <w:rPr>
                <w:snapToGrid w:val="0"/>
                <w:lang w:val="en-GB" w:eastAsia="en-US"/>
              </w:rPr>
              <w:t>palavras-chave</w:t>
            </w:r>
            <w:proofErr w:type="spellEnd"/>
          </w:p>
          <w:p w:rsidR="00BD5446" w:rsidRPr="009839D4" w:rsidRDefault="00BD5446">
            <w:pPr>
              <w:pStyle w:val="Tituloteseautor"/>
              <w:rPr>
                <w:noProof w:val="0"/>
              </w:rPr>
            </w:pPr>
          </w:p>
        </w:tc>
        <w:tc>
          <w:tcPr>
            <w:tcW w:w="7045" w:type="dxa"/>
          </w:tcPr>
          <w:p w:rsidR="00F70951" w:rsidRPr="000C60B6" w:rsidRDefault="00F70951" w:rsidP="00F70951">
            <w:r>
              <w:t xml:space="preserve">Access Control, </w:t>
            </w:r>
            <w:r w:rsidRPr="000C60B6">
              <w:t>ABAC, XACML,</w:t>
            </w:r>
            <w:r>
              <w:t xml:space="preserve"> </w:t>
            </w:r>
            <w:r w:rsidRPr="000C60B6">
              <w:t xml:space="preserve">IoT, Big Data, NoSQL, </w:t>
            </w:r>
            <w:r>
              <w:t xml:space="preserve">XML, </w:t>
            </w:r>
            <w:r w:rsidRPr="000C60B6">
              <w:t xml:space="preserve">JSON, </w:t>
            </w:r>
            <w:r>
              <w:t>SMARTIE</w:t>
            </w:r>
            <w:r w:rsidRPr="000C60B6">
              <w:t>, Smart City, M2M, Security</w:t>
            </w:r>
            <w:r>
              <w:t xml:space="preserve"> </w:t>
            </w:r>
          </w:p>
          <w:p w:rsidR="00BD5446" w:rsidRPr="009839D4" w:rsidRDefault="00BD5446" w:rsidP="00390B89">
            <w:pPr>
              <w:pStyle w:val="textos-normais"/>
            </w:pPr>
          </w:p>
        </w:tc>
      </w:tr>
      <w:tr w:rsidR="00BD5446" w:rsidRPr="009839D4" w:rsidTr="00D66AC1">
        <w:trPr>
          <w:cantSplit/>
          <w:trHeight w:val="6625"/>
        </w:trPr>
        <w:tc>
          <w:tcPr>
            <w:tcW w:w="3232" w:type="dxa"/>
          </w:tcPr>
          <w:p w:rsidR="002B75AA" w:rsidRPr="00D14B80" w:rsidRDefault="002B75AA" w:rsidP="002B75AA">
            <w:pPr>
              <w:pStyle w:val="titulosnormais"/>
              <w:rPr>
                <w:snapToGrid w:val="0"/>
                <w:lang w:val="en-GB" w:eastAsia="en-US"/>
              </w:rPr>
            </w:pPr>
            <w:proofErr w:type="spellStart"/>
            <w:r w:rsidRPr="00D14B80">
              <w:rPr>
                <w:snapToGrid w:val="0"/>
                <w:lang w:val="en-GB" w:eastAsia="en-US"/>
              </w:rPr>
              <w:t>resumo</w:t>
            </w:r>
            <w:proofErr w:type="spellEnd"/>
          </w:p>
          <w:p w:rsidR="00BD5446" w:rsidRPr="009839D4" w:rsidRDefault="00BD5446">
            <w:pPr>
              <w:pStyle w:val="titulosnormais"/>
              <w:rPr>
                <w:snapToGrid w:val="0"/>
                <w:lang w:val="en-GB" w:eastAsia="en-US"/>
              </w:rPr>
            </w:pPr>
          </w:p>
          <w:p w:rsidR="00BD5446" w:rsidRPr="009839D4" w:rsidRDefault="00BD5446">
            <w:pPr>
              <w:pStyle w:val="Tituloteseautor"/>
              <w:rPr>
                <w:noProof w:val="0"/>
              </w:rPr>
            </w:pPr>
          </w:p>
        </w:tc>
        <w:tc>
          <w:tcPr>
            <w:tcW w:w="7045" w:type="dxa"/>
          </w:tcPr>
          <w:p w:rsidR="00BD5446" w:rsidRPr="009839D4" w:rsidRDefault="00F70951" w:rsidP="00F70951">
            <w:pPr>
              <w:pStyle w:val="textos-normais"/>
              <w:jc w:val="both"/>
            </w:pPr>
            <w:r w:rsidRPr="000C60B6">
              <w:t>IoT (Internet of Things) and Big Data are technologies are commonly interconnected as one is usually dependent on the other in one way or another. Developments in sensor and microcontroller technologies are one or the pushing factors that are responsible for showing the potential significance of the implementations therefore giving them significance. Implementation scenarios wary from smaller scale to larger scale and the more significant ones are Smart City applications that commonly include many sub-systems like smart traffic control, energy and utility consumption and production monitoring, smart building management etc. Others include smart houses, health personal health monitoring, etc. As these application more often than not use confidential and/or personal information, a security component is needed to protect from unwanted intrusion, stealing or misuse. OASIS (Organization for the Advancement of Structured Information Standards) developed the XACML (eXtensible Access Control Markup Language) standard for writing/defining requests and policies in either a XML or JSON format and the evaluating of the requests over sets of policies for the purpose of enforcing access control over resources. It is defined so the requests and policies are readable by humans but also have a well defined structure allowing for precise evaluation. It utilizes ABAC (Attribute Based Access Control) which compared to RBAC (Role Based Access Control) systems is more difficult to implement but offers greater flexibility, lower maintenance requirements because of the adaptive nature of ABAC, and because of that, an overall more secure system. This work aims to create a security framework that utilizes ABAC and the XACML standard so that it can be utilized in other systems and enforce access control over resources that need to be protected by allowing access only to authorised subjects. It will also allow for fine grained defining and evaluation for more precise and therefore providing a greater level of security. This solution will also require NoSQL databases for storing policies and storing sensor data as the primary scenario considered is the integration in a Smart City application.</w:t>
            </w:r>
          </w:p>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390B89">
        <w:trPr>
          <w:cantSplit/>
          <w:trHeight w:val="2068"/>
        </w:trPr>
        <w:tc>
          <w:tcPr>
            <w:tcW w:w="3232" w:type="dxa"/>
          </w:tcPr>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390B89" w:rsidRPr="009839D4" w:rsidRDefault="00390B89">
            <w:pPr>
              <w:pStyle w:val="Tituloteseautor"/>
              <w:rPr>
                <w:noProof w:val="0"/>
              </w:rPr>
            </w:pPr>
          </w:p>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1263D7" w:rsidRPr="009839D4">
        <w:trPr>
          <w:cantSplit/>
          <w:trHeight w:val="1399"/>
        </w:trPr>
        <w:tc>
          <w:tcPr>
            <w:tcW w:w="3232" w:type="dxa"/>
          </w:tcPr>
          <w:p w:rsidR="001263D7" w:rsidRPr="009839D4" w:rsidRDefault="001263D7" w:rsidP="001263D7">
            <w:pPr>
              <w:pStyle w:val="titulosnormais"/>
              <w:rPr>
                <w:snapToGrid w:val="0"/>
                <w:lang w:val="en-GB" w:eastAsia="en-US"/>
              </w:rPr>
            </w:pPr>
            <w:r w:rsidRPr="009839D4">
              <w:rPr>
                <w:snapToGrid w:val="0"/>
                <w:lang w:val="en-GB" w:eastAsia="en-US"/>
              </w:rPr>
              <w:t>keywords</w:t>
            </w:r>
          </w:p>
          <w:p w:rsidR="001263D7" w:rsidRPr="009839D4" w:rsidRDefault="001263D7" w:rsidP="001263D7">
            <w:pPr>
              <w:pStyle w:val="Tituloteseautor"/>
              <w:rPr>
                <w:noProof w:val="0"/>
              </w:rPr>
            </w:pPr>
          </w:p>
        </w:tc>
        <w:tc>
          <w:tcPr>
            <w:tcW w:w="7045" w:type="dxa"/>
          </w:tcPr>
          <w:p w:rsidR="001263D7" w:rsidRPr="009839D4" w:rsidRDefault="00F70951" w:rsidP="00F70951">
            <w:pPr>
              <w:pStyle w:val="textos-normais"/>
            </w:pPr>
            <w:r>
              <w:t xml:space="preserve">Access Control, </w:t>
            </w:r>
            <w:r w:rsidRPr="000C60B6">
              <w:t>ABAC, XACML,</w:t>
            </w:r>
            <w:r>
              <w:t xml:space="preserve"> </w:t>
            </w:r>
            <w:r w:rsidRPr="000C60B6">
              <w:t xml:space="preserve">IoT, Big Data, NoSQL, </w:t>
            </w:r>
            <w:r>
              <w:t xml:space="preserve">XML, </w:t>
            </w:r>
            <w:r w:rsidRPr="000C60B6">
              <w:t>JSON, SMARTIE, Smart City, M2M, Security</w:t>
            </w:r>
          </w:p>
        </w:tc>
      </w:tr>
      <w:tr w:rsidR="00BD5446" w:rsidRPr="009839D4" w:rsidTr="00390B89">
        <w:trPr>
          <w:cantSplit/>
          <w:trHeight w:val="6671"/>
        </w:trPr>
        <w:tc>
          <w:tcPr>
            <w:tcW w:w="3232" w:type="dxa"/>
          </w:tcPr>
          <w:p w:rsidR="00BD5446" w:rsidRPr="009839D4" w:rsidRDefault="00BD5446">
            <w:pPr>
              <w:pStyle w:val="titulosnormais"/>
              <w:rPr>
                <w:snapToGrid w:val="0"/>
                <w:lang w:val="en-GB" w:eastAsia="en-US"/>
              </w:rPr>
            </w:pPr>
            <w:r w:rsidRPr="009839D4">
              <w:rPr>
                <w:snapToGrid w:val="0"/>
                <w:lang w:val="en-GB" w:eastAsia="en-US"/>
              </w:rPr>
              <w:t>abstract</w:t>
            </w:r>
          </w:p>
          <w:p w:rsidR="00BD5446" w:rsidRPr="009839D4" w:rsidRDefault="00BD5446">
            <w:pPr>
              <w:pStyle w:val="Tituloteseautor"/>
              <w:rPr>
                <w:noProof w:val="0"/>
              </w:rPr>
            </w:pPr>
          </w:p>
        </w:tc>
        <w:tc>
          <w:tcPr>
            <w:tcW w:w="7045" w:type="dxa"/>
          </w:tcPr>
          <w:p w:rsidR="00BD5446" w:rsidRPr="009839D4" w:rsidRDefault="006D4F5B" w:rsidP="00E54AF2">
            <w:pPr>
              <w:pStyle w:val="textos-normais"/>
              <w:jc w:val="both"/>
            </w:pPr>
            <w:r w:rsidRPr="000C60B6">
              <w:t>IoT (Internet of Things)</w:t>
            </w:r>
            <w:r>
              <w:t xml:space="preserve"> is an area which offers great promise and although a lot of core problems already have satisfactory solutions, security has remained somewhat unaddressed and remains to be a big issue. Access Control is a security technique that evaluates requests for accessing resources and denies access if it is unauthorised therefore providing security for vulnerable resources. As Access Control is a broad term that consists of several methodologies of which the most significant are: IBAC (Identity Based Access Control), RBAC (Role Based Access Control) and  ABAC (Attribute Based Access Control). In this work ABAC will be used as it offers the </w:t>
            </w:r>
            <w:r w:rsidR="004F7D55">
              <w:t xml:space="preserve">most </w:t>
            </w:r>
            <w:r>
              <w:t xml:space="preserve">flexibility compared to IBAC and RBAC and because of ABAC's adaptive nature it also offers lower maintenance requirements. </w:t>
            </w:r>
            <w:r w:rsidRPr="000C60B6">
              <w:t xml:space="preserve">OASIS (Organization for the Advancement of Structured Information Standards) developed the XACML (eXtensible Access Control Markup Language) standard for writing/defining requests and policies and the </w:t>
            </w:r>
            <w:r>
              <w:t>evaluation</w:t>
            </w:r>
            <w:r w:rsidRPr="000C60B6">
              <w:t xml:space="preserve"> of the requests over sets of policies for the purpose of enforcing access control over resources. It is defined so the requests and policies are readable by humans but also have a well defined structure allowing for precise evaluation.</w:t>
            </w:r>
            <w:r>
              <w:t xml:space="preserve"> The standard uses ABAC. </w:t>
            </w:r>
            <w:r w:rsidRPr="000C60B6">
              <w:t xml:space="preserve">This work aims to create a security framework that utilizes ABAC and the XACML standard so that it can be </w:t>
            </w:r>
            <w:r>
              <w:t>used</w:t>
            </w:r>
            <w:r w:rsidRPr="000C60B6">
              <w:t xml:space="preserve"> in other systems and enforce access control over resources that need to be protected by allowing access only to authorised subjects. It also allow</w:t>
            </w:r>
            <w:r>
              <w:t>s</w:t>
            </w:r>
            <w:r w:rsidRPr="000C60B6">
              <w:t xml:space="preserve"> for fine grained defining </w:t>
            </w:r>
            <w:r>
              <w:t xml:space="preserve">or rules and requests </w:t>
            </w:r>
            <w:r w:rsidRPr="000C60B6">
              <w:t>for more precise</w:t>
            </w:r>
            <w:r>
              <w:t xml:space="preserve"> evaluation</w:t>
            </w:r>
            <w:r w:rsidRPr="000C60B6">
              <w:t xml:space="preserve"> and therefore</w:t>
            </w:r>
            <w:r>
              <w:t xml:space="preserve"> a</w:t>
            </w:r>
            <w:r w:rsidRPr="000C60B6">
              <w:t xml:space="preserve"> greater level of security. </w:t>
            </w:r>
            <w:r>
              <w:t>The primary use-case</w:t>
            </w:r>
            <w:r w:rsidRPr="000C60B6">
              <w:t xml:space="preserve"> scenario</w:t>
            </w:r>
            <w:r>
              <w:t xml:space="preserve">s are large IoT applications such as Smart City applications including smart traffic monitoring, </w:t>
            </w:r>
            <w:r w:rsidRPr="000C60B6">
              <w:t>en</w:t>
            </w:r>
            <w:r>
              <w:t>ergy and utility consumption, personal healthcare monitoring and etc. These application deal with large quantities (Big Data) of confidential and/or personal data. A number of NoSQL (Not Only SQL) solutions exist for solving the problem of volume but security is still an issue. This work will use two NoSQL databases. A key-value database (Redis) for the storing of policies and a wide-column database (Cassandra) for storing sensor data and additional attribute data during testing.</w:t>
            </w:r>
          </w:p>
        </w:tc>
      </w:tr>
    </w:tbl>
    <w:p w:rsidR="001F539B" w:rsidRPr="009839D4" w:rsidRDefault="001F539B" w:rsidP="001F539B">
      <w:pPr>
        <w:sectPr w:rsidR="001F539B" w:rsidRPr="009839D4" w:rsidSect="00193231">
          <w:pgSz w:w="11906" w:h="16838" w:code="9"/>
          <w:pgMar w:top="720" w:right="720" w:bottom="720" w:left="720" w:header="0" w:footer="0" w:gutter="0"/>
          <w:cols w:space="720"/>
          <w:docGrid w:linePitch="272"/>
        </w:sectPr>
      </w:pPr>
    </w:p>
    <w:p w:rsidR="000E5F3B" w:rsidRPr="009839D4" w:rsidRDefault="003256A7" w:rsidP="00103719">
      <w:pPr>
        <w:pStyle w:val="Naslov1"/>
        <w:numPr>
          <w:ilvl w:val="0"/>
          <w:numId w:val="0"/>
        </w:numPr>
        <w:rPr>
          <w:lang w:val="en-GB"/>
        </w:rPr>
      </w:pPr>
      <w:bookmarkStart w:id="0" w:name="_Toc411863345"/>
      <w:bookmarkStart w:id="1" w:name="_Ref419557706"/>
      <w:bookmarkStart w:id="2" w:name="_Toc419991675"/>
      <w:r w:rsidRPr="009839D4">
        <w:rPr>
          <w:lang w:val="en-GB"/>
        </w:rPr>
        <w:lastRenderedPageBreak/>
        <w:t>Table of content</w:t>
      </w:r>
      <w:bookmarkEnd w:id="0"/>
      <w:bookmarkEnd w:id="1"/>
      <w:bookmarkEnd w:id="2"/>
    </w:p>
    <w:p w:rsidR="00CF3354" w:rsidRDefault="00DE49AA">
      <w:pPr>
        <w:pStyle w:val="Sadraj1"/>
        <w:rPr>
          <w:rFonts w:asciiTheme="minorHAnsi" w:eastAsiaTheme="minorEastAsia" w:hAnsiTheme="minorHAnsi" w:cstheme="minorBidi"/>
          <w:noProof/>
          <w:sz w:val="22"/>
          <w:szCs w:val="22"/>
          <w:lang w:val="hr-HR" w:eastAsia="hr-HR"/>
        </w:rPr>
      </w:pPr>
      <w:r w:rsidRPr="009839D4">
        <w:fldChar w:fldCharType="begin"/>
      </w:r>
      <w:r w:rsidR="009D0A1B" w:rsidRPr="009839D4">
        <w:instrText xml:space="preserve"> TOC \o "1-3" \h \z \u </w:instrText>
      </w:r>
      <w:r w:rsidRPr="009839D4">
        <w:fldChar w:fldCharType="separate"/>
      </w:r>
      <w:hyperlink w:anchor="_Toc419991675" w:history="1">
        <w:r w:rsidR="00CF3354" w:rsidRPr="00812E00">
          <w:rPr>
            <w:rStyle w:val="Hiperveza"/>
            <w:noProof/>
          </w:rPr>
          <w:t>Table of content</w:t>
        </w:r>
        <w:r w:rsidR="00CF3354">
          <w:rPr>
            <w:noProof/>
            <w:webHidden/>
          </w:rPr>
          <w:tab/>
        </w:r>
        <w:r w:rsidR="00CF3354">
          <w:rPr>
            <w:noProof/>
            <w:webHidden/>
          </w:rPr>
          <w:fldChar w:fldCharType="begin"/>
        </w:r>
        <w:r w:rsidR="00CF3354">
          <w:rPr>
            <w:noProof/>
            <w:webHidden/>
          </w:rPr>
          <w:instrText xml:space="preserve"> PAGEREF _Toc419991675 \h </w:instrText>
        </w:r>
        <w:r w:rsidR="00CF3354">
          <w:rPr>
            <w:noProof/>
            <w:webHidden/>
          </w:rPr>
        </w:r>
        <w:r w:rsidR="00CF3354">
          <w:rPr>
            <w:noProof/>
            <w:webHidden/>
          </w:rPr>
          <w:fldChar w:fldCharType="separate"/>
        </w:r>
        <w:r w:rsidR="00CF3354">
          <w:rPr>
            <w:noProof/>
            <w:webHidden/>
          </w:rPr>
          <w:t>I</w:t>
        </w:r>
        <w:r w:rsidR="00CF3354">
          <w:rPr>
            <w:noProof/>
            <w:webHidden/>
          </w:rPr>
          <w:fldChar w:fldCharType="end"/>
        </w:r>
      </w:hyperlink>
    </w:p>
    <w:p w:rsidR="00CF3354" w:rsidRDefault="00CF3354">
      <w:pPr>
        <w:pStyle w:val="Sadraj1"/>
        <w:rPr>
          <w:rFonts w:asciiTheme="minorHAnsi" w:eastAsiaTheme="minorEastAsia" w:hAnsiTheme="minorHAnsi" w:cstheme="minorBidi"/>
          <w:noProof/>
          <w:sz w:val="22"/>
          <w:szCs w:val="22"/>
          <w:lang w:val="hr-HR" w:eastAsia="hr-HR"/>
        </w:rPr>
      </w:pPr>
      <w:hyperlink w:anchor="_Toc419991676" w:history="1">
        <w:r w:rsidRPr="00812E00">
          <w:rPr>
            <w:rStyle w:val="Hiperveza"/>
            <w:noProof/>
          </w:rPr>
          <w:t>List of Acronyms</w:t>
        </w:r>
        <w:r>
          <w:rPr>
            <w:noProof/>
            <w:webHidden/>
          </w:rPr>
          <w:tab/>
        </w:r>
        <w:r>
          <w:rPr>
            <w:noProof/>
            <w:webHidden/>
          </w:rPr>
          <w:fldChar w:fldCharType="begin"/>
        </w:r>
        <w:r>
          <w:rPr>
            <w:noProof/>
            <w:webHidden/>
          </w:rPr>
          <w:instrText xml:space="preserve"> PAGEREF _Toc419991676 \h </w:instrText>
        </w:r>
        <w:r>
          <w:rPr>
            <w:noProof/>
            <w:webHidden/>
          </w:rPr>
        </w:r>
        <w:r>
          <w:rPr>
            <w:noProof/>
            <w:webHidden/>
          </w:rPr>
          <w:fldChar w:fldCharType="separate"/>
        </w:r>
        <w:r>
          <w:rPr>
            <w:noProof/>
            <w:webHidden/>
          </w:rPr>
          <w:t>I</w:t>
        </w:r>
        <w:r>
          <w:rPr>
            <w:noProof/>
            <w:webHidden/>
          </w:rPr>
          <w:fldChar w:fldCharType="end"/>
        </w:r>
      </w:hyperlink>
    </w:p>
    <w:p w:rsidR="00CF3354" w:rsidRDefault="00CF3354">
      <w:pPr>
        <w:pStyle w:val="Sadraj1"/>
        <w:rPr>
          <w:rFonts w:asciiTheme="minorHAnsi" w:eastAsiaTheme="minorEastAsia" w:hAnsiTheme="minorHAnsi" w:cstheme="minorBidi"/>
          <w:noProof/>
          <w:sz w:val="22"/>
          <w:szCs w:val="22"/>
          <w:lang w:val="hr-HR" w:eastAsia="hr-HR"/>
        </w:rPr>
      </w:pPr>
      <w:hyperlink w:anchor="_Toc419991677" w:history="1">
        <w:r w:rsidRPr="00812E00">
          <w:rPr>
            <w:rStyle w:val="Hiperveza"/>
            <w:noProof/>
          </w:rPr>
          <w:t>List of figures</w:t>
        </w:r>
        <w:r>
          <w:rPr>
            <w:noProof/>
            <w:webHidden/>
          </w:rPr>
          <w:tab/>
        </w:r>
        <w:r>
          <w:rPr>
            <w:noProof/>
            <w:webHidden/>
          </w:rPr>
          <w:fldChar w:fldCharType="begin"/>
        </w:r>
        <w:r>
          <w:rPr>
            <w:noProof/>
            <w:webHidden/>
          </w:rPr>
          <w:instrText xml:space="preserve"> PAGEREF _Toc419991677 \h </w:instrText>
        </w:r>
        <w:r>
          <w:rPr>
            <w:noProof/>
            <w:webHidden/>
          </w:rPr>
        </w:r>
        <w:r>
          <w:rPr>
            <w:noProof/>
            <w:webHidden/>
          </w:rPr>
          <w:fldChar w:fldCharType="separate"/>
        </w:r>
        <w:r>
          <w:rPr>
            <w:noProof/>
            <w:webHidden/>
          </w:rPr>
          <w:t>III</w:t>
        </w:r>
        <w:r>
          <w:rPr>
            <w:noProof/>
            <w:webHidden/>
          </w:rPr>
          <w:fldChar w:fldCharType="end"/>
        </w:r>
      </w:hyperlink>
    </w:p>
    <w:p w:rsidR="00CF3354" w:rsidRDefault="00CF3354">
      <w:pPr>
        <w:pStyle w:val="Sadraj1"/>
        <w:rPr>
          <w:rFonts w:asciiTheme="minorHAnsi" w:eastAsiaTheme="minorEastAsia" w:hAnsiTheme="minorHAnsi" w:cstheme="minorBidi"/>
          <w:noProof/>
          <w:sz w:val="22"/>
          <w:szCs w:val="22"/>
          <w:lang w:val="hr-HR" w:eastAsia="hr-HR"/>
        </w:rPr>
      </w:pPr>
      <w:hyperlink w:anchor="_Toc419991678" w:history="1">
        <w:r w:rsidRPr="00812E00">
          <w:rPr>
            <w:rStyle w:val="Hiperveza"/>
            <w:noProof/>
          </w:rPr>
          <w:t>List of tables</w:t>
        </w:r>
        <w:r>
          <w:rPr>
            <w:noProof/>
            <w:webHidden/>
          </w:rPr>
          <w:tab/>
        </w:r>
        <w:r>
          <w:rPr>
            <w:noProof/>
            <w:webHidden/>
          </w:rPr>
          <w:fldChar w:fldCharType="begin"/>
        </w:r>
        <w:r>
          <w:rPr>
            <w:noProof/>
            <w:webHidden/>
          </w:rPr>
          <w:instrText xml:space="preserve"> PAGEREF _Toc419991678 \h </w:instrText>
        </w:r>
        <w:r>
          <w:rPr>
            <w:noProof/>
            <w:webHidden/>
          </w:rPr>
        </w:r>
        <w:r>
          <w:rPr>
            <w:noProof/>
            <w:webHidden/>
          </w:rPr>
          <w:fldChar w:fldCharType="separate"/>
        </w:r>
        <w:r>
          <w:rPr>
            <w:noProof/>
            <w:webHidden/>
          </w:rPr>
          <w:t>IV</w:t>
        </w:r>
        <w:r>
          <w:rPr>
            <w:noProof/>
            <w:webHidden/>
          </w:rPr>
          <w:fldChar w:fldCharType="end"/>
        </w:r>
      </w:hyperlink>
    </w:p>
    <w:p w:rsidR="00CF3354" w:rsidRDefault="00CF3354">
      <w:pPr>
        <w:pStyle w:val="Sadraj1"/>
        <w:rPr>
          <w:rFonts w:asciiTheme="minorHAnsi" w:eastAsiaTheme="minorEastAsia" w:hAnsiTheme="minorHAnsi" w:cstheme="minorBidi"/>
          <w:noProof/>
          <w:sz w:val="22"/>
          <w:szCs w:val="22"/>
          <w:lang w:val="hr-HR" w:eastAsia="hr-HR"/>
        </w:rPr>
      </w:pPr>
      <w:hyperlink w:anchor="_Toc419991679" w:history="1">
        <w:r w:rsidRPr="00812E00">
          <w:rPr>
            <w:rStyle w:val="Hiperveza"/>
            <w:noProof/>
          </w:rPr>
          <w:t>1</w:t>
        </w:r>
        <w:r>
          <w:rPr>
            <w:rFonts w:asciiTheme="minorHAnsi" w:eastAsiaTheme="minorEastAsia" w:hAnsiTheme="minorHAnsi" w:cstheme="minorBidi"/>
            <w:noProof/>
            <w:sz w:val="22"/>
            <w:szCs w:val="22"/>
            <w:lang w:val="hr-HR" w:eastAsia="hr-HR"/>
          </w:rPr>
          <w:tab/>
        </w:r>
        <w:r w:rsidRPr="00812E00">
          <w:rPr>
            <w:rStyle w:val="Hiperveza"/>
            <w:noProof/>
          </w:rPr>
          <w:t>Introduction</w:t>
        </w:r>
        <w:r>
          <w:rPr>
            <w:noProof/>
            <w:webHidden/>
          </w:rPr>
          <w:tab/>
        </w:r>
        <w:r>
          <w:rPr>
            <w:noProof/>
            <w:webHidden/>
          </w:rPr>
          <w:fldChar w:fldCharType="begin"/>
        </w:r>
        <w:r>
          <w:rPr>
            <w:noProof/>
            <w:webHidden/>
          </w:rPr>
          <w:instrText xml:space="preserve"> PAGEREF _Toc419991679 \h </w:instrText>
        </w:r>
        <w:r>
          <w:rPr>
            <w:noProof/>
            <w:webHidden/>
          </w:rPr>
        </w:r>
        <w:r>
          <w:rPr>
            <w:noProof/>
            <w:webHidden/>
          </w:rPr>
          <w:fldChar w:fldCharType="separate"/>
        </w:r>
        <w:r>
          <w:rPr>
            <w:noProof/>
            <w:webHidden/>
          </w:rPr>
          <w:t>1</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680" w:history="1">
        <w:r w:rsidRPr="00812E00">
          <w:rPr>
            <w:rStyle w:val="Hiperveza"/>
            <w:noProof/>
            <w:snapToGrid w:val="0"/>
            <w:w w:val="0"/>
          </w:rPr>
          <w:t>1.1</w:t>
        </w:r>
        <w:r>
          <w:rPr>
            <w:rFonts w:asciiTheme="minorHAnsi" w:eastAsiaTheme="minorEastAsia" w:hAnsiTheme="minorHAnsi" w:cstheme="minorBidi"/>
            <w:noProof/>
            <w:sz w:val="22"/>
            <w:szCs w:val="22"/>
            <w:lang w:val="hr-HR" w:eastAsia="hr-HR"/>
          </w:rPr>
          <w:tab/>
        </w:r>
        <w:r w:rsidRPr="00812E00">
          <w:rPr>
            <w:rStyle w:val="Hiperveza"/>
            <w:noProof/>
          </w:rPr>
          <w:t>Dissertation structure</w:t>
        </w:r>
        <w:r>
          <w:rPr>
            <w:noProof/>
            <w:webHidden/>
          </w:rPr>
          <w:tab/>
        </w:r>
        <w:r>
          <w:rPr>
            <w:noProof/>
            <w:webHidden/>
          </w:rPr>
          <w:fldChar w:fldCharType="begin"/>
        </w:r>
        <w:r>
          <w:rPr>
            <w:noProof/>
            <w:webHidden/>
          </w:rPr>
          <w:instrText xml:space="preserve"> PAGEREF _Toc419991680 \h </w:instrText>
        </w:r>
        <w:r>
          <w:rPr>
            <w:noProof/>
            <w:webHidden/>
          </w:rPr>
        </w:r>
        <w:r>
          <w:rPr>
            <w:noProof/>
            <w:webHidden/>
          </w:rPr>
          <w:fldChar w:fldCharType="separate"/>
        </w:r>
        <w:r>
          <w:rPr>
            <w:noProof/>
            <w:webHidden/>
          </w:rPr>
          <w:t>1</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681" w:history="1">
        <w:r w:rsidRPr="00812E00">
          <w:rPr>
            <w:rStyle w:val="Hiperveza"/>
            <w:noProof/>
            <w:snapToGrid w:val="0"/>
            <w:w w:val="0"/>
          </w:rPr>
          <w:t>1.2</w:t>
        </w:r>
        <w:r>
          <w:rPr>
            <w:rFonts w:asciiTheme="minorHAnsi" w:eastAsiaTheme="minorEastAsia" w:hAnsiTheme="minorHAnsi" w:cstheme="minorBidi"/>
            <w:noProof/>
            <w:sz w:val="22"/>
            <w:szCs w:val="22"/>
            <w:lang w:val="hr-HR" w:eastAsia="hr-HR"/>
          </w:rPr>
          <w:tab/>
        </w:r>
        <w:r w:rsidRPr="00812E00">
          <w:rPr>
            <w:rStyle w:val="Hiperveza"/>
            <w:noProof/>
          </w:rPr>
          <w:t>Dissertation description text</w:t>
        </w:r>
        <w:r>
          <w:rPr>
            <w:noProof/>
            <w:webHidden/>
          </w:rPr>
          <w:tab/>
        </w:r>
        <w:r>
          <w:rPr>
            <w:noProof/>
            <w:webHidden/>
          </w:rPr>
          <w:fldChar w:fldCharType="begin"/>
        </w:r>
        <w:r>
          <w:rPr>
            <w:noProof/>
            <w:webHidden/>
          </w:rPr>
          <w:instrText xml:space="preserve"> PAGEREF _Toc419991681 \h </w:instrText>
        </w:r>
        <w:r>
          <w:rPr>
            <w:noProof/>
            <w:webHidden/>
          </w:rPr>
        </w:r>
        <w:r>
          <w:rPr>
            <w:noProof/>
            <w:webHidden/>
          </w:rPr>
          <w:fldChar w:fldCharType="separate"/>
        </w:r>
        <w:r>
          <w:rPr>
            <w:noProof/>
            <w:webHidden/>
          </w:rPr>
          <w:t>1</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682" w:history="1">
        <w:r w:rsidRPr="00812E00">
          <w:rPr>
            <w:rStyle w:val="Hiperveza"/>
            <w:noProof/>
            <w:snapToGrid w:val="0"/>
            <w:w w:val="0"/>
          </w:rPr>
          <w:t>1.3</w:t>
        </w:r>
        <w:r>
          <w:rPr>
            <w:rFonts w:asciiTheme="minorHAnsi" w:eastAsiaTheme="minorEastAsia" w:hAnsiTheme="minorHAnsi" w:cstheme="minorBidi"/>
            <w:noProof/>
            <w:sz w:val="22"/>
            <w:szCs w:val="22"/>
            <w:lang w:val="hr-HR" w:eastAsia="hr-HR"/>
          </w:rPr>
          <w:tab/>
        </w:r>
        <w:r w:rsidRPr="00812E00">
          <w:rPr>
            <w:rStyle w:val="Hiperveza"/>
            <w:noProof/>
          </w:rPr>
          <w:t>Problem formulation/description</w:t>
        </w:r>
        <w:r>
          <w:rPr>
            <w:noProof/>
            <w:webHidden/>
          </w:rPr>
          <w:tab/>
        </w:r>
        <w:r>
          <w:rPr>
            <w:noProof/>
            <w:webHidden/>
          </w:rPr>
          <w:fldChar w:fldCharType="begin"/>
        </w:r>
        <w:r>
          <w:rPr>
            <w:noProof/>
            <w:webHidden/>
          </w:rPr>
          <w:instrText xml:space="preserve"> PAGEREF _Toc419991682 \h </w:instrText>
        </w:r>
        <w:r>
          <w:rPr>
            <w:noProof/>
            <w:webHidden/>
          </w:rPr>
        </w:r>
        <w:r>
          <w:rPr>
            <w:noProof/>
            <w:webHidden/>
          </w:rPr>
          <w:fldChar w:fldCharType="separate"/>
        </w:r>
        <w:r>
          <w:rPr>
            <w:noProof/>
            <w:webHidden/>
          </w:rPr>
          <w:t>2</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683" w:history="1">
        <w:r w:rsidRPr="00812E00">
          <w:rPr>
            <w:rStyle w:val="Hiperveza"/>
            <w:noProof/>
            <w:snapToGrid w:val="0"/>
            <w:w w:val="0"/>
          </w:rPr>
          <w:t>1.4</w:t>
        </w:r>
        <w:r>
          <w:rPr>
            <w:rFonts w:asciiTheme="minorHAnsi" w:eastAsiaTheme="minorEastAsia" w:hAnsiTheme="minorHAnsi" w:cstheme="minorBidi"/>
            <w:noProof/>
            <w:sz w:val="22"/>
            <w:szCs w:val="22"/>
            <w:lang w:val="hr-HR" w:eastAsia="hr-HR"/>
          </w:rPr>
          <w:tab/>
        </w:r>
        <w:r w:rsidRPr="00812E00">
          <w:rPr>
            <w:rStyle w:val="Hiperveza"/>
            <w:noProof/>
          </w:rPr>
          <w:t>Proposed solution</w:t>
        </w:r>
        <w:r>
          <w:rPr>
            <w:noProof/>
            <w:webHidden/>
          </w:rPr>
          <w:tab/>
        </w:r>
        <w:r>
          <w:rPr>
            <w:noProof/>
            <w:webHidden/>
          </w:rPr>
          <w:fldChar w:fldCharType="begin"/>
        </w:r>
        <w:r>
          <w:rPr>
            <w:noProof/>
            <w:webHidden/>
          </w:rPr>
          <w:instrText xml:space="preserve"> PAGEREF _Toc419991683 \h </w:instrText>
        </w:r>
        <w:r>
          <w:rPr>
            <w:noProof/>
            <w:webHidden/>
          </w:rPr>
        </w:r>
        <w:r>
          <w:rPr>
            <w:noProof/>
            <w:webHidden/>
          </w:rPr>
          <w:fldChar w:fldCharType="separate"/>
        </w:r>
        <w:r>
          <w:rPr>
            <w:noProof/>
            <w:webHidden/>
          </w:rPr>
          <w:t>3</w:t>
        </w:r>
        <w:r>
          <w:rPr>
            <w:noProof/>
            <w:webHidden/>
          </w:rPr>
          <w:fldChar w:fldCharType="end"/>
        </w:r>
      </w:hyperlink>
    </w:p>
    <w:p w:rsidR="00CF3354" w:rsidRDefault="00CF3354">
      <w:pPr>
        <w:pStyle w:val="Sadraj1"/>
        <w:rPr>
          <w:rFonts w:asciiTheme="minorHAnsi" w:eastAsiaTheme="minorEastAsia" w:hAnsiTheme="minorHAnsi" w:cstheme="minorBidi"/>
          <w:noProof/>
          <w:sz w:val="22"/>
          <w:szCs w:val="22"/>
          <w:lang w:val="hr-HR" w:eastAsia="hr-HR"/>
        </w:rPr>
      </w:pPr>
      <w:hyperlink w:anchor="_Toc419991684" w:history="1">
        <w:r w:rsidRPr="00812E00">
          <w:rPr>
            <w:rStyle w:val="Hiperveza"/>
            <w:noProof/>
          </w:rPr>
          <w:t>2</w:t>
        </w:r>
        <w:r>
          <w:rPr>
            <w:rFonts w:asciiTheme="minorHAnsi" w:eastAsiaTheme="minorEastAsia" w:hAnsiTheme="minorHAnsi" w:cstheme="minorBidi"/>
            <w:noProof/>
            <w:sz w:val="22"/>
            <w:szCs w:val="22"/>
            <w:lang w:val="hr-HR" w:eastAsia="hr-HR"/>
          </w:rPr>
          <w:tab/>
        </w:r>
        <w:r w:rsidRPr="00812E00">
          <w:rPr>
            <w:rStyle w:val="Hiperveza"/>
            <w:noProof/>
          </w:rPr>
          <w:t>State of the art</w:t>
        </w:r>
        <w:r>
          <w:rPr>
            <w:noProof/>
            <w:webHidden/>
          </w:rPr>
          <w:tab/>
        </w:r>
        <w:r>
          <w:rPr>
            <w:noProof/>
            <w:webHidden/>
          </w:rPr>
          <w:fldChar w:fldCharType="begin"/>
        </w:r>
        <w:r>
          <w:rPr>
            <w:noProof/>
            <w:webHidden/>
          </w:rPr>
          <w:instrText xml:space="preserve"> PAGEREF _Toc419991684 \h </w:instrText>
        </w:r>
        <w:r>
          <w:rPr>
            <w:noProof/>
            <w:webHidden/>
          </w:rPr>
        </w:r>
        <w:r>
          <w:rPr>
            <w:noProof/>
            <w:webHidden/>
          </w:rPr>
          <w:fldChar w:fldCharType="separate"/>
        </w:r>
        <w:r>
          <w:rPr>
            <w:noProof/>
            <w:webHidden/>
          </w:rPr>
          <w:t>5</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685" w:history="1">
        <w:r w:rsidRPr="00812E00">
          <w:rPr>
            <w:rStyle w:val="Hiperveza"/>
            <w:noProof/>
            <w:snapToGrid w:val="0"/>
            <w:w w:val="0"/>
          </w:rPr>
          <w:t>2.1</w:t>
        </w:r>
        <w:r>
          <w:rPr>
            <w:rFonts w:asciiTheme="minorHAnsi" w:eastAsiaTheme="minorEastAsia" w:hAnsiTheme="minorHAnsi" w:cstheme="minorBidi"/>
            <w:noProof/>
            <w:sz w:val="22"/>
            <w:szCs w:val="22"/>
            <w:lang w:val="hr-HR" w:eastAsia="hr-HR"/>
          </w:rPr>
          <w:tab/>
        </w:r>
        <w:r w:rsidRPr="00812E00">
          <w:rPr>
            <w:rStyle w:val="Hiperveza"/>
            <w:noProof/>
          </w:rPr>
          <w:t>The Internet of Things (IoT)</w:t>
        </w:r>
        <w:r>
          <w:rPr>
            <w:noProof/>
            <w:webHidden/>
          </w:rPr>
          <w:tab/>
        </w:r>
        <w:r>
          <w:rPr>
            <w:noProof/>
            <w:webHidden/>
          </w:rPr>
          <w:fldChar w:fldCharType="begin"/>
        </w:r>
        <w:r>
          <w:rPr>
            <w:noProof/>
            <w:webHidden/>
          </w:rPr>
          <w:instrText xml:space="preserve"> PAGEREF _Toc419991685 \h </w:instrText>
        </w:r>
        <w:r>
          <w:rPr>
            <w:noProof/>
            <w:webHidden/>
          </w:rPr>
        </w:r>
        <w:r>
          <w:rPr>
            <w:noProof/>
            <w:webHidden/>
          </w:rPr>
          <w:fldChar w:fldCharType="separate"/>
        </w:r>
        <w:r>
          <w:rPr>
            <w:noProof/>
            <w:webHidden/>
          </w:rPr>
          <w:t>5</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686" w:history="1">
        <w:r w:rsidRPr="00812E00">
          <w:rPr>
            <w:rStyle w:val="Hiperveza"/>
            <w:noProof/>
            <w:snapToGrid w:val="0"/>
            <w:w w:val="0"/>
          </w:rPr>
          <w:t>2.2</w:t>
        </w:r>
        <w:r>
          <w:rPr>
            <w:rFonts w:asciiTheme="minorHAnsi" w:eastAsiaTheme="minorEastAsia" w:hAnsiTheme="minorHAnsi" w:cstheme="minorBidi"/>
            <w:noProof/>
            <w:sz w:val="22"/>
            <w:szCs w:val="22"/>
            <w:lang w:val="hr-HR" w:eastAsia="hr-HR"/>
          </w:rPr>
          <w:tab/>
        </w:r>
        <w:r w:rsidRPr="00812E00">
          <w:rPr>
            <w:rStyle w:val="Hiperveza"/>
            <w:noProof/>
          </w:rPr>
          <w:t>Machine to Machine communication (M2M)</w:t>
        </w:r>
        <w:r>
          <w:rPr>
            <w:noProof/>
            <w:webHidden/>
          </w:rPr>
          <w:tab/>
        </w:r>
        <w:r>
          <w:rPr>
            <w:noProof/>
            <w:webHidden/>
          </w:rPr>
          <w:fldChar w:fldCharType="begin"/>
        </w:r>
        <w:r>
          <w:rPr>
            <w:noProof/>
            <w:webHidden/>
          </w:rPr>
          <w:instrText xml:space="preserve"> PAGEREF _Toc419991686 \h </w:instrText>
        </w:r>
        <w:r>
          <w:rPr>
            <w:noProof/>
            <w:webHidden/>
          </w:rPr>
        </w:r>
        <w:r>
          <w:rPr>
            <w:noProof/>
            <w:webHidden/>
          </w:rPr>
          <w:fldChar w:fldCharType="separate"/>
        </w:r>
        <w:r>
          <w:rPr>
            <w:noProof/>
            <w:webHidden/>
          </w:rPr>
          <w:t>7</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687" w:history="1">
        <w:r w:rsidRPr="00812E00">
          <w:rPr>
            <w:rStyle w:val="Hiperveza"/>
            <w:noProof/>
            <w:snapToGrid w:val="0"/>
            <w:w w:val="0"/>
          </w:rPr>
          <w:t>2.3</w:t>
        </w:r>
        <w:r>
          <w:rPr>
            <w:rFonts w:asciiTheme="minorHAnsi" w:eastAsiaTheme="minorEastAsia" w:hAnsiTheme="minorHAnsi" w:cstheme="minorBidi"/>
            <w:noProof/>
            <w:sz w:val="22"/>
            <w:szCs w:val="22"/>
            <w:lang w:val="hr-HR" w:eastAsia="hr-HR"/>
          </w:rPr>
          <w:tab/>
        </w:r>
        <w:r w:rsidRPr="00812E00">
          <w:rPr>
            <w:rStyle w:val="Hiperveza"/>
            <w:noProof/>
          </w:rPr>
          <w:t>Big Data</w:t>
        </w:r>
        <w:r>
          <w:rPr>
            <w:noProof/>
            <w:webHidden/>
          </w:rPr>
          <w:tab/>
        </w:r>
        <w:r>
          <w:rPr>
            <w:noProof/>
            <w:webHidden/>
          </w:rPr>
          <w:fldChar w:fldCharType="begin"/>
        </w:r>
        <w:r>
          <w:rPr>
            <w:noProof/>
            <w:webHidden/>
          </w:rPr>
          <w:instrText xml:space="preserve"> PAGEREF _Toc419991687 \h </w:instrText>
        </w:r>
        <w:r>
          <w:rPr>
            <w:noProof/>
            <w:webHidden/>
          </w:rPr>
        </w:r>
        <w:r>
          <w:rPr>
            <w:noProof/>
            <w:webHidden/>
          </w:rPr>
          <w:fldChar w:fldCharType="separate"/>
        </w:r>
        <w:r>
          <w:rPr>
            <w:noProof/>
            <w:webHidden/>
          </w:rPr>
          <w:t>8</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688" w:history="1">
        <w:r w:rsidRPr="00812E00">
          <w:rPr>
            <w:rStyle w:val="Hiperveza"/>
            <w:noProof/>
            <w:snapToGrid w:val="0"/>
            <w:w w:val="0"/>
          </w:rPr>
          <w:t>2.4</w:t>
        </w:r>
        <w:r>
          <w:rPr>
            <w:rFonts w:asciiTheme="minorHAnsi" w:eastAsiaTheme="minorEastAsia" w:hAnsiTheme="minorHAnsi" w:cstheme="minorBidi"/>
            <w:noProof/>
            <w:sz w:val="22"/>
            <w:szCs w:val="22"/>
            <w:lang w:val="hr-HR" w:eastAsia="hr-HR"/>
          </w:rPr>
          <w:tab/>
        </w:r>
        <w:r w:rsidRPr="00812E00">
          <w:rPr>
            <w:rStyle w:val="Hiperveza"/>
            <w:noProof/>
          </w:rPr>
          <w:t>NoSQL</w:t>
        </w:r>
        <w:r>
          <w:rPr>
            <w:noProof/>
            <w:webHidden/>
          </w:rPr>
          <w:tab/>
        </w:r>
        <w:r>
          <w:rPr>
            <w:noProof/>
            <w:webHidden/>
          </w:rPr>
          <w:fldChar w:fldCharType="begin"/>
        </w:r>
        <w:r>
          <w:rPr>
            <w:noProof/>
            <w:webHidden/>
          </w:rPr>
          <w:instrText xml:space="preserve"> PAGEREF _Toc419991688 \h </w:instrText>
        </w:r>
        <w:r>
          <w:rPr>
            <w:noProof/>
            <w:webHidden/>
          </w:rPr>
        </w:r>
        <w:r>
          <w:rPr>
            <w:noProof/>
            <w:webHidden/>
          </w:rPr>
          <w:fldChar w:fldCharType="separate"/>
        </w:r>
        <w:r>
          <w:rPr>
            <w:noProof/>
            <w:webHidden/>
          </w:rPr>
          <w:t>9</w:t>
        </w:r>
        <w:r>
          <w:rPr>
            <w:noProof/>
            <w:webHidden/>
          </w:rPr>
          <w:fldChar w:fldCharType="end"/>
        </w:r>
      </w:hyperlink>
    </w:p>
    <w:p w:rsidR="00CF3354" w:rsidRDefault="00CF3354">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991689" w:history="1">
        <w:r w:rsidRPr="00812E00">
          <w:rPr>
            <w:rStyle w:val="Hiperveza"/>
            <w:noProof/>
          </w:rPr>
          <w:t>2.4.1</w:t>
        </w:r>
        <w:r>
          <w:rPr>
            <w:rFonts w:asciiTheme="minorHAnsi" w:eastAsiaTheme="minorEastAsia" w:hAnsiTheme="minorHAnsi" w:cstheme="minorBidi"/>
            <w:noProof/>
            <w:sz w:val="22"/>
            <w:szCs w:val="22"/>
            <w:lang w:val="hr-HR" w:eastAsia="hr-HR"/>
          </w:rPr>
          <w:tab/>
        </w:r>
        <w:r w:rsidRPr="00812E00">
          <w:rPr>
            <w:rStyle w:val="Hiperveza"/>
            <w:noProof/>
          </w:rPr>
          <w:t>Types of NoSQL databases</w:t>
        </w:r>
        <w:r>
          <w:rPr>
            <w:noProof/>
            <w:webHidden/>
          </w:rPr>
          <w:tab/>
        </w:r>
        <w:r>
          <w:rPr>
            <w:noProof/>
            <w:webHidden/>
          </w:rPr>
          <w:fldChar w:fldCharType="begin"/>
        </w:r>
        <w:r>
          <w:rPr>
            <w:noProof/>
            <w:webHidden/>
          </w:rPr>
          <w:instrText xml:space="preserve"> PAGEREF _Toc419991689 \h </w:instrText>
        </w:r>
        <w:r>
          <w:rPr>
            <w:noProof/>
            <w:webHidden/>
          </w:rPr>
        </w:r>
        <w:r>
          <w:rPr>
            <w:noProof/>
            <w:webHidden/>
          </w:rPr>
          <w:fldChar w:fldCharType="separate"/>
        </w:r>
        <w:r>
          <w:rPr>
            <w:noProof/>
            <w:webHidden/>
          </w:rPr>
          <w:t>9</w:t>
        </w:r>
        <w:r>
          <w:rPr>
            <w:noProof/>
            <w:webHidden/>
          </w:rPr>
          <w:fldChar w:fldCharType="end"/>
        </w:r>
      </w:hyperlink>
    </w:p>
    <w:p w:rsidR="00CF3354" w:rsidRDefault="00CF3354">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991690" w:history="1">
        <w:r w:rsidRPr="00812E00">
          <w:rPr>
            <w:rStyle w:val="Hiperveza"/>
            <w:noProof/>
          </w:rPr>
          <w:t>2.4.2</w:t>
        </w:r>
        <w:r>
          <w:rPr>
            <w:rFonts w:asciiTheme="minorHAnsi" w:eastAsiaTheme="minorEastAsia" w:hAnsiTheme="minorHAnsi" w:cstheme="minorBidi"/>
            <w:noProof/>
            <w:sz w:val="22"/>
            <w:szCs w:val="22"/>
            <w:lang w:val="hr-HR" w:eastAsia="hr-HR"/>
          </w:rPr>
          <w:tab/>
        </w:r>
        <w:r w:rsidRPr="00812E00">
          <w:rPr>
            <w:rStyle w:val="Hiperveza"/>
            <w:noProof/>
          </w:rPr>
          <w:t>General overview of the technologies available at the moment</w:t>
        </w:r>
        <w:r>
          <w:rPr>
            <w:noProof/>
            <w:webHidden/>
          </w:rPr>
          <w:tab/>
        </w:r>
        <w:r>
          <w:rPr>
            <w:noProof/>
            <w:webHidden/>
          </w:rPr>
          <w:fldChar w:fldCharType="begin"/>
        </w:r>
        <w:r>
          <w:rPr>
            <w:noProof/>
            <w:webHidden/>
          </w:rPr>
          <w:instrText xml:space="preserve"> PAGEREF _Toc419991690 \h </w:instrText>
        </w:r>
        <w:r>
          <w:rPr>
            <w:noProof/>
            <w:webHidden/>
          </w:rPr>
        </w:r>
        <w:r>
          <w:rPr>
            <w:noProof/>
            <w:webHidden/>
          </w:rPr>
          <w:fldChar w:fldCharType="separate"/>
        </w:r>
        <w:r>
          <w:rPr>
            <w:noProof/>
            <w:webHidden/>
          </w:rPr>
          <w:t>11</w:t>
        </w:r>
        <w:r>
          <w:rPr>
            <w:noProof/>
            <w:webHidden/>
          </w:rPr>
          <w:fldChar w:fldCharType="end"/>
        </w:r>
      </w:hyperlink>
    </w:p>
    <w:p w:rsidR="00CF3354" w:rsidRDefault="00CF3354">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991691" w:history="1">
        <w:r w:rsidRPr="00812E00">
          <w:rPr>
            <w:rStyle w:val="Hiperveza"/>
            <w:noProof/>
          </w:rPr>
          <w:t>2.4.3</w:t>
        </w:r>
        <w:r>
          <w:rPr>
            <w:rFonts w:asciiTheme="minorHAnsi" w:eastAsiaTheme="minorEastAsia" w:hAnsiTheme="minorHAnsi" w:cstheme="minorBidi"/>
            <w:noProof/>
            <w:sz w:val="22"/>
            <w:szCs w:val="22"/>
            <w:lang w:val="hr-HR" w:eastAsia="hr-HR"/>
          </w:rPr>
          <w:tab/>
        </w:r>
        <w:r w:rsidRPr="00812E00">
          <w:rPr>
            <w:rStyle w:val="Hiperveza"/>
            <w:noProof/>
          </w:rPr>
          <w:t>Security issues in NoSQL</w:t>
        </w:r>
        <w:r>
          <w:rPr>
            <w:noProof/>
            <w:webHidden/>
          </w:rPr>
          <w:tab/>
        </w:r>
        <w:r>
          <w:rPr>
            <w:noProof/>
            <w:webHidden/>
          </w:rPr>
          <w:fldChar w:fldCharType="begin"/>
        </w:r>
        <w:r>
          <w:rPr>
            <w:noProof/>
            <w:webHidden/>
          </w:rPr>
          <w:instrText xml:space="preserve"> PAGEREF _Toc419991691 \h </w:instrText>
        </w:r>
        <w:r>
          <w:rPr>
            <w:noProof/>
            <w:webHidden/>
          </w:rPr>
        </w:r>
        <w:r>
          <w:rPr>
            <w:noProof/>
            <w:webHidden/>
          </w:rPr>
          <w:fldChar w:fldCharType="separate"/>
        </w:r>
        <w:r>
          <w:rPr>
            <w:noProof/>
            <w:webHidden/>
          </w:rPr>
          <w:t>16</w:t>
        </w:r>
        <w:r>
          <w:rPr>
            <w:noProof/>
            <w:webHidden/>
          </w:rPr>
          <w:fldChar w:fldCharType="end"/>
        </w:r>
      </w:hyperlink>
    </w:p>
    <w:p w:rsidR="00CF3354" w:rsidRDefault="00CF3354">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991692" w:history="1">
        <w:r w:rsidRPr="00812E00">
          <w:rPr>
            <w:rStyle w:val="Hiperveza"/>
            <w:noProof/>
          </w:rPr>
          <w:t>2.4.4</w:t>
        </w:r>
        <w:r>
          <w:rPr>
            <w:rFonts w:asciiTheme="minorHAnsi" w:eastAsiaTheme="minorEastAsia" w:hAnsiTheme="minorHAnsi" w:cstheme="minorBidi"/>
            <w:noProof/>
            <w:sz w:val="22"/>
            <w:szCs w:val="22"/>
            <w:lang w:val="hr-HR" w:eastAsia="hr-HR"/>
          </w:rPr>
          <w:tab/>
        </w:r>
        <w:r w:rsidRPr="00812E00">
          <w:rPr>
            <w:rStyle w:val="Hiperveza"/>
            <w:noProof/>
          </w:rPr>
          <w:t>Performance studies and comparisons</w:t>
        </w:r>
        <w:r>
          <w:rPr>
            <w:noProof/>
            <w:webHidden/>
          </w:rPr>
          <w:tab/>
        </w:r>
        <w:r>
          <w:rPr>
            <w:noProof/>
            <w:webHidden/>
          </w:rPr>
          <w:fldChar w:fldCharType="begin"/>
        </w:r>
        <w:r>
          <w:rPr>
            <w:noProof/>
            <w:webHidden/>
          </w:rPr>
          <w:instrText xml:space="preserve"> PAGEREF _Toc419991692 \h </w:instrText>
        </w:r>
        <w:r>
          <w:rPr>
            <w:noProof/>
            <w:webHidden/>
          </w:rPr>
        </w:r>
        <w:r>
          <w:rPr>
            <w:noProof/>
            <w:webHidden/>
          </w:rPr>
          <w:fldChar w:fldCharType="separate"/>
        </w:r>
        <w:r>
          <w:rPr>
            <w:noProof/>
            <w:webHidden/>
          </w:rPr>
          <w:t>16</w:t>
        </w:r>
        <w:r>
          <w:rPr>
            <w:noProof/>
            <w:webHidden/>
          </w:rPr>
          <w:fldChar w:fldCharType="end"/>
        </w:r>
      </w:hyperlink>
    </w:p>
    <w:p w:rsidR="00CF3354" w:rsidRDefault="00CF3354">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991693" w:history="1">
        <w:r w:rsidRPr="00812E00">
          <w:rPr>
            <w:rStyle w:val="Hiperveza"/>
            <w:noProof/>
          </w:rPr>
          <w:t>2.4.5</w:t>
        </w:r>
        <w:r>
          <w:rPr>
            <w:rFonts w:asciiTheme="minorHAnsi" w:eastAsiaTheme="minorEastAsia" w:hAnsiTheme="minorHAnsi" w:cstheme="minorBidi"/>
            <w:noProof/>
            <w:sz w:val="22"/>
            <w:szCs w:val="22"/>
            <w:lang w:val="hr-HR" w:eastAsia="hr-HR"/>
          </w:rPr>
          <w:tab/>
        </w:r>
        <w:r w:rsidRPr="00812E00">
          <w:rPr>
            <w:rStyle w:val="Hiperveza"/>
            <w:noProof/>
          </w:rPr>
          <w:t>NoSQL Conclusion</w:t>
        </w:r>
        <w:r>
          <w:rPr>
            <w:noProof/>
            <w:webHidden/>
          </w:rPr>
          <w:tab/>
        </w:r>
        <w:r>
          <w:rPr>
            <w:noProof/>
            <w:webHidden/>
          </w:rPr>
          <w:fldChar w:fldCharType="begin"/>
        </w:r>
        <w:r>
          <w:rPr>
            <w:noProof/>
            <w:webHidden/>
          </w:rPr>
          <w:instrText xml:space="preserve"> PAGEREF _Toc419991693 \h </w:instrText>
        </w:r>
        <w:r>
          <w:rPr>
            <w:noProof/>
            <w:webHidden/>
          </w:rPr>
        </w:r>
        <w:r>
          <w:rPr>
            <w:noProof/>
            <w:webHidden/>
          </w:rPr>
          <w:fldChar w:fldCharType="separate"/>
        </w:r>
        <w:r>
          <w:rPr>
            <w:noProof/>
            <w:webHidden/>
          </w:rPr>
          <w:t>16</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694" w:history="1">
        <w:r w:rsidRPr="00812E00">
          <w:rPr>
            <w:rStyle w:val="Hiperveza"/>
            <w:noProof/>
            <w:snapToGrid w:val="0"/>
            <w:w w:val="0"/>
          </w:rPr>
          <w:t>2.5</w:t>
        </w:r>
        <w:r>
          <w:rPr>
            <w:rFonts w:asciiTheme="minorHAnsi" w:eastAsiaTheme="minorEastAsia" w:hAnsiTheme="minorHAnsi" w:cstheme="minorBidi"/>
            <w:noProof/>
            <w:sz w:val="22"/>
            <w:szCs w:val="22"/>
            <w:lang w:val="hr-HR" w:eastAsia="hr-HR"/>
          </w:rPr>
          <w:tab/>
        </w:r>
        <w:r w:rsidRPr="00812E00">
          <w:rPr>
            <w:rStyle w:val="Hiperveza"/>
            <w:noProof/>
          </w:rPr>
          <w:t>Access Control</w:t>
        </w:r>
        <w:r>
          <w:rPr>
            <w:noProof/>
            <w:webHidden/>
          </w:rPr>
          <w:tab/>
        </w:r>
        <w:r>
          <w:rPr>
            <w:noProof/>
            <w:webHidden/>
          </w:rPr>
          <w:fldChar w:fldCharType="begin"/>
        </w:r>
        <w:r>
          <w:rPr>
            <w:noProof/>
            <w:webHidden/>
          </w:rPr>
          <w:instrText xml:space="preserve"> PAGEREF _Toc419991694 \h </w:instrText>
        </w:r>
        <w:r>
          <w:rPr>
            <w:noProof/>
            <w:webHidden/>
          </w:rPr>
        </w:r>
        <w:r>
          <w:rPr>
            <w:noProof/>
            <w:webHidden/>
          </w:rPr>
          <w:fldChar w:fldCharType="separate"/>
        </w:r>
        <w:r>
          <w:rPr>
            <w:noProof/>
            <w:webHidden/>
          </w:rPr>
          <w:t>17</w:t>
        </w:r>
        <w:r>
          <w:rPr>
            <w:noProof/>
            <w:webHidden/>
          </w:rPr>
          <w:fldChar w:fldCharType="end"/>
        </w:r>
      </w:hyperlink>
    </w:p>
    <w:p w:rsidR="00CF3354" w:rsidRDefault="00CF3354">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991695" w:history="1">
        <w:r w:rsidRPr="00812E00">
          <w:rPr>
            <w:rStyle w:val="Hiperveza"/>
            <w:noProof/>
          </w:rPr>
          <w:t>2.5.1</w:t>
        </w:r>
        <w:r>
          <w:rPr>
            <w:rFonts w:asciiTheme="minorHAnsi" w:eastAsiaTheme="minorEastAsia" w:hAnsiTheme="minorHAnsi" w:cstheme="minorBidi"/>
            <w:noProof/>
            <w:sz w:val="22"/>
            <w:szCs w:val="22"/>
            <w:lang w:val="hr-HR" w:eastAsia="hr-HR"/>
          </w:rPr>
          <w:tab/>
        </w:r>
        <w:r w:rsidRPr="00812E00">
          <w:rPr>
            <w:rStyle w:val="Hiperveza"/>
            <w:noProof/>
          </w:rPr>
          <w:t>Types of access control</w:t>
        </w:r>
        <w:r>
          <w:rPr>
            <w:noProof/>
            <w:webHidden/>
          </w:rPr>
          <w:tab/>
        </w:r>
        <w:r>
          <w:rPr>
            <w:noProof/>
            <w:webHidden/>
          </w:rPr>
          <w:fldChar w:fldCharType="begin"/>
        </w:r>
        <w:r>
          <w:rPr>
            <w:noProof/>
            <w:webHidden/>
          </w:rPr>
          <w:instrText xml:space="preserve"> PAGEREF _Toc419991695 \h </w:instrText>
        </w:r>
        <w:r>
          <w:rPr>
            <w:noProof/>
            <w:webHidden/>
          </w:rPr>
        </w:r>
        <w:r>
          <w:rPr>
            <w:noProof/>
            <w:webHidden/>
          </w:rPr>
          <w:fldChar w:fldCharType="separate"/>
        </w:r>
        <w:r>
          <w:rPr>
            <w:noProof/>
            <w:webHidden/>
          </w:rPr>
          <w:t>17</w:t>
        </w:r>
        <w:r>
          <w:rPr>
            <w:noProof/>
            <w:webHidden/>
          </w:rPr>
          <w:fldChar w:fldCharType="end"/>
        </w:r>
      </w:hyperlink>
    </w:p>
    <w:p w:rsidR="00CF3354" w:rsidRDefault="00CF3354">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991696" w:history="1">
        <w:r w:rsidRPr="00812E00">
          <w:rPr>
            <w:rStyle w:val="Hiperveza"/>
            <w:noProof/>
          </w:rPr>
          <w:t>2.5.2</w:t>
        </w:r>
        <w:r>
          <w:rPr>
            <w:rFonts w:asciiTheme="minorHAnsi" w:eastAsiaTheme="minorEastAsia" w:hAnsiTheme="minorHAnsi" w:cstheme="minorBidi"/>
            <w:noProof/>
            <w:sz w:val="22"/>
            <w:szCs w:val="22"/>
            <w:lang w:val="hr-HR" w:eastAsia="hr-HR"/>
          </w:rPr>
          <w:tab/>
        </w:r>
        <w:r w:rsidRPr="00812E00">
          <w:rPr>
            <w:rStyle w:val="Hiperveza"/>
            <w:noProof/>
          </w:rPr>
          <w:t>OASIS, XACML and JSON</w:t>
        </w:r>
        <w:r>
          <w:rPr>
            <w:noProof/>
            <w:webHidden/>
          </w:rPr>
          <w:tab/>
        </w:r>
        <w:r>
          <w:rPr>
            <w:noProof/>
            <w:webHidden/>
          </w:rPr>
          <w:fldChar w:fldCharType="begin"/>
        </w:r>
        <w:r>
          <w:rPr>
            <w:noProof/>
            <w:webHidden/>
          </w:rPr>
          <w:instrText xml:space="preserve"> PAGEREF _Toc419991696 \h </w:instrText>
        </w:r>
        <w:r>
          <w:rPr>
            <w:noProof/>
            <w:webHidden/>
          </w:rPr>
        </w:r>
        <w:r>
          <w:rPr>
            <w:noProof/>
            <w:webHidden/>
          </w:rPr>
          <w:fldChar w:fldCharType="separate"/>
        </w:r>
        <w:r>
          <w:rPr>
            <w:noProof/>
            <w:webHidden/>
          </w:rPr>
          <w:t>19</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697" w:history="1">
        <w:r w:rsidRPr="00812E00">
          <w:rPr>
            <w:rStyle w:val="Hiperveza"/>
            <w:noProof/>
            <w:snapToGrid w:val="0"/>
            <w:w w:val="0"/>
          </w:rPr>
          <w:t>2.6</w:t>
        </w:r>
        <w:r>
          <w:rPr>
            <w:rFonts w:asciiTheme="minorHAnsi" w:eastAsiaTheme="minorEastAsia" w:hAnsiTheme="minorHAnsi" w:cstheme="minorBidi"/>
            <w:noProof/>
            <w:sz w:val="22"/>
            <w:szCs w:val="22"/>
            <w:lang w:val="hr-HR" w:eastAsia="hr-HR"/>
          </w:rPr>
          <w:tab/>
        </w:r>
        <w:r w:rsidRPr="00812E00">
          <w:rPr>
            <w:rStyle w:val="Hiperveza"/>
            <w:noProof/>
          </w:rPr>
          <w:t>SMARTIE</w:t>
        </w:r>
        <w:r>
          <w:rPr>
            <w:noProof/>
            <w:webHidden/>
          </w:rPr>
          <w:tab/>
        </w:r>
        <w:r>
          <w:rPr>
            <w:noProof/>
            <w:webHidden/>
          </w:rPr>
          <w:fldChar w:fldCharType="begin"/>
        </w:r>
        <w:r>
          <w:rPr>
            <w:noProof/>
            <w:webHidden/>
          </w:rPr>
          <w:instrText xml:space="preserve"> PAGEREF _Toc419991697 \h </w:instrText>
        </w:r>
        <w:r>
          <w:rPr>
            <w:noProof/>
            <w:webHidden/>
          </w:rPr>
        </w:r>
        <w:r>
          <w:rPr>
            <w:noProof/>
            <w:webHidden/>
          </w:rPr>
          <w:fldChar w:fldCharType="separate"/>
        </w:r>
        <w:r>
          <w:rPr>
            <w:noProof/>
            <w:webHidden/>
          </w:rPr>
          <w:t>22</w:t>
        </w:r>
        <w:r>
          <w:rPr>
            <w:noProof/>
            <w:webHidden/>
          </w:rPr>
          <w:fldChar w:fldCharType="end"/>
        </w:r>
      </w:hyperlink>
    </w:p>
    <w:p w:rsidR="00CF3354" w:rsidRDefault="00CF3354">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991698" w:history="1">
        <w:r w:rsidRPr="00812E00">
          <w:rPr>
            <w:rStyle w:val="Hiperveza"/>
            <w:noProof/>
          </w:rPr>
          <w:t>2.6.1</w:t>
        </w:r>
        <w:r>
          <w:rPr>
            <w:rFonts w:asciiTheme="minorHAnsi" w:eastAsiaTheme="minorEastAsia" w:hAnsiTheme="minorHAnsi" w:cstheme="minorBidi"/>
            <w:noProof/>
            <w:sz w:val="22"/>
            <w:szCs w:val="22"/>
            <w:lang w:val="hr-HR" w:eastAsia="hr-HR"/>
          </w:rPr>
          <w:tab/>
        </w:r>
        <w:r w:rsidRPr="00812E00">
          <w:rPr>
            <w:rStyle w:val="Hiperveza"/>
            <w:noProof/>
          </w:rPr>
          <w:t>Brief Overview</w:t>
        </w:r>
        <w:r>
          <w:rPr>
            <w:noProof/>
            <w:webHidden/>
          </w:rPr>
          <w:tab/>
        </w:r>
        <w:r>
          <w:rPr>
            <w:noProof/>
            <w:webHidden/>
          </w:rPr>
          <w:fldChar w:fldCharType="begin"/>
        </w:r>
        <w:r>
          <w:rPr>
            <w:noProof/>
            <w:webHidden/>
          </w:rPr>
          <w:instrText xml:space="preserve"> PAGEREF _Toc419991698 \h </w:instrText>
        </w:r>
        <w:r>
          <w:rPr>
            <w:noProof/>
            <w:webHidden/>
          </w:rPr>
        </w:r>
        <w:r>
          <w:rPr>
            <w:noProof/>
            <w:webHidden/>
          </w:rPr>
          <w:fldChar w:fldCharType="separate"/>
        </w:r>
        <w:r>
          <w:rPr>
            <w:noProof/>
            <w:webHidden/>
          </w:rPr>
          <w:t>22</w:t>
        </w:r>
        <w:r>
          <w:rPr>
            <w:noProof/>
            <w:webHidden/>
          </w:rPr>
          <w:fldChar w:fldCharType="end"/>
        </w:r>
      </w:hyperlink>
    </w:p>
    <w:p w:rsidR="00CF3354" w:rsidRDefault="00CF3354">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9991699" w:history="1">
        <w:r w:rsidRPr="00812E00">
          <w:rPr>
            <w:rStyle w:val="Hiperveza"/>
            <w:noProof/>
          </w:rPr>
          <w:t>2.6.2</w:t>
        </w:r>
        <w:r>
          <w:rPr>
            <w:rFonts w:asciiTheme="minorHAnsi" w:eastAsiaTheme="minorEastAsia" w:hAnsiTheme="minorHAnsi" w:cstheme="minorBidi"/>
            <w:noProof/>
            <w:sz w:val="22"/>
            <w:szCs w:val="22"/>
            <w:lang w:val="hr-HR" w:eastAsia="hr-HR"/>
          </w:rPr>
          <w:tab/>
        </w:r>
        <w:r w:rsidRPr="00812E00">
          <w:rPr>
            <w:rStyle w:val="Hiperveza"/>
            <w:noProof/>
          </w:rPr>
          <w:t>Conclusion</w:t>
        </w:r>
        <w:r>
          <w:rPr>
            <w:noProof/>
            <w:webHidden/>
          </w:rPr>
          <w:tab/>
        </w:r>
        <w:r>
          <w:rPr>
            <w:noProof/>
            <w:webHidden/>
          </w:rPr>
          <w:fldChar w:fldCharType="begin"/>
        </w:r>
        <w:r>
          <w:rPr>
            <w:noProof/>
            <w:webHidden/>
          </w:rPr>
          <w:instrText xml:space="preserve"> PAGEREF _Toc419991699 \h </w:instrText>
        </w:r>
        <w:r>
          <w:rPr>
            <w:noProof/>
            <w:webHidden/>
          </w:rPr>
        </w:r>
        <w:r>
          <w:rPr>
            <w:noProof/>
            <w:webHidden/>
          </w:rPr>
          <w:fldChar w:fldCharType="separate"/>
        </w:r>
        <w:r>
          <w:rPr>
            <w:noProof/>
            <w:webHidden/>
          </w:rPr>
          <w:t>23</w:t>
        </w:r>
        <w:r>
          <w:rPr>
            <w:noProof/>
            <w:webHidden/>
          </w:rPr>
          <w:fldChar w:fldCharType="end"/>
        </w:r>
      </w:hyperlink>
    </w:p>
    <w:p w:rsidR="00CF3354" w:rsidRDefault="00CF3354">
      <w:pPr>
        <w:pStyle w:val="Sadraj1"/>
        <w:rPr>
          <w:rFonts w:asciiTheme="minorHAnsi" w:eastAsiaTheme="minorEastAsia" w:hAnsiTheme="minorHAnsi" w:cstheme="minorBidi"/>
          <w:noProof/>
          <w:sz w:val="22"/>
          <w:szCs w:val="22"/>
          <w:lang w:val="hr-HR" w:eastAsia="hr-HR"/>
        </w:rPr>
      </w:pPr>
      <w:hyperlink w:anchor="_Toc419991700" w:history="1">
        <w:r w:rsidRPr="00812E00">
          <w:rPr>
            <w:rStyle w:val="Hiperveza"/>
            <w:noProof/>
          </w:rPr>
          <w:t>3</w:t>
        </w:r>
        <w:r>
          <w:rPr>
            <w:rFonts w:asciiTheme="minorHAnsi" w:eastAsiaTheme="minorEastAsia" w:hAnsiTheme="minorHAnsi" w:cstheme="minorBidi"/>
            <w:noProof/>
            <w:sz w:val="22"/>
            <w:szCs w:val="22"/>
            <w:lang w:val="hr-HR" w:eastAsia="hr-HR"/>
          </w:rPr>
          <w:tab/>
        </w:r>
        <w:r w:rsidRPr="00812E00">
          <w:rPr>
            <w:rStyle w:val="Hiperveza"/>
            <w:noProof/>
          </w:rPr>
          <w:t>Solution project description</w:t>
        </w:r>
        <w:r>
          <w:rPr>
            <w:noProof/>
            <w:webHidden/>
          </w:rPr>
          <w:tab/>
        </w:r>
        <w:r>
          <w:rPr>
            <w:noProof/>
            <w:webHidden/>
          </w:rPr>
          <w:fldChar w:fldCharType="begin"/>
        </w:r>
        <w:r>
          <w:rPr>
            <w:noProof/>
            <w:webHidden/>
          </w:rPr>
          <w:instrText xml:space="preserve"> PAGEREF _Toc419991700 \h </w:instrText>
        </w:r>
        <w:r>
          <w:rPr>
            <w:noProof/>
            <w:webHidden/>
          </w:rPr>
        </w:r>
        <w:r>
          <w:rPr>
            <w:noProof/>
            <w:webHidden/>
          </w:rPr>
          <w:fldChar w:fldCharType="separate"/>
        </w:r>
        <w:r>
          <w:rPr>
            <w:noProof/>
            <w:webHidden/>
          </w:rPr>
          <w:t>24</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701" w:history="1">
        <w:r w:rsidRPr="00812E00">
          <w:rPr>
            <w:rStyle w:val="Hiperveza"/>
            <w:noProof/>
            <w:snapToGrid w:val="0"/>
            <w:w w:val="0"/>
          </w:rPr>
          <w:t>3.1</w:t>
        </w:r>
        <w:r>
          <w:rPr>
            <w:rFonts w:asciiTheme="minorHAnsi" w:eastAsiaTheme="minorEastAsia" w:hAnsiTheme="minorHAnsi" w:cstheme="minorBidi"/>
            <w:noProof/>
            <w:sz w:val="22"/>
            <w:szCs w:val="22"/>
            <w:lang w:val="hr-HR" w:eastAsia="hr-HR"/>
          </w:rPr>
          <w:tab/>
        </w:r>
        <w:r w:rsidRPr="00812E00">
          <w:rPr>
            <w:rStyle w:val="Hiperveza"/>
            <w:noProof/>
          </w:rPr>
          <w:t>General architecture, design choices and technologies used</w:t>
        </w:r>
        <w:r>
          <w:rPr>
            <w:noProof/>
            <w:webHidden/>
          </w:rPr>
          <w:tab/>
        </w:r>
        <w:r>
          <w:rPr>
            <w:noProof/>
            <w:webHidden/>
          </w:rPr>
          <w:fldChar w:fldCharType="begin"/>
        </w:r>
        <w:r>
          <w:rPr>
            <w:noProof/>
            <w:webHidden/>
          </w:rPr>
          <w:instrText xml:space="preserve"> PAGEREF _Toc419991701 \h </w:instrText>
        </w:r>
        <w:r>
          <w:rPr>
            <w:noProof/>
            <w:webHidden/>
          </w:rPr>
        </w:r>
        <w:r>
          <w:rPr>
            <w:noProof/>
            <w:webHidden/>
          </w:rPr>
          <w:fldChar w:fldCharType="separate"/>
        </w:r>
        <w:r>
          <w:rPr>
            <w:noProof/>
            <w:webHidden/>
          </w:rPr>
          <w:t>24</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702" w:history="1">
        <w:r w:rsidRPr="00812E00">
          <w:rPr>
            <w:rStyle w:val="Hiperveza"/>
            <w:noProof/>
            <w:snapToGrid w:val="0"/>
            <w:w w:val="0"/>
          </w:rPr>
          <w:t>3.2</w:t>
        </w:r>
        <w:r>
          <w:rPr>
            <w:rFonts w:asciiTheme="minorHAnsi" w:eastAsiaTheme="minorEastAsia" w:hAnsiTheme="minorHAnsi" w:cstheme="minorBidi"/>
            <w:noProof/>
            <w:sz w:val="22"/>
            <w:szCs w:val="22"/>
            <w:lang w:val="hr-HR" w:eastAsia="hr-HR"/>
          </w:rPr>
          <w:tab/>
        </w:r>
        <w:r w:rsidRPr="00812E00">
          <w:rPr>
            <w:rStyle w:val="Hiperveza"/>
            <w:noProof/>
          </w:rPr>
          <w:t>Description of components</w:t>
        </w:r>
        <w:r>
          <w:rPr>
            <w:noProof/>
            <w:webHidden/>
          </w:rPr>
          <w:tab/>
        </w:r>
        <w:r>
          <w:rPr>
            <w:noProof/>
            <w:webHidden/>
          </w:rPr>
          <w:fldChar w:fldCharType="begin"/>
        </w:r>
        <w:r>
          <w:rPr>
            <w:noProof/>
            <w:webHidden/>
          </w:rPr>
          <w:instrText xml:space="preserve"> PAGEREF _Toc419991702 \h </w:instrText>
        </w:r>
        <w:r>
          <w:rPr>
            <w:noProof/>
            <w:webHidden/>
          </w:rPr>
        </w:r>
        <w:r>
          <w:rPr>
            <w:noProof/>
            <w:webHidden/>
          </w:rPr>
          <w:fldChar w:fldCharType="separate"/>
        </w:r>
        <w:r>
          <w:rPr>
            <w:noProof/>
            <w:webHidden/>
          </w:rPr>
          <w:t>27</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703" w:history="1">
        <w:r w:rsidRPr="00812E00">
          <w:rPr>
            <w:rStyle w:val="Hiperveza"/>
            <w:noProof/>
            <w:snapToGrid w:val="0"/>
            <w:w w:val="0"/>
          </w:rPr>
          <w:t>3.3</w:t>
        </w:r>
        <w:r>
          <w:rPr>
            <w:rFonts w:asciiTheme="minorHAnsi" w:eastAsiaTheme="minorEastAsia" w:hAnsiTheme="minorHAnsi" w:cstheme="minorBidi"/>
            <w:noProof/>
            <w:sz w:val="22"/>
            <w:szCs w:val="22"/>
            <w:lang w:val="hr-HR" w:eastAsia="hr-HR"/>
          </w:rPr>
          <w:tab/>
        </w:r>
        <w:r w:rsidRPr="00812E00">
          <w:rPr>
            <w:rStyle w:val="Hiperveza"/>
            <w:noProof/>
          </w:rPr>
          <w:t>Integration scenarios</w:t>
        </w:r>
        <w:r>
          <w:rPr>
            <w:noProof/>
            <w:webHidden/>
          </w:rPr>
          <w:tab/>
        </w:r>
        <w:r>
          <w:rPr>
            <w:noProof/>
            <w:webHidden/>
          </w:rPr>
          <w:fldChar w:fldCharType="begin"/>
        </w:r>
        <w:r>
          <w:rPr>
            <w:noProof/>
            <w:webHidden/>
          </w:rPr>
          <w:instrText xml:space="preserve"> PAGEREF _Toc419991703 \h </w:instrText>
        </w:r>
        <w:r>
          <w:rPr>
            <w:noProof/>
            <w:webHidden/>
          </w:rPr>
        </w:r>
        <w:r>
          <w:rPr>
            <w:noProof/>
            <w:webHidden/>
          </w:rPr>
          <w:fldChar w:fldCharType="separate"/>
        </w:r>
        <w:r>
          <w:rPr>
            <w:noProof/>
            <w:webHidden/>
          </w:rPr>
          <w:t>32</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704" w:history="1">
        <w:r w:rsidRPr="00812E00">
          <w:rPr>
            <w:rStyle w:val="Hiperveza"/>
            <w:noProof/>
            <w:snapToGrid w:val="0"/>
            <w:w w:val="0"/>
          </w:rPr>
          <w:t>3.4</w:t>
        </w:r>
        <w:r>
          <w:rPr>
            <w:rFonts w:asciiTheme="minorHAnsi" w:eastAsiaTheme="minorEastAsia" w:hAnsiTheme="minorHAnsi" w:cstheme="minorBidi"/>
            <w:noProof/>
            <w:sz w:val="22"/>
            <w:szCs w:val="22"/>
            <w:lang w:val="hr-HR" w:eastAsia="hr-HR"/>
          </w:rPr>
          <w:tab/>
        </w:r>
        <w:r w:rsidRPr="00812E00">
          <w:rPr>
            <w:rStyle w:val="Hiperveza"/>
            <w:noProof/>
          </w:rPr>
          <w:t>Development process</w:t>
        </w:r>
        <w:r>
          <w:rPr>
            <w:noProof/>
            <w:webHidden/>
          </w:rPr>
          <w:tab/>
        </w:r>
        <w:r>
          <w:rPr>
            <w:noProof/>
            <w:webHidden/>
          </w:rPr>
          <w:fldChar w:fldCharType="begin"/>
        </w:r>
        <w:r>
          <w:rPr>
            <w:noProof/>
            <w:webHidden/>
          </w:rPr>
          <w:instrText xml:space="preserve"> PAGEREF _Toc419991704 \h </w:instrText>
        </w:r>
        <w:r>
          <w:rPr>
            <w:noProof/>
            <w:webHidden/>
          </w:rPr>
        </w:r>
        <w:r>
          <w:rPr>
            <w:noProof/>
            <w:webHidden/>
          </w:rPr>
          <w:fldChar w:fldCharType="separate"/>
        </w:r>
        <w:r>
          <w:rPr>
            <w:noProof/>
            <w:webHidden/>
          </w:rPr>
          <w:t>34</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705" w:history="1">
        <w:r w:rsidRPr="00812E00">
          <w:rPr>
            <w:rStyle w:val="Hiperveza"/>
            <w:noProof/>
            <w:snapToGrid w:val="0"/>
            <w:w w:val="0"/>
          </w:rPr>
          <w:t>3.5</w:t>
        </w:r>
        <w:r>
          <w:rPr>
            <w:rFonts w:asciiTheme="minorHAnsi" w:eastAsiaTheme="minorEastAsia" w:hAnsiTheme="minorHAnsi" w:cstheme="minorBidi"/>
            <w:noProof/>
            <w:sz w:val="22"/>
            <w:szCs w:val="22"/>
            <w:lang w:val="hr-HR" w:eastAsia="hr-HR"/>
          </w:rPr>
          <w:tab/>
        </w:r>
        <w:r w:rsidRPr="00812E00">
          <w:rPr>
            <w:rStyle w:val="Hiperveza"/>
            <w:noProof/>
          </w:rPr>
          <w:t>Potential improvements/achievements</w:t>
        </w:r>
        <w:r>
          <w:rPr>
            <w:noProof/>
            <w:webHidden/>
          </w:rPr>
          <w:tab/>
        </w:r>
        <w:r>
          <w:rPr>
            <w:noProof/>
            <w:webHidden/>
          </w:rPr>
          <w:fldChar w:fldCharType="begin"/>
        </w:r>
        <w:r>
          <w:rPr>
            <w:noProof/>
            <w:webHidden/>
          </w:rPr>
          <w:instrText xml:space="preserve"> PAGEREF _Toc419991705 \h </w:instrText>
        </w:r>
        <w:r>
          <w:rPr>
            <w:noProof/>
            <w:webHidden/>
          </w:rPr>
        </w:r>
        <w:r>
          <w:rPr>
            <w:noProof/>
            <w:webHidden/>
          </w:rPr>
          <w:fldChar w:fldCharType="separate"/>
        </w:r>
        <w:r>
          <w:rPr>
            <w:noProof/>
            <w:webHidden/>
          </w:rPr>
          <w:t>35</w:t>
        </w:r>
        <w:r>
          <w:rPr>
            <w:noProof/>
            <w:webHidden/>
          </w:rPr>
          <w:fldChar w:fldCharType="end"/>
        </w:r>
      </w:hyperlink>
    </w:p>
    <w:p w:rsidR="00CF3354" w:rsidRDefault="00CF3354">
      <w:pPr>
        <w:pStyle w:val="Sadraj1"/>
        <w:rPr>
          <w:rFonts w:asciiTheme="minorHAnsi" w:eastAsiaTheme="minorEastAsia" w:hAnsiTheme="minorHAnsi" w:cstheme="minorBidi"/>
          <w:noProof/>
          <w:sz w:val="22"/>
          <w:szCs w:val="22"/>
          <w:lang w:val="hr-HR" w:eastAsia="hr-HR"/>
        </w:rPr>
      </w:pPr>
      <w:hyperlink w:anchor="_Toc419991706" w:history="1">
        <w:r w:rsidRPr="00812E00">
          <w:rPr>
            <w:rStyle w:val="Hiperveza"/>
            <w:noProof/>
          </w:rPr>
          <w:t>4</w:t>
        </w:r>
        <w:r>
          <w:rPr>
            <w:rFonts w:asciiTheme="minorHAnsi" w:eastAsiaTheme="minorEastAsia" w:hAnsiTheme="minorHAnsi" w:cstheme="minorBidi"/>
            <w:noProof/>
            <w:sz w:val="22"/>
            <w:szCs w:val="22"/>
            <w:lang w:val="hr-HR" w:eastAsia="hr-HR"/>
          </w:rPr>
          <w:tab/>
        </w:r>
        <w:r w:rsidRPr="00812E00">
          <w:rPr>
            <w:rStyle w:val="Hiperveza"/>
            <w:noProof/>
          </w:rPr>
          <w:t>Testing</w:t>
        </w:r>
        <w:r>
          <w:rPr>
            <w:noProof/>
            <w:webHidden/>
          </w:rPr>
          <w:tab/>
        </w:r>
        <w:r>
          <w:rPr>
            <w:noProof/>
            <w:webHidden/>
          </w:rPr>
          <w:fldChar w:fldCharType="begin"/>
        </w:r>
        <w:r>
          <w:rPr>
            <w:noProof/>
            <w:webHidden/>
          </w:rPr>
          <w:instrText xml:space="preserve"> PAGEREF _Toc419991706 \h </w:instrText>
        </w:r>
        <w:r>
          <w:rPr>
            <w:noProof/>
            <w:webHidden/>
          </w:rPr>
        </w:r>
        <w:r>
          <w:rPr>
            <w:noProof/>
            <w:webHidden/>
          </w:rPr>
          <w:fldChar w:fldCharType="separate"/>
        </w:r>
        <w:r>
          <w:rPr>
            <w:noProof/>
            <w:webHidden/>
          </w:rPr>
          <w:t>37</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707" w:history="1">
        <w:r w:rsidRPr="00812E00">
          <w:rPr>
            <w:rStyle w:val="Hiperveza"/>
            <w:noProof/>
            <w:snapToGrid w:val="0"/>
            <w:w w:val="0"/>
          </w:rPr>
          <w:t>4.1</w:t>
        </w:r>
        <w:r>
          <w:rPr>
            <w:rFonts w:asciiTheme="minorHAnsi" w:eastAsiaTheme="minorEastAsia" w:hAnsiTheme="minorHAnsi" w:cstheme="minorBidi"/>
            <w:noProof/>
            <w:sz w:val="22"/>
            <w:szCs w:val="22"/>
            <w:lang w:val="hr-HR" w:eastAsia="hr-HR"/>
          </w:rPr>
          <w:tab/>
        </w:r>
        <w:r w:rsidRPr="00812E00">
          <w:rPr>
            <w:rStyle w:val="Hiperveza"/>
            <w:noProof/>
          </w:rPr>
          <w:t>Test scenatio - local scenario</w:t>
        </w:r>
        <w:r>
          <w:rPr>
            <w:noProof/>
            <w:webHidden/>
          </w:rPr>
          <w:tab/>
        </w:r>
        <w:r>
          <w:rPr>
            <w:noProof/>
            <w:webHidden/>
          </w:rPr>
          <w:fldChar w:fldCharType="begin"/>
        </w:r>
        <w:r>
          <w:rPr>
            <w:noProof/>
            <w:webHidden/>
          </w:rPr>
          <w:instrText xml:space="preserve"> PAGEREF _Toc419991707 \h </w:instrText>
        </w:r>
        <w:r>
          <w:rPr>
            <w:noProof/>
            <w:webHidden/>
          </w:rPr>
        </w:r>
        <w:r>
          <w:rPr>
            <w:noProof/>
            <w:webHidden/>
          </w:rPr>
          <w:fldChar w:fldCharType="separate"/>
        </w:r>
        <w:r>
          <w:rPr>
            <w:noProof/>
            <w:webHidden/>
          </w:rPr>
          <w:t>37</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708" w:history="1">
        <w:r w:rsidRPr="00812E00">
          <w:rPr>
            <w:rStyle w:val="Hiperveza"/>
            <w:noProof/>
            <w:snapToGrid w:val="0"/>
            <w:w w:val="0"/>
          </w:rPr>
          <w:t>4.2</w:t>
        </w:r>
        <w:r>
          <w:rPr>
            <w:rFonts w:asciiTheme="minorHAnsi" w:eastAsiaTheme="minorEastAsia" w:hAnsiTheme="minorHAnsi" w:cstheme="minorBidi"/>
            <w:noProof/>
            <w:sz w:val="22"/>
            <w:szCs w:val="22"/>
            <w:lang w:val="hr-HR" w:eastAsia="hr-HR"/>
          </w:rPr>
          <w:tab/>
        </w:r>
        <w:r w:rsidRPr="00812E00">
          <w:rPr>
            <w:rStyle w:val="Hiperveza"/>
            <w:noProof/>
          </w:rPr>
          <w:t>Test scenario - real data, real IoT scenario</w:t>
        </w:r>
        <w:r>
          <w:rPr>
            <w:noProof/>
            <w:webHidden/>
          </w:rPr>
          <w:tab/>
        </w:r>
        <w:r>
          <w:rPr>
            <w:noProof/>
            <w:webHidden/>
          </w:rPr>
          <w:fldChar w:fldCharType="begin"/>
        </w:r>
        <w:r>
          <w:rPr>
            <w:noProof/>
            <w:webHidden/>
          </w:rPr>
          <w:instrText xml:space="preserve"> PAGEREF _Toc419991708 \h </w:instrText>
        </w:r>
        <w:r>
          <w:rPr>
            <w:noProof/>
            <w:webHidden/>
          </w:rPr>
        </w:r>
        <w:r>
          <w:rPr>
            <w:noProof/>
            <w:webHidden/>
          </w:rPr>
          <w:fldChar w:fldCharType="separate"/>
        </w:r>
        <w:r>
          <w:rPr>
            <w:noProof/>
            <w:webHidden/>
          </w:rPr>
          <w:t>37</w:t>
        </w:r>
        <w:r>
          <w:rPr>
            <w:noProof/>
            <w:webHidden/>
          </w:rPr>
          <w:fldChar w:fldCharType="end"/>
        </w:r>
      </w:hyperlink>
    </w:p>
    <w:p w:rsidR="00CF3354" w:rsidRDefault="00CF3354">
      <w:pPr>
        <w:pStyle w:val="Sadraj1"/>
        <w:rPr>
          <w:rFonts w:asciiTheme="minorHAnsi" w:eastAsiaTheme="minorEastAsia" w:hAnsiTheme="minorHAnsi" w:cstheme="minorBidi"/>
          <w:noProof/>
          <w:sz w:val="22"/>
          <w:szCs w:val="22"/>
          <w:lang w:val="hr-HR" w:eastAsia="hr-HR"/>
        </w:rPr>
      </w:pPr>
      <w:hyperlink w:anchor="_Toc419991709" w:history="1">
        <w:r w:rsidRPr="00812E00">
          <w:rPr>
            <w:rStyle w:val="Hiperveza"/>
            <w:noProof/>
          </w:rPr>
          <w:t>5</w:t>
        </w:r>
        <w:r>
          <w:rPr>
            <w:rFonts w:asciiTheme="minorHAnsi" w:eastAsiaTheme="minorEastAsia" w:hAnsiTheme="minorHAnsi" w:cstheme="minorBidi"/>
            <w:noProof/>
            <w:sz w:val="22"/>
            <w:szCs w:val="22"/>
            <w:lang w:val="hr-HR" w:eastAsia="hr-HR"/>
          </w:rPr>
          <w:tab/>
        </w:r>
        <w:r w:rsidRPr="00812E00">
          <w:rPr>
            <w:rStyle w:val="Hiperveza"/>
            <w:noProof/>
          </w:rPr>
          <w:t>Integration/testing with SMARTIE</w:t>
        </w:r>
        <w:r>
          <w:rPr>
            <w:noProof/>
            <w:webHidden/>
          </w:rPr>
          <w:tab/>
        </w:r>
        <w:r>
          <w:rPr>
            <w:noProof/>
            <w:webHidden/>
          </w:rPr>
          <w:fldChar w:fldCharType="begin"/>
        </w:r>
        <w:r>
          <w:rPr>
            <w:noProof/>
            <w:webHidden/>
          </w:rPr>
          <w:instrText xml:space="preserve"> PAGEREF _Toc419991709 \h </w:instrText>
        </w:r>
        <w:r>
          <w:rPr>
            <w:noProof/>
            <w:webHidden/>
          </w:rPr>
        </w:r>
        <w:r>
          <w:rPr>
            <w:noProof/>
            <w:webHidden/>
          </w:rPr>
          <w:fldChar w:fldCharType="separate"/>
        </w:r>
        <w:r>
          <w:rPr>
            <w:noProof/>
            <w:webHidden/>
          </w:rPr>
          <w:t>38</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710" w:history="1">
        <w:r w:rsidRPr="00812E00">
          <w:rPr>
            <w:rStyle w:val="Hiperveza"/>
            <w:noProof/>
            <w:snapToGrid w:val="0"/>
            <w:w w:val="0"/>
          </w:rPr>
          <w:t>5.1</w:t>
        </w:r>
        <w:r>
          <w:rPr>
            <w:rFonts w:asciiTheme="minorHAnsi" w:eastAsiaTheme="minorEastAsia" w:hAnsiTheme="minorHAnsi" w:cstheme="minorBidi"/>
            <w:noProof/>
            <w:sz w:val="22"/>
            <w:szCs w:val="22"/>
            <w:lang w:val="hr-HR" w:eastAsia="hr-HR"/>
          </w:rPr>
          <w:tab/>
        </w:r>
        <w:r w:rsidRPr="00812E00">
          <w:rPr>
            <w:rStyle w:val="Hiperveza"/>
            <w:noProof/>
          </w:rPr>
          <w:t>Current state</w:t>
        </w:r>
        <w:r>
          <w:rPr>
            <w:noProof/>
            <w:webHidden/>
          </w:rPr>
          <w:tab/>
        </w:r>
        <w:r>
          <w:rPr>
            <w:noProof/>
            <w:webHidden/>
          </w:rPr>
          <w:fldChar w:fldCharType="begin"/>
        </w:r>
        <w:r>
          <w:rPr>
            <w:noProof/>
            <w:webHidden/>
          </w:rPr>
          <w:instrText xml:space="preserve"> PAGEREF _Toc419991710 \h </w:instrText>
        </w:r>
        <w:r>
          <w:rPr>
            <w:noProof/>
            <w:webHidden/>
          </w:rPr>
        </w:r>
        <w:r>
          <w:rPr>
            <w:noProof/>
            <w:webHidden/>
          </w:rPr>
          <w:fldChar w:fldCharType="separate"/>
        </w:r>
        <w:r>
          <w:rPr>
            <w:noProof/>
            <w:webHidden/>
          </w:rPr>
          <w:t>38</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711" w:history="1">
        <w:r w:rsidRPr="00812E00">
          <w:rPr>
            <w:rStyle w:val="Hiperveza"/>
            <w:noProof/>
            <w:snapToGrid w:val="0"/>
            <w:w w:val="0"/>
          </w:rPr>
          <w:t>5.2</w:t>
        </w:r>
        <w:r>
          <w:rPr>
            <w:rFonts w:asciiTheme="minorHAnsi" w:eastAsiaTheme="minorEastAsia" w:hAnsiTheme="minorHAnsi" w:cstheme="minorBidi"/>
            <w:noProof/>
            <w:sz w:val="22"/>
            <w:szCs w:val="22"/>
            <w:lang w:val="hr-HR" w:eastAsia="hr-HR"/>
          </w:rPr>
          <w:tab/>
        </w:r>
        <w:r w:rsidRPr="00812E00">
          <w:rPr>
            <w:rStyle w:val="Hiperveza"/>
            <w:noProof/>
          </w:rPr>
          <w:t>Proposed implementation</w:t>
        </w:r>
        <w:r>
          <w:rPr>
            <w:noProof/>
            <w:webHidden/>
          </w:rPr>
          <w:tab/>
        </w:r>
        <w:r>
          <w:rPr>
            <w:noProof/>
            <w:webHidden/>
          </w:rPr>
          <w:fldChar w:fldCharType="begin"/>
        </w:r>
        <w:r>
          <w:rPr>
            <w:noProof/>
            <w:webHidden/>
          </w:rPr>
          <w:instrText xml:space="preserve"> PAGEREF _Toc419991711 \h </w:instrText>
        </w:r>
        <w:r>
          <w:rPr>
            <w:noProof/>
            <w:webHidden/>
          </w:rPr>
        </w:r>
        <w:r>
          <w:rPr>
            <w:noProof/>
            <w:webHidden/>
          </w:rPr>
          <w:fldChar w:fldCharType="separate"/>
        </w:r>
        <w:r>
          <w:rPr>
            <w:noProof/>
            <w:webHidden/>
          </w:rPr>
          <w:t>38</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712" w:history="1">
        <w:r w:rsidRPr="00812E00">
          <w:rPr>
            <w:rStyle w:val="Hiperveza"/>
            <w:noProof/>
            <w:snapToGrid w:val="0"/>
            <w:w w:val="0"/>
          </w:rPr>
          <w:t>5.3</w:t>
        </w:r>
        <w:r>
          <w:rPr>
            <w:rFonts w:asciiTheme="minorHAnsi" w:eastAsiaTheme="minorEastAsia" w:hAnsiTheme="minorHAnsi" w:cstheme="minorBidi"/>
            <w:noProof/>
            <w:sz w:val="22"/>
            <w:szCs w:val="22"/>
            <w:lang w:val="hr-HR" w:eastAsia="hr-HR"/>
          </w:rPr>
          <w:tab/>
        </w:r>
        <w:r w:rsidRPr="00812E00">
          <w:rPr>
            <w:rStyle w:val="Hiperveza"/>
            <w:noProof/>
          </w:rPr>
          <w:t>Testing 1 - Fabio, testing as a service</w:t>
        </w:r>
        <w:r>
          <w:rPr>
            <w:noProof/>
            <w:webHidden/>
          </w:rPr>
          <w:tab/>
        </w:r>
        <w:r>
          <w:rPr>
            <w:noProof/>
            <w:webHidden/>
          </w:rPr>
          <w:fldChar w:fldCharType="begin"/>
        </w:r>
        <w:r>
          <w:rPr>
            <w:noProof/>
            <w:webHidden/>
          </w:rPr>
          <w:instrText xml:space="preserve"> PAGEREF _Toc419991712 \h </w:instrText>
        </w:r>
        <w:r>
          <w:rPr>
            <w:noProof/>
            <w:webHidden/>
          </w:rPr>
        </w:r>
        <w:r>
          <w:rPr>
            <w:noProof/>
            <w:webHidden/>
          </w:rPr>
          <w:fldChar w:fldCharType="separate"/>
        </w:r>
        <w:r>
          <w:rPr>
            <w:noProof/>
            <w:webHidden/>
          </w:rPr>
          <w:t>38</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713" w:history="1">
        <w:r w:rsidRPr="00812E00">
          <w:rPr>
            <w:rStyle w:val="Hiperveza"/>
            <w:noProof/>
            <w:snapToGrid w:val="0"/>
            <w:w w:val="0"/>
          </w:rPr>
          <w:t>5.4</w:t>
        </w:r>
        <w:r>
          <w:rPr>
            <w:rFonts w:asciiTheme="minorHAnsi" w:eastAsiaTheme="minorEastAsia" w:hAnsiTheme="minorHAnsi" w:cstheme="minorBidi"/>
            <w:noProof/>
            <w:sz w:val="22"/>
            <w:szCs w:val="22"/>
            <w:lang w:val="hr-HR" w:eastAsia="hr-HR"/>
          </w:rPr>
          <w:tab/>
        </w:r>
        <w:r w:rsidRPr="00812E00">
          <w:rPr>
            <w:rStyle w:val="Hiperveza"/>
            <w:noProof/>
          </w:rPr>
          <w:t>Testing2 - testing in a service</w:t>
        </w:r>
        <w:r>
          <w:rPr>
            <w:noProof/>
            <w:webHidden/>
          </w:rPr>
          <w:tab/>
        </w:r>
        <w:r>
          <w:rPr>
            <w:noProof/>
            <w:webHidden/>
          </w:rPr>
          <w:fldChar w:fldCharType="begin"/>
        </w:r>
        <w:r>
          <w:rPr>
            <w:noProof/>
            <w:webHidden/>
          </w:rPr>
          <w:instrText xml:space="preserve"> PAGEREF _Toc419991713 \h </w:instrText>
        </w:r>
        <w:r>
          <w:rPr>
            <w:noProof/>
            <w:webHidden/>
          </w:rPr>
        </w:r>
        <w:r>
          <w:rPr>
            <w:noProof/>
            <w:webHidden/>
          </w:rPr>
          <w:fldChar w:fldCharType="separate"/>
        </w:r>
        <w:r>
          <w:rPr>
            <w:noProof/>
            <w:webHidden/>
          </w:rPr>
          <w:t>39</w:t>
        </w:r>
        <w:r>
          <w:rPr>
            <w:noProof/>
            <w:webHidden/>
          </w:rPr>
          <w:fldChar w:fldCharType="end"/>
        </w:r>
      </w:hyperlink>
    </w:p>
    <w:p w:rsidR="00CF3354" w:rsidRDefault="00CF3354">
      <w:pPr>
        <w:pStyle w:val="Sadraj1"/>
        <w:rPr>
          <w:rFonts w:asciiTheme="minorHAnsi" w:eastAsiaTheme="minorEastAsia" w:hAnsiTheme="minorHAnsi" w:cstheme="minorBidi"/>
          <w:noProof/>
          <w:sz w:val="22"/>
          <w:szCs w:val="22"/>
          <w:lang w:val="hr-HR" w:eastAsia="hr-HR"/>
        </w:rPr>
      </w:pPr>
      <w:hyperlink w:anchor="_Toc419991714" w:history="1">
        <w:r w:rsidRPr="00812E00">
          <w:rPr>
            <w:rStyle w:val="Hiperveza"/>
            <w:noProof/>
          </w:rPr>
          <w:t>6</w:t>
        </w:r>
        <w:r>
          <w:rPr>
            <w:rFonts w:asciiTheme="minorHAnsi" w:eastAsiaTheme="minorEastAsia" w:hAnsiTheme="minorHAnsi" w:cstheme="minorBidi"/>
            <w:noProof/>
            <w:sz w:val="22"/>
            <w:szCs w:val="22"/>
            <w:lang w:val="hr-HR" w:eastAsia="hr-HR"/>
          </w:rPr>
          <w:tab/>
        </w:r>
        <w:r w:rsidRPr="00812E00">
          <w:rPr>
            <w:rStyle w:val="Hiperveza"/>
            <w:noProof/>
          </w:rPr>
          <w:t>Conclusion</w:t>
        </w:r>
        <w:r>
          <w:rPr>
            <w:noProof/>
            <w:webHidden/>
          </w:rPr>
          <w:tab/>
        </w:r>
        <w:r>
          <w:rPr>
            <w:noProof/>
            <w:webHidden/>
          </w:rPr>
          <w:fldChar w:fldCharType="begin"/>
        </w:r>
        <w:r>
          <w:rPr>
            <w:noProof/>
            <w:webHidden/>
          </w:rPr>
          <w:instrText xml:space="preserve"> PAGEREF _Toc419991714 \h </w:instrText>
        </w:r>
        <w:r>
          <w:rPr>
            <w:noProof/>
            <w:webHidden/>
          </w:rPr>
        </w:r>
        <w:r>
          <w:rPr>
            <w:noProof/>
            <w:webHidden/>
          </w:rPr>
          <w:fldChar w:fldCharType="separate"/>
        </w:r>
        <w:r>
          <w:rPr>
            <w:noProof/>
            <w:webHidden/>
          </w:rPr>
          <w:t>40</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715" w:history="1">
        <w:r w:rsidRPr="00812E00">
          <w:rPr>
            <w:rStyle w:val="Hiperveza"/>
            <w:noProof/>
            <w:snapToGrid w:val="0"/>
            <w:w w:val="0"/>
          </w:rPr>
          <w:t>6.1</w:t>
        </w:r>
        <w:r>
          <w:rPr>
            <w:rFonts w:asciiTheme="minorHAnsi" w:eastAsiaTheme="minorEastAsia" w:hAnsiTheme="minorHAnsi" w:cstheme="minorBidi"/>
            <w:noProof/>
            <w:sz w:val="22"/>
            <w:szCs w:val="22"/>
            <w:lang w:val="hr-HR" w:eastAsia="hr-HR"/>
          </w:rPr>
          <w:tab/>
        </w:r>
        <w:r w:rsidRPr="00812E00">
          <w:rPr>
            <w:rStyle w:val="Hiperveza"/>
            <w:noProof/>
          </w:rPr>
          <w:t>Integration in other systems</w:t>
        </w:r>
        <w:r>
          <w:rPr>
            <w:noProof/>
            <w:webHidden/>
          </w:rPr>
          <w:tab/>
        </w:r>
        <w:r>
          <w:rPr>
            <w:noProof/>
            <w:webHidden/>
          </w:rPr>
          <w:fldChar w:fldCharType="begin"/>
        </w:r>
        <w:r>
          <w:rPr>
            <w:noProof/>
            <w:webHidden/>
          </w:rPr>
          <w:instrText xml:space="preserve"> PAGEREF _Toc419991715 \h </w:instrText>
        </w:r>
        <w:r>
          <w:rPr>
            <w:noProof/>
            <w:webHidden/>
          </w:rPr>
        </w:r>
        <w:r>
          <w:rPr>
            <w:noProof/>
            <w:webHidden/>
          </w:rPr>
          <w:fldChar w:fldCharType="separate"/>
        </w:r>
        <w:r>
          <w:rPr>
            <w:noProof/>
            <w:webHidden/>
          </w:rPr>
          <w:t>40</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716" w:history="1">
        <w:r w:rsidRPr="00812E00">
          <w:rPr>
            <w:rStyle w:val="Hiperveza"/>
            <w:noProof/>
            <w:snapToGrid w:val="0"/>
            <w:w w:val="0"/>
          </w:rPr>
          <w:t>6.2</w:t>
        </w:r>
        <w:r>
          <w:rPr>
            <w:rFonts w:asciiTheme="minorHAnsi" w:eastAsiaTheme="minorEastAsia" w:hAnsiTheme="minorHAnsi" w:cstheme="minorBidi"/>
            <w:noProof/>
            <w:sz w:val="22"/>
            <w:szCs w:val="22"/>
            <w:lang w:val="hr-HR" w:eastAsia="hr-HR"/>
          </w:rPr>
          <w:tab/>
        </w:r>
        <w:r w:rsidRPr="00812E00">
          <w:rPr>
            <w:rStyle w:val="Hiperveza"/>
            <w:noProof/>
          </w:rPr>
          <w:t>Future work</w:t>
        </w:r>
        <w:r>
          <w:rPr>
            <w:noProof/>
            <w:webHidden/>
          </w:rPr>
          <w:tab/>
        </w:r>
        <w:r>
          <w:rPr>
            <w:noProof/>
            <w:webHidden/>
          </w:rPr>
          <w:fldChar w:fldCharType="begin"/>
        </w:r>
        <w:r>
          <w:rPr>
            <w:noProof/>
            <w:webHidden/>
          </w:rPr>
          <w:instrText xml:space="preserve"> PAGEREF _Toc419991716 \h </w:instrText>
        </w:r>
        <w:r>
          <w:rPr>
            <w:noProof/>
            <w:webHidden/>
          </w:rPr>
        </w:r>
        <w:r>
          <w:rPr>
            <w:noProof/>
            <w:webHidden/>
          </w:rPr>
          <w:fldChar w:fldCharType="separate"/>
        </w:r>
        <w:r>
          <w:rPr>
            <w:noProof/>
            <w:webHidden/>
          </w:rPr>
          <w:t>40</w:t>
        </w:r>
        <w:r>
          <w:rPr>
            <w:noProof/>
            <w:webHidden/>
          </w:rPr>
          <w:fldChar w:fldCharType="end"/>
        </w:r>
      </w:hyperlink>
    </w:p>
    <w:p w:rsidR="00CF3354" w:rsidRDefault="00CF3354">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9991717" w:history="1">
        <w:r w:rsidRPr="00812E00">
          <w:rPr>
            <w:rStyle w:val="Hiperveza"/>
            <w:noProof/>
            <w:snapToGrid w:val="0"/>
            <w:w w:val="0"/>
          </w:rPr>
          <w:t>6.1</w:t>
        </w:r>
        <w:r>
          <w:rPr>
            <w:rFonts w:asciiTheme="minorHAnsi" w:eastAsiaTheme="minorEastAsia" w:hAnsiTheme="minorHAnsi" w:cstheme="minorBidi"/>
            <w:noProof/>
            <w:sz w:val="22"/>
            <w:szCs w:val="22"/>
            <w:lang w:val="hr-HR" w:eastAsia="hr-HR"/>
          </w:rPr>
          <w:tab/>
        </w:r>
        <w:r w:rsidRPr="00812E00">
          <w:rPr>
            <w:rStyle w:val="Hiperveza"/>
            <w:noProof/>
          </w:rPr>
          <w:t>Final taughts</w:t>
        </w:r>
        <w:r>
          <w:rPr>
            <w:noProof/>
            <w:webHidden/>
          </w:rPr>
          <w:tab/>
        </w:r>
        <w:r>
          <w:rPr>
            <w:noProof/>
            <w:webHidden/>
          </w:rPr>
          <w:fldChar w:fldCharType="begin"/>
        </w:r>
        <w:r>
          <w:rPr>
            <w:noProof/>
            <w:webHidden/>
          </w:rPr>
          <w:instrText xml:space="preserve"> PAGEREF _Toc419991717 \h </w:instrText>
        </w:r>
        <w:r>
          <w:rPr>
            <w:noProof/>
            <w:webHidden/>
          </w:rPr>
        </w:r>
        <w:r>
          <w:rPr>
            <w:noProof/>
            <w:webHidden/>
          </w:rPr>
          <w:fldChar w:fldCharType="separate"/>
        </w:r>
        <w:r>
          <w:rPr>
            <w:noProof/>
            <w:webHidden/>
          </w:rPr>
          <w:t>41</w:t>
        </w:r>
        <w:r>
          <w:rPr>
            <w:noProof/>
            <w:webHidden/>
          </w:rPr>
          <w:fldChar w:fldCharType="end"/>
        </w:r>
      </w:hyperlink>
    </w:p>
    <w:p w:rsidR="00CF3354" w:rsidRDefault="00CF3354">
      <w:pPr>
        <w:pStyle w:val="Sadraj1"/>
        <w:rPr>
          <w:rFonts w:asciiTheme="minorHAnsi" w:eastAsiaTheme="minorEastAsia" w:hAnsiTheme="minorHAnsi" w:cstheme="minorBidi"/>
          <w:noProof/>
          <w:sz w:val="22"/>
          <w:szCs w:val="22"/>
          <w:lang w:val="hr-HR" w:eastAsia="hr-HR"/>
        </w:rPr>
      </w:pPr>
      <w:hyperlink w:anchor="_Toc419991718" w:history="1">
        <w:r w:rsidRPr="00812E00">
          <w:rPr>
            <w:rStyle w:val="Hiperveza"/>
            <w:noProof/>
          </w:rPr>
          <w:t>7</w:t>
        </w:r>
        <w:r>
          <w:rPr>
            <w:rFonts w:asciiTheme="minorHAnsi" w:eastAsiaTheme="minorEastAsia" w:hAnsiTheme="minorHAnsi" w:cstheme="minorBidi"/>
            <w:noProof/>
            <w:sz w:val="22"/>
            <w:szCs w:val="22"/>
            <w:lang w:val="hr-HR" w:eastAsia="hr-HR"/>
          </w:rPr>
          <w:tab/>
        </w:r>
        <w:r w:rsidRPr="00812E00">
          <w:rPr>
            <w:rStyle w:val="Hiperveza"/>
            <w:noProof/>
          </w:rPr>
          <w:t>References</w:t>
        </w:r>
        <w:r>
          <w:rPr>
            <w:noProof/>
            <w:webHidden/>
          </w:rPr>
          <w:tab/>
        </w:r>
        <w:r>
          <w:rPr>
            <w:noProof/>
            <w:webHidden/>
          </w:rPr>
          <w:fldChar w:fldCharType="begin"/>
        </w:r>
        <w:r>
          <w:rPr>
            <w:noProof/>
            <w:webHidden/>
          </w:rPr>
          <w:instrText xml:space="preserve"> PAGEREF _Toc419991718 \h </w:instrText>
        </w:r>
        <w:r>
          <w:rPr>
            <w:noProof/>
            <w:webHidden/>
          </w:rPr>
        </w:r>
        <w:r>
          <w:rPr>
            <w:noProof/>
            <w:webHidden/>
          </w:rPr>
          <w:fldChar w:fldCharType="separate"/>
        </w:r>
        <w:r>
          <w:rPr>
            <w:noProof/>
            <w:webHidden/>
          </w:rPr>
          <w:t>42</w:t>
        </w:r>
        <w:r>
          <w:rPr>
            <w:noProof/>
            <w:webHidden/>
          </w:rPr>
          <w:fldChar w:fldCharType="end"/>
        </w:r>
      </w:hyperlink>
    </w:p>
    <w:p w:rsidR="000E5F3B" w:rsidRPr="009839D4" w:rsidRDefault="00DE49AA" w:rsidP="000E5F3B">
      <w:r w:rsidRPr="009839D4">
        <w:fldChar w:fldCharType="end"/>
      </w:r>
    </w:p>
    <w:p w:rsidR="000E5F3B" w:rsidRPr="009839D4" w:rsidRDefault="000E5F3B" w:rsidP="000E5F3B"/>
    <w:p w:rsidR="000E5F3B" w:rsidRPr="009839D4" w:rsidRDefault="000E5F3B" w:rsidP="000E5F3B">
      <w:pPr>
        <w:sectPr w:rsidR="000E5F3B" w:rsidRPr="009839D4" w:rsidSect="00037B33">
          <w:footerReference w:type="default" r:id="rId9"/>
          <w:type w:val="oddPage"/>
          <w:pgSz w:w="11906" w:h="16838" w:code="9"/>
          <w:pgMar w:top="1701" w:right="1418" w:bottom="1701" w:left="1701" w:header="0" w:footer="850" w:gutter="0"/>
          <w:pgNumType w:fmt="upperRoman" w:start="1"/>
          <w:cols w:space="720"/>
          <w:docGrid w:linePitch="272"/>
        </w:sectPr>
      </w:pPr>
    </w:p>
    <w:p w:rsidR="003256A7" w:rsidRPr="009839D4" w:rsidRDefault="00037B33" w:rsidP="00103719">
      <w:pPr>
        <w:pStyle w:val="Naslov1"/>
        <w:numPr>
          <w:ilvl w:val="0"/>
          <w:numId w:val="0"/>
        </w:numPr>
        <w:rPr>
          <w:lang w:val="en-GB"/>
        </w:rPr>
      </w:pPr>
      <w:bookmarkStart w:id="3" w:name="_Toc419991676"/>
      <w:r w:rsidRPr="009839D4">
        <w:rPr>
          <w:lang w:val="en-GB"/>
        </w:rPr>
        <w:lastRenderedPageBreak/>
        <w:t>List</w:t>
      </w:r>
      <w:r w:rsidR="003256A7" w:rsidRPr="009839D4">
        <w:rPr>
          <w:lang w:val="en-GB"/>
        </w:rPr>
        <w:t xml:space="preserve"> of Acronyms</w:t>
      </w:r>
      <w:bookmarkEnd w:id="3"/>
    </w:p>
    <w:tbl>
      <w:tblPr>
        <w:tblpPr w:leftFromText="180" w:rightFromText="180" w:vertAnchor="text" w:tblpY="1"/>
        <w:tblOverlap w:val="never"/>
        <w:tblW w:w="9180" w:type="dxa"/>
        <w:tblBorders>
          <w:top w:val="nil"/>
          <w:left w:val="nil"/>
          <w:bottom w:val="nil"/>
          <w:right w:val="nil"/>
        </w:tblBorders>
        <w:tblLayout w:type="fixed"/>
        <w:tblLook w:val="0000"/>
      </w:tblPr>
      <w:tblGrid>
        <w:gridCol w:w="2235"/>
        <w:gridCol w:w="6945"/>
      </w:tblGrid>
      <w:tr w:rsidR="004A4599" w:rsidRPr="009839D4" w:rsidTr="00422143">
        <w:trPr>
          <w:trHeight w:val="90"/>
        </w:trPr>
        <w:tc>
          <w:tcPr>
            <w:tcW w:w="2235" w:type="dxa"/>
          </w:tcPr>
          <w:p w:rsidR="004A4599" w:rsidRPr="009839D4" w:rsidRDefault="004A4599" w:rsidP="00422143">
            <w:pPr>
              <w:jc w:val="left"/>
            </w:pPr>
            <w:r w:rsidRPr="009839D4">
              <w:t xml:space="preserve">ABAC </w:t>
            </w:r>
          </w:p>
        </w:tc>
        <w:tc>
          <w:tcPr>
            <w:tcW w:w="6945" w:type="dxa"/>
          </w:tcPr>
          <w:p w:rsidR="004A4599" w:rsidRPr="009839D4" w:rsidRDefault="004A4599" w:rsidP="00422143">
            <w:pPr>
              <w:jc w:val="left"/>
            </w:pPr>
            <w:r w:rsidRPr="009839D4">
              <w:t xml:space="preserve">Attribute-Based Access Control </w:t>
            </w:r>
          </w:p>
        </w:tc>
      </w:tr>
      <w:tr w:rsidR="00BE3B45" w:rsidRPr="009839D4" w:rsidTr="00422143">
        <w:trPr>
          <w:trHeight w:val="90"/>
        </w:trPr>
        <w:tc>
          <w:tcPr>
            <w:tcW w:w="2235" w:type="dxa"/>
          </w:tcPr>
          <w:p w:rsidR="00BE3B45" w:rsidRPr="009839D4" w:rsidRDefault="00BE3B45" w:rsidP="00422143">
            <w:pPr>
              <w:jc w:val="left"/>
            </w:pPr>
            <w:r>
              <w:t>ACID</w:t>
            </w:r>
          </w:p>
        </w:tc>
        <w:tc>
          <w:tcPr>
            <w:tcW w:w="6945" w:type="dxa"/>
          </w:tcPr>
          <w:p w:rsidR="00BE3B45" w:rsidRPr="009839D4" w:rsidRDefault="00BE3B45" w:rsidP="00422143">
            <w:pPr>
              <w:jc w:val="left"/>
            </w:pPr>
            <w:r w:rsidRPr="00BE3B45">
              <w:t>Atomicity, Consistency, Isolation</w:t>
            </w:r>
            <w:r w:rsidR="00A164E1">
              <w:t xml:space="preserve"> and</w:t>
            </w:r>
            <w:r w:rsidRPr="00BE3B45">
              <w:t xml:space="preserve"> Durability</w:t>
            </w:r>
          </w:p>
        </w:tc>
      </w:tr>
      <w:tr w:rsidR="00D545BB" w:rsidRPr="009839D4" w:rsidTr="00422143">
        <w:trPr>
          <w:trHeight w:val="90"/>
        </w:trPr>
        <w:tc>
          <w:tcPr>
            <w:tcW w:w="2235" w:type="dxa"/>
          </w:tcPr>
          <w:p w:rsidR="00D545BB" w:rsidRPr="009839D4" w:rsidRDefault="00D545BB" w:rsidP="00422143">
            <w:pPr>
              <w:jc w:val="left"/>
            </w:pPr>
            <w:r w:rsidRPr="009839D4">
              <w:t>API</w:t>
            </w:r>
          </w:p>
        </w:tc>
        <w:tc>
          <w:tcPr>
            <w:tcW w:w="6945" w:type="dxa"/>
          </w:tcPr>
          <w:p w:rsidR="00D545BB" w:rsidRPr="009839D4" w:rsidRDefault="00D545BB" w:rsidP="00422143">
            <w:pPr>
              <w:jc w:val="left"/>
            </w:pPr>
            <w:r w:rsidRPr="009839D4">
              <w:t>Application Program Interface</w:t>
            </w:r>
          </w:p>
        </w:tc>
      </w:tr>
      <w:tr w:rsidR="00BE3B45" w:rsidRPr="009839D4" w:rsidTr="00422143">
        <w:trPr>
          <w:trHeight w:val="90"/>
        </w:trPr>
        <w:tc>
          <w:tcPr>
            <w:tcW w:w="2235" w:type="dxa"/>
          </w:tcPr>
          <w:p w:rsidR="00BE3B45" w:rsidRPr="009839D4" w:rsidRDefault="00BE3B45" w:rsidP="00422143">
            <w:pPr>
              <w:jc w:val="left"/>
            </w:pPr>
            <w:r>
              <w:t>BASE</w:t>
            </w:r>
          </w:p>
        </w:tc>
        <w:tc>
          <w:tcPr>
            <w:tcW w:w="6945" w:type="dxa"/>
          </w:tcPr>
          <w:p w:rsidR="00BE3B45" w:rsidRPr="009839D4" w:rsidRDefault="00BE3B45" w:rsidP="00422143">
            <w:pPr>
              <w:jc w:val="left"/>
            </w:pPr>
            <w:r>
              <w:t>Basically Available, Soft State and Eventually Consistent</w:t>
            </w:r>
          </w:p>
        </w:tc>
      </w:tr>
      <w:tr w:rsidR="00FD1EB6" w:rsidRPr="009839D4" w:rsidTr="00422143">
        <w:trPr>
          <w:trHeight w:val="90"/>
        </w:trPr>
        <w:tc>
          <w:tcPr>
            <w:tcW w:w="2235" w:type="dxa"/>
          </w:tcPr>
          <w:p w:rsidR="00FD1EB6" w:rsidRPr="009839D4" w:rsidRDefault="00FD1EB6" w:rsidP="00422143">
            <w:pPr>
              <w:jc w:val="left"/>
            </w:pPr>
            <w:r w:rsidRPr="009839D4">
              <w:t>BSON</w:t>
            </w:r>
          </w:p>
        </w:tc>
        <w:tc>
          <w:tcPr>
            <w:tcW w:w="6945" w:type="dxa"/>
          </w:tcPr>
          <w:p w:rsidR="00FD1EB6" w:rsidRPr="009839D4" w:rsidRDefault="00FD1EB6" w:rsidP="00422143">
            <w:pPr>
              <w:jc w:val="left"/>
            </w:pPr>
            <w:r w:rsidRPr="009839D4">
              <w:t>Binary JSON</w:t>
            </w:r>
          </w:p>
        </w:tc>
      </w:tr>
      <w:tr w:rsidR="00E944CC" w:rsidRPr="009839D4" w:rsidTr="00422143">
        <w:trPr>
          <w:trHeight w:val="90"/>
        </w:trPr>
        <w:tc>
          <w:tcPr>
            <w:tcW w:w="2235" w:type="dxa"/>
          </w:tcPr>
          <w:p w:rsidR="00E944CC" w:rsidRPr="009839D4" w:rsidRDefault="00E944CC" w:rsidP="00422143">
            <w:pPr>
              <w:jc w:val="left"/>
            </w:pPr>
            <w:r>
              <w:t>CQL</w:t>
            </w:r>
          </w:p>
        </w:tc>
        <w:tc>
          <w:tcPr>
            <w:tcW w:w="6945" w:type="dxa"/>
          </w:tcPr>
          <w:p w:rsidR="00E944CC" w:rsidRPr="009839D4" w:rsidRDefault="00E944CC" w:rsidP="00422143">
            <w:pPr>
              <w:jc w:val="left"/>
            </w:pPr>
            <w:r>
              <w:t>Cassandra Query Language / Cypher Query Language</w:t>
            </w:r>
          </w:p>
        </w:tc>
      </w:tr>
      <w:tr w:rsidR="00E944CC" w:rsidRPr="009839D4" w:rsidTr="00422143">
        <w:trPr>
          <w:trHeight w:val="90"/>
        </w:trPr>
        <w:tc>
          <w:tcPr>
            <w:tcW w:w="2235" w:type="dxa"/>
          </w:tcPr>
          <w:p w:rsidR="00E944CC" w:rsidRPr="009839D4" w:rsidRDefault="00E944CC" w:rsidP="00422143">
            <w:pPr>
              <w:jc w:val="left"/>
            </w:pPr>
            <w:r>
              <w:t>DAC</w:t>
            </w:r>
          </w:p>
        </w:tc>
        <w:tc>
          <w:tcPr>
            <w:tcW w:w="6945" w:type="dxa"/>
          </w:tcPr>
          <w:p w:rsidR="00E944CC" w:rsidRPr="009839D4" w:rsidRDefault="00E944CC" w:rsidP="00422143">
            <w:pPr>
              <w:jc w:val="left"/>
            </w:pPr>
            <w:r>
              <w:t>Discretionary Access Control</w:t>
            </w:r>
          </w:p>
        </w:tc>
      </w:tr>
      <w:tr w:rsidR="004A4599" w:rsidRPr="009839D4" w:rsidTr="00422143">
        <w:trPr>
          <w:trHeight w:val="90"/>
        </w:trPr>
        <w:tc>
          <w:tcPr>
            <w:tcW w:w="2235" w:type="dxa"/>
          </w:tcPr>
          <w:p w:rsidR="004A4599" w:rsidRPr="009839D4" w:rsidRDefault="004A4599" w:rsidP="00422143">
            <w:pPr>
              <w:jc w:val="left"/>
            </w:pPr>
            <w:r w:rsidRPr="009839D4">
              <w:t xml:space="preserve">DBMS </w:t>
            </w:r>
          </w:p>
        </w:tc>
        <w:tc>
          <w:tcPr>
            <w:tcW w:w="6945" w:type="dxa"/>
          </w:tcPr>
          <w:p w:rsidR="004A4599" w:rsidRPr="009839D4" w:rsidRDefault="004A4599" w:rsidP="00422143">
            <w:pPr>
              <w:jc w:val="left"/>
            </w:pPr>
            <w:r w:rsidRPr="009839D4">
              <w:t xml:space="preserve">Database Management System </w:t>
            </w:r>
          </w:p>
        </w:tc>
      </w:tr>
      <w:tr w:rsidR="004A4599" w:rsidRPr="009839D4" w:rsidTr="00422143">
        <w:trPr>
          <w:trHeight w:val="90"/>
        </w:trPr>
        <w:tc>
          <w:tcPr>
            <w:tcW w:w="2235" w:type="dxa"/>
          </w:tcPr>
          <w:p w:rsidR="004A4599" w:rsidRPr="009839D4" w:rsidRDefault="004A4599" w:rsidP="00422143">
            <w:pPr>
              <w:jc w:val="left"/>
            </w:pPr>
            <w:r w:rsidRPr="009839D4">
              <w:t xml:space="preserve">HDFS </w:t>
            </w:r>
          </w:p>
        </w:tc>
        <w:tc>
          <w:tcPr>
            <w:tcW w:w="6945" w:type="dxa"/>
          </w:tcPr>
          <w:p w:rsidR="004A4599" w:rsidRPr="009839D4" w:rsidRDefault="004A4599" w:rsidP="00422143">
            <w:pPr>
              <w:jc w:val="left"/>
            </w:pPr>
            <w:r w:rsidRPr="009839D4">
              <w:t xml:space="preserve">Hadoop Distributed File System </w:t>
            </w:r>
          </w:p>
        </w:tc>
      </w:tr>
      <w:tr w:rsidR="004A4599" w:rsidRPr="009839D4" w:rsidTr="00422143">
        <w:trPr>
          <w:trHeight w:val="90"/>
        </w:trPr>
        <w:tc>
          <w:tcPr>
            <w:tcW w:w="2235" w:type="dxa"/>
          </w:tcPr>
          <w:p w:rsidR="004A4599" w:rsidRPr="009839D4" w:rsidRDefault="004A4599" w:rsidP="00422143">
            <w:pPr>
              <w:jc w:val="left"/>
            </w:pPr>
            <w:r w:rsidRPr="009839D4">
              <w:t xml:space="preserve">IDE </w:t>
            </w:r>
          </w:p>
        </w:tc>
        <w:tc>
          <w:tcPr>
            <w:tcW w:w="6945" w:type="dxa"/>
          </w:tcPr>
          <w:p w:rsidR="004A4599" w:rsidRPr="009839D4" w:rsidRDefault="004A4599" w:rsidP="00422143">
            <w:pPr>
              <w:jc w:val="left"/>
            </w:pPr>
            <w:r w:rsidRPr="009839D4">
              <w:t xml:space="preserve">Integrated Development Environment </w:t>
            </w:r>
          </w:p>
        </w:tc>
      </w:tr>
      <w:tr w:rsidR="00E944CC" w:rsidRPr="009839D4" w:rsidTr="00422143">
        <w:trPr>
          <w:trHeight w:val="90"/>
        </w:trPr>
        <w:tc>
          <w:tcPr>
            <w:tcW w:w="2235" w:type="dxa"/>
          </w:tcPr>
          <w:p w:rsidR="00E944CC" w:rsidRPr="009839D4" w:rsidRDefault="00E944CC" w:rsidP="00422143">
            <w:pPr>
              <w:jc w:val="left"/>
            </w:pPr>
            <w:r>
              <w:t>IBAC</w:t>
            </w:r>
          </w:p>
        </w:tc>
        <w:tc>
          <w:tcPr>
            <w:tcW w:w="6945" w:type="dxa"/>
          </w:tcPr>
          <w:p w:rsidR="00E944CC" w:rsidRPr="009839D4" w:rsidRDefault="00E944CC" w:rsidP="00422143">
            <w:pPr>
              <w:jc w:val="left"/>
            </w:pPr>
            <w:r>
              <w:t>Identity Based Access Control</w:t>
            </w:r>
          </w:p>
        </w:tc>
      </w:tr>
      <w:tr w:rsidR="00D545BB" w:rsidRPr="009839D4" w:rsidTr="00422143">
        <w:trPr>
          <w:trHeight w:val="90"/>
        </w:trPr>
        <w:tc>
          <w:tcPr>
            <w:tcW w:w="2235" w:type="dxa"/>
          </w:tcPr>
          <w:p w:rsidR="00D545BB" w:rsidRPr="009839D4" w:rsidRDefault="00D545BB" w:rsidP="00422143">
            <w:pPr>
              <w:jc w:val="left"/>
            </w:pPr>
            <w:r w:rsidRPr="009839D4">
              <w:t>IEEE</w:t>
            </w:r>
          </w:p>
        </w:tc>
        <w:tc>
          <w:tcPr>
            <w:tcW w:w="6945" w:type="dxa"/>
          </w:tcPr>
          <w:p w:rsidR="00D545BB" w:rsidRPr="009839D4" w:rsidRDefault="00D545BB" w:rsidP="00422143">
            <w:pPr>
              <w:jc w:val="left"/>
            </w:pPr>
            <w:r w:rsidRPr="009839D4">
              <w:t>Institute of Electrical and Electronics Engineers</w:t>
            </w:r>
          </w:p>
        </w:tc>
      </w:tr>
      <w:tr w:rsidR="00B200C1" w:rsidRPr="009839D4" w:rsidTr="00422143">
        <w:trPr>
          <w:trHeight w:val="90"/>
        </w:trPr>
        <w:tc>
          <w:tcPr>
            <w:tcW w:w="2235" w:type="dxa"/>
          </w:tcPr>
          <w:p w:rsidR="00B200C1" w:rsidRPr="009839D4" w:rsidRDefault="00B200C1" w:rsidP="00422143">
            <w:pPr>
              <w:jc w:val="left"/>
            </w:pPr>
            <w:r w:rsidRPr="009839D4">
              <w:t>IoT</w:t>
            </w:r>
          </w:p>
        </w:tc>
        <w:tc>
          <w:tcPr>
            <w:tcW w:w="6945" w:type="dxa"/>
          </w:tcPr>
          <w:p w:rsidR="00B200C1" w:rsidRPr="009839D4" w:rsidRDefault="00B200C1" w:rsidP="00422143">
            <w:pPr>
              <w:jc w:val="left"/>
            </w:pPr>
            <w:r w:rsidRPr="009839D4">
              <w:t>Internet of Things</w:t>
            </w:r>
          </w:p>
        </w:tc>
      </w:tr>
      <w:tr w:rsidR="004A4599" w:rsidRPr="009839D4" w:rsidTr="00422143">
        <w:trPr>
          <w:trHeight w:val="90"/>
        </w:trPr>
        <w:tc>
          <w:tcPr>
            <w:tcW w:w="2235" w:type="dxa"/>
          </w:tcPr>
          <w:p w:rsidR="004A4599" w:rsidRPr="009839D4" w:rsidRDefault="004A4599" w:rsidP="00422143">
            <w:pPr>
              <w:jc w:val="left"/>
            </w:pPr>
            <w:r w:rsidRPr="009839D4">
              <w:t xml:space="preserve">JDBC </w:t>
            </w:r>
          </w:p>
        </w:tc>
        <w:tc>
          <w:tcPr>
            <w:tcW w:w="6945" w:type="dxa"/>
          </w:tcPr>
          <w:p w:rsidR="004A4599" w:rsidRPr="009839D4" w:rsidRDefault="004A4599" w:rsidP="00422143">
            <w:pPr>
              <w:jc w:val="left"/>
            </w:pPr>
            <w:r w:rsidRPr="009839D4">
              <w:t xml:space="preserve">Java Database Connectivity </w:t>
            </w:r>
          </w:p>
        </w:tc>
      </w:tr>
      <w:tr w:rsidR="00FD1EB6" w:rsidRPr="009839D4" w:rsidTr="00422143">
        <w:trPr>
          <w:trHeight w:val="90"/>
        </w:trPr>
        <w:tc>
          <w:tcPr>
            <w:tcW w:w="2235" w:type="dxa"/>
          </w:tcPr>
          <w:p w:rsidR="00FD1EB6" w:rsidRPr="009839D4" w:rsidRDefault="00FD1EB6" w:rsidP="00422143">
            <w:pPr>
              <w:jc w:val="left"/>
            </w:pPr>
            <w:r w:rsidRPr="009839D4">
              <w:t>JSON</w:t>
            </w:r>
          </w:p>
        </w:tc>
        <w:tc>
          <w:tcPr>
            <w:tcW w:w="6945" w:type="dxa"/>
          </w:tcPr>
          <w:p w:rsidR="00FD1EB6" w:rsidRPr="009839D4" w:rsidRDefault="00CF174F" w:rsidP="00422143">
            <w:pPr>
              <w:jc w:val="left"/>
            </w:pPr>
            <w:r w:rsidRPr="009839D4">
              <w:t>JavaScript Object Notation</w:t>
            </w:r>
          </w:p>
        </w:tc>
      </w:tr>
      <w:tr w:rsidR="00607636" w:rsidRPr="009839D4" w:rsidTr="00422143">
        <w:trPr>
          <w:trHeight w:val="90"/>
        </w:trPr>
        <w:tc>
          <w:tcPr>
            <w:tcW w:w="2235" w:type="dxa"/>
          </w:tcPr>
          <w:p w:rsidR="00607636" w:rsidRPr="009839D4" w:rsidRDefault="00FD1EB6" w:rsidP="00422143">
            <w:pPr>
              <w:jc w:val="left"/>
            </w:pPr>
            <w:r w:rsidRPr="009839D4">
              <w:t>M2M</w:t>
            </w:r>
          </w:p>
        </w:tc>
        <w:tc>
          <w:tcPr>
            <w:tcW w:w="6945" w:type="dxa"/>
          </w:tcPr>
          <w:p w:rsidR="00607636" w:rsidRPr="009839D4" w:rsidRDefault="00607636" w:rsidP="00422143">
            <w:pPr>
              <w:jc w:val="left"/>
            </w:pPr>
            <w:r w:rsidRPr="009839D4">
              <w:t>Machine to machine</w:t>
            </w:r>
          </w:p>
        </w:tc>
      </w:tr>
      <w:tr w:rsidR="004A4599" w:rsidRPr="009839D4" w:rsidTr="00422143">
        <w:trPr>
          <w:trHeight w:val="90"/>
        </w:trPr>
        <w:tc>
          <w:tcPr>
            <w:tcW w:w="2235" w:type="dxa"/>
          </w:tcPr>
          <w:p w:rsidR="004A4599" w:rsidRPr="009839D4" w:rsidRDefault="004A4599" w:rsidP="00422143">
            <w:pPr>
              <w:jc w:val="left"/>
            </w:pPr>
            <w:r w:rsidRPr="009839D4">
              <w:t xml:space="preserve">MAC </w:t>
            </w:r>
          </w:p>
        </w:tc>
        <w:tc>
          <w:tcPr>
            <w:tcW w:w="6945" w:type="dxa"/>
          </w:tcPr>
          <w:p w:rsidR="00EB5915" w:rsidRPr="009839D4" w:rsidRDefault="004A4599" w:rsidP="00422143">
            <w:pPr>
              <w:jc w:val="left"/>
            </w:pPr>
            <w:r w:rsidRPr="009839D4">
              <w:t xml:space="preserve">Mandatory Access Control </w:t>
            </w:r>
          </w:p>
        </w:tc>
      </w:tr>
      <w:tr w:rsidR="00CF174F" w:rsidRPr="009839D4" w:rsidTr="00422143">
        <w:trPr>
          <w:trHeight w:val="90"/>
        </w:trPr>
        <w:tc>
          <w:tcPr>
            <w:tcW w:w="2235" w:type="dxa"/>
          </w:tcPr>
          <w:p w:rsidR="00CF174F" w:rsidRPr="009839D4" w:rsidRDefault="00CF174F" w:rsidP="00422143">
            <w:pPr>
              <w:jc w:val="left"/>
            </w:pPr>
            <w:r w:rsidRPr="009839D4">
              <w:t>NFC</w:t>
            </w:r>
          </w:p>
        </w:tc>
        <w:tc>
          <w:tcPr>
            <w:tcW w:w="6945" w:type="dxa"/>
          </w:tcPr>
          <w:p w:rsidR="00CF174F" w:rsidRPr="009839D4" w:rsidRDefault="00D545BB" w:rsidP="00422143">
            <w:pPr>
              <w:jc w:val="left"/>
            </w:pPr>
            <w:r w:rsidRPr="009839D4">
              <w:t xml:space="preserve">Near Field </w:t>
            </w:r>
            <w:r w:rsidR="00E51F66" w:rsidRPr="009839D4">
              <w:t>C</w:t>
            </w:r>
            <w:r w:rsidRPr="009839D4">
              <w:t>ommunication</w:t>
            </w:r>
          </w:p>
        </w:tc>
      </w:tr>
      <w:tr w:rsidR="00607636" w:rsidRPr="009839D4" w:rsidTr="00422143">
        <w:trPr>
          <w:trHeight w:val="90"/>
        </w:trPr>
        <w:tc>
          <w:tcPr>
            <w:tcW w:w="2235" w:type="dxa"/>
          </w:tcPr>
          <w:p w:rsidR="00607636" w:rsidRPr="009839D4" w:rsidRDefault="00607636" w:rsidP="00422143">
            <w:pPr>
              <w:jc w:val="left"/>
            </w:pPr>
            <w:r w:rsidRPr="009839D4">
              <w:t>NoSQL</w:t>
            </w:r>
          </w:p>
        </w:tc>
        <w:tc>
          <w:tcPr>
            <w:tcW w:w="6945" w:type="dxa"/>
          </w:tcPr>
          <w:p w:rsidR="00607636" w:rsidRPr="009839D4" w:rsidRDefault="00607636" w:rsidP="00422143">
            <w:pPr>
              <w:jc w:val="left"/>
            </w:pPr>
            <w:r w:rsidRPr="009839D4">
              <w:t>Not Only SQL</w:t>
            </w:r>
          </w:p>
        </w:tc>
      </w:tr>
      <w:tr w:rsidR="00D545BB" w:rsidRPr="009839D4" w:rsidTr="00422143">
        <w:trPr>
          <w:trHeight w:val="90"/>
        </w:trPr>
        <w:tc>
          <w:tcPr>
            <w:tcW w:w="2235" w:type="dxa"/>
          </w:tcPr>
          <w:p w:rsidR="00D545BB" w:rsidRPr="009839D4" w:rsidRDefault="00D545BB" w:rsidP="00422143">
            <w:pPr>
              <w:jc w:val="left"/>
            </w:pPr>
            <w:r w:rsidRPr="009839D4">
              <w:t>OASIS</w:t>
            </w:r>
          </w:p>
        </w:tc>
        <w:tc>
          <w:tcPr>
            <w:tcW w:w="6945" w:type="dxa"/>
          </w:tcPr>
          <w:p w:rsidR="00D545BB" w:rsidRPr="009839D4" w:rsidRDefault="00E51F66" w:rsidP="00422143">
            <w:pPr>
              <w:jc w:val="left"/>
            </w:pPr>
            <w:r w:rsidRPr="009839D4">
              <w:t>Organization for the Advancement of Structured Information Standards</w:t>
            </w:r>
          </w:p>
        </w:tc>
      </w:tr>
      <w:tr w:rsidR="00E51F66" w:rsidRPr="009839D4" w:rsidTr="00422143">
        <w:trPr>
          <w:trHeight w:val="90"/>
        </w:trPr>
        <w:tc>
          <w:tcPr>
            <w:tcW w:w="2235" w:type="dxa"/>
          </w:tcPr>
          <w:p w:rsidR="00E51F66" w:rsidRPr="009839D4" w:rsidRDefault="00E51F66" w:rsidP="00422143">
            <w:pPr>
              <w:jc w:val="left"/>
            </w:pPr>
            <w:r w:rsidRPr="009839D4">
              <w:t>OLAP</w:t>
            </w:r>
          </w:p>
        </w:tc>
        <w:tc>
          <w:tcPr>
            <w:tcW w:w="6945" w:type="dxa"/>
          </w:tcPr>
          <w:p w:rsidR="00E51F66" w:rsidRPr="009839D4" w:rsidRDefault="00E51F66" w:rsidP="00422143">
            <w:pPr>
              <w:jc w:val="left"/>
            </w:pPr>
            <w:r w:rsidRPr="009839D4">
              <w:t>Online Analytical Processing</w:t>
            </w:r>
          </w:p>
        </w:tc>
      </w:tr>
      <w:tr w:rsidR="00D545BB" w:rsidRPr="009839D4" w:rsidTr="00422143">
        <w:trPr>
          <w:trHeight w:val="90"/>
        </w:trPr>
        <w:tc>
          <w:tcPr>
            <w:tcW w:w="2235" w:type="dxa"/>
          </w:tcPr>
          <w:p w:rsidR="00D545BB" w:rsidRPr="009839D4" w:rsidRDefault="00D545BB" w:rsidP="00422143">
            <w:pPr>
              <w:jc w:val="left"/>
            </w:pPr>
            <w:r w:rsidRPr="009839D4">
              <w:t>OLTP</w:t>
            </w:r>
          </w:p>
        </w:tc>
        <w:tc>
          <w:tcPr>
            <w:tcW w:w="6945" w:type="dxa"/>
          </w:tcPr>
          <w:p w:rsidR="00D545BB" w:rsidRPr="009839D4" w:rsidRDefault="00E51F66" w:rsidP="00422143">
            <w:pPr>
              <w:jc w:val="left"/>
            </w:pPr>
            <w:r w:rsidRPr="009839D4">
              <w:t>Online transaction processing</w:t>
            </w:r>
          </w:p>
        </w:tc>
      </w:tr>
      <w:tr w:rsidR="00D545BB" w:rsidRPr="009839D4" w:rsidTr="00422143">
        <w:trPr>
          <w:trHeight w:val="90"/>
        </w:trPr>
        <w:tc>
          <w:tcPr>
            <w:tcW w:w="2235" w:type="dxa"/>
          </w:tcPr>
          <w:p w:rsidR="00D545BB" w:rsidRPr="009839D4" w:rsidRDefault="00D545BB" w:rsidP="00422143">
            <w:pPr>
              <w:jc w:val="left"/>
            </w:pPr>
            <w:r w:rsidRPr="009839D4">
              <w:t>OWASP</w:t>
            </w:r>
          </w:p>
        </w:tc>
        <w:tc>
          <w:tcPr>
            <w:tcW w:w="6945" w:type="dxa"/>
          </w:tcPr>
          <w:p w:rsidR="00D545BB" w:rsidRPr="009839D4" w:rsidRDefault="00E51F66" w:rsidP="00422143">
            <w:pPr>
              <w:jc w:val="left"/>
            </w:pPr>
            <w:r w:rsidRPr="009839D4">
              <w:t>Open Web Application Security Project</w:t>
            </w:r>
          </w:p>
        </w:tc>
      </w:tr>
      <w:tr w:rsidR="00D545BB" w:rsidRPr="009839D4" w:rsidTr="00422143">
        <w:trPr>
          <w:trHeight w:val="90"/>
        </w:trPr>
        <w:tc>
          <w:tcPr>
            <w:tcW w:w="2235" w:type="dxa"/>
          </w:tcPr>
          <w:p w:rsidR="00D545BB" w:rsidRPr="009839D4" w:rsidRDefault="00D545BB" w:rsidP="00422143">
            <w:pPr>
              <w:jc w:val="left"/>
            </w:pPr>
            <w:r w:rsidRPr="009839D4">
              <w:t>PAP</w:t>
            </w:r>
          </w:p>
        </w:tc>
        <w:tc>
          <w:tcPr>
            <w:tcW w:w="6945" w:type="dxa"/>
          </w:tcPr>
          <w:p w:rsidR="00D545BB" w:rsidRPr="009839D4" w:rsidRDefault="00D545BB" w:rsidP="00422143">
            <w:pPr>
              <w:jc w:val="left"/>
            </w:pPr>
            <w:r w:rsidRPr="009839D4">
              <w:t>Policy Administration Point</w:t>
            </w:r>
          </w:p>
        </w:tc>
      </w:tr>
      <w:tr w:rsidR="00607636" w:rsidRPr="009839D4" w:rsidTr="00422143">
        <w:trPr>
          <w:trHeight w:val="90"/>
        </w:trPr>
        <w:tc>
          <w:tcPr>
            <w:tcW w:w="2235" w:type="dxa"/>
          </w:tcPr>
          <w:p w:rsidR="00607636" w:rsidRPr="009839D4" w:rsidRDefault="00607636" w:rsidP="00422143">
            <w:pPr>
              <w:jc w:val="left"/>
            </w:pPr>
            <w:r w:rsidRPr="009839D4">
              <w:t xml:space="preserve">PDP </w:t>
            </w:r>
          </w:p>
        </w:tc>
        <w:tc>
          <w:tcPr>
            <w:tcW w:w="6945" w:type="dxa"/>
          </w:tcPr>
          <w:p w:rsidR="00607636" w:rsidRPr="009839D4" w:rsidRDefault="00607636" w:rsidP="00422143">
            <w:pPr>
              <w:jc w:val="left"/>
            </w:pPr>
            <w:r w:rsidRPr="009839D4">
              <w:t xml:space="preserve">Policy Decision Point </w:t>
            </w:r>
          </w:p>
        </w:tc>
      </w:tr>
      <w:tr w:rsidR="00607636" w:rsidRPr="009839D4" w:rsidTr="00422143">
        <w:trPr>
          <w:trHeight w:val="90"/>
        </w:trPr>
        <w:tc>
          <w:tcPr>
            <w:tcW w:w="2235" w:type="dxa"/>
          </w:tcPr>
          <w:p w:rsidR="00607636" w:rsidRPr="009839D4" w:rsidRDefault="00607636" w:rsidP="00422143">
            <w:pPr>
              <w:jc w:val="left"/>
            </w:pPr>
            <w:r w:rsidRPr="009839D4">
              <w:t xml:space="preserve">PEP </w:t>
            </w:r>
          </w:p>
        </w:tc>
        <w:tc>
          <w:tcPr>
            <w:tcW w:w="6945" w:type="dxa"/>
          </w:tcPr>
          <w:p w:rsidR="00607636" w:rsidRPr="009839D4" w:rsidRDefault="00607636" w:rsidP="00422143">
            <w:pPr>
              <w:jc w:val="left"/>
            </w:pPr>
            <w:r w:rsidRPr="009839D4">
              <w:t xml:space="preserve">Policy Enforcement Point </w:t>
            </w:r>
          </w:p>
        </w:tc>
      </w:tr>
      <w:tr w:rsidR="00D545BB" w:rsidRPr="009839D4" w:rsidTr="00422143">
        <w:trPr>
          <w:trHeight w:val="90"/>
        </w:trPr>
        <w:tc>
          <w:tcPr>
            <w:tcW w:w="2235" w:type="dxa"/>
          </w:tcPr>
          <w:p w:rsidR="00D545BB" w:rsidRPr="009839D4" w:rsidRDefault="00D545BB" w:rsidP="00422143">
            <w:pPr>
              <w:jc w:val="left"/>
            </w:pPr>
            <w:r w:rsidRPr="009839D4">
              <w:t>PIP</w:t>
            </w:r>
          </w:p>
        </w:tc>
        <w:tc>
          <w:tcPr>
            <w:tcW w:w="6945" w:type="dxa"/>
          </w:tcPr>
          <w:p w:rsidR="00D545BB" w:rsidRPr="009839D4" w:rsidRDefault="00D545BB" w:rsidP="00422143">
            <w:pPr>
              <w:jc w:val="left"/>
            </w:pPr>
            <w:r w:rsidRPr="009839D4">
              <w:t>Policy Information Point</w:t>
            </w:r>
          </w:p>
        </w:tc>
      </w:tr>
      <w:tr w:rsidR="00D545BB" w:rsidRPr="009839D4" w:rsidTr="00422143">
        <w:trPr>
          <w:trHeight w:val="90"/>
        </w:trPr>
        <w:tc>
          <w:tcPr>
            <w:tcW w:w="2235" w:type="dxa"/>
          </w:tcPr>
          <w:p w:rsidR="00D545BB" w:rsidRPr="009839D4" w:rsidRDefault="00D545BB" w:rsidP="00422143">
            <w:pPr>
              <w:jc w:val="left"/>
            </w:pPr>
            <w:r w:rsidRPr="009839D4">
              <w:lastRenderedPageBreak/>
              <w:t>PII</w:t>
            </w:r>
          </w:p>
        </w:tc>
        <w:tc>
          <w:tcPr>
            <w:tcW w:w="6945" w:type="dxa"/>
          </w:tcPr>
          <w:p w:rsidR="00D545BB" w:rsidRPr="009839D4" w:rsidRDefault="00E51F66" w:rsidP="00422143">
            <w:pPr>
              <w:jc w:val="left"/>
            </w:pPr>
            <w:r w:rsidRPr="009839D4">
              <w:t>Personal Identifiable Information</w:t>
            </w:r>
          </w:p>
        </w:tc>
      </w:tr>
      <w:tr w:rsidR="00D545BB" w:rsidRPr="009839D4" w:rsidTr="00422143">
        <w:trPr>
          <w:trHeight w:val="90"/>
        </w:trPr>
        <w:tc>
          <w:tcPr>
            <w:tcW w:w="2235" w:type="dxa"/>
          </w:tcPr>
          <w:p w:rsidR="00D545BB" w:rsidRPr="009839D4" w:rsidRDefault="00D545BB" w:rsidP="00422143">
            <w:pPr>
              <w:jc w:val="left"/>
            </w:pPr>
            <w:r w:rsidRPr="009839D4">
              <w:t>PRP</w:t>
            </w:r>
          </w:p>
        </w:tc>
        <w:tc>
          <w:tcPr>
            <w:tcW w:w="6945" w:type="dxa"/>
          </w:tcPr>
          <w:p w:rsidR="00D545BB" w:rsidRPr="009839D4" w:rsidRDefault="00D545BB" w:rsidP="00422143">
            <w:pPr>
              <w:jc w:val="left"/>
            </w:pPr>
            <w:r w:rsidRPr="009839D4">
              <w:t>Policy Retrieval Point</w:t>
            </w:r>
          </w:p>
        </w:tc>
      </w:tr>
      <w:tr w:rsidR="00607636" w:rsidRPr="009839D4" w:rsidTr="00422143">
        <w:trPr>
          <w:trHeight w:val="90"/>
        </w:trPr>
        <w:tc>
          <w:tcPr>
            <w:tcW w:w="2235" w:type="dxa"/>
          </w:tcPr>
          <w:p w:rsidR="00607636" w:rsidRPr="009839D4" w:rsidRDefault="00607636" w:rsidP="00422143">
            <w:pPr>
              <w:jc w:val="left"/>
            </w:pPr>
            <w:r w:rsidRPr="009839D4">
              <w:t xml:space="preserve">RBAC </w:t>
            </w:r>
          </w:p>
        </w:tc>
        <w:tc>
          <w:tcPr>
            <w:tcW w:w="6945" w:type="dxa"/>
          </w:tcPr>
          <w:p w:rsidR="00607636" w:rsidRPr="009839D4" w:rsidRDefault="00607636" w:rsidP="00422143">
            <w:pPr>
              <w:jc w:val="left"/>
            </w:pPr>
            <w:r w:rsidRPr="009839D4">
              <w:t xml:space="preserve">Role Based Access Control </w:t>
            </w:r>
          </w:p>
        </w:tc>
      </w:tr>
      <w:tr w:rsidR="00D545BB" w:rsidRPr="009839D4" w:rsidTr="00422143">
        <w:trPr>
          <w:trHeight w:val="90"/>
        </w:trPr>
        <w:tc>
          <w:tcPr>
            <w:tcW w:w="2235" w:type="dxa"/>
          </w:tcPr>
          <w:p w:rsidR="00D545BB" w:rsidRPr="009839D4" w:rsidRDefault="00D545BB" w:rsidP="00422143">
            <w:pPr>
              <w:jc w:val="left"/>
            </w:pPr>
            <w:r w:rsidRPr="009839D4">
              <w:t>REST</w:t>
            </w:r>
          </w:p>
        </w:tc>
        <w:tc>
          <w:tcPr>
            <w:tcW w:w="6945" w:type="dxa"/>
          </w:tcPr>
          <w:p w:rsidR="00D545BB" w:rsidRPr="009839D4" w:rsidRDefault="00E51F66" w:rsidP="00422143">
            <w:pPr>
              <w:jc w:val="left"/>
            </w:pPr>
            <w:r w:rsidRPr="009839D4">
              <w:t>Representational State Transfer</w:t>
            </w:r>
          </w:p>
        </w:tc>
      </w:tr>
      <w:tr w:rsidR="00607636" w:rsidRPr="009839D4" w:rsidTr="00422143">
        <w:trPr>
          <w:trHeight w:val="90"/>
        </w:trPr>
        <w:tc>
          <w:tcPr>
            <w:tcW w:w="2235" w:type="dxa"/>
          </w:tcPr>
          <w:p w:rsidR="00607636" w:rsidRPr="009839D4" w:rsidRDefault="00607636" w:rsidP="00422143">
            <w:pPr>
              <w:jc w:val="left"/>
            </w:pPr>
            <w:r w:rsidRPr="009839D4">
              <w:t xml:space="preserve">RDBMS </w:t>
            </w:r>
          </w:p>
        </w:tc>
        <w:tc>
          <w:tcPr>
            <w:tcW w:w="6945" w:type="dxa"/>
          </w:tcPr>
          <w:p w:rsidR="00607636" w:rsidRPr="009839D4" w:rsidRDefault="00E51F66" w:rsidP="00422143">
            <w:pPr>
              <w:jc w:val="left"/>
            </w:pPr>
            <w:r w:rsidRPr="009839D4">
              <w:t>Relational Datab</w:t>
            </w:r>
            <w:r w:rsidR="00607636" w:rsidRPr="009839D4">
              <w:t xml:space="preserve">ase Management System </w:t>
            </w:r>
          </w:p>
        </w:tc>
      </w:tr>
      <w:tr w:rsidR="00CF174F" w:rsidRPr="009839D4" w:rsidTr="00422143">
        <w:trPr>
          <w:trHeight w:val="90"/>
        </w:trPr>
        <w:tc>
          <w:tcPr>
            <w:tcW w:w="2235" w:type="dxa"/>
          </w:tcPr>
          <w:p w:rsidR="00CF174F" w:rsidRPr="009839D4" w:rsidRDefault="00CF174F" w:rsidP="00422143">
            <w:pPr>
              <w:jc w:val="left"/>
            </w:pPr>
            <w:r w:rsidRPr="009839D4">
              <w:t>RFID</w:t>
            </w:r>
          </w:p>
        </w:tc>
        <w:tc>
          <w:tcPr>
            <w:tcW w:w="6945" w:type="dxa"/>
          </w:tcPr>
          <w:p w:rsidR="00CF174F" w:rsidRPr="009839D4" w:rsidRDefault="00E51F66" w:rsidP="00422143">
            <w:pPr>
              <w:jc w:val="left"/>
            </w:pPr>
            <w:r w:rsidRPr="009839D4">
              <w:t>Radio-Frequency Identification</w:t>
            </w:r>
          </w:p>
        </w:tc>
      </w:tr>
      <w:tr w:rsidR="00D545BB" w:rsidRPr="009839D4" w:rsidTr="00422143">
        <w:trPr>
          <w:trHeight w:val="90"/>
        </w:trPr>
        <w:tc>
          <w:tcPr>
            <w:tcW w:w="2235" w:type="dxa"/>
          </w:tcPr>
          <w:p w:rsidR="00D545BB" w:rsidRPr="009839D4" w:rsidRDefault="00D545BB" w:rsidP="00422143">
            <w:pPr>
              <w:jc w:val="left"/>
            </w:pPr>
            <w:r w:rsidRPr="009839D4">
              <w:t>SMARTIE</w:t>
            </w:r>
          </w:p>
        </w:tc>
        <w:tc>
          <w:tcPr>
            <w:tcW w:w="6945" w:type="dxa"/>
          </w:tcPr>
          <w:p w:rsidR="00D545BB" w:rsidRPr="009839D4" w:rsidRDefault="00D545BB" w:rsidP="00422143">
            <w:pPr>
              <w:jc w:val="left"/>
            </w:pPr>
            <w:r w:rsidRPr="009839D4">
              <w:t>Smart City</w:t>
            </w:r>
          </w:p>
        </w:tc>
      </w:tr>
      <w:tr w:rsidR="00607636" w:rsidRPr="009839D4" w:rsidTr="00422143">
        <w:trPr>
          <w:trHeight w:val="90"/>
        </w:trPr>
        <w:tc>
          <w:tcPr>
            <w:tcW w:w="2235" w:type="dxa"/>
          </w:tcPr>
          <w:p w:rsidR="00607636" w:rsidRPr="009839D4" w:rsidRDefault="00607636" w:rsidP="00422143">
            <w:pPr>
              <w:jc w:val="left"/>
            </w:pPr>
            <w:r w:rsidRPr="009839D4">
              <w:t xml:space="preserve">SQL </w:t>
            </w:r>
          </w:p>
        </w:tc>
        <w:tc>
          <w:tcPr>
            <w:tcW w:w="6945" w:type="dxa"/>
          </w:tcPr>
          <w:p w:rsidR="00607636" w:rsidRPr="009839D4" w:rsidRDefault="00607636" w:rsidP="00422143">
            <w:pPr>
              <w:jc w:val="left"/>
            </w:pPr>
            <w:r w:rsidRPr="009839D4">
              <w:t xml:space="preserve">Structured Query Language </w:t>
            </w:r>
          </w:p>
        </w:tc>
      </w:tr>
      <w:tr w:rsidR="00E77385" w:rsidRPr="009839D4" w:rsidTr="00422143">
        <w:trPr>
          <w:trHeight w:val="90"/>
        </w:trPr>
        <w:tc>
          <w:tcPr>
            <w:tcW w:w="2235" w:type="dxa"/>
          </w:tcPr>
          <w:p w:rsidR="00E77385" w:rsidRPr="009839D4" w:rsidRDefault="00E77385" w:rsidP="00422143">
            <w:pPr>
              <w:jc w:val="left"/>
            </w:pPr>
            <w:r>
              <w:t>W3C</w:t>
            </w:r>
          </w:p>
        </w:tc>
        <w:tc>
          <w:tcPr>
            <w:tcW w:w="6945" w:type="dxa"/>
          </w:tcPr>
          <w:p w:rsidR="00E77385" w:rsidRPr="009839D4" w:rsidRDefault="00E77385" w:rsidP="00422143">
            <w:pPr>
              <w:jc w:val="left"/>
            </w:pPr>
            <w:r w:rsidRPr="00E77385">
              <w:t>World Wide Web Consortium</w:t>
            </w:r>
          </w:p>
        </w:tc>
      </w:tr>
      <w:tr w:rsidR="00D545BB" w:rsidRPr="009839D4" w:rsidTr="00422143">
        <w:trPr>
          <w:trHeight w:val="90"/>
        </w:trPr>
        <w:tc>
          <w:tcPr>
            <w:tcW w:w="2235" w:type="dxa"/>
          </w:tcPr>
          <w:p w:rsidR="00D545BB" w:rsidRPr="009839D4" w:rsidRDefault="00D545BB" w:rsidP="00422143">
            <w:pPr>
              <w:jc w:val="left"/>
            </w:pPr>
            <w:r w:rsidRPr="009839D4">
              <w:t>UDAF</w:t>
            </w:r>
          </w:p>
        </w:tc>
        <w:tc>
          <w:tcPr>
            <w:tcW w:w="6945" w:type="dxa"/>
          </w:tcPr>
          <w:p w:rsidR="00D545BB" w:rsidRPr="009839D4" w:rsidRDefault="00E51F66" w:rsidP="00422143">
            <w:pPr>
              <w:jc w:val="left"/>
            </w:pPr>
            <w:r w:rsidRPr="009839D4">
              <w:t>User-Defined Aggregate Functions</w:t>
            </w:r>
          </w:p>
        </w:tc>
      </w:tr>
      <w:tr w:rsidR="00D545BB" w:rsidRPr="009839D4" w:rsidTr="00422143">
        <w:trPr>
          <w:trHeight w:val="90"/>
        </w:trPr>
        <w:tc>
          <w:tcPr>
            <w:tcW w:w="2235" w:type="dxa"/>
          </w:tcPr>
          <w:p w:rsidR="00D545BB" w:rsidRPr="009839D4" w:rsidRDefault="00D545BB" w:rsidP="00422143">
            <w:pPr>
              <w:jc w:val="left"/>
            </w:pPr>
            <w:r w:rsidRPr="009839D4">
              <w:t>UDF</w:t>
            </w:r>
          </w:p>
        </w:tc>
        <w:tc>
          <w:tcPr>
            <w:tcW w:w="6945" w:type="dxa"/>
          </w:tcPr>
          <w:p w:rsidR="00D545BB" w:rsidRPr="009839D4" w:rsidRDefault="00E51F66" w:rsidP="00422143">
            <w:pPr>
              <w:jc w:val="left"/>
            </w:pPr>
            <w:r w:rsidRPr="009839D4">
              <w:t>User-Defined Functions</w:t>
            </w:r>
          </w:p>
        </w:tc>
      </w:tr>
      <w:tr w:rsidR="00D545BB" w:rsidRPr="009839D4" w:rsidTr="00422143">
        <w:trPr>
          <w:trHeight w:val="90"/>
        </w:trPr>
        <w:tc>
          <w:tcPr>
            <w:tcW w:w="2235" w:type="dxa"/>
          </w:tcPr>
          <w:p w:rsidR="00D545BB" w:rsidRPr="009839D4" w:rsidRDefault="00D545BB" w:rsidP="00422143">
            <w:pPr>
              <w:jc w:val="left"/>
            </w:pPr>
            <w:r w:rsidRPr="009839D4">
              <w:t>UDTF</w:t>
            </w:r>
          </w:p>
        </w:tc>
        <w:tc>
          <w:tcPr>
            <w:tcW w:w="6945" w:type="dxa"/>
          </w:tcPr>
          <w:p w:rsidR="00D545BB" w:rsidRPr="009839D4" w:rsidRDefault="00E51F66" w:rsidP="00422143">
            <w:pPr>
              <w:jc w:val="left"/>
            </w:pPr>
            <w:r w:rsidRPr="009839D4">
              <w:t>User-Defined Table Functions</w:t>
            </w:r>
          </w:p>
        </w:tc>
      </w:tr>
      <w:tr w:rsidR="00FD1EB6" w:rsidRPr="009839D4" w:rsidTr="00422143">
        <w:trPr>
          <w:trHeight w:val="90"/>
        </w:trPr>
        <w:tc>
          <w:tcPr>
            <w:tcW w:w="2235" w:type="dxa"/>
          </w:tcPr>
          <w:p w:rsidR="00FD1EB6" w:rsidRPr="009839D4" w:rsidRDefault="00FD1EB6" w:rsidP="00422143">
            <w:pPr>
              <w:jc w:val="left"/>
            </w:pPr>
            <w:r w:rsidRPr="009839D4">
              <w:t>UWB</w:t>
            </w:r>
          </w:p>
        </w:tc>
        <w:tc>
          <w:tcPr>
            <w:tcW w:w="6945" w:type="dxa"/>
          </w:tcPr>
          <w:p w:rsidR="00FD1EB6" w:rsidRPr="009839D4" w:rsidRDefault="00FD1EB6" w:rsidP="00422143">
            <w:pPr>
              <w:jc w:val="left"/>
            </w:pPr>
            <w:r w:rsidRPr="009839D4">
              <w:t>Ultra-Wide Band</w:t>
            </w:r>
          </w:p>
        </w:tc>
      </w:tr>
      <w:tr w:rsidR="00D545BB" w:rsidRPr="009839D4" w:rsidTr="00422143">
        <w:trPr>
          <w:trHeight w:val="90"/>
        </w:trPr>
        <w:tc>
          <w:tcPr>
            <w:tcW w:w="2235" w:type="dxa"/>
          </w:tcPr>
          <w:p w:rsidR="00D545BB" w:rsidRPr="009839D4" w:rsidRDefault="00D545BB" w:rsidP="00422143">
            <w:pPr>
              <w:jc w:val="left"/>
            </w:pPr>
            <w:r w:rsidRPr="009839D4">
              <w:t>XML</w:t>
            </w:r>
          </w:p>
        </w:tc>
        <w:tc>
          <w:tcPr>
            <w:tcW w:w="6945" w:type="dxa"/>
          </w:tcPr>
          <w:p w:rsidR="00D545BB" w:rsidRPr="009839D4" w:rsidRDefault="00D545BB" w:rsidP="00422143">
            <w:pPr>
              <w:jc w:val="left"/>
            </w:pPr>
            <w:r w:rsidRPr="009839D4">
              <w:t>eXtensible Markup Language</w:t>
            </w:r>
          </w:p>
        </w:tc>
      </w:tr>
      <w:tr w:rsidR="00422143" w:rsidRPr="009839D4" w:rsidTr="00422143">
        <w:trPr>
          <w:trHeight w:val="90"/>
        </w:trPr>
        <w:tc>
          <w:tcPr>
            <w:tcW w:w="2235" w:type="dxa"/>
          </w:tcPr>
          <w:p w:rsidR="00422143" w:rsidRPr="009839D4" w:rsidRDefault="00422143" w:rsidP="00422143">
            <w:pPr>
              <w:jc w:val="left"/>
            </w:pPr>
            <w:r>
              <w:t>XACML</w:t>
            </w:r>
          </w:p>
        </w:tc>
        <w:tc>
          <w:tcPr>
            <w:tcW w:w="6945" w:type="dxa"/>
          </w:tcPr>
          <w:p w:rsidR="00422143" w:rsidRPr="009839D4" w:rsidRDefault="00422143" w:rsidP="00422143">
            <w:pPr>
              <w:jc w:val="left"/>
            </w:pPr>
            <w:r w:rsidRPr="00422143">
              <w:t>eXtensible Access Control Markup</w:t>
            </w:r>
            <w:r>
              <w:t xml:space="preserve"> </w:t>
            </w:r>
            <w:r w:rsidRPr="00422143">
              <w:t>Language</w:t>
            </w:r>
          </w:p>
        </w:tc>
      </w:tr>
      <w:tr w:rsidR="00E51F66" w:rsidRPr="009839D4" w:rsidTr="00422143">
        <w:trPr>
          <w:trHeight w:val="90"/>
        </w:trPr>
        <w:tc>
          <w:tcPr>
            <w:tcW w:w="2235" w:type="dxa"/>
          </w:tcPr>
          <w:p w:rsidR="00E51F66" w:rsidRPr="009839D4" w:rsidRDefault="00E51F66" w:rsidP="00422143">
            <w:pPr>
              <w:jc w:val="left"/>
            </w:pPr>
            <w:r w:rsidRPr="009839D4">
              <w:t>YARN</w:t>
            </w:r>
          </w:p>
        </w:tc>
        <w:tc>
          <w:tcPr>
            <w:tcW w:w="6945" w:type="dxa"/>
          </w:tcPr>
          <w:p w:rsidR="00E51F66" w:rsidRPr="009839D4" w:rsidRDefault="00E51F66" w:rsidP="00422143">
            <w:pPr>
              <w:jc w:val="left"/>
            </w:pPr>
            <w:r w:rsidRPr="009839D4">
              <w:t>Yet Another Resource Negotiator</w:t>
            </w:r>
          </w:p>
        </w:tc>
      </w:tr>
    </w:tbl>
    <w:p w:rsidR="00BF6E7F" w:rsidRPr="009839D4" w:rsidRDefault="00BF6E7F" w:rsidP="003256A7"/>
    <w:p w:rsidR="00037B33" w:rsidRPr="009839D4" w:rsidRDefault="00037B33" w:rsidP="00103719">
      <w:pPr>
        <w:pStyle w:val="Naslov1"/>
        <w:numPr>
          <w:ilvl w:val="0"/>
          <w:numId w:val="0"/>
        </w:numPr>
        <w:rPr>
          <w:lang w:val="en-GB"/>
        </w:rPr>
      </w:pPr>
      <w:bookmarkStart w:id="4" w:name="_Toc419991677"/>
      <w:r w:rsidRPr="009839D4">
        <w:rPr>
          <w:lang w:val="en-GB"/>
        </w:rPr>
        <w:lastRenderedPageBreak/>
        <w:t>List of figures</w:t>
      </w:r>
      <w:bookmarkEnd w:id="4"/>
    </w:p>
    <w:p w:rsidR="00915FD3" w:rsidRDefault="00DE49AA">
      <w:pPr>
        <w:pStyle w:val="Tablicaslika"/>
        <w:tabs>
          <w:tab w:val="right" w:leader="dot" w:pos="8777"/>
        </w:tabs>
        <w:rPr>
          <w:rFonts w:asciiTheme="minorHAnsi" w:eastAsiaTheme="minorEastAsia" w:hAnsiTheme="minorHAnsi" w:cstheme="minorBidi"/>
          <w:noProof/>
          <w:sz w:val="22"/>
          <w:szCs w:val="22"/>
          <w:lang w:val="hr-HR" w:eastAsia="hr-HR"/>
        </w:rPr>
      </w:pPr>
      <w:r w:rsidRPr="009839D4">
        <w:fldChar w:fldCharType="begin"/>
      </w:r>
      <w:r w:rsidR="004A4599" w:rsidRPr="009839D4">
        <w:instrText xml:space="preserve"> TOC \h \z \c "Figure" </w:instrText>
      </w:r>
      <w:r w:rsidRPr="009839D4">
        <w:fldChar w:fldCharType="separate"/>
      </w:r>
      <w:hyperlink w:anchor="_Toc419987456" w:history="1">
        <w:r w:rsidR="00915FD3" w:rsidRPr="00787914">
          <w:rPr>
            <w:rStyle w:val="Hiperveza"/>
            <w:noProof/>
          </w:rPr>
          <w:t>Figure 1. High - level overview of the architecture</w:t>
        </w:r>
        <w:r w:rsidR="00915FD3">
          <w:rPr>
            <w:noProof/>
            <w:webHidden/>
          </w:rPr>
          <w:tab/>
        </w:r>
        <w:r w:rsidR="00915FD3">
          <w:rPr>
            <w:noProof/>
            <w:webHidden/>
          </w:rPr>
          <w:fldChar w:fldCharType="begin"/>
        </w:r>
        <w:r w:rsidR="00915FD3">
          <w:rPr>
            <w:noProof/>
            <w:webHidden/>
          </w:rPr>
          <w:instrText xml:space="preserve"> PAGEREF _Toc419987456 \h </w:instrText>
        </w:r>
        <w:r w:rsidR="00915FD3">
          <w:rPr>
            <w:noProof/>
            <w:webHidden/>
          </w:rPr>
        </w:r>
        <w:r w:rsidR="00915FD3">
          <w:rPr>
            <w:noProof/>
            <w:webHidden/>
          </w:rPr>
          <w:fldChar w:fldCharType="separate"/>
        </w:r>
        <w:r w:rsidR="00915FD3">
          <w:rPr>
            <w:noProof/>
            <w:webHidden/>
          </w:rPr>
          <w:t>4</w:t>
        </w:r>
        <w:r w:rsidR="00915FD3">
          <w:rPr>
            <w:noProof/>
            <w:webHidden/>
          </w:rPr>
          <w:fldChar w:fldCharType="end"/>
        </w:r>
      </w:hyperlink>
    </w:p>
    <w:p w:rsidR="00915FD3" w:rsidRDefault="00915FD3">
      <w:pPr>
        <w:pStyle w:val="Tablicaslika"/>
        <w:tabs>
          <w:tab w:val="right" w:leader="dot" w:pos="8777"/>
        </w:tabs>
        <w:rPr>
          <w:rFonts w:asciiTheme="minorHAnsi" w:eastAsiaTheme="minorEastAsia" w:hAnsiTheme="minorHAnsi" w:cstheme="minorBidi"/>
          <w:noProof/>
          <w:sz w:val="22"/>
          <w:szCs w:val="22"/>
          <w:lang w:val="hr-HR" w:eastAsia="hr-HR"/>
        </w:rPr>
      </w:pPr>
      <w:hyperlink w:anchor="_Toc419987457" w:history="1">
        <w:r w:rsidRPr="00787914">
          <w:rPr>
            <w:rStyle w:val="Hiperveza"/>
            <w:noProof/>
          </w:rPr>
          <w:t>Figure 2. The 5 Vs of Big Data [13]</w:t>
        </w:r>
        <w:r>
          <w:rPr>
            <w:noProof/>
            <w:webHidden/>
          </w:rPr>
          <w:tab/>
        </w:r>
        <w:r>
          <w:rPr>
            <w:noProof/>
            <w:webHidden/>
          </w:rPr>
          <w:fldChar w:fldCharType="begin"/>
        </w:r>
        <w:r>
          <w:rPr>
            <w:noProof/>
            <w:webHidden/>
          </w:rPr>
          <w:instrText xml:space="preserve"> PAGEREF _Toc419987457 \h </w:instrText>
        </w:r>
        <w:r>
          <w:rPr>
            <w:noProof/>
            <w:webHidden/>
          </w:rPr>
        </w:r>
        <w:r>
          <w:rPr>
            <w:noProof/>
            <w:webHidden/>
          </w:rPr>
          <w:fldChar w:fldCharType="separate"/>
        </w:r>
        <w:r>
          <w:rPr>
            <w:noProof/>
            <w:webHidden/>
          </w:rPr>
          <w:t>8</w:t>
        </w:r>
        <w:r>
          <w:rPr>
            <w:noProof/>
            <w:webHidden/>
          </w:rPr>
          <w:fldChar w:fldCharType="end"/>
        </w:r>
      </w:hyperlink>
    </w:p>
    <w:p w:rsidR="00915FD3" w:rsidRDefault="00915FD3">
      <w:pPr>
        <w:pStyle w:val="Tablicaslika"/>
        <w:tabs>
          <w:tab w:val="right" w:leader="dot" w:pos="8777"/>
        </w:tabs>
        <w:rPr>
          <w:rFonts w:asciiTheme="minorHAnsi" w:eastAsiaTheme="minorEastAsia" w:hAnsiTheme="minorHAnsi" w:cstheme="minorBidi"/>
          <w:noProof/>
          <w:sz w:val="22"/>
          <w:szCs w:val="22"/>
          <w:lang w:val="hr-HR" w:eastAsia="hr-HR"/>
        </w:rPr>
      </w:pPr>
      <w:hyperlink w:anchor="_Toc419987458" w:history="1">
        <w:r w:rsidRPr="00787914">
          <w:rPr>
            <w:rStyle w:val="Hiperveza"/>
            <w:noProof/>
          </w:rPr>
          <w:t>Figure 3. Example of a XACML policy</w:t>
        </w:r>
        <w:r>
          <w:rPr>
            <w:noProof/>
            <w:webHidden/>
          </w:rPr>
          <w:tab/>
        </w:r>
        <w:r>
          <w:rPr>
            <w:noProof/>
            <w:webHidden/>
          </w:rPr>
          <w:fldChar w:fldCharType="begin"/>
        </w:r>
        <w:r>
          <w:rPr>
            <w:noProof/>
            <w:webHidden/>
          </w:rPr>
          <w:instrText xml:space="preserve"> PAGEREF _Toc419987458 \h </w:instrText>
        </w:r>
        <w:r>
          <w:rPr>
            <w:noProof/>
            <w:webHidden/>
          </w:rPr>
        </w:r>
        <w:r>
          <w:rPr>
            <w:noProof/>
            <w:webHidden/>
          </w:rPr>
          <w:fldChar w:fldCharType="separate"/>
        </w:r>
        <w:r>
          <w:rPr>
            <w:noProof/>
            <w:webHidden/>
          </w:rPr>
          <w:t>20</w:t>
        </w:r>
        <w:r>
          <w:rPr>
            <w:noProof/>
            <w:webHidden/>
          </w:rPr>
          <w:fldChar w:fldCharType="end"/>
        </w:r>
      </w:hyperlink>
    </w:p>
    <w:p w:rsidR="00915FD3" w:rsidRDefault="00915FD3">
      <w:pPr>
        <w:pStyle w:val="Tablicaslika"/>
        <w:tabs>
          <w:tab w:val="right" w:leader="dot" w:pos="8777"/>
        </w:tabs>
        <w:rPr>
          <w:rFonts w:asciiTheme="minorHAnsi" w:eastAsiaTheme="minorEastAsia" w:hAnsiTheme="minorHAnsi" w:cstheme="minorBidi"/>
          <w:noProof/>
          <w:sz w:val="22"/>
          <w:szCs w:val="22"/>
          <w:lang w:val="hr-HR" w:eastAsia="hr-HR"/>
        </w:rPr>
      </w:pPr>
      <w:hyperlink w:anchor="_Toc419987459" w:history="1">
        <w:r w:rsidRPr="00787914">
          <w:rPr>
            <w:rStyle w:val="Hiperveza"/>
            <w:noProof/>
          </w:rPr>
          <w:t>Figure 4. Example of a XACML request in the JSON format</w:t>
        </w:r>
        <w:r>
          <w:rPr>
            <w:noProof/>
            <w:webHidden/>
          </w:rPr>
          <w:tab/>
        </w:r>
        <w:r>
          <w:rPr>
            <w:noProof/>
            <w:webHidden/>
          </w:rPr>
          <w:fldChar w:fldCharType="begin"/>
        </w:r>
        <w:r>
          <w:rPr>
            <w:noProof/>
            <w:webHidden/>
          </w:rPr>
          <w:instrText xml:space="preserve"> PAGEREF _Toc419987459 \h </w:instrText>
        </w:r>
        <w:r>
          <w:rPr>
            <w:noProof/>
            <w:webHidden/>
          </w:rPr>
        </w:r>
        <w:r>
          <w:rPr>
            <w:noProof/>
            <w:webHidden/>
          </w:rPr>
          <w:fldChar w:fldCharType="separate"/>
        </w:r>
        <w:r>
          <w:rPr>
            <w:noProof/>
            <w:webHidden/>
          </w:rPr>
          <w:t>21</w:t>
        </w:r>
        <w:r>
          <w:rPr>
            <w:noProof/>
            <w:webHidden/>
          </w:rPr>
          <w:fldChar w:fldCharType="end"/>
        </w:r>
      </w:hyperlink>
    </w:p>
    <w:p w:rsidR="00915FD3" w:rsidRDefault="00915FD3">
      <w:pPr>
        <w:pStyle w:val="Tablicaslika"/>
        <w:tabs>
          <w:tab w:val="right" w:leader="dot" w:pos="8777"/>
        </w:tabs>
        <w:rPr>
          <w:rFonts w:asciiTheme="minorHAnsi" w:eastAsiaTheme="minorEastAsia" w:hAnsiTheme="minorHAnsi" w:cstheme="minorBidi"/>
          <w:noProof/>
          <w:sz w:val="22"/>
          <w:szCs w:val="22"/>
          <w:lang w:val="hr-HR" w:eastAsia="hr-HR"/>
        </w:rPr>
      </w:pPr>
      <w:hyperlink w:anchor="_Toc419987460" w:history="1">
        <w:r w:rsidRPr="00787914">
          <w:rPr>
            <w:rStyle w:val="Hiperveza"/>
            <w:noProof/>
          </w:rPr>
          <w:t>Figure 5. Architecture of the initial proposed solution</w:t>
        </w:r>
        <w:r>
          <w:rPr>
            <w:noProof/>
            <w:webHidden/>
          </w:rPr>
          <w:tab/>
        </w:r>
        <w:r>
          <w:rPr>
            <w:noProof/>
            <w:webHidden/>
          </w:rPr>
          <w:fldChar w:fldCharType="begin"/>
        </w:r>
        <w:r>
          <w:rPr>
            <w:noProof/>
            <w:webHidden/>
          </w:rPr>
          <w:instrText xml:space="preserve"> PAGEREF _Toc419987460 \h </w:instrText>
        </w:r>
        <w:r>
          <w:rPr>
            <w:noProof/>
            <w:webHidden/>
          </w:rPr>
        </w:r>
        <w:r>
          <w:rPr>
            <w:noProof/>
            <w:webHidden/>
          </w:rPr>
          <w:fldChar w:fldCharType="separate"/>
        </w:r>
        <w:r>
          <w:rPr>
            <w:noProof/>
            <w:webHidden/>
          </w:rPr>
          <w:t>25</w:t>
        </w:r>
        <w:r>
          <w:rPr>
            <w:noProof/>
            <w:webHidden/>
          </w:rPr>
          <w:fldChar w:fldCharType="end"/>
        </w:r>
      </w:hyperlink>
    </w:p>
    <w:p w:rsidR="00915FD3" w:rsidRDefault="00915FD3">
      <w:pPr>
        <w:pStyle w:val="Tablicaslika"/>
        <w:tabs>
          <w:tab w:val="right" w:leader="dot" w:pos="8777"/>
        </w:tabs>
        <w:rPr>
          <w:rFonts w:asciiTheme="minorHAnsi" w:eastAsiaTheme="minorEastAsia" w:hAnsiTheme="minorHAnsi" w:cstheme="minorBidi"/>
          <w:noProof/>
          <w:sz w:val="22"/>
          <w:szCs w:val="22"/>
          <w:lang w:val="hr-HR" w:eastAsia="hr-HR"/>
        </w:rPr>
      </w:pPr>
      <w:hyperlink w:anchor="_Toc419987461" w:history="1">
        <w:r w:rsidRPr="00787914">
          <w:rPr>
            <w:rStyle w:val="Hiperveza"/>
            <w:noProof/>
          </w:rPr>
          <w:t>Figure 6. Architecture of the final solution</w:t>
        </w:r>
        <w:r>
          <w:rPr>
            <w:noProof/>
            <w:webHidden/>
          </w:rPr>
          <w:tab/>
        </w:r>
        <w:r>
          <w:rPr>
            <w:noProof/>
            <w:webHidden/>
          </w:rPr>
          <w:fldChar w:fldCharType="begin"/>
        </w:r>
        <w:r>
          <w:rPr>
            <w:noProof/>
            <w:webHidden/>
          </w:rPr>
          <w:instrText xml:space="preserve"> PAGEREF _Toc419987461 \h </w:instrText>
        </w:r>
        <w:r>
          <w:rPr>
            <w:noProof/>
            <w:webHidden/>
          </w:rPr>
        </w:r>
        <w:r>
          <w:rPr>
            <w:noProof/>
            <w:webHidden/>
          </w:rPr>
          <w:fldChar w:fldCharType="separate"/>
        </w:r>
        <w:r>
          <w:rPr>
            <w:noProof/>
            <w:webHidden/>
          </w:rPr>
          <w:t>26</w:t>
        </w:r>
        <w:r>
          <w:rPr>
            <w:noProof/>
            <w:webHidden/>
          </w:rPr>
          <w:fldChar w:fldCharType="end"/>
        </w:r>
      </w:hyperlink>
    </w:p>
    <w:p w:rsidR="00915FD3" w:rsidRDefault="00915FD3">
      <w:pPr>
        <w:pStyle w:val="Tablicaslika"/>
        <w:tabs>
          <w:tab w:val="right" w:leader="dot" w:pos="8777"/>
        </w:tabs>
        <w:rPr>
          <w:rFonts w:asciiTheme="minorHAnsi" w:eastAsiaTheme="minorEastAsia" w:hAnsiTheme="minorHAnsi" w:cstheme="minorBidi"/>
          <w:noProof/>
          <w:sz w:val="22"/>
          <w:szCs w:val="22"/>
          <w:lang w:val="hr-HR" w:eastAsia="hr-HR"/>
        </w:rPr>
      </w:pPr>
      <w:hyperlink w:anchor="_Toc419987462" w:history="1">
        <w:r w:rsidRPr="00787914">
          <w:rPr>
            <w:rStyle w:val="Hiperveza"/>
            <w:noProof/>
          </w:rPr>
          <w:t>Figure 7. Class diagram of the PEPs</w:t>
        </w:r>
        <w:r>
          <w:rPr>
            <w:noProof/>
            <w:webHidden/>
          </w:rPr>
          <w:tab/>
        </w:r>
        <w:r>
          <w:rPr>
            <w:noProof/>
            <w:webHidden/>
          </w:rPr>
          <w:fldChar w:fldCharType="begin"/>
        </w:r>
        <w:r>
          <w:rPr>
            <w:noProof/>
            <w:webHidden/>
          </w:rPr>
          <w:instrText xml:space="preserve"> PAGEREF _Toc419987462 \h </w:instrText>
        </w:r>
        <w:r>
          <w:rPr>
            <w:noProof/>
            <w:webHidden/>
          </w:rPr>
        </w:r>
        <w:r>
          <w:rPr>
            <w:noProof/>
            <w:webHidden/>
          </w:rPr>
          <w:fldChar w:fldCharType="separate"/>
        </w:r>
        <w:r>
          <w:rPr>
            <w:noProof/>
            <w:webHidden/>
          </w:rPr>
          <w:t>27</w:t>
        </w:r>
        <w:r>
          <w:rPr>
            <w:noProof/>
            <w:webHidden/>
          </w:rPr>
          <w:fldChar w:fldCharType="end"/>
        </w:r>
      </w:hyperlink>
    </w:p>
    <w:p w:rsidR="00915FD3" w:rsidRDefault="00915FD3">
      <w:pPr>
        <w:pStyle w:val="Tablicaslika"/>
        <w:tabs>
          <w:tab w:val="right" w:leader="dot" w:pos="8777"/>
        </w:tabs>
        <w:rPr>
          <w:rFonts w:asciiTheme="minorHAnsi" w:eastAsiaTheme="minorEastAsia" w:hAnsiTheme="minorHAnsi" w:cstheme="minorBidi"/>
          <w:noProof/>
          <w:sz w:val="22"/>
          <w:szCs w:val="22"/>
          <w:lang w:val="hr-HR" w:eastAsia="hr-HR"/>
        </w:rPr>
      </w:pPr>
      <w:hyperlink w:anchor="_Toc419987463" w:history="1">
        <w:r w:rsidRPr="00787914">
          <w:rPr>
            <w:rStyle w:val="Hiperveza"/>
            <w:noProof/>
          </w:rPr>
          <w:t>Figure 8. Cassandra database schema for storing sensor data</w:t>
        </w:r>
        <w:r>
          <w:rPr>
            <w:noProof/>
            <w:webHidden/>
          </w:rPr>
          <w:tab/>
        </w:r>
        <w:r>
          <w:rPr>
            <w:noProof/>
            <w:webHidden/>
          </w:rPr>
          <w:fldChar w:fldCharType="begin"/>
        </w:r>
        <w:r>
          <w:rPr>
            <w:noProof/>
            <w:webHidden/>
          </w:rPr>
          <w:instrText xml:space="preserve"> PAGEREF _Toc419987463 \h </w:instrText>
        </w:r>
        <w:r>
          <w:rPr>
            <w:noProof/>
            <w:webHidden/>
          </w:rPr>
        </w:r>
        <w:r>
          <w:rPr>
            <w:noProof/>
            <w:webHidden/>
          </w:rPr>
          <w:fldChar w:fldCharType="separate"/>
        </w:r>
        <w:r>
          <w:rPr>
            <w:noProof/>
            <w:webHidden/>
          </w:rPr>
          <w:t>28</w:t>
        </w:r>
        <w:r>
          <w:rPr>
            <w:noProof/>
            <w:webHidden/>
          </w:rPr>
          <w:fldChar w:fldCharType="end"/>
        </w:r>
      </w:hyperlink>
    </w:p>
    <w:p w:rsidR="00915FD3" w:rsidRDefault="00915FD3">
      <w:pPr>
        <w:pStyle w:val="Tablicaslika"/>
        <w:tabs>
          <w:tab w:val="right" w:leader="dot" w:pos="8777"/>
        </w:tabs>
        <w:rPr>
          <w:rFonts w:asciiTheme="minorHAnsi" w:eastAsiaTheme="minorEastAsia" w:hAnsiTheme="minorHAnsi" w:cstheme="minorBidi"/>
          <w:noProof/>
          <w:sz w:val="22"/>
          <w:szCs w:val="22"/>
          <w:lang w:val="hr-HR" w:eastAsia="hr-HR"/>
        </w:rPr>
      </w:pPr>
      <w:hyperlink w:anchor="_Toc419987464" w:history="1">
        <w:r w:rsidRPr="00787914">
          <w:rPr>
            <w:rStyle w:val="Hiperveza"/>
            <w:noProof/>
          </w:rPr>
          <w:t>Figure 9. Redis schema for storing policies</w:t>
        </w:r>
        <w:r>
          <w:rPr>
            <w:noProof/>
            <w:webHidden/>
          </w:rPr>
          <w:tab/>
        </w:r>
        <w:r>
          <w:rPr>
            <w:noProof/>
            <w:webHidden/>
          </w:rPr>
          <w:fldChar w:fldCharType="begin"/>
        </w:r>
        <w:r>
          <w:rPr>
            <w:noProof/>
            <w:webHidden/>
          </w:rPr>
          <w:instrText xml:space="preserve"> PAGEREF _Toc419987464 \h </w:instrText>
        </w:r>
        <w:r>
          <w:rPr>
            <w:noProof/>
            <w:webHidden/>
          </w:rPr>
        </w:r>
        <w:r>
          <w:rPr>
            <w:noProof/>
            <w:webHidden/>
          </w:rPr>
          <w:fldChar w:fldCharType="separate"/>
        </w:r>
        <w:r>
          <w:rPr>
            <w:noProof/>
            <w:webHidden/>
          </w:rPr>
          <w:t>29</w:t>
        </w:r>
        <w:r>
          <w:rPr>
            <w:noProof/>
            <w:webHidden/>
          </w:rPr>
          <w:fldChar w:fldCharType="end"/>
        </w:r>
      </w:hyperlink>
    </w:p>
    <w:p w:rsidR="00915FD3" w:rsidRDefault="00915FD3">
      <w:pPr>
        <w:pStyle w:val="Tablicaslika"/>
        <w:tabs>
          <w:tab w:val="right" w:leader="dot" w:pos="8777"/>
        </w:tabs>
        <w:rPr>
          <w:rFonts w:asciiTheme="minorHAnsi" w:eastAsiaTheme="minorEastAsia" w:hAnsiTheme="minorHAnsi" w:cstheme="minorBidi"/>
          <w:noProof/>
          <w:sz w:val="22"/>
          <w:szCs w:val="22"/>
          <w:lang w:val="hr-HR" w:eastAsia="hr-HR"/>
        </w:rPr>
      </w:pPr>
      <w:hyperlink w:anchor="_Toc419987465" w:history="1">
        <w:r w:rsidRPr="00787914">
          <w:rPr>
            <w:rStyle w:val="Hiperveza"/>
            <w:noProof/>
          </w:rPr>
          <w:t>Figure 10. Cassandra database schema for storing attribute data</w:t>
        </w:r>
        <w:r>
          <w:rPr>
            <w:noProof/>
            <w:webHidden/>
          </w:rPr>
          <w:tab/>
        </w:r>
        <w:r>
          <w:rPr>
            <w:noProof/>
            <w:webHidden/>
          </w:rPr>
          <w:fldChar w:fldCharType="begin"/>
        </w:r>
        <w:r>
          <w:rPr>
            <w:noProof/>
            <w:webHidden/>
          </w:rPr>
          <w:instrText xml:space="preserve"> PAGEREF _Toc419987465 \h </w:instrText>
        </w:r>
        <w:r>
          <w:rPr>
            <w:noProof/>
            <w:webHidden/>
          </w:rPr>
        </w:r>
        <w:r>
          <w:rPr>
            <w:noProof/>
            <w:webHidden/>
          </w:rPr>
          <w:fldChar w:fldCharType="separate"/>
        </w:r>
        <w:r>
          <w:rPr>
            <w:noProof/>
            <w:webHidden/>
          </w:rPr>
          <w:t>29</w:t>
        </w:r>
        <w:r>
          <w:rPr>
            <w:noProof/>
            <w:webHidden/>
          </w:rPr>
          <w:fldChar w:fldCharType="end"/>
        </w:r>
      </w:hyperlink>
    </w:p>
    <w:p w:rsidR="00915FD3" w:rsidRDefault="00915FD3">
      <w:pPr>
        <w:pStyle w:val="Tablicaslika"/>
        <w:tabs>
          <w:tab w:val="right" w:leader="dot" w:pos="8777"/>
        </w:tabs>
        <w:rPr>
          <w:rFonts w:asciiTheme="minorHAnsi" w:eastAsiaTheme="minorEastAsia" w:hAnsiTheme="minorHAnsi" w:cstheme="minorBidi"/>
          <w:noProof/>
          <w:sz w:val="22"/>
          <w:szCs w:val="22"/>
          <w:lang w:val="hr-HR" w:eastAsia="hr-HR"/>
        </w:rPr>
      </w:pPr>
      <w:hyperlink w:anchor="_Toc419987466" w:history="1">
        <w:r w:rsidRPr="00787914">
          <w:rPr>
            <w:rStyle w:val="Hiperveza"/>
            <w:noProof/>
          </w:rPr>
          <w:t>Figure 11. Class diagram for the Data Managers</w:t>
        </w:r>
        <w:r>
          <w:rPr>
            <w:noProof/>
            <w:webHidden/>
          </w:rPr>
          <w:tab/>
        </w:r>
        <w:r>
          <w:rPr>
            <w:noProof/>
            <w:webHidden/>
          </w:rPr>
          <w:fldChar w:fldCharType="begin"/>
        </w:r>
        <w:r>
          <w:rPr>
            <w:noProof/>
            <w:webHidden/>
          </w:rPr>
          <w:instrText xml:space="preserve"> PAGEREF _Toc419987466 \h </w:instrText>
        </w:r>
        <w:r>
          <w:rPr>
            <w:noProof/>
            <w:webHidden/>
          </w:rPr>
        </w:r>
        <w:r>
          <w:rPr>
            <w:noProof/>
            <w:webHidden/>
          </w:rPr>
          <w:fldChar w:fldCharType="separate"/>
        </w:r>
        <w:r>
          <w:rPr>
            <w:noProof/>
            <w:webHidden/>
          </w:rPr>
          <w:t>30</w:t>
        </w:r>
        <w:r>
          <w:rPr>
            <w:noProof/>
            <w:webHidden/>
          </w:rPr>
          <w:fldChar w:fldCharType="end"/>
        </w:r>
      </w:hyperlink>
    </w:p>
    <w:p w:rsidR="00915FD3" w:rsidRDefault="00915FD3">
      <w:pPr>
        <w:pStyle w:val="Tablicaslika"/>
        <w:tabs>
          <w:tab w:val="right" w:leader="dot" w:pos="8777"/>
        </w:tabs>
        <w:rPr>
          <w:rFonts w:asciiTheme="minorHAnsi" w:eastAsiaTheme="minorEastAsia" w:hAnsiTheme="minorHAnsi" w:cstheme="minorBidi"/>
          <w:noProof/>
          <w:sz w:val="22"/>
          <w:szCs w:val="22"/>
          <w:lang w:val="hr-HR" w:eastAsia="hr-HR"/>
        </w:rPr>
      </w:pPr>
      <w:hyperlink w:anchor="_Toc419987467" w:history="1">
        <w:r w:rsidRPr="00787914">
          <w:rPr>
            <w:rStyle w:val="Hiperveza"/>
            <w:noProof/>
          </w:rPr>
          <w:t>Figure 12. PDP Workflow</w:t>
        </w:r>
        <w:r>
          <w:rPr>
            <w:noProof/>
            <w:webHidden/>
          </w:rPr>
          <w:tab/>
        </w:r>
        <w:r>
          <w:rPr>
            <w:noProof/>
            <w:webHidden/>
          </w:rPr>
          <w:fldChar w:fldCharType="begin"/>
        </w:r>
        <w:r>
          <w:rPr>
            <w:noProof/>
            <w:webHidden/>
          </w:rPr>
          <w:instrText xml:space="preserve"> PAGEREF _Toc419987467 \h </w:instrText>
        </w:r>
        <w:r>
          <w:rPr>
            <w:noProof/>
            <w:webHidden/>
          </w:rPr>
        </w:r>
        <w:r>
          <w:rPr>
            <w:noProof/>
            <w:webHidden/>
          </w:rPr>
          <w:fldChar w:fldCharType="separate"/>
        </w:r>
        <w:r>
          <w:rPr>
            <w:noProof/>
            <w:webHidden/>
          </w:rPr>
          <w:t>31</w:t>
        </w:r>
        <w:r>
          <w:rPr>
            <w:noProof/>
            <w:webHidden/>
          </w:rPr>
          <w:fldChar w:fldCharType="end"/>
        </w:r>
      </w:hyperlink>
    </w:p>
    <w:p w:rsidR="00915FD3" w:rsidRDefault="00915FD3">
      <w:pPr>
        <w:pStyle w:val="Tablicaslika"/>
        <w:tabs>
          <w:tab w:val="right" w:leader="dot" w:pos="8777"/>
        </w:tabs>
        <w:rPr>
          <w:rFonts w:asciiTheme="minorHAnsi" w:eastAsiaTheme="minorEastAsia" w:hAnsiTheme="minorHAnsi" w:cstheme="minorBidi"/>
          <w:noProof/>
          <w:sz w:val="22"/>
          <w:szCs w:val="22"/>
          <w:lang w:val="hr-HR" w:eastAsia="hr-HR"/>
        </w:rPr>
      </w:pPr>
      <w:hyperlink w:anchor="_Toc419987468" w:history="1">
        <w:r w:rsidRPr="00787914">
          <w:rPr>
            <w:rStyle w:val="Hiperveza"/>
            <w:noProof/>
          </w:rPr>
          <w:t>Figure 13. Integrated solution scenario</w:t>
        </w:r>
        <w:r>
          <w:rPr>
            <w:noProof/>
            <w:webHidden/>
          </w:rPr>
          <w:tab/>
        </w:r>
        <w:r>
          <w:rPr>
            <w:noProof/>
            <w:webHidden/>
          </w:rPr>
          <w:fldChar w:fldCharType="begin"/>
        </w:r>
        <w:r>
          <w:rPr>
            <w:noProof/>
            <w:webHidden/>
          </w:rPr>
          <w:instrText xml:space="preserve"> PAGEREF _Toc419987468 \h </w:instrText>
        </w:r>
        <w:r>
          <w:rPr>
            <w:noProof/>
            <w:webHidden/>
          </w:rPr>
        </w:r>
        <w:r>
          <w:rPr>
            <w:noProof/>
            <w:webHidden/>
          </w:rPr>
          <w:fldChar w:fldCharType="separate"/>
        </w:r>
        <w:r>
          <w:rPr>
            <w:noProof/>
            <w:webHidden/>
          </w:rPr>
          <w:t>34</w:t>
        </w:r>
        <w:r>
          <w:rPr>
            <w:noProof/>
            <w:webHidden/>
          </w:rPr>
          <w:fldChar w:fldCharType="end"/>
        </w:r>
      </w:hyperlink>
    </w:p>
    <w:p w:rsidR="00915FD3" w:rsidRDefault="00915FD3">
      <w:pPr>
        <w:pStyle w:val="Tablicaslika"/>
        <w:tabs>
          <w:tab w:val="right" w:leader="dot" w:pos="8777"/>
        </w:tabs>
        <w:rPr>
          <w:rFonts w:asciiTheme="minorHAnsi" w:eastAsiaTheme="minorEastAsia" w:hAnsiTheme="minorHAnsi" w:cstheme="minorBidi"/>
          <w:noProof/>
          <w:sz w:val="22"/>
          <w:szCs w:val="22"/>
          <w:lang w:val="hr-HR" w:eastAsia="hr-HR"/>
        </w:rPr>
      </w:pPr>
      <w:hyperlink w:anchor="_Toc419987469" w:history="1">
        <w:r w:rsidRPr="00787914">
          <w:rPr>
            <w:rStyle w:val="Hiperveza"/>
            <w:noProof/>
          </w:rPr>
          <w:t>Figure 14. Using the solution as a service</w:t>
        </w:r>
        <w:r>
          <w:rPr>
            <w:noProof/>
            <w:webHidden/>
          </w:rPr>
          <w:tab/>
        </w:r>
        <w:r>
          <w:rPr>
            <w:noProof/>
            <w:webHidden/>
          </w:rPr>
          <w:fldChar w:fldCharType="begin"/>
        </w:r>
        <w:r>
          <w:rPr>
            <w:noProof/>
            <w:webHidden/>
          </w:rPr>
          <w:instrText xml:space="preserve"> PAGEREF _Toc419987469 \h </w:instrText>
        </w:r>
        <w:r>
          <w:rPr>
            <w:noProof/>
            <w:webHidden/>
          </w:rPr>
        </w:r>
        <w:r>
          <w:rPr>
            <w:noProof/>
            <w:webHidden/>
          </w:rPr>
          <w:fldChar w:fldCharType="separate"/>
        </w:r>
        <w:r>
          <w:rPr>
            <w:noProof/>
            <w:webHidden/>
          </w:rPr>
          <w:t>35</w:t>
        </w:r>
        <w:r>
          <w:rPr>
            <w:noProof/>
            <w:webHidden/>
          </w:rPr>
          <w:fldChar w:fldCharType="end"/>
        </w:r>
      </w:hyperlink>
    </w:p>
    <w:p w:rsidR="00037B33" w:rsidRPr="009839D4" w:rsidRDefault="00DE49AA" w:rsidP="00037B33">
      <w:r w:rsidRPr="009839D4">
        <w:fldChar w:fldCharType="end"/>
      </w:r>
    </w:p>
    <w:p w:rsidR="00037B33" w:rsidRPr="009839D4" w:rsidRDefault="00037B33" w:rsidP="00037B33"/>
    <w:p w:rsidR="00037B33" w:rsidRPr="009839D4" w:rsidRDefault="00037B33" w:rsidP="00037B33"/>
    <w:p w:rsidR="00037B33" w:rsidRPr="009839D4" w:rsidRDefault="00037B33" w:rsidP="00103719">
      <w:pPr>
        <w:pStyle w:val="Naslov1"/>
        <w:numPr>
          <w:ilvl w:val="0"/>
          <w:numId w:val="0"/>
        </w:numPr>
        <w:rPr>
          <w:lang w:val="en-GB"/>
        </w:rPr>
      </w:pPr>
      <w:bookmarkStart w:id="5" w:name="_Toc419991678"/>
      <w:r w:rsidRPr="009839D4">
        <w:rPr>
          <w:lang w:val="en-GB"/>
        </w:rPr>
        <w:lastRenderedPageBreak/>
        <w:t>List of tables</w:t>
      </w:r>
      <w:bookmarkEnd w:id="5"/>
    </w:p>
    <w:p w:rsidR="00037B33" w:rsidRPr="009839D4" w:rsidRDefault="00DE49AA" w:rsidP="00037B33">
      <w:r w:rsidRPr="009839D4">
        <w:fldChar w:fldCharType="begin"/>
      </w:r>
      <w:r w:rsidR="004A4599" w:rsidRPr="009839D4">
        <w:instrText xml:space="preserve"> TOC \h \z \c "Table" </w:instrText>
      </w:r>
      <w:r w:rsidRPr="009839D4">
        <w:fldChar w:fldCharType="separate"/>
      </w:r>
      <w:r w:rsidR="008946C5">
        <w:rPr>
          <w:b/>
          <w:bCs/>
          <w:noProof/>
          <w:lang w:val="hr-HR"/>
        </w:rPr>
        <w:t>Nisu pronađeni unosi u tablici slika.</w:t>
      </w:r>
      <w:r w:rsidRPr="009839D4">
        <w:fldChar w:fldCharType="end"/>
      </w:r>
    </w:p>
    <w:p w:rsidR="00037B33" w:rsidRPr="009839D4" w:rsidRDefault="00037B33" w:rsidP="00037B33"/>
    <w:p w:rsidR="00037B33" w:rsidRPr="009839D4" w:rsidRDefault="00037B33" w:rsidP="00037B33"/>
    <w:p w:rsidR="00037B33" w:rsidRPr="009839D4" w:rsidRDefault="00037B33" w:rsidP="00037B33">
      <w:pPr>
        <w:sectPr w:rsidR="00037B33" w:rsidRPr="009839D4" w:rsidSect="00037B33">
          <w:footerReference w:type="default" r:id="rId10"/>
          <w:type w:val="oddPage"/>
          <w:pgSz w:w="11906" w:h="16838" w:code="9"/>
          <w:pgMar w:top="1701" w:right="1418" w:bottom="1701" w:left="1701" w:header="0" w:footer="964" w:gutter="0"/>
          <w:pgNumType w:fmt="upperRoman" w:start="1"/>
          <w:cols w:space="720"/>
          <w:docGrid w:linePitch="272"/>
        </w:sectPr>
      </w:pPr>
    </w:p>
    <w:p w:rsidR="00BD5446" w:rsidRPr="009839D4" w:rsidRDefault="003256A7" w:rsidP="00827436">
      <w:pPr>
        <w:pStyle w:val="Naslov1"/>
        <w:numPr>
          <w:ilvl w:val="0"/>
          <w:numId w:val="6"/>
        </w:numPr>
        <w:rPr>
          <w:lang w:val="en-GB"/>
        </w:rPr>
      </w:pPr>
      <w:bookmarkStart w:id="6" w:name="_Ref419392610"/>
      <w:bookmarkStart w:id="7" w:name="_Toc419991679"/>
      <w:r w:rsidRPr="009839D4">
        <w:rPr>
          <w:lang w:val="en-GB"/>
        </w:rPr>
        <w:lastRenderedPageBreak/>
        <w:t>Introduction</w:t>
      </w:r>
      <w:bookmarkEnd w:id="6"/>
      <w:bookmarkEnd w:id="7"/>
    </w:p>
    <w:p w:rsidR="007738CA" w:rsidRDefault="004343FA" w:rsidP="00F60F35">
      <w:r>
        <w:tab/>
        <w:t>Tendencies and advancements in sensor technology gave the birth to the Internet of Things and Big Data. These technologies offer great opportunity and applications that could and are changing everyday</w:t>
      </w:r>
      <w:r w:rsidR="00830E2F">
        <w:t xml:space="preserve"> life</w:t>
      </w:r>
      <w:r>
        <w:t>, but also have many issues that could be exploited in a malicious manner.</w:t>
      </w:r>
      <w:r w:rsidR="00830E2F">
        <w:t xml:space="preserve"> Gathering and using vast amounts of data/information pose many problems.</w:t>
      </w:r>
      <w:r>
        <w:t xml:space="preserve"> Along with the initial and core implementation problems regarding, connection, commun</w:t>
      </w:r>
      <w:r w:rsidR="00830E2F">
        <w:t>ication, storage and processing which already have a number of advancements and usable developments,</w:t>
      </w:r>
      <w:r>
        <w:t xml:space="preserve"> security of information is an issue that needs to be addressed in order to make the technology safe. Smart City projects are one of the biggest and most significant implementation scenarios and because of that must offer greater levels of security </w:t>
      </w:r>
      <w:r w:rsidR="00830E2F">
        <w:t xml:space="preserve">and </w:t>
      </w:r>
      <w:r>
        <w:t>need to implement long term and flexible solutions.</w:t>
      </w:r>
      <w:r w:rsidR="00510091">
        <w:t xml:space="preserve"> Implementations include smart traffic control, energy consumption monitoring and management, health </w:t>
      </w:r>
      <w:r w:rsidR="00D617D6">
        <w:t>mon</w:t>
      </w:r>
      <w:r w:rsidR="00E006C8">
        <w:t>itoring and others</w:t>
      </w:r>
      <w:r w:rsidR="00D617D6">
        <w:t>.</w:t>
      </w:r>
      <w:r w:rsidR="00234E92">
        <w:t xml:space="preserve"> </w:t>
      </w:r>
      <w:r w:rsidR="00D14D1C">
        <w:t>D</w:t>
      </w:r>
      <w:r w:rsidR="00234E92">
        <w:t xml:space="preserve">ata </w:t>
      </w:r>
      <w:r w:rsidR="00D14D1C">
        <w:t xml:space="preserve">is </w:t>
      </w:r>
      <w:r w:rsidR="00234E92">
        <w:t>generated by sensor networks, people's smart phones, other data sources like healthcare, education and others.</w:t>
      </w:r>
      <w:r w:rsidR="00D617D6">
        <w:t xml:space="preserve"> </w:t>
      </w:r>
      <w:r w:rsidR="00D617D6" w:rsidRPr="00E006C8">
        <w:t>T</w:t>
      </w:r>
      <w:r w:rsidR="00234E92">
        <w:t>herefore t</w:t>
      </w:r>
      <w:r w:rsidR="00D617D6" w:rsidRPr="00E006C8">
        <w:t xml:space="preserve">he information that has to be managed and used </w:t>
      </w:r>
      <w:r w:rsidR="00E006C8" w:rsidRPr="00E006C8">
        <w:t>is</w:t>
      </w:r>
      <w:r w:rsidR="00E006C8">
        <w:t xml:space="preserve"> often</w:t>
      </w:r>
      <w:r w:rsidR="00D617D6" w:rsidRPr="00E006C8">
        <w:t xml:space="preserve"> private or </w:t>
      </w:r>
      <w:r w:rsidR="00E006C8">
        <w:t xml:space="preserve">confidential. The control over actuators offer can be misused if access is given to unauthorised subjects. These problems therefore need to be addressed for the </w:t>
      </w:r>
      <w:r w:rsidR="00AC3306">
        <w:t>solutions to work in a safe and secure manner</w:t>
      </w:r>
      <w:r w:rsidR="00E006C8">
        <w:t xml:space="preserve">. </w:t>
      </w:r>
      <w:r w:rsidR="00FE25B0">
        <w:t>Access control</w:t>
      </w:r>
      <w:r w:rsidR="00F85EF2">
        <w:t xml:space="preserve"> is a broad term and represents</w:t>
      </w:r>
      <w:r w:rsidR="00FE25B0">
        <w:t xml:space="preserve"> a way of </w:t>
      </w:r>
      <w:r w:rsidR="00830E2F">
        <w:t>securing</w:t>
      </w:r>
      <w:r w:rsidR="00F85EF2">
        <w:t>/limiting</w:t>
      </w:r>
      <w:r w:rsidR="00FE25B0">
        <w:t xml:space="preserve"> access to resources which can be anything from services, actions or data</w:t>
      </w:r>
      <w:r w:rsidR="00F85EF2">
        <w:t xml:space="preserve"> so only authorised subjects have access.</w:t>
      </w:r>
      <w:r w:rsidR="00FE25B0">
        <w:t xml:space="preserve"> This dissertation will address that problem and propose a solution utilizing Attrib</w:t>
      </w:r>
      <w:r w:rsidR="008C7BD1">
        <w:t xml:space="preserve">ute Based Access Control (ABAC), </w:t>
      </w:r>
      <w:r w:rsidR="00FE25B0">
        <w:t>the OASIS XACML standard and data</w:t>
      </w:r>
      <w:r w:rsidR="003D3B6A">
        <w:t xml:space="preserve"> storage using NoSQL databases. </w:t>
      </w:r>
    </w:p>
    <w:p w:rsidR="001A4277" w:rsidRDefault="001A4277" w:rsidP="00F60F35">
      <w:r>
        <w:tab/>
        <w:t xml:space="preserve">Section </w:t>
      </w:r>
      <w:r w:rsidR="00DE49AA">
        <w:fldChar w:fldCharType="begin"/>
      </w:r>
      <w:r>
        <w:instrText xml:space="preserve"> REF _Ref419392610 \r \h </w:instrText>
      </w:r>
      <w:r w:rsidR="00DE49AA">
        <w:fldChar w:fldCharType="separate"/>
      </w:r>
      <w:r>
        <w:t>1</w:t>
      </w:r>
      <w:r w:rsidR="00DE49AA">
        <w:fldChar w:fldCharType="end"/>
      </w:r>
      <w:r>
        <w:t xml:space="preserve"> is divided as follows: Section </w:t>
      </w:r>
      <w:r w:rsidR="00DE49AA">
        <w:fldChar w:fldCharType="begin"/>
      </w:r>
      <w:r>
        <w:instrText xml:space="preserve"> REF _Ref419393087 \r \h </w:instrText>
      </w:r>
      <w:r w:rsidR="00DE49AA">
        <w:fldChar w:fldCharType="separate"/>
      </w:r>
      <w:r w:rsidR="00991D3C">
        <w:t>1.1</w:t>
      </w:r>
      <w:r w:rsidR="00DE49AA">
        <w:fldChar w:fldCharType="end"/>
      </w:r>
      <w:r w:rsidR="00991D3C">
        <w:t xml:space="preserve"> will present the structure of this dissertation</w:t>
      </w:r>
      <w:r>
        <w:t>,</w:t>
      </w:r>
      <w:r w:rsidR="00991D3C">
        <w:t xml:space="preserve"> </w:t>
      </w:r>
      <w:r>
        <w:t xml:space="preserve">Section </w:t>
      </w:r>
      <w:r w:rsidR="00DE49AA">
        <w:fldChar w:fldCharType="begin"/>
      </w:r>
      <w:r w:rsidR="00991D3C">
        <w:instrText xml:space="preserve"> REF _Ref419393185 \r \h </w:instrText>
      </w:r>
      <w:r w:rsidR="00DE49AA">
        <w:fldChar w:fldCharType="separate"/>
      </w:r>
      <w:r w:rsidR="00991D3C">
        <w:t>1.2</w:t>
      </w:r>
      <w:r w:rsidR="00DE49AA">
        <w:fldChar w:fldCharType="end"/>
      </w:r>
      <w:r w:rsidR="00DE49AA">
        <w:fldChar w:fldCharType="begin"/>
      </w:r>
      <w:r>
        <w:instrText xml:space="preserve"> REF _Ref419392563 \r \h </w:instrText>
      </w:r>
      <w:r w:rsidR="00DE49AA">
        <w:fldChar w:fldCharType="end"/>
      </w:r>
      <w:r>
        <w:t xml:space="preserve"> contains the official short description text along with the objectives, Section </w:t>
      </w:r>
      <w:r w:rsidR="00DE49AA">
        <w:fldChar w:fldCharType="begin"/>
      </w:r>
      <w:r>
        <w:instrText xml:space="preserve"> REF _Ref419392671 \r \h </w:instrText>
      </w:r>
      <w:r w:rsidR="00DE49AA">
        <w:fldChar w:fldCharType="separate"/>
      </w:r>
      <w:r w:rsidR="00722FE1">
        <w:t>1.3</w:t>
      </w:r>
      <w:r w:rsidR="00DE49AA">
        <w:fldChar w:fldCharType="end"/>
      </w:r>
      <w:r>
        <w:t xml:space="preserve"> will present the problem addressed by this work, Section </w:t>
      </w:r>
      <w:r w:rsidR="00DE49AA">
        <w:fldChar w:fldCharType="begin"/>
      </w:r>
      <w:r>
        <w:instrText xml:space="preserve"> REF _Ref419392783 \r \h </w:instrText>
      </w:r>
      <w:r w:rsidR="00DE49AA">
        <w:fldChar w:fldCharType="separate"/>
      </w:r>
      <w:r w:rsidR="00722FE1">
        <w:t>1.4</w:t>
      </w:r>
      <w:r w:rsidR="00DE49AA">
        <w:fldChar w:fldCharType="end"/>
      </w:r>
      <w:r>
        <w:t xml:space="preserve"> will give a short descri</w:t>
      </w:r>
      <w:r w:rsidR="00722FE1">
        <w:t>ption of the proposed solution.</w:t>
      </w:r>
    </w:p>
    <w:p w:rsidR="001A4277" w:rsidRDefault="001A4277" w:rsidP="007738CA">
      <w:pPr>
        <w:pStyle w:val="Naslov2"/>
      </w:pPr>
      <w:bookmarkStart w:id="8" w:name="_Ref419393087"/>
      <w:bookmarkStart w:id="9" w:name="_Ref419392563"/>
      <w:bookmarkStart w:id="10" w:name="_Toc419991680"/>
      <w:r>
        <w:t>Dissertation structure</w:t>
      </w:r>
      <w:bookmarkEnd w:id="8"/>
      <w:bookmarkEnd w:id="10"/>
    </w:p>
    <w:p w:rsidR="001A4277" w:rsidRPr="001A4277" w:rsidRDefault="001A4277" w:rsidP="001A4277">
      <w:r>
        <w:tab/>
      </w:r>
      <w:r w:rsidR="00FA4BEF">
        <w:t>TODO: write</w:t>
      </w:r>
    </w:p>
    <w:p w:rsidR="00BF45AB" w:rsidRPr="009839D4" w:rsidRDefault="00BC33FF" w:rsidP="007738CA">
      <w:pPr>
        <w:pStyle w:val="Naslov2"/>
      </w:pPr>
      <w:bookmarkStart w:id="11" w:name="_Ref419393185"/>
      <w:bookmarkStart w:id="12" w:name="_Toc419991681"/>
      <w:r>
        <w:t>Dissertation description</w:t>
      </w:r>
      <w:r w:rsidR="00541522">
        <w:t xml:space="preserve"> text</w:t>
      </w:r>
      <w:bookmarkEnd w:id="9"/>
      <w:bookmarkEnd w:id="11"/>
      <w:bookmarkEnd w:id="12"/>
    </w:p>
    <w:p w:rsidR="00F67032" w:rsidRPr="00415B31" w:rsidRDefault="00BC33FF" w:rsidP="004965D0">
      <w:pPr>
        <w:rPr>
          <w:rStyle w:val="Istaknuto"/>
        </w:rPr>
      </w:pPr>
      <w:r>
        <w:tab/>
      </w:r>
      <w:r w:rsidR="00415B31">
        <w:t xml:space="preserve">SMARTIE (http://www.smartie-project.eu/index.html) is an </w:t>
      </w:r>
      <w:r w:rsidR="00385CD8">
        <w:t>European project</w:t>
      </w:r>
      <w:r w:rsidR="00415B31">
        <w:t xml:space="preserve"> where PT – </w:t>
      </w:r>
      <w:proofErr w:type="spellStart"/>
      <w:r w:rsidR="00415B31">
        <w:t>Inovação</w:t>
      </w:r>
      <w:proofErr w:type="spellEnd"/>
      <w:r w:rsidR="00415B31">
        <w:t xml:space="preserve"> e </w:t>
      </w:r>
      <w:proofErr w:type="spellStart"/>
      <w:r w:rsidR="00415B31">
        <w:t>Sistemas</w:t>
      </w:r>
      <w:proofErr w:type="spellEnd"/>
      <w:r w:rsidR="00415B31">
        <w:t xml:space="preserve"> is one of the partners. The project is aimed at creating a framework (IoT) to collect and share large volumes of heterogeneous sensor information (Big Data) to be used in </w:t>
      </w:r>
      <w:proofErr w:type="spellStart"/>
      <w:r w:rsidR="00415B31">
        <w:t>smartcities</w:t>
      </w:r>
      <w:proofErr w:type="spellEnd"/>
      <w:r w:rsidR="00415B31">
        <w:t xml:space="preserve"> applications. In order to protect sensitive data, a security component is necessary to manage authentication and authorization which will be based on the XACML standard. The original XACML standard is based on XML but in SMARTIE we will try to use JSON.</w:t>
      </w:r>
    </w:p>
    <w:p w:rsidR="00F67032" w:rsidRPr="00385CD8" w:rsidRDefault="00F67032" w:rsidP="00385CD8">
      <w:pPr>
        <w:pStyle w:val="Podnaslov"/>
        <w:rPr>
          <w:rStyle w:val="Istaknuto"/>
        </w:rPr>
      </w:pPr>
      <w:r w:rsidRPr="00385CD8">
        <w:rPr>
          <w:rStyle w:val="Istaknuto"/>
        </w:rPr>
        <w:t>Objectives:</w:t>
      </w:r>
    </w:p>
    <w:p w:rsidR="00F67032" w:rsidRPr="00F67032" w:rsidRDefault="00F67032" w:rsidP="00F67032">
      <w:r w:rsidRPr="00F67032">
        <w:t>This dissertation is focused on two main development activities: databases and security framework. It comprises the following tasks to be executed:</w:t>
      </w:r>
    </w:p>
    <w:p w:rsidR="00F67032" w:rsidRPr="00F67032" w:rsidRDefault="00F67032" w:rsidP="00827436">
      <w:pPr>
        <w:pStyle w:val="Odlomakpopisa"/>
        <w:numPr>
          <w:ilvl w:val="0"/>
          <w:numId w:val="18"/>
        </w:numPr>
      </w:pPr>
      <w:r w:rsidRPr="00F67032">
        <w:t>Become familiar with SMARTIE;</w:t>
      </w:r>
    </w:p>
    <w:p w:rsidR="00F67032" w:rsidRPr="00F67032" w:rsidRDefault="00F67032" w:rsidP="00827436">
      <w:pPr>
        <w:pStyle w:val="Odlomakpopisa"/>
        <w:numPr>
          <w:ilvl w:val="0"/>
          <w:numId w:val="18"/>
        </w:numPr>
      </w:pPr>
      <w:r w:rsidRPr="00F67032">
        <w:lastRenderedPageBreak/>
        <w:t>Become familiar with IoT;</w:t>
      </w:r>
    </w:p>
    <w:p w:rsidR="00F67032" w:rsidRPr="00F67032" w:rsidRDefault="00F67032" w:rsidP="00827436">
      <w:pPr>
        <w:pStyle w:val="Odlomakpopisa"/>
        <w:numPr>
          <w:ilvl w:val="0"/>
          <w:numId w:val="18"/>
        </w:numPr>
      </w:pPr>
      <w:r w:rsidRPr="00F67032">
        <w:t>Become familiar with ABAC models and particularly with XACML;</w:t>
      </w:r>
    </w:p>
    <w:p w:rsidR="00F67032" w:rsidRPr="00F67032" w:rsidRDefault="00F67032" w:rsidP="00827436">
      <w:pPr>
        <w:pStyle w:val="Odlomakpopisa"/>
        <w:numPr>
          <w:ilvl w:val="0"/>
          <w:numId w:val="18"/>
        </w:numPr>
      </w:pPr>
      <w:r w:rsidRPr="00F67032">
        <w:t>Become familiar with NoSQL databases (Big Data);</w:t>
      </w:r>
    </w:p>
    <w:p w:rsidR="00F67032" w:rsidRPr="00F67032" w:rsidRDefault="002B4334" w:rsidP="00827436">
      <w:pPr>
        <w:pStyle w:val="Odlomakpopisa"/>
        <w:numPr>
          <w:ilvl w:val="0"/>
          <w:numId w:val="18"/>
        </w:numPr>
      </w:pPr>
      <w:r>
        <w:t>Sele</w:t>
      </w:r>
      <w:r w:rsidR="00F67032" w:rsidRPr="00F67032">
        <w:t>ction of the NoSQL database to be used to store the collected sensor data;</w:t>
      </w:r>
    </w:p>
    <w:p w:rsidR="00F67032" w:rsidRPr="00F67032" w:rsidRDefault="00F67032" w:rsidP="00827436">
      <w:pPr>
        <w:pStyle w:val="Odlomakpopisa"/>
        <w:numPr>
          <w:ilvl w:val="0"/>
          <w:numId w:val="18"/>
        </w:numPr>
      </w:pPr>
      <w:r w:rsidRPr="00F67032">
        <w:t>Selec</w:t>
      </w:r>
      <w:r w:rsidR="002B4334">
        <w:t>t</w:t>
      </w:r>
      <w:r w:rsidRPr="00F67032">
        <w:t>ion of the database to store the security policies to be enforced;</w:t>
      </w:r>
    </w:p>
    <w:p w:rsidR="00F67032" w:rsidRPr="00F67032" w:rsidRDefault="00F67032" w:rsidP="00827436">
      <w:pPr>
        <w:pStyle w:val="Odlomakpopisa"/>
        <w:numPr>
          <w:ilvl w:val="0"/>
          <w:numId w:val="18"/>
        </w:numPr>
      </w:pPr>
      <w:r w:rsidRPr="00F67032">
        <w:t>Conceptual, logical and physical models for both databases;</w:t>
      </w:r>
    </w:p>
    <w:p w:rsidR="00F67032" w:rsidRPr="00F67032" w:rsidRDefault="00F67032" w:rsidP="00827436">
      <w:pPr>
        <w:pStyle w:val="Odlomakpopisa"/>
        <w:numPr>
          <w:ilvl w:val="0"/>
          <w:numId w:val="18"/>
        </w:numPr>
      </w:pPr>
      <w:r w:rsidRPr="00F67032">
        <w:t>Security framework based on XACML.</w:t>
      </w:r>
    </w:p>
    <w:p w:rsidR="00F67032" w:rsidRPr="009839D4" w:rsidRDefault="00F67032" w:rsidP="004965D0">
      <w:r w:rsidRPr="00F67032">
        <w:t xml:space="preserve">All the work will be developed at </w:t>
      </w:r>
      <w:proofErr w:type="spellStart"/>
      <w:r w:rsidRPr="00F67032">
        <w:t>Instituto</w:t>
      </w:r>
      <w:proofErr w:type="spellEnd"/>
      <w:r w:rsidRPr="00F67032">
        <w:t xml:space="preserve"> de </w:t>
      </w:r>
      <w:proofErr w:type="spellStart"/>
      <w:r w:rsidRPr="00F67032">
        <w:t>Telecomunicações</w:t>
      </w:r>
      <w:proofErr w:type="spellEnd"/>
      <w:r w:rsidRPr="00F67032">
        <w:t xml:space="preserve"> facilities.</w:t>
      </w:r>
    </w:p>
    <w:p w:rsidR="007738CA" w:rsidRDefault="007738CA" w:rsidP="007738CA">
      <w:pPr>
        <w:pStyle w:val="Naslov2"/>
      </w:pPr>
      <w:bookmarkStart w:id="13" w:name="_Ref419392671"/>
      <w:bookmarkStart w:id="14" w:name="_Toc419991682"/>
      <w:r>
        <w:t>Problem formulation/description</w:t>
      </w:r>
      <w:bookmarkEnd w:id="13"/>
      <w:bookmarkEnd w:id="14"/>
    </w:p>
    <w:p w:rsidR="00AC7AE8" w:rsidRDefault="00234E92" w:rsidP="00510091">
      <w:r>
        <w:tab/>
      </w:r>
      <w:r w:rsidR="00572043">
        <w:t xml:space="preserve">SMARTIE is a Smart City project founded by the European Union and PT – </w:t>
      </w:r>
      <w:proofErr w:type="spellStart"/>
      <w:r w:rsidR="00572043">
        <w:t>Inovação</w:t>
      </w:r>
      <w:proofErr w:type="spellEnd"/>
      <w:r w:rsidR="00572043">
        <w:t xml:space="preserve"> e </w:t>
      </w:r>
      <w:proofErr w:type="spellStart"/>
      <w:r w:rsidR="00572043">
        <w:t>Sistemas</w:t>
      </w:r>
      <w:proofErr w:type="spellEnd"/>
      <w:r w:rsidR="00572043">
        <w:t xml:space="preserve"> is one of the partners contributing to the development of the project. The goal of the project is creating a framework for utilizing sensor networks, storing processing and managing of data and to provide a platform for creating Smart City applications. The notion of storage and processing of large amounts of data needs to be addressed with the utilisation of NoSQL databases and related systems. Other than that, security of data is the focus of this work</w:t>
      </w:r>
      <w:r w:rsidR="00DE4DE2">
        <w:t xml:space="preserve">. Because the data that will be used in these applications will often be personal or confidential, a security framework is needed to provide protection. Access control is one way of dealing with this issue and </w:t>
      </w:r>
      <w:r w:rsidR="008139C6">
        <w:t>.Role Based</w:t>
      </w:r>
      <w:r w:rsidR="00CB1971">
        <w:t xml:space="preserve"> or Identity Based</w:t>
      </w:r>
      <w:r w:rsidR="008139C6">
        <w:t xml:space="preserve"> Access Control is the </w:t>
      </w:r>
      <w:r w:rsidR="00CB1971">
        <w:t>way access control is commonly enforced. These are somewhat simple to build and the relation between roles allowed actions are intuitive to comprehend, a common issue is the explosion of the number of roles and the managing/maintaining of them. Also there is the issue of somewhat limited possibilities on defining conditions, actions on certain resources etc.</w:t>
      </w:r>
      <w:r w:rsidR="008139C6">
        <w:t xml:space="preserve"> T</w:t>
      </w:r>
      <w:r w:rsidR="00DE4DE2">
        <w:t xml:space="preserve">he OASIS's XACML utilizing Attribute Based Access Control (ABAC) will be explored and needs to be utilized in </w:t>
      </w:r>
      <w:r w:rsidR="008139C6">
        <w:t xml:space="preserve">the built </w:t>
      </w:r>
      <w:r w:rsidR="00DE4DE2">
        <w:t xml:space="preserve">security component. OASIS is a non-profit consortium produces open standards in the areas of security along with others. It defined the XACML standard for creating request, policies and their evaluation in the purpose of managing access to resources. Although the initial version of the standard was based on XML, SMARTIE will try to utilize the JSON variant therefore this dissertation should </w:t>
      </w:r>
      <w:r w:rsidR="009D3A45">
        <w:t>also focus on the JSON variant. ABAC offers many benefits over other types of access control and although the XACML v3.0 standard has been available since January 22., 2013</w:t>
      </w:r>
      <w:r w:rsidR="008139C6">
        <w:t>., a complete and flexible solution</w:t>
      </w:r>
      <w:r w:rsidR="00CB1971">
        <w:t xml:space="preserve"> enforcing ABAC and the XACML standard</w:t>
      </w:r>
      <w:r w:rsidR="008139C6">
        <w:t xml:space="preserve"> has still not been made</w:t>
      </w:r>
      <w:r w:rsidR="00CB1971">
        <w:t xml:space="preserve"> open source or</w:t>
      </w:r>
      <w:r w:rsidR="008139C6">
        <w:t xml:space="preserve"> available</w:t>
      </w:r>
      <w:r w:rsidR="00CB1971">
        <w:t xml:space="preserve"> in other ways</w:t>
      </w:r>
      <w:r w:rsidR="008139C6">
        <w:t xml:space="preserve">. </w:t>
      </w:r>
    </w:p>
    <w:p w:rsidR="00510091" w:rsidRPr="00510091" w:rsidRDefault="00AC7AE8" w:rsidP="00510091">
      <w:r>
        <w:tab/>
      </w:r>
      <w:r w:rsidR="00DE4DE2">
        <w:t>This dissertation will explore the areas of IoT, M2M, Big Data, NoSQL, Access Control, XACM</w:t>
      </w:r>
      <w:r w:rsidR="009D3A45">
        <w:t>L</w:t>
      </w:r>
      <w:r w:rsidR="00DE4DE2">
        <w:t xml:space="preserve">, JSON and SMARTIE. The goals can therefore be defined as becoming familiar in the areas mentioned before, utilizing a NoSQL solution for gathering sensor data, creation of a security framework for enforcing access control </w:t>
      </w:r>
      <w:r>
        <w:t>that</w:t>
      </w:r>
      <w:r w:rsidR="00DE4DE2">
        <w:t xml:space="preserve"> utilizes the OASIS XACML</w:t>
      </w:r>
      <w:r>
        <w:t xml:space="preserve"> standard and the accompanying NoSQL solution for storing policies.</w:t>
      </w:r>
      <w:r w:rsidR="009D3A45">
        <w:t xml:space="preserve"> </w:t>
      </w:r>
      <w:r w:rsidR="00FB5D32">
        <w:t>SMARTIE is an implementation scenario that needs to be considered in the development  and testing of the solution but of course shouldn't be limited to that use-case.</w:t>
      </w:r>
    </w:p>
    <w:p w:rsidR="007738CA" w:rsidRDefault="007738CA" w:rsidP="007738CA">
      <w:pPr>
        <w:pStyle w:val="Naslov2"/>
      </w:pPr>
      <w:bookmarkStart w:id="15" w:name="_Ref419392783"/>
      <w:bookmarkStart w:id="16" w:name="_Toc419991683"/>
      <w:r>
        <w:lastRenderedPageBreak/>
        <w:t>Proposed solution</w:t>
      </w:r>
      <w:bookmarkEnd w:id="15"/>
      <w:bookmarkEnd w:id="16"/>
    </w:p>
    <w:p w:rsidR="000A27DB" w:rsidRDefault="001A4277" w:rsidP="004965D0">
      <w:r>
        <w:tab/>
      </w:r>
      <w:r w:rsidR="008139C6">
        <w:t xml:space="preserve">An ABAC framework utilizing the XACML standard offers many benefits to the user. </w:t>
      </w:r>
      <w:r w:rsidR="00774CA6">
        <w:t xml:space="preserve">The solution utilizes the architecture described in </w:t>
      </w:r>
      <w:sdt>
        <w:sdtPr>
          <w:id w:val="27874306"/>
          <w:citation/>
        </w:sdtPr>
        <w:sdtContent>
          <w:r w:rsidR="00DE49AA">
            <w:fldChar w:fldCharType="begin"/>
          </w:r>
          <w:r w:rsidR="00774CA6">
            <w:rPr>
              <w:lang w:val="hr-HR"/>
            </w:rPr>
            <w:instrText xml:space="preserve"> CITATION eXt13 \l 1050 </w:instrText>
          </w:r>
          <w:r w:rsidR="00DE49AA">
            <w:fldChar w:fldCharType="separate"/>
          </w:r>
          <w:r w:rsidR="00774CA6" w:rsidRPr="00774CA6">
            <w:rPr>
              <w:noProof/>
              <w:lang w:val="hr-HR"/>
            </w:rPr>
            <w:t>[1]</w:t>
          </w:r>
          <w:r w:rsidR="00DE49AA">
            <w:fldChar w:fldCharType="end"/>
          </w:r>
        </w:sdtContent>
      </w:sdt>
      <w:r w:rsidR="00774CA6">
        <w:t xml:space="preserve"> and offers great flexibility depending on the use/implementation. The solution is built using open source components built</w:t>
      </w:r>
      <w:r w:rsidR="00FB5D32">
        <w:t xml:space="preserve"> </w:t>
      </w:r>
      <w:sdt>
        <w:sdtPr>
          <w:id w:val="113517607"/>
          <w:citation/>
        </w:sdtPr>
        <w:sdtContent>
          <w:r w:rsidR="00DE49AA">
            <w:fldChar w:fldCharType="begin"/>
          </w:r>
          <w:r w:rsidR="00FB5D32">
            <w:rPr>
              <w:lang w:val="hr-HR"/>
            </w:rPr>
            <w:instrText xml:space="preserve"> CITATION ATT15 \l 1050 </w:instrText>
          </w:r>
          <w:r w:rsidR="00DE49AA">
            <w:fldChar w:fldCharType="separate"/>
          </w:r>
          <w:r w:rsidR="00FB5D32" w:rsidRPr="00FB5D32">
            <w:rPr>
              <w:noProof/>
              <w:lang w:val="hr-HR"/>
            </w:rPr>
            <w:t>[2]</w:t>
          </w:r>
          <w:r w:rsidR="00DE49AA">
            <w:fldChar w:fldCharType="end"/>
          </w:r>
        </w:sdtContent>
      </w:sdt>
      <w:r w:rsidR="00774CA6" w:rsidRPr="00FB5D32">
        <w:t xml:space="preserve"> </w:t>
      </w:r>
      <w:r w:rsidR="00774CA6">
        <w:t xml:space="preserve">along with </w:t>
      </w:r>
      <w:r w:rsidR="00FB5D32">
        <w:t xml:space="preserve">other </w:t>
      </w:r>
      <w:r w:rsidR="00774CA6">
        <w:t>open source NoSQL solutions.</w:t>
      </w:r>
      <w:r w:rsidR="00FB5D32">
        <w:t xml:space="preserve"> The implementation and final solution is explained in more detail later in the document.</w:t>
      </w:r>
      <w:r w:rsidR="00774CA6">
        <w:t xml:space="preserve"> The enforcement of access control is done by implementing of an interface which is used for </w:t>
      </w:r>
      <w:r w:rsidR="00AB1AAC">
        <w:t>executing actions over resources</w:t>
      </w:r>
      <w:r w:rsidR="00774CA6">
        <w:t xml:space="preserve"> and sending it together with the XACML request either in JSON or XML format. The solution returns the evaluation result and </w:t>
      </w:r>
      <w:r w:rsidR="00AB1AAC">
        <w:t xml:space="preserve">executes the action in the case of a positive result. The framework offers a </w:t>
      </w:r>
      <w:r w:rsidR="00164FC5">
        <w:t xml:space="preserve">simple and fast way of integrating access control in an existing application by providing 2 main entry points. An administration point that is used for managing policies and an enforcement point that needs to be called at the point where the user wants to enforce access control. </w:t>
      </w:r>
      <w:r w:rsidR="006C37EC">
        <w:t xml:space="preserve">Because the system uses ABAC and XACML it is very flexible and allows for having complex enforcement methods by defining policies around the attributes of the subject, resource and environment. Compared to RBAC systems this therefore needs less management because there is no need for updating roles after certain changes happen and as a result is less prone to errors over time. The critical part </w:t>
      </w:r>
      <w:r w:rsidR="00C83C46">
        <w:t xml:space="preserve">from an implementation perspective </w:t>
      </w:r>
      <w:r w:rsidR="006C37EC">
        <w:t>is having well and correctly defined policies</w:t>
      </w:r>
      <w:r w:rsidR="00C83C46">
        <w:t xml:space="preserve"> and requests</w:t>
      </w:r>
      <w:r w:rsidR="006C37EC">
        <w:t>.</w:t>
      </w:r>
      <w:r w:rsidR="00C83C46">
        <w:t xml:space="preserve"> </w:t>
      </w:r>
    </w:p>
    <w:p w:rsidR="00F15D4D" w:rsidRDefault="00F15D4D" w:rsidP="004965D0"/>
    <w:p w:rsidR="007C05F8" w:rsidRDefault="007C05F8">
      <w:pPr>
        <w:spacing w:after="0" w:line="240" w:lineRule="auto"/>
        <w:jc w:val="left"/>
      </w:pPr>
      <w:r>
        <w:br w:type="page"/>
      </w:r>
    </w:p>
    <w:p w:rsidR="00F15D4D" w:rsidRDefault="00F15D4D" w:rsidP="004965D0">
      <w:r w:rsidRPr="00F15D4D">
        <w:rPr>
          <w:noProof/>
          <w:lang w:val="hr-HR" w:eastAsia="hr-HR"/>
        </w:rPr>
        <w:lastRenderedPageBreak/>
        <w:drawing>
          <wp:inline distT="0" distB="0" distL="0" distR="0">
            <wp:extent cx="5579745" cy="3562349"/>
            <wp:effectExtent l="19050" t="0" r="1905" b="0"/>
            <wp:docPr id="5" name="Slika 0" descr="Dis General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 General Overview.png"/>
                    <pic:cNvPicPr/>
                  </pic:nvPicPr>
                  <pic:blipFill>
                    <a:blip r:embed="rId11" cstate="print"/>
                    <a:stretch>
                      <a:fillRect/>
                    </a:stretch>
                  </pic:blipFill>
                  <pic:spPr>
                    <a:xfrm>
                      <a:off x="0" y="0"/>
                      <a:ext cx="5579745" cy="3562349"/>
                    </a:xfrm>
                    <a:prstGeom prst="rect">
                      <a:avLst/>
                    </a:prstGeom>
                  </pic:spPr>
                </pic:pic>
              </a:graphicData>
            </a:graphic>
          </wp:inline>
        </w:drawing>
      </w:r>
    </w:p>
    <w:p w:rsidR="007C05F8" w:rsidRDefault="00F15D4D" w:rsidP="007C05F8">
      <w:pPr>
        <w:pStyle w:val="Opisslike"/>
      </w:pPr>
      <w:bookmarkStart w:id="17" w:name="_Ref414877166"/>
      <w:bookmarkStart w:id="18" w:name="_Toc419987456"/>
      <w:r>
        <w:t xml:space="preserve">Figure </w:t>
      </w:r>
      <w:fldSimple w:instr=" SEQ Figure \* ARABIC ">
        <w:r w:rsidR="007E2454">
          <w:rPr>
            <w:noProof/>
          </w:rPr>
          <w:t>1</w:t>
        </w:r>
      </w:fldSimple>
      <w:bookmarkEnd w:id="17"/>
      <w:r>
        <w:t>. High - level overview of the architecture</w:t>
      </w:r>
      <w:bookmarkEnd w:id="18"/>
    </w:p>
    <w:p w:rsidR="007C05F8" w:rsidRPr="007C05F8" w:rsidRDefault="007C05F8" w:rsidP="007C05F8"/>
    <w:p w:rsidR="00F15D4D" w:rsidRDefault="007C05F8" w:rsidP="00F15D4D">
      <w:r>
        <w:tab/>
      </w:r>
      <w:r w:rsidR="00F15D4D">
        <w:t xml:space="preserve">A high - level overview diagram of the proposed solution can be seen in </w:t>
      </w:r>
      <w:r w:rsidR="00DE49AA">
        <w:fldChar w:fldCharType="begin"/>
      </w:r>
      <w:r w:rsidR="00F15D4D">
        <w:instrText xml:space="preserve"> REF _Ref414877166 \h </w:instrText>
      </w:r>
      <w:r w:rsidR="00DE49AA">
        <w:fldChar w:fldCharType="separate"/>
      </w:r>
      <w:r w:rsidR="00F15D4D">
        <w:t xml:space="preserve">Figure </w:t>
      </w:r>
      <w:r w:rsidR="00F15D4D">
        <w:rPr>
          <w:noProof/>
        </w:rPr>
        <w:t>1</w:t>
      </w:r>
      <w:r w:rsidR="00DE49AA">
        <w:fldChar w:fldCharType="end"/>
      </w:r>
      <w:r w:rsidR="00F15D4D">
        <w:t xml:space="preserve">. It shows how the solution will be integrated to enforce access control and how will it be used by users/system administrators. </w:t>
      </w:r>
    </w:p>
    <w:p w:rsidR="00F15D4D" w:rsidRPr="00541522" w:rsidRDefault="00F15D4D" w:rsidP="00541522">
      <w:r>
        <w:tab/>
        <w:t xml:space="preserve">The solution allows for 2 ways of integrating into other systems in need of access control. The first possibility is putting and running the solution on the same place where the enforcement of access control needs to be. This offers greater security, performance, configuration options and overall control. On the other hand it needs to be configured and at a minimum, it needs to provide a NoSQL database (Redis) for storing policies. The other option would be using the solution as a REST service and communicating with it trough a secured connection. These options allow the system using this service to use and configure the solution as needed. </w:t>
      </w:r>
      <w:r w:rsidR="005378E4">
        <w:t xml:space="preserve">The detail of the solution will be explained in greater detail in later sections in this document. </w:t>
      </w:r>
    </w:p>
    <w:p w:rsidR="00640C58" w:rsidRPr="009839D4" w:rsidRDefault="00982198" w:rsidP="00F60F35">
      <w:pPr>
        <w:pStyle w:val="Naslov1"/>
        <w:rPr>
          <w:lang w:val="en-GB"/>
        </w:rPr>
      </w:pPr>
      <w:bookmarkStart w:id="19" w:name="_Ref419557681"/>
      <w:bookmarkStart w:id="20" w:name="_Ref419557717"/>
      <w:bookmarkStart w:id="21" w:name="_Ref419557737"/>
      <w:bookmarkStart w:id="22" w:name="_Ref419557743"/>
      <w:bookmarkStart w:id="23" w:name="_Toc419991684"/>
      <w:r w:rsidRPr="009839D4">
        <w:rPr>
          <w:lang w:val="en-GB"/>
        </w:rPr>
        <w:lastRenderedPageBreak/>
        <w:t>State of the art</w:t>
      </w:r>
      <w:bookmarkEnd w:id="19"/>
      <w:bookmarkEnd w:id="20"/>
      <w:bookmarkEnd w:id="21"/>
      <w:bookmarkEnd w:id="22"/>
      <w:bookmarkEnd w:id="23"/>
    </w:p>
    <w:p w:rsidR="00BD3DC0" w:rsidRPr="009839D4" w:rsidRDefault="00A70C22" w:rsidP="000A27DB">
      <w:r>
        <w:tab/>
        <w:t xml:space="preserve">This section contains </w:t>
      </w:r>
      <w:r w:rsidR="00210FDA">
        <w:t xml:space="preserve">short overviews of </w:t>
      </w:r>
      <w:r>
        <w:t>areas related to the work done in this dissertation</w:t>
      </w:r>
      <w:r w:rsidR="00210FDA">
        <w:t xml:space="preserve">. The overviews contain </w:t>
      </w:r>
      <w:r>
        <w:t xml:space="preserve">brief </w:t>
      </w:r>
      <w:r w:rsidR="00210FDA">
        <w:t xml:space="preserve">descriptions, analysis of the current state and work related to those areas along with a future oriented perspective. </w:t>
      </w:r>
    </w:p>
    <w:p w:rsidR="00640C58" w:rsidRPr="009839D4" w:rsidRDefault="00586B84" w:rsidP="007738CA">
      <w:pPr>
        <w:pStyle w:val="Naslov2"/>
      </w:pPr>
      <w:bookmarkStart w:id="24" w:name="_Toc419991685"/>
      <w:r w:rsidRPr="009839D4">
        <w:t>The Internet of T</w:t>
      </w:r>
      <w:r w:rsidR="005400C8" w:rsidRPr="009839D4">
        <w:t>hings (</w:t>
      </w:r>
      <w:r w:rsidR="00982198" w:rsidRPr="009839D4">
        <w:t>IoT</w:t>
      </w:r>
      <w:r w:rsidR="005400C8" w:rsidRPr="009839D4">
        <w:t>)</w:t>
      </w:r>
      <w:bookmarkEnd w:id="24"/>
    </w:p>
    <w:p w:rsidR="005400C8" w:rsidRPr="009839D4" w:rsidRDefault="005400C8" w:rsidP="005400C8">
      <w:r w:rsidRPr="009839D4">
        <w:tab/>
        <w:t>In this section the current state of IoT will be presented</w:t>
      </w:r>
      <w:r w:rsidR="00514EB6" w:rsidRPr="009839D4">
        <w:t xml:space="preserve">. The main areas that will be briefly presented and analyzed are: </w:t>
      </w:r>
      <w:r w:rsidR="00EF0B13" w:rsidRPr="009839D4">
        <w:t>current state and overview</w:t>
      </w:r>
      <w:r w:rsidR="00514EB6" w:rsidRPr="009839D4">
        <w:t>,</w:t>
      </w:r>
      <w:r w:rsidR="00EF0B13" w:rsidRPr="009839D4">
        <w:t xml:space="preserve"> general </w:t>
      </w:r>
      <w:r w:rsidR="00514EB6" w:rsidRPr="009839D4">
        <w:t xml:space="preserve">concerns, recent </w:t>
      </w:r>
      <w:r w:rsidR="002E0EA1" w:rsidRPr="009839D4">
        <w:t>work and studies</w:t>
      </w:r>
      <w:r w:rsidR="00514EB6" w:rsidRPr="009839D4">
        <w:t>, technologies used</w:t>
      </w:r>
      <w:r w:rsidR="00EF0B13" w:rsidRPr="009839D4">
        <w:t>, implementation examples and expected future developments.</w:t>
      </w:r>
    </w:p>
    <w:p w:rsidR="007459A8" w:rsidRPr="009839D4" w:rsidRDefault="005400C8" w:rsidP="001267E1">
      <w:r w:rsidRPr="009839D4">
        <w:tab/>
        <w:t>The IoT is a recent paradigm</w:t>
      </w:r>
      <w:r w:rsidR="00633909" w:rsidRPr="009839D4">
        <w:t xml:space="preserve"> in the area of networks and communication that has had a lot of growth and new developments in recent years.</w:t>
      </w:r>
      <w:r w:rsidR="00434787" w:rsidRPr="009839D4">
        <w:t xml:space="preserve"> Although there are a lot of definitions of the IoT and the somewhat changing and branching nature of the development trends in this area t</w:t>
      </w:r>
      <w:r w:rsidR="00633909" w:rsidRPr="009839D4">
        <w:t>he basic</w:t>
      </w:r>
      <w:r w:rsidR="00434787" w:rsidRPr="009839D4">
        <w:t xml:space="preserve"> and simplified</w:t>
      </w:r>
      <w:r w:rsidR="00633909" w:rsidRPr="009839D4">
        <w:t xml:space="preserve"> </w:t>
      </w:r>
      <w:r w:rsidR="008F06AF" w:rsidRPr="009839D4">
        <w:t xml:space="preserve">idea of this concept is that nowadays everyday objects can be equipped with </w:t>
      </w:r>
      <w:r w:rsidR="009C6CDB" w:rsidRPr="009839D4">
        <w:t xml:space="preserve">cheap microcontrollers, sensors, means of connecting to one another and the Internet. </w:t>
      </w:r>
      <w:r w:rsidR="002E4E2B" w:rsidRPr="009839D4">
        <w:t xml:space="preserve">The devices </w:t>
      </w:r>
      <w:r w:rsidR="00251324" w:rsidRPr="009839D4">
        <w:t>can</w:t>
      </w:r>
      <w:r w:rsidR="00434787" w:rsidRPr="009839D4">
        <w:t xml:space="preserve"> generally</w:t>
      </w:r>
      <w:r w:rsidR="00251324" w:rsidRPr="009839D4">
        <w:t xml:space="preserve"> be divided into two categories: sensors and actuators, meaning that their purpose is to provide and share data or some kind of readings or to receive commands and react/complete actions accordingly.</w:t>
      </w:r>
      <w:r w:rsidR="002E4E2B" w:rsidRPr="009839D4">
        <w:t xml:space="preserve"> </w:t>
      </w:r>
      <w:r w:rsidR="00251324" w:rsidRPr="009839D4">
        <w:t>T</w:t>
      </w:r>
      <w:r w:rsidR="002E4E2B" w:rsidRPr="009839D4">
        <w:t xml:space="preserve">he overall implementation and use of this could be used in </w:t>
      </w:r>
      <w:r w:rsidR="002E0EA1" w:rsidRPr="009839D4">
        <w:t>a</w:t>
      </w:r>
      <w:r w:rsidR="002E4E2B" w:rsidRPr="009839D4">
        <w:t xml:space="preserve"> number of applications</w:t>
      </w:r>
      <w:r w:rsidR="002E0EA1" w:rsidRPr="009839D4">
        <w:t xml:space="preserve"> including: home automation, industrial automation, medical aids, mobile health care, elderly assistance, intelligent energy management and smart grids, automotive, traffic management and many others </w:t>
      </w:r>
      <w:sdt>
        <w:sdtPr>
          <w:id w:val="9351416"/>
          <w:citation/>
        </w:sdtPr>
        <w:sdtContent>
          <w:r w:rsidR="00DE49AA" w:rsidRPr="009839D4">
            <w:fldChar w:fldCharType="begin"/>
          </w:r>
          <w:r w:rsidR="002E0EA1" w:rsidRPr="009839D4">
            <w:instrText xml:space="preserve"> CITATION Lui10 \l 1050 </w:instrText>
          </w:r>
          <w:r w:rsidR="00DE49AA" w:rsidRPr="009839D4">
            <w:fldChar w:fldCharType="separate"/>
          </w:r>
          <w:r w:rsidR="00C2381A">
            <w:rPr>
              <w:noProof/>
            </w:rPr>
            <w:t>[1]</w:t>
          </w:r>
          <w:r w:rsidR="00DE49AA" w:rsidRPr="009839D4">
            <w:fldChar w:fldCharType="end"/>
          </w:r>
        </w:sdtContent>
      </w:sdt>
      <w:sdt>
        <w:sdtPr>
          <w:id w:val="9351417"/>
          <w:citation/>
        </w:sdtPr>
        <w:sdtContent>
          <w:r w:rsidR="00DE49AA" w:rsidRPr="009839D4">
            <w:fldChar w:fldCharType="begin"/>
          </w:r>
          <w:r w:rsidR="002E0EA1" w:rsidRPr="009839D4">
            <w:instrText xml:space="preserve"> CITATION And14 \l 1050 </w:instrText>
          </w:r>
          <w:r w:rsidR="00DE49AA" w:rsidRPr="009839D4">
            <w:fldChar w:fldCharType="separate"/>
          </w:r>
          <w:r w:rsidR="00C2381A">
            <w:rPr>
              <w:noProof/>
            </w:rPr>
            <w:t xml:space="preserve"> [2]</w:t>
          </w:r>
          <w:r w:rsidR="00DE49AA" w:rsidRPr="009839D4">
            <w:fldChar w:fldCharType="end"/>
          </w:r>
        </w:sdtContent>
      </w:sdt>
      <w:r w:rsidR="002E0EA1" w:rsidRPr="009839D4">
        <w:t xml:space="preserve">. </w:t>
      </w:r>
      <w:r w:rsidR="001267E1" w:rsidRPr="009839D4">
        <w:t xml:space="preserve">All of these offer </w:t>
      </w:r>
      <w:r w:rsidR="007459A8" w:rsidRPr="009839D4">
        <w:t xml:space="preserve">beneficial and </w:t>
      </w:r>
      <w:r w:rsidR="001267E1" w:rsidRPr="009839D4">
        <w:t xml:space="preserve">significant </w:t>
      </w:r>
      <w:r w:rsidR="007459A8" w:rsidRPr="009839D4">
        <w:t>impact on alm</w:t>
      </w:r>
      <w:r w:rsidR="00434787" w:rsidRPr="009839D4">
        <w:t>ost all areas of everyday life</w:t>
      </w:r>
      <w:r w:rsidR="00251324" w:rsidRPr="009839D4">
        <w:t xml:space="preserve"> and have potential for providing advancements in research areas unrelated to networking or computer science</w:t>
      </w:r>
      <w:r w:rsidR="00434787" w:rsidRPr="009839D4">
        <w:t>.</w:t>
      </w:r>
      <w:r w:rsidR="00251324" w:rsidRPr="009839D4">
        <w:t xml:space="preserve"> </w:t>
      </w:r>
      <w:r w:rsidR="000170B1" w:rsidRPr="009839D4">
        <w:t xml:space="preserve">The definition of IoT is not exact as the authors of </w:t>
      </w:r>
      <w:sdt>
        <w:sdtPr>
          <w:id w:val="3545326"/>
          <w:citation/>
        </w:sdtPr>
        <w:sdtContent>
          <w:r w:rsidR="00DE49AA" w:rsidRPr="009839D4">
            <w:fldChar w:fldCharType="begin"/>
          </w:r>
          <w:r w:rsidR="000170B1" w:rsidRPr="009839D4">
            <w:instrText xml:space="preserve"> CITATION Lui10 \l 1050 </w:instrText>
          </w:r>
          <w:r w:rsidR="00DE49AA" w:rsidRPr="009839D4">
            <w:fldChar w:fldCharType="separate"/>
          </w:r>
          <w:r w:rsidR="00C2381A">
            <w:rPr>
              <w:noProof/>
            </w:rPr>
            <w:t>[1]</w:t>
          </w:r>
          <w:r w:rsidR="00DE49AA" w:rsidRPr="009839D4">
            <w:fldChar w:fldCharType="end"/>
          </w:r>
        </w:sdtContent>
      </w:sdt>
      <w:r w:rsidR="000170B1" w:rsidRPr="009839D4">
        <w:t xml:space="preserve"> wrote. They explain that the two main views come from the name "Internet of Things". One vision views the concept from a network perspective concentrating on communication and connection problems while the other is oriented on the "Things" or object perspective concentrating on sensor technologies, </w:t>
      </w:r>
      <w:r w:rsidR="002F37A0" w:rsidRPr="009839D4">
        <w:t>new communication technologies like RFID and NFC ,and integration into other devices in a seamless and affordable way.</w:t>
      </w:r>
      <w:r w:rsidR="000170B1" w:rsidRPr="009839D4">
        <w:t xml:space="preserve"> </w:t>
      </w:r>
      <w:r w:rsidR="002F37A0" w:rsidRPr="009839D4">
        <w:t>A third view is also present which the authors defined as a "Semantic oriented vision" which is concentrated more on the use, implementation and processing of data</w:t>
      </w:r>
      <w:r w:rsidR="000870D9" w:rsidRPr="009839D4">
        <w:t>.</w:t>
      </w:r>
    </w:p>
    <w:p w:rsidR="00CA2B67" w:rsidRPr="009839D4" w:rsidRDefault="007459A8" w:rsidP="001267E1">
      <w:r w:rsidRPr="009839D4">
        <w:tab/>
      </w:r>
      <w:r w:rsidR="00D40574" w:rsidRPr="009839D4">
        <w:t xml:space="preserve">A number of challenges are in the way of successfully building and utilizing the IoT. Scalability is one of the obvious </w:t>
      </w:r>
      <w:r w:rsidR="00CA2B67" w:rsidRPr="009839D4">
        <w:t>challenges</w:t>
      </w:r>
      <w:r w:rsidR="00D40574" w:rsidRPr="009839D4">
        <w:t xml:space="preserve">. </w:t>
      </w:r>
      <w:r w:rsidR="00CA2B67" w:rsidRPr="009839D4">
        <w:t>Any kind of IoT</w:t>
      </w:r>
      <w:r w:rsidR="00CF3F50" w:rsidRPr="009839D4">
        <w:t xml:space="preserve"> application that requires a large number of devices</w:t>
      </w:r>
      <w:r w:rsidR="00CA2B67" w:rsidRPr="009839D4">
        <w:t xml:space="preserve"> commonly face problems with response time, memory, processing and energy constraints.</w:t>
      </w:r>
      <w:r w:rsidR="0097277F" w:rsidRPr="009839D4">
        <w:t xml:space="preserve"> </w:t>
      </w:r>
      <w:r w:rsidR="00DE55C9" w:rsidRPr="009839D4">
        <w:tab/>
      </w:r>
      <w:r w:rsidR="00CA2B67" w:rsidRPr="009839D4">
        <w:t xml:space="preserve">Other challenges include security issues. The data being generated by sensor networks </w:t>
      </w:r>
      <w:r w:rsidR="00CF3F50" w:rsidRPr="009839D4">
        <w:t>is huge and could over saturate the network, the data could be personal and as such has to be protected from unwanted access. Attacks by hackers, malicious software, viruses and other sources can also disturb the flow and integrity of data/information.</w:t>
      </w:r>
      <w:r w:rsidR="0097277F" w:rsidRPr="009839D4">
        <w:t xml:space="preserve"> As</w:t>
      </w:r>
      <w:r w:rsidR="00CF3F50" w:rsidRPr="009839D4">
        <w:t xml:space="preserve"> </w:t>
      </w:r>
      <w:r w:rsidR="0097277F" w:rsidRPr="009839D4">
        <w:t xml:space="preserve">the authors of </w:t>
      </w:r>
      <w:sdt>
        <w:sdtPr>
          <w:id w:val="3545328"/>
          <w:citation/>
        </w:sdtPr>
        <w:sdtContent>
          <w:r w:rsidR="00DE49AA" w:rsidRPr="009839D4">
            <w:fldChar w:fldCharType="begin"/>
          </w:r>
          <w:r w:rsidR="0097277F" w:rsidRPr="009839D4">
            <w:instrText xml:space="preserve"> CITATION QiJ14 \l 1050 </w:instrText>
          </w:r>
          <w:r w:rsidR="00DE49AA" w:rsidRPr="009839D4">
            <w:fldChar w:fldCharType="separate"/>
          </w:r>
          <w:r w:rsidR="00C2381A">
            <w:rPr>
              <w:noProof/>
            </w:rPr>
            <w:t>[3]</w:t>
          </w:r>
          <w:r w:rsidR="00DE49AA" w:rsidRPr="009839D4">
            <w:fldChar w:fldCharType="end"/>
          </w:r>
        </w:sdtContent>
      </w:sdt>
      <w:sdt>
        <w:sdtPr>
          <w:id w:val="3545329"/>
          <w:citation/>
        </w:sdtPr>
        <w:sdtContent>
          <w:r w:rsidR="00DE49AA" w:rsidRPr="009839D4">
            <w:fldChar w:fldCharType="begin"/>
          </w:r>
          <w:r w:rsidR="00DC7949" w:rsidRPr="009839D4">
            <w:instrText xml:space="preserve"> CITATION Hui12 \l 1050 </w:instrText>
          </w:r>
          <w:r w:rsidR="00DE49AA" w:rsidRPr="009839D4">
            <w:fldChar w:fldCharType="separate"/>
          </w:r>
          <w:r w:rsidR="00C2381A">
            <w:rPr>
              <w:noProof/>
            </w:rPr>
            <w:t xml:space="preserve"> [4]</w:t>
          </w:r>
          <w:r w:rsidR="00DE49AA" w:rsidRPr="009839D4">
            <w:fldChar w:fldCharType="end"/>
          </w:r>
        </w:sdtContent>
      </w:sdt>
      <w:sdt>
        <w:sdtPr>
          <w:id w:val="3545330"/>
          <w:citation/>
        </w:sdtPr>
        <w:sdtContent>
          <w:r w:rsidR="00DE49AA" w:rsidRPr="009839D4">
            <w:fldChar w:fldCharType="begin"/>
          </w:r>
          <w:r w:rsidR="00807F3D" w:rsidRPr="009839D4">
            <w:instrText xml:space="preserve"> CITATION SSi14 \l 1050 </w:instrText>
          </w:r>
          <w:r w:rsidR="00DE49AA" w:rsidRPr="009839D4">
            <w:fldChar w:fldCharType="separate"/>
          </w:r>
          <w:r w:rsidR="00C2381A">
            <w:rPr>
              <w:noProof/>
            </w:rPr>
            <w:t xml:space="preserve"> [5]</w:t>
          </w:r>
          <w:r w:rsidR="00DE49AA" w:rsidRPr="009839D4">
            <w:fldChar w:fldCharType="end"/>
          </w:r>
        </w:sdtContent>
      </w:sdt>
      <w:r w:rsidR="0097277F" w:rsidRPr="009839D4">
        <w:t xml:space="preserve"> describe in their work and stress the importance of security for a widely acceptable solution. </w:t>
      </w:r>
      <w:r w:rsidR="00DD4ED1" w:rsidRPr="009839D4">
        <w:t>In their work they describes the IoT divided into</w:t>
      </w:r>
      <w:r w:rsidR="00DC7949" w:rsidRPr="009839D4">
        <w:t xml:space="preserve"> 3 or 4</w:t>
      </w:r>
      <w:r w:rsidR="00DD4ED1" w:rsidRPr="009839D4">
        <w:t xml:space="preserve"> layers and define security requirements for every layer</w:t>
      </w:r>
      <w:r w:rsidR="00DC7949" w:rsidRPr="009839D4">
        <w:t xml:space="preserve"> providing the current state of technologies used in these areas.</w:t>
      </w:r>
      <w:r w:rsidR="004C4C33" w:rsidRPr="009839D4">
        <w:t xml:space="preserve"> They stress the need for an uniformed and standardised open architecture and solution. Solutions for many of these problems are already conceptually </w:t>
      </w:r>
      <w:r w:rsidR="004C4C33" w:rsidRPr="009839D4">
        <w:lastRenderedPageBreak/>
        <w:t>known and are</w:t>
      </w:r>
      <w:r w:rsidR="000B368E" w:rsidRPr="009839D4">
        <w:t xml:space="preserve"> in some examples</w:t>
      </w:r>
      <w:r w:rsidR="004C4C33" w:rsidRPr="009839D4">
        <w:t xml:space="preserve"> implemented </w:t>
      </w:r>
      <w:r w:rsidR="000B368E" w:rsidRPr="009839D4">
        <w:t xml:space="preserve">but the lack of a open and standardized solution </w:t>
      </w:r>
      <w:r w:rsidR="00713548" w:rsidRPr="009839D4">
        <w:t>is certainly an issue that would proved to be beneficial if/when solved.</w:t>
      </w:r>
    </w:p>
    <w:p w:rsidR="00DE55C9" w:rsidRPr="009839D4" w:rsidRDefault="00DE55C9" w:rsidP="001267E1">
      <w:r w:rsidRPr="009839D4">
        <w:tab/>
        <w:t xml:space="preserve">Technological advancements in various sensor modules and cheap and energy efficient microcontrollers along with </w:t>
      </w:r>
      <w:r w:rsidR="000514FD" w:rsidRPr="009839D4">
        <w:t>recent</w:t>
      </w:r>
      <w:r w:rsidRPr="009839D4">
        <w:t xml:space="preserve"> communication technologies like RFID</w:t>
      </w:r>
      <w:r w:rsidR="000514FD" w:rsidRPr="009839D4">
        <w:t xml:space="preserve">, NFC and network protocols are the main factors </w:t>
      </w:r>
      <w:r w:rsidR="00416614" w:rsidRPr="009839D4">
        <w:t xml:space="preserve">that enabled the fast development and spreading </w:t>
      </w:r>
      <w:r w:rsidR="000514FD" w:rsidRPr="009839D4">
        <w:t>the IoT. Because of these advancements the concept became a reality and is gaining importance and more uses and applications. As the means o</w:t>
      </w:r>
      <w:r w:rsidR="0097277F" w:rsidRPr="009839D4">
        <w:t>f connection and communication are</w:t>
      </w:r>
      <w:r w:rsidR="000514FD" w:rsidRPr="009839D4">
        <w:t xml:space="preserve"> open and utilizes a number of older and newer technologies</w:t>
      </w:r>
      <w:r w:rsidR="0097277F" w:rsidRPr="009839D4">
        <w:t xml:space="preserve"> the networks and number of devices is fast growing and also brings up the problem of standardisation and implementation of standards in the purpose of uniformly solving known problems with for instance security, integrity and scalability. </w:t>
      </w:r>
    </w:p>
    <w:p w:rsidR="00703C6C" w:rsidRPr="009839D4" w:rsidRDefault="00CD6500" w:rsidP="001267E1">
      <w:r w:rsidRPr="009839D4">
        <w:tab/>
        <w:t xml:space="preserve">A more future oriented view and analysis is provided by </w:t>
      </w:r>
      <w:sdt>
        <w:sdtPr>
          <w:id w:val="3545327"/>
          <w:citation/>
        </w:sdtPr>
        <w:sdtContent>
          <w:r w:rsidR="00DE49AA" w:rsidRPr="009839D4">
            <w:fldChar w:fldCharType="begin"/>
          </w:r>
          <w:r w:rsidRPr="009839D4">
            <w:instrText xml:space="preserve"> CITATION Pra15 \l 1050 </w:instrText>
          </w:r>
          <w:r w:rsidR="00DE49AA" w:rsidRPr="009839D4">
            <w:fldChar w:fldCharType="separate"/>
          </w:r>
          <w:r w:rsidR="00C2381A">
            <w:rPr>
              <w:noProof/>
            </w:rPr>
            <w:t>[6]</w:t>
          </w:r>
          <w:r w:rsidR="00DE49AA" w:rsidRPr="009839D4">
            <w:fldChar w:fldCharType="end"/>
          </w:r>
        </w:sdtContent>
      </w:sdt>
      <w:r w:rsidRPr="009839D4">
        <w:t xml:space="preserve">. It describes a more human centric rather than thing centric future of the IoT. Devices being linked to people and monitoring their state and condition. Others are used for monitoring or </w:t>
      </w:r>
      <w:r w:rsidR="00663368" w:rsidRPr="009839D4">
        <w:t>controlling</w:t>
      </w:r>
      <w:r w:rsidRPr="009839D4">
        <w:t xml:space="preserve"> things in the environment but </w:t>
      </w:r>
      <w:r w:rsidR="00663368" w:rsidRPr="009839D4">
        <w:t>always</w:t>
      </w:r>
      <w:r w:rsidRPr="009839D4">
        <w:t xml:space="preserve"> in close relation to human needs and</w:t>
      </w:r>
      <w:r w:rsidR="00663368" w:rsidRPr="009839D4">
        <w:t>/or wants.</w:t>
      </w:r>
      <w:r w:rsidRPr="009839D4">
        <w:t xml:space="preserve"> </w:t>
      </w:r>
      <w:r w:rsidR="00663368" w:rsidRPr="009839D4">
        <w:t xml:space="preserve">It describes a need for IoT applications to provide better quality of service and seamless integration into areas of life. The more relevant and faster growing application domains are: Environmental Monitoring, Smart Retail, Smart Agriculture, Smart Energy and Power Grids and Smart Healthcare. The architecture proposed is </w:t>
      </w:r>
      <w:r w:rsidR="00703C6C" w:rsidRPr="009839D4">
        <w:t>separated</w:t>
      </w:r>
      <w:r w:rsidR="00663368" w:rsidRPr="009839D4">
        <w:t xml:space="preserve"> into 5 </w:t>
      </w:r>
      <w:r w:rsidR="00703C6C" w:rsidRPr="009839D4">
        <w:t>layers stacked one on top another</w:t>
      </w:r>
      <w:r w:rsidR="00663368" w:rsidRPr="009839D4">
        <w:t xml:space="preserve"> </w:t>
      </w:r>
      <w:r w:rsidR="00703C6C" w:rsidRPr="009839D4">
        <w:t>in this order:</w:t>
      </w:r>
      <w:r w:rsidR="00663368" w:rsidRPr="009839D4">
        <w:t xml:space="preserve"> </w:t>
      </w:r>
    </w:p>
    <w:p w:rsidR="002A20F3" w:rsidRPr="009839D4" w:rsidRDefault="00703C6C" w:rsidP="00827436">
      <w:pPr>
        <w:pStyle w:val="Odlomakpopisa"/>
        <w:numPr>
          <w:ilvl w:val="0"/>
          <w:numId w:val="3"/>
        </w:numPr>
      </w:pPr>
      <w:r w:rsidRPr="009839D4">
        <w:t>Things - containing devices or elements that are data generators and/or consumers of information. The devices could range from small and unintelligent embedded systems to complex devices or virtual entities. The communication would be done different communication technologies and a wide variety of protocols.</w:t>
      </w:r>
    </w:p>
    <w:p w:rsidR="009C3EDC" w:rsidRPr="009839D4" w:rsidRDefault="00703C6C" w:rsidP="00827436">
      <w:pPr>
        <w:pStyle w:val="Odlomakpopisa"/>
        <w:numPr>
          <w:ilvl w:val="0"/>
          <w:numId w:val="3"/>
        </w:numPr>
      </w:pPr>
      <w:r w:rsidRPr="009839D4">
        <w:t>Network - this layer contains functionality and means of managing a sensor network.  Discov</w:t>
      </w:r>
      <w:r w:rsidR="009C3EDC" w:rsidRPr="009839D4">
        <w:t>ery of new devices, maintenance</w:t>
      </w:r>
      <w:r w:rsidRPr="009839D4">
        <w:t>,</w:t>
      </w:r>
      <w:r w:rsidR="009C3EDC" w:rsidRPr="009839D4">
        <w:t xml:space="preserve"> scalability,</w:t>
      </w:r>
      <w:r w:rsidRPr="009839D4">
        <w:t xml:space="preserve"> universal abstrac</w:t>
      </w:r>
      <w:r w:rsidR="009C3EDC" w:rsidRPr="009839D4">
        <w:t>tions of the Inputs and Outputs and general abstraction for the upper and lower layers and enabling plug-n-play like use using already known models like push/pull or publish/subscribe models</w:t>
      </w:r>
      <w:r w:rsidR="00537B34" w:rsidRPr="009839D4">
        <w:t xml:space="preserve"> and REST based protocols</w:t>
      </w:r>
      <w:r w:rsidR="009C3EDC" w:rsidRPr="009839D4">
        <w:t>.</w:t>
      </w:r>
    </w:p>
    <w:p w:rsidR="002A20F3" w:rsidRPr="009839D4" w:rsidRDefault="009C3EDC" w:rsidP="00827436">
      <w:pPr>
        <w:pStyle w:val="Odlomakpopisa"/>
        <w:numPr>
          <w:ilvl w:val="0"/>
          <w:numId w:val="3"/>
        </w:numPr>
      </w:pPr>
      <w:r w:rsidRPr="009839D4">
        <w:t xml:space="preserve">Data Management - it is defined as "Big-Little" Data Management referring to the data usually generated by sensor networks meaning that the data generated by for instance temperature sensors is small in individual reading size large considering a large number of sensors over a period of time. </w:t>
      </w:r>
      <w:r w:rsidR="00537B34" w:rsidRPr="009839D4">
        <w:t xml:space="preserve">This layer is responsible for categorizing and aggregating data retrieved from the Network layer in order for it to be used and/or by the Analytics layer. Data generated by sensors is often slow changing so this fact should be taken advantage of for more efficient data storage. </w:t>
      </w:r>
    </w:p>
    <w:p w:rsidR="00A37746" w:rsidRPr="009839D4" w:rsidRDefault="00537B34" w:rsidP="00827436">
      <w:pPr>
        <w:pStyle w:val="Odlomakpopisa"/>
        <w:numPr>
          <w:ilvl w:val="0"/>
          <w:numId w:val="3"/>
        </w:numPr>
      </w:pPr>
      <w:r w:rsidRPr="009839D4">
        <w:t xml:space="preserve">Analytics - </w:t>
      </w:r>
      <w:r w:rsidR="00387F33" w:rsidRPr="009839D4">
        <w:t>this layer mines/retrieves data from the Data Management layer and performs data processing and analysis depending on the type of data and end user of the result. Is provides the applications (which would be located on top) with useful data and information for subsequent use.</w:t>
      </w:r>
    </w:p>
    <w:p w:rsidR="006B1E1E" w:rsidRPr="009839D4" w:rsidRDefault="00713548" w:rsidP="001267E1">
      <w:r w:rsidRPr="009839D4">
        <w:t>There a lot of commercial implementations o</w:t>
      </w:r>
      <w:r w:rsidR="007E58BD" w:rsidRPr="009839D4">
        <w:t xml:space="preserve">f IoT on a smaller scale which are mainly focused on personal use in home energy consumption, health monitoring and environment monitoring applications. </w:t>
      </w:r>
      <w:r w:rsidR="00010A6F" w:rsidRPr="009839D4">
        <w:t xml:space="preserve">These solution usually utilize custom solutions along with custom hardware (regarding the sensor devices). </w:t>
      </w:r>
      <w:r w:rsidR="00835F14" w:rsidRPr="009839D4">
        <w:lastRenderedPageBreak/>
        <w:t>Introducing standards that would be accepted and</w:t>
      </w:r>
      <w:r w:rsidR="00A37746" w:rsidRPr="009839D4">
        <w:t xml:space="preserve"> the creation of publicly available </w:t>
      </w:r>
      <w:r w:rsidR="00835F14" w:rsidRPr="009839D4">
        <w:t xml:space="preserve">frameworks that utilize those </w:t>
      </w:r>
      <w:r w:rsidR="00A37746" w:rsidRPr="009839D4">
        <w:t xml:space="preserve">standards would be very beneficial and would allow easier further developments. The lack of said standards and frameworks mean during initial developments of applications many of them face the same problems and implement a custom solution. This leads to incompatibility issues and stand in the way of a truly global IoT. </w:t>
      </w:r>
      <w:r w:rsidR="00416614" w:rsidRPr="009839D4">
        <w:t xml:space="preserve">The surveys and proposals given in </w:t>
      </w:r>
      <w:sdt>
        <w:sdtPr>
          <w:id w:val="3545331"/>
          <w:citation/>
        </w:sdtPr>
        <w:sdtContent>
          <w:r w:rsidR="00DE49AA" w:rsidRPr="009839D4">
            <w:fldChar w:fldCharType="begin"/>
          </w:r>
          <w:r w:rsidR="00416614" w:rsidRPr="009839D4">
            <w:instrText xml:space="preserve"> CITATION SSi14 \l 1050 </w:instrText>
          </w:r>
          <w:r w:rsidR="00DE49AA" w:rsidRPr="009839D4">
            <w:fldChar w:fldCharType="separate"/>
          </w:r>
          <w:r w:rsidR="00C2381A">
            <w:rPr>
              <w:noProof/>
            </w:rPr>
            <w:t>[5]</w:t>
          </w:r>
          <w:r w:rsidR="00DE49AA" w:rsidRPr="009839D4">
            <w:fldChar w:fldCharType="end"/>
          </w:r>
        </w:sdtContent>
      </w:sdt>
      <w:sdt>
        <w:sdtPr>
          <w:id w:val="3545332"/>
          <w:citation/>
        </w:sdtPr>
        <w:sdtContent>
          <w:r w:rsidR="00DE49AA" w:rsidRPr="009839D4">
            <w:fldChar w:fldCharType="begin"/>
          </w:r>
          <w:r w:rsidR="00416614" w:rsidRPr="009839D4">
            <w:instrText xml:space="preserve"> CITATION QiJ14 \l 1050 </w:instrText>
          </w:r>
          <w:r w:rsidR="00DE49AA" w:rsidRPr="009839D4">
            <w:fldChar w:fldCharType="separate"/>
          </w:r>
          <w:r w:rsidR="00C2381A">
            <w:rPr>
              <w:noProof/>
            </w:rPr>
            <w:t xml:space="preserve"> [3]</w:t>
          </w:r>
          <w:r w:rsidR="00DE49AA" w:rsidRPr="009839D4">
            <w:fldChar w:fldCharType="end"/>
          </w:r>
        </w:sdtContent>
      </w:sdt>
      <w:r w:rsidR="00416614" w:rsidRPr="009839D4">
        <w:t xml:space="preserve"> give a good overview of the current situation in IoT and a give proposals for more uniformed future research and developments. </w:t>
      </w:r>
    </w:p>
    <w:p w:rsidR="005400C8" w:rsidRPr="009839D4" w:rsidRDefault="003B6D8F" w:rsidP="007738CA">
      <w:pPr>
        <w:pStyle w:val="Naslov2"/>
      </w:pPr>
      <w:bookmarkStart w:id="25" w:name="_Toc419991686"/>
      <w:r w:rsidRPr="009839D4">
        <w:t>Machine to Machine communication (M2M)</w:t>
      </w:r>
      <w:bookmarkEnd w:id="25"/>
    </w:p>
    <w:p w:rsidR="00BC265E" w:rsidRPr="009839D4" w:rsidRDefault="00761424" w:rsidP="00BC265E">
      <w:r w:rsidRPr="009839D4">
        <w:tab/>
      </w:r>
      <w:r w:rsidR="00D05FD9" w:rsidRPr="009839D4">
        <w:t xml:space="preserve">This section will provide a brief overview of the current state, issues and a future developments in M2M. </w:t>
      </w:r>
      <w:r w:rsidR="00BA0B07" w:rsidRPr="009839D4">
        <w:t xml:space="preserve">M2M, which means "Machine to machine" </w:t>
      </w:r>
      <w:r w:rsidR="0083401B" w:rsidRPr="009839D4">
        <w:t xml:space="preserve">refers to the technologies used for communication between devices. It </w:t>
      </w:r>
      <w:r w:rsidR="00BC265E" w:rsidRPr="009839D4">
        <w:t>is a broad term that can sometimes be used for terms</w:t>
      </w:r>
      <w:r w:rsidR="0083401B" w:rsidRPr="009839D4">
        <w:t xml:space="preserve"> like "Machine to Mobile" and "Man to Machine" which mainly refer to the implementation</w:t>
      </w:r>
      <w:r w:rsidR="00BC265E" w:rsidRPr="009839D4">
        <w:t xml:space="preserve"> in a more precise manner. </w:t>
      </w:r>
      <w:r w:rsidR="0083401B" w:rsidRPr="009839D4">
        <w:t xml:space="preserve">It is also commonly </w:t>
      </w:r>
      <w:r w:rsidR="00BC265E" w:rsidRPr="009839D4">
        <w:t>regarded in the context of</w:t>
      </w:r>
      <w:r w:rsidR="0083401B" w:rsidRPr="009839D4">
        <w:t xml:space="preserve"> IoT because it is essential part if IoT. IoT concentrates more on a higher overview considering network problems and viewing object in a more general </w:t>
      </w:r>
      <w:r w:rsidR="00BC265E" w:rsidRPr="009839D4">
        <w:t>way,</w:t>
      </w:r>
      <w:r w:rsidR="0083401B" w:rsidRPr="009839D4">
        <w:t xml:space="preserve"> while M2M deals more with one-to-one co</w:t>
      </w:r>
      <w:r w:rsidR="00BC265E" w:rsidRPr="009839D4">
        <w:t xml:space="preserve">mmunication between devices and the </w:t>
      </w:r>
      <w:r w:rsidR="0083401B" w:rsidRPr="009839D4">
        <w:t>functioning of devices regarding on</w:t>
      </w:r>
      <w:r w:rsidR="00BC265E" w:rsidRPr="009839D4">
        <w:t>e another, less regarding the overview from a</w:t>
      </w:r>
      <w:r w:rsidR="0083401B" w:rsidRPr="009839D4">
        <w:t xml:space="preserve"> network </w:t>
      </w:r>
      <w:r w:rsidR="00BC265E" w:rsidRPr="009839D4">
        <w:t xml:space="preserve">perspective </w:t>
      </w:r>
      <w:sdt>
        <w:sdtPr>
          <w:id w:val="70465880"/>
          <w:citation/>
        </w:sdtPr>
        <w:sdtContent>
          <w:fldSimple w:instr=" CITATION Wik15 \l 1050  ">
            <w:r w:rsidR="00C2381A">
              <w:rPr>
                <w:noProof/>
              </w:rPr>
              <w:t>[7]</w:t>
            </w:r>
          </w:fldSimple>
        </w:sdtContent>
      </w:sdt>
      <w:r w:rsidR="00BC265E" w:rsidRPr="009839D4">
        <w:t xml:space="preserve">. The motivation behind M2M comes as stated in </w:t>
      </w:r>
      <w:sdt>
        <w:sdtPr>
          <w:id w:val="1665271"/>
          <w:citation/>
        </w:sdtPr>
        <w:sdtContent>
          <w:fldSimple w:instr=" CITATION Min14 \l 1050 ">
            <w:r w:rsidR="00C2381A">
              <w:rPr>
                <w:noProof/>
              </w:rPr>
              <w:t>[8]</w:t>
            </w:r>
          </w:fldSimple>
        </w:sdtContent>
      </w:sdt>
      <w:r w:rsidR="00A5319E" w:rsidRPr="009839D4">
        <w:t xml:space="preserve"> </w:t>
      </w:r>
      <w:r w:rsidR="00BC265E" w:rsidRPr="009839D4">
        <w:t xml:space="preserve">mainly comes from two observations: </w:t>
      </w:r>
    </w:p>
    <w:p w:rsidR="00BC265E" w:rsidRPr="009839D4" w:rsidRDefault="00BC265E" w:rsidP="00827436">
      <w:pPr>
        <w:pStyle w:val="Odlomakpopisa"/>
        <w:numPr>
          <w:ilvl w:val="0"/>
          <w:numId w:val="8"/>
        </w:numPr>
      </w:pPr>
      <w:r w:rsidRPr="009839D4">
        <w:t>a networked machine is more valuable than an isolated one</w:t>
      </w:r>
    </w:p>
    <w:p w:rsidR="00A5319E" w:rsidRPr="009839D4" w:rsidRDefault="00BC265E" w:rsidP="00827436">
      <w:pPr>
        <w:pStyle w:val="Odlomakpopisa"/>
        <w:numPr>
          <w:ilvl w:val="0"/>
          <w:numId w:val="8"/>
        </w:numPr>
        <w:rPr>
          <w:rFonts w:ascii="NimbusRomNo9L-Regu" w:hAnsi="NimbusRomNo9L-Regu" w:cs="NimbusRomNo9L-Regu"/>
        </w:rPr>
      </w:pPr>
      <w:r w:rsidRPr="009839D4">
        <w:t>when multiple machines are effectively interconnected, more autonomous and intelligent applications can be generated</w:t>
      </w:r>
    </w:p>
    <w:p w:rsidR="00A5319E" w:rsidRPr="009839D4" w:rsidRDefault="00A5319E" w:rsidP="00827436">
      <w:pPr>
        <w:pStyle w:val="Odlomakpopisa"/>
        <w:numPr>
          <w:ilvl w:val="0"/>
          <w:numId w:val="8"/>
        </w:numPr>
      </w:pPr>
      <w:r w:rsidRPr="009839D4">
        <w:rPr>
          <w:rFonts w:ascii="NimbusRomNo9L-Regu" w:hAnsi="NimbusRomNo9L-Regu" w:cs="NimbusRomNo9L-Regu"/>
        </w:rPr>
        <w:t>smart and ubiquitous services can be enabled by machine-type devices intelligently communicating with other devices at anytime and anywhere</w:t>
      </w:r>
    </w:p>
    <w:p w:rsidR="00E7286D" w:rsidRPr="009839D4" w:rsidRDefault="00DE085E" w:rsidP="002A61B9">
      <w:r w:rsidRPr="009839D4">
        <w:t xml:space="preserve">M2M systems are mainly used in the areas of personal health monitoring and smart homes/smart houses. M2M communication can be achieved with a number of technologies but the most significant and most promising ones are wireless technologies. </w:t>
      </w:r>
      <w:r w:rsidR="008A5A24" w:rsidRPr="009839D4">
        <w:t xml:space="preserve">In </w:t>
      </w:r>
      <w:sdt>
        <w:sdtPr>
          <w:id w:val="1665889"/>
          <w:citation/>
        </w:sdtPr>
        <w:sdtContent>
          <w:fldSimple w:instr=" CITATION Min14 \l 1050 ">
            <w:r w:rsidR="00C2381A">
              <w:rPr>
                <w:noProof/>
              </w:rPr>
              <w:t>[8]</w:t>
            </w:r>
          </w:fldSimple>
        </w:sdtContent>
      </w:sdt>
      <w:r w:rsidR="008A5A24" w:rsidRPr="009839D4">
        <w:t xml:space="preserve"> the main technologies that are mentioned and review are: </w:t>
      </w:r>
      <w:proofErr w:type="spellStart"/>
      <w:r w:rsidR="008A5A24" w:rsidRPr="009839D4">
        <w:t>Zigbee</w:t>
      </w:r>
      <w:proofErr w:type="spellEnd"/>
      <w:r w:rsidR="008A5A24" w:rsidRPr="009839D4">
        <w:t>, Bluetooth, UWB, IEEE 802.15.6, Wi</w:t>
      </w:r>
      <w:r w:rsidR="00871660" w:rsidRPr="009839D4">
        <w:t>-</w:t>
      </w:r>
      <w:r w:rsidR="008A5A24" w:rsidRPr="009839D4">
        <w:t xml:space="preserve">Fi, </w:t>
      </w:r>
      <w:r w:rsidR="008A5A24" w:rsidRPr="009839D4">
        <w:rPr>
          <w:rFonts w:ascii="NimbusRomNo9L-ReguItal" w:hAnsi="NimbusRomNo9L-ReguItal" w:cs="NimbusRomNo9L-ReguItal"/>
          <w:iCs/>
        </w:rPr>
        <w:t xml:space="preserve">HomeRF, </w:t>
      </w:r>
      <w:r w:rsidR="00A04A96" w:rsidRPr="009839D4">
        <w:rPr>
          <w:rFonts w:ascii="NimbusRomNo9L-ReguItal" w:hAnsi="NimbusRomNo9L-ReguItal" w:cs="NimbusRomNo9L-ReguItal"/>
          <w:iCs/>
        </w:rPr>
        <w:t>60GHz transmiss</w:t>
      </w:r>
      <w:r w:rsidR="008A5A24" w:rsidRPr="009839D4">
        <w:rPr>
          <w:rFonts w:ascii="NimbusRomNo9L-ReguItal" w:hAnsi="NimbusRomNo9L-ReguItal" w:cs="NimbusRomNo9L-ReguItal"/>
          <w:iCs/>
        </w:rPr>
        <w:t xml:space="preserve">ion and Visible light communications. </w:t>
      </w:r>
      <w:r w:rsidRPr="009839D4">
        <w:t>They offer easy integration of devices and</w:t>
      </w:r>
      <w:r w:rsidR="008A5A24" w:rsidRPr="009839D4">
        <w:t xml:space="preserve"> many options for developing application.</w:t>
      </w:r>
      <w:r w:rsidR="000E6E69" w:rsidRPr="009839D4">
        <w:t xml:space="preserve"> Applications u</w:t>
      </w:r>
      <w:r w:rsidR="002A61B9" w:rsidRPr="009839D4">
        <w:t>tilizing M2M systems are usually focused on improving the quality of life for individuals. The</w:t>
      </w:r>
      <w:r w:rsidR="000E6E69" w:rsidRPr="009839D4">
        <w:t xml:space="preserve"> </w:t>
      </w:r>
      <w:r w:rsidR="002A61B9" w:rsidRPr="009839D4">
        <w:t>t</w:t>
      </w:r>
      <w:r w:rsidR="008A5A24" w:rsidRPr="009839D4">
        <w:t xml:space="preserve">wo areas that are most significant and are the main </w:t>
      </w:r>
      <w:r w:rsidR="002A61B9" w:rsidRPr="009839D4">
        <w:t xml:space="preserve">drivers </w:t>
      </w:r>
      <w:r w:rsidR="008A5A24" w:rsidRPr="009839D4">
        <w:t xml:space="preserve">for developments in M2M are "personal health monitoring" and "smart home" applications. </w:t>
      </w:r>
      <w:r w:rsidR="002A61B9" w:rsidRPr="009839D4">
        <w:t xml:space="preserve">Trends in M2M as mentioned in </w:t>
      </w:r>
      <w:sdt>
        <w:sdtPr>
          <w:id w:val="1665890"/>
          <w:citation/>
        </w:sdtPr>
        <w:sdtContent>
          <w:fldSimple w:instr=" CITATION Min14 \l 1050 ">
            <w:r w:rsidR="00C2381A">
              <w:rPr>
                <w:noProof/>
              </w:rPr>
              <w:t>[8]</w:t>
            </w:r>
          </w:fldSimple>
        </w:sdtContent>
      </w:sdt>
      <w:r w:rsidR="002A61B9" w:rsidRPr="009839D4">
        <w:t xml:space="preserve"> suggest exponential growth in the number of M2M-enabled devices. From 50 million in 2008 and over 200 million in 2014, it is expected to grow up to 50 billion in 2020. </w:t>
      </w:r>
      <w:r w:rsidR="00E7286D" w:rsidRPr="009839D4">
        <w:t xml:space="preserve">Along with communication and integration challenges, security is one of the more important areas that need to be deled with regarding M2M. </w:t>
      </w:r>
    </w:p>
    <w:p w:rsidR="00E7286D" w:rsidRPr="009839D4" w:rsidRDefault="00E7286D" w:rsidP="002A61B9">
      <w:r w:rsidRPr="009839D4">
        <w:t>The architecture of M2M systems can generally be divided into 3 layers.</w:t>
      </w:r>
    </w:p>
    <w:p w:rsidR="00E7286D" w:rsidRPr="009839D4" w:rsidRDefault="00E7286D" w:rsidP="00827436">
      <w:pPr>
        <w:pStyle w:val="Odlomakpopisa"/>
        <w:numPr>
          <w:ilvl w:val="0"/>
          <w:numId w:val="9"/>
        </w:numPr>
      </w:pPr>
      <w:r w:rsidRPr="009839D4">
        <w:t xml:space="preserve">Terminal layer - </w:t>
      </w:r>
      <w:r w:rsidR="00937721" w:rsidRPr="009839D4">
        <w:t>contains the access gateway , area network and M2M nodes, M2M enabled devices</w:t>
      </w:r>
    </w:p>
    <w:p w:rsidR="00E7286D" w:rsidRPr="009839D4" w:rsidRDefault="00E7286D" w:rsidP="00827436">
      <w:pPr>
        <w:pStyle w:val="Odlomakpopisa"/>
        <w:numPr>
          <w:ilvl w:val="0"/>
          <w:numId w:val="9"/>
        </w:numPr>
      </w:pPr>
      <w:r w:rsidRPr="009839D4">
        <w:t>Network layer</w:t>
      </w:r>
      <w:r w:rsidR="00937721" w:rsidRPr="009839D4">
        <w:t xml:space="preserve"> - responsible for transmitting data between the other two layers</w:t>
      </w:r>
    </w:p>
    <w:p w:rsidR="00E7286D" w:rsidRPr="009839D4" w:rsidRDefault="00E7286D" w:rsidP="00827436">
      <w:pPr>
        <w:pStyle w:val="Odlomakpopisa"/>
        <w:numPr>
          <w:ilvl w:val="0"/>
          <w:numId w:val="9"/>
        </w:numPr>
      </w:pPr>
      <w:r w:rsidRPr="009839D4">
        <w:t xml:space="preserve">Application layer - </w:t>
      </w:r>
      <w:r w:rsidR="00937721" w:rsidRPr="009839D4">
        <w:t>contains the application that utilizes the M2M system</w:t>
      </w:r>
    </w:p>
    <w:p w:rsidR="00E7286D" w:rsidRPr="009839D4" w:rsidRDefault="00937721" w:rsidP="002A61B9">
      <w:r w:rsidRPr="009839D4">
        <w:lastRenderedPageBreak/>
        <w:t>Security issues in M2M systems are similar to ones found in providing security and privacy in communication over other networks, the internet... Additional problems that are more specific to M2M occur in the Terminal layer. Devices could potentially</w:t>
      </w:r>
      <w:r w:rsidR="0097478C" w:rsidRPr="009839D4">
        <w:t xml:space="preserve"> be easily accessible to attackers. This means that they could be tampered with or be controlled by attackers and false data could be injected threatening the overall performance of the M2M system and application. </w:t>
      </w:r>
    </w:p>
    <w:p w:rsidR="00457FFD" w:rsidRPr="009839D4" w:rsidRDefault="0097478C" w:rsidP="00C75741">
      <w:r w:rsidRPr="009839D4">
        <w:t xml:space="preserve">M2M systems in the IoT context provide the means to build applications that can further the developments in many scientific areas along with bettering personal quality of life. </w:t>
      </w:r>
      <w:r w:rsidR="00532351" w:rsidRPr="009839D4">
        <w:t xml:space="preserve">Solving security issues and the general </w:t>
      </w:r>
      <w:r w:rsidRPr="009839D4">
        <w:t>standardisation of undefined aspects</w:t>
      </w:r>
      <w:r w:rsidR="00532351" w:rsidRPr="009839D4">
        <w:t xml:space="preserve"> in communication,</w:t>
      </w:r>
      <w:r w:rsidRPr="009839D4">
        <w:t xml:space="preserve"> as well as the development of quality and p</w:t>
      </w:r>
      <w:r w:rsidR="00532351" w:rsidRPr="009839D4">
        <w:t>ublicly availably solutions are the future steps that will enable the wide commercial use of these technologies.</w:t>
      </w:r>
    </w:p>
    <w:p w:rsidR="00D05FD9" w:rsidRPr="009839D4" w:rsidRDefault="00D05FD9" w:rsidP="00C75741">
      <w:r w:rsidRPr="009839D4">
        <w:t xml:space="preserve">Work by the authors of </w:t>
      </w:r>
      <w:sdt>
        <w:sdtPr>
          <w:id w:val="1665891"/>
          <w:citation/>
        </w:sdtPr>
        <w:sdtContent>
          <w:fldSimple w:instr=" CITATION Xia13 \l 1050 ">
            <w:r w:rsidR="00C2381A">
              <w:rPr>
                <w:noProof/>
              </w:rPr>
              <w:t>[9]</w:t>
            </w:r>
          </w:fldSimple>
        </w:sdtContent>
      </w:sdt>
      <w:r w:rsidRPr="009839D4">
        <w:t xml:space="preserve"> </w:t>
      </w:r>
      <w:sdt>
        <w:sdtPr>
          <w:id w:val="1665892"/>
          <w:citation/>
        </w:sdtPr>
        <w:sdtContent>
          <w:fldSimple w:instr=" CITATION Min14 \l 1050 ">
            <w:r w:rsidR="00C2381A">
              <w:rPr>
                <w:noProof/>
              </w:rPr>
              <w:t>[8]</w:t>
            </w:r>
          </w:fldSimple>
        </w:sdtContent>
      </w:sdt>
      <w:sdt>
        <w:sdtPr>
          <w:id w:val="1665894"/>
          <w:citation/>
        </w:sdtPr>
        <w:sdtContent>
          <w:fldSimple w:instr=" CITATION Dav04 \l 1050 ">
            <w:r w:rsidR="00C2381A">
              <w:rPr>
                <w:noProof/>
              </w:rPr>
              <w:t xml:space="preserve"> [10]</w:t>
            </w:r>
          </w:fldSimple>
        </w:sdtContent>
      </w:sdt>
      <w:r w:rsidRPr="009839D4">
        <w:t xml:space="preserve"> </w:t>
      </w:r>
      <w:r w:rsidR="00BA6C48" w:rsidRPr="009839D4">
        <w:t xml:space="preserve">can </w:t>
      </w:r>
      <w:r w:rsidRPr="009839D4">
        <w:t xml:space="preserve">provide a more detailed overview </w:t>
      </w:r>
      <w:r w:rsidR="00BA6C48" w:rsidRPr="009839D4">
        <w:t>in M2M</w:t>
      </w:r>
      <w:r w:rsidRPr="009839D4">
        <w:t>.</w:t>
      </w:r>
      <w:r w:rsidR="00BA6C48" w:rsidRPr="009839D4">
        <w:t xml:space="preserve"> </w:t>
      </w:r>
    </w:p>
    <w:p w:rsidR="002278BA" w:rsidRPr="009839D4" w:rsidRDefault="002278BA" w:rsidP="007738CA">
      <w:pPr>
        <w:pStyle w:val="Naslov2"/>
      </w:pPr>
      <w:bookmarkStart w:id="26" w:name="_Toc419991687"/>
      <w:r w:rsidRPr="009839D4">
        <w:t>Big Data</w:t>
      </w:r>
      <w:bookmarkEnd w:id="26"/>
    </w:p>
    <w:p w:rsidR="00791E32" w:rsidRPr="009839D4" w:rsidRDefault="00761424" w:rsidP="00FA2A59">
      <w:r w:rsidRPr="009839D4">
        <w:tab/>
      </w:r>
      <w:r w:rsidR="00791E32" w:rsidRPr="009839D4">
        <w:t xml:space="preserve">Storing, processing, accessing and managing vast amounts of data with unreliable or complex structure all fall in the term Big Data. Although the term refers only to a large amount of data, the challenges that </w:t>
      </w:r>
      <w:r w:rsidR="0097349A" w:rsidRPr="009839D4">
        <w:t xml:space="preserve">come with handling and using of it also come hand in hand with this term. Big data is often described with the 4 or 5 Vs of Big Data (depending on different sources) as can be seen in the works of </w:t>
      </w:r>
      <w:sdt>
        <w:sdtPr>
          <w:id w:val="143815928"/>
          <w:citation/>
        </w:sdtPr>
        <w:sdtContent>
          <w:r w:rsidR="00DE49AA" w:rsidRPr="009839D4">
            <w:fldChar w:fldCharType="begin"/>
          </w:r>
          <w:r w:rsidR="0097349A" w:rsidRPr="009839D4">
            <w:instrText xml:space="preserve"> CITATION Ros15 \l 1050 </w:instrText>
          </w:r>
          <w:r w:rsidR="00DE49AA" w:rsidRPr="009839D4">
            <w:fldChar w:fldCharType="separate"/>
          </w:r>
          <w:r w:rsidR="00C2381A">
            <w:rPr>
              <w:noProof/>
            </w:rPr>
            <w:t>[11]</w:t>
          </w:r>
          <w:r w:rsidR="00DE49AA" w:rsidRPr="009839D4">
            <w:fldChar w:fldCharType="end"/>
          </w:r>
        </w:sdtContent>
      </w:sdt>
      <w:sdt>
        <w:sdtPr>
          <w:id w:val="143815929"/>
          <w:citation/>
        </w:sdtPr>
        <w:sdtContent>
          <w:r w:rsidR="00DE49AA" w:rsidRPr="009839D4">
            <w:fldChar w:fldCharType="begin"/>
          </w:r>
          <w:r w:rsidR="0097349A" w:rsidRPr="009839D4">
            <w:instrText xml:space="preserve"> CITATION Raj15 \l 1050 </w:instrText>
          </w:r>
          <w:r w:rsidR="00DE49AA" w:rsidRPr="009839D4">
            <w:fldChar w:fldCharType="separate"/>
          </w:r>
          <w:r w:rsidR="00C2381A">
            <w:rPr>
              <w:noProof/>
            </w:rPr>
            <w:t xml:space="preserve"> [12]</w:t>
          </w:r>
          <w:r w:rsidR="00DE49AA" w:rsidRPr="009839D4">
            <w:fldChar w:fldCharType="end"/>
          </w:r>
        </w:sdtContent>
      </w:sdt>
      <w:r w:rsidR="0097349A" w:rsidRPr="009839D4">
        <w:t xml:space="preserve"> and can be seen in </w:t>
      </w:r>
      <w:r w:rsidR="00DE49AA" w:rsidRPr="009839D4">
        <w:fldChar w:fldCharType="begin"/>
      </w:r>
      <w:r w:rsidR="0097349A" w:rsidRPr="009839D4">
        <w:instrText xml:space="preserve"> REF _Ref411947909 \h </w:instrText>
      </w:r>
      <w:r w:rsidR="00DE49AA" w:rsidRPr="009839D4">
        <w:fldChar w:fldCharType="separate"/>
      </w:r>
      <w:r w:rsidR="000F42EE" w:rsidRPr="009839D4">
        <w:t xml:space="preserve">Figure </w:t>
      </w:r>
      <w:r w:rsidR="000F42EE">
        <w:rPr>
          <w:noProof/>
        </w:rPr>
        <w:t>2</w:t>
      </w:r>
      <w:r w:rsidR="00DE49AA" w:rsidRPr="009839D4">
        <w:fldChar w:fldCharType="end"/>
      </w:r>
      <w:r w:rsidR="0097349A" w:rsidRPr="009839D4">
        <w:t>.</w:t>
      </w:r>
      <w:r w:rsidR="003C0A4E" w:rsidRPr="009839D4">
        <w:t xml:space="preserve"> </w:t>
      </w:r>
    </w:p>
    <w:p w:rsidR="00777F3F" w:rsidRPr="009839D4" w:rsidRDefault="00777F3F" w:rsidP="00777F3F">
      <w:pPr>
        <w:pStyle w:val="Opisslike"/>
      </w:pPr>
      <w:r w:rsidRPr="009839D4">
        <w:rPr>
          <w:noProof/>
          <w:lang w:val="hr-HR" w:eastAsia="hr-HR"/>
        </w:rPr>
        <w:drawing>
          <wp:inline distT="0" distB="0" distL="0" distR="0">
            <wp:extent cx="3223350" cy="2156604"/>
            <wp:effectExtent l="19050" t="0" r="0" b="0"/>
            <wp:docPr id="3" name="Slika 0" descr="BigData - V5 L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Data - V5 Lens.JPG"/>
                    <pic:cNvPicPr/>
                  </pic:nvPicPr>
                  <pic:blipFill>
                    <a:blip r:embed="rId12" cstate="print"/>
                    <a:stretch>
                      <a:fillRect/>
                    </a:stretch>
                  </pic:blipFill>
                  <pic:spPr>
                    <a:xfrm>
                      <a:off x="0" y="0"/>
                      <a:ext cx="3222702" cy="2156170"/>
                    </a:xfrm>
                    <a:prstGeom prst="rect">
                      <a:avLst/>
                    </a:prstGeom>
                  </pic:spPr>
                </pic:pic>
              </a:graphicData>
            </a:graphic>
          </wp:inline>
        </w:drawing>
      </w:r>
    </w:p>
    <w:p w:rsidR="00777F3F" w:rsidRPr="009839D4" w:rsidRDefault="00777F3F" w:rsidP="00777F3F">
      <w:pPr>
        <w:pStyle w:val="Opisslike"/>
      </w:pPr>
      <w:bookmarkStart w:id="27" w:name="_Ref411947882"/>
      <w:bookmarkStart w:id="28" w:name="_Ref411947884"/>
      <w:bookmarkStart w:id="29" w:name="_Ref411947909"/>
      <w:bookmarkStart w:id="30" w:name="_Toc419987457"/>
      <w:r w:rsidRPr="009839D4">
        <w:t xml:space="preserve">Figure </w:t>
      </w:r>
      <w:fldSimple w:instr=" SEQ Figure \* ARABIC ">
        <w:r w:rsidR="007E2454">
          <w:rPr>
            <w:noProof/>
          </w:rPr>
          <w:t>2</w:t>
        </w:r>
      </w:fldSimple>
      <w:bookmarkEnd w:id="29"/>
      <w:r w:rsidRPr="009839D4">
        <w:t>. The 5 Vs of Big</w:t>
      </w:r>
      <w:r w:rsidR="00871660" w:rsidRPr="009839D4">
        <w:t xml:space="preserve"> </w:t>
      </w:r>
      <w:r w:rsidRPr="009839D4">
        <w:t>Data</w:t>
      </w:r>
      <w:sdt>
        <w:sdtPr>
          <w:id w:val="143815563"/>
          <w:citation/>
        </w:sdtPr>
        <w:sdtContent>
          <w:fldSimple w:instr=" CITATION Goo15 \l 1050  ">
            <w:r w:rsidR="00C2381A">
              <w:rPr>
                <w:noProof/>
              </w:rPr>
              <w:t xml:space="preserve"> [13]</w:t>
            </w:r>
          </w:fldSimple>
        </w:sdtContent>
      </w:sdt>
      <w:bookmarkEnd w:id="27"/>
      <w:bookmarkEnd w:id="28"/>
      <w:bookmarkEnd w:id="30"/>
    </w:p>
    <w:p w:rsidR="001103B6" w:rsidRPr="009839D4" w:rsidRDefault="001103B6" w:rsidP="00C2326D">
      <w:pPr>
        <w:rPr>
          <w:b/>
        </w:rPr>
      </w:pPr>
      <w:r w:rsidRPr="009839D4">
        <w:rPr>
          <w:b/>
        </w:rPr>
        <w:t>Volume</w:t>
      </w:r>
      <w:r w:rsidRPr="009839D4">
        <w:t xml:space="preserve"> </w:t>
      </w:r>
      <w:r w:rsidR="00A154B7" w:rsidRPr="009839D4">
        <w:t>refers to the amount of information or data that is being generated and needs to be handled. Because of the sheer amount or just the type, trad</w:t>
      </w:r>
      <w:r w:rsidR="00CF174F" w:rsidRPr="009839D4">
        <w:t>itional systems (referring to R</w:t>
      </w:r>
      <w:r w:rsidR="00A154B7" w:rsidRPr="009839D4">
        <w:t>D</w:t>
      </w:r>
      <w:r w:rsidR="00CF174F" w:rsidRPr="009839D4">
        <w:t>B</w:t>
      </w:r>
      <w:r w:rsidR="00A154B7" w:rsidRPr="009839D4">
        <w:t xml:space="preserve">MS) don't offer appropriate solutions and different methods/methods need to be taken into account. The authors of </w:t>
      </w:r>
      <w:sdt>
        <w:sdtPr>
          <w:id w:val="143816398"/>
          <w:citation/>
        </w:sdtPr>
        <w:sdtContent>
          <w:r w:rsidR="00DE49AA" w:rsidRPr="009839D4">
            <w:fldChar w:fldCharType="begin"/>
          </w:r>
          <w:r w:rsidR="00A154B7" w:rsidRPr="009839D4">
            <w:instrText xml:space="preserve"> CITATION Ros15 \l 1050 </w:instrText>
          </w:r>
          <w:r w:rsidR="00DE49AA" w:rsidRPr="009839D4">
            <w:fldChar w:fldCharType="separate"/>
          </w:r>
          <w:r w:rsidR="00C2381A">
            <w:rPr>
              <w:noProof/>
            </w:rPr>
            <w:t>[11]</w:t>
          </w:r>
          <w:r w:rsidR="00DE49AA" w:rsidRPr="009839D4">
            <w:fldChar w:fldCharType="end"/>
          </w:r>
        </w:sdtContent>
      </w:sdt>
      <w:r w:rsidR="00A154B7" w:rsidRPr="009839D4">
        <w:t xml:space="preserve"> predict that the size of the data being generated to reach the range from petabytes to </w:t>
      </w:r>
      <w:r w:rsidR="00871660" w:rsidRPr="009839D4">
        <w:t>petabytes</w:t>
      </w:r>
      <w:r w:rsidR="00A154B7" w:rsidRPr="009839D4">
        <w:t>.</w:t>
      </w:r>
    </w:p>
    <w:p w:rsidR="00A154B7" w:rsidRPr="009839D4" w:rsidRDefault="00C2326D" w:rsidP="00C2326D">
      <w:r w:rsidRPr="009839D4">
        <w:rPr>
          <w:b/>
        </w:rPr>
        <w:t>Variety</w:t>
      </w:r>
      <w:r w:rsidRPr="009839D4">
        <w:t xml:space="preserve"> refers to the data's structure. </w:t>
      </w:r>
      <w:r w:rsidR="001103B6" w:rsidRPr="009839D4">
        <w:t>It can vary from a traditional sense of well structured and predictable data to semi-structured or unstructured and/or changing, coming from a variety of resources like Documents, email, Web Pages, Sensor Networks, Social Media etc.</w:t>
      </w:r>
    </w:p>
    <w:p w:rsidR="00A154B7" w:rsidRPr="009839D4" w:rsidRDefault="00A154B7" w:rsidP="00C2326D">
      <w:r w:rsidRPr="009839D4">
        <w:rPr>
          <w:b/>
        </w:rPr>
        <w:lastRenderedPageBreak/>
        <w:t xml:space="preserve">Velocity </w:t>
      </w:r>
      <w:r w:rsidRPr="009839D4">
        <w:t xml:space="preserve">refers to the </w:t>
      </w:r>
      <w:r w:rsidR="00E62AE6" w:rsidRPr="009839D4">
        <w:t xml:space="preserve">rate of data flow. This is quite an open definition encompassing both the rate of data coming from different sources, but also rate of data flow in general. </w:t>
      </w:r>
    </w:p>
    <w:p w:rsidR="00A154B7" w:rsidRPr="009839D4" w:rsidRDefault="00A154B7" w:rsidP="00C2326D">
      <w:r w:rsidRPr="009839D4">
        <w:rPr>
          <w:b/>
        </w:rPr>
        <w:t>Variability</w:t>
      </w:r>
      <w:r w:rsidRPr="009839D4">
        <w:t xml:space="preserve"> </w:t>
      </w:r>
      <w:r w:rsidR="00E62AE6" w:rsidRPr="009839D4">
        <w:t>refers to the inconsistence of velocity in general. These is an issue th</w:t>
      </w:r>
      <w:r w:rsidR="00D11E90" w:rsidRPr="009839D4">
        <w:t xml:space="preserve">at is hard to deal with and is best understood when thinking of the </w:t>
      </w:r>
      <w:r w:rsidRPr="009839D4">
        <w:t>u</w:t>
      </w:r>
      <w:r w:rsidR="00D11E90" w:rsidRPr="009839D4">
        <w:t xml:space="preserve">sage of </w:t>
      </w:r>
      <w:r w:rsidRPr="009839D4">
        <w:t xml:space="preserve">social networking. </w:t>
      </w:r>
    </w:p>
    <w:p w:rsidR="001103B6" w:rsidRPr="009839D4" w:rsidRDefault="001103B6" w:rsidP="001103B6">
      <w:r w:rsidRPr="009839D4">
        <w:rPr>
          <w:b/>
        </w:rPr>
        <w:t>Value</w:t>
      </w:r>
      <w:r w:rsidRPr="009839D4">
        <w:t xml:space="preserve"> User can run certain queries against the data stored and then user got important results from the filtered data obtained and can also rank it according it the dimensions. </w:t>
      </w:r>
    </w:p>
    <w:p w:rsidR="00791E32" w:rsidRPr="009839D4" w:rsidRDefault="00777F3F" w:rsidP="00777F3F">
      <w:r w:rsidRPr="009839D4">
        <w:t xml:space="preserve">The authors of </w:t>
      </w:r>
      <w:sdt>
        <w:sdtPr>
          <w:id w:val="143816391"/>
          <w:citation/>
        </w:sdtPr>
        <w:sdtContent>
          <w:fldSimple w:instr=" CITATION Ros15 \l 1050 ">
            <w:r w:rsidR="00C2381A">
              <w:rPr>
                <w:noProof/>
              </w:rPr>
              <w:t>[11]</w:t>
            </w:r>
          </w:fldSimple>
        </w:sdtContent>
      </w:sdt>
      <w:r w:rsidRPr="009839D4">
        <w:t xml:space="preserve"> also a  added </w:t>
      </w:r>
      <w:r w:rsidRPr="009839D4">
        <w:rPr>
          <w:b/>
        </w:rPr>
        <w:t>Complexity</w:t>
      </w:r>
      <w:r w:rsidRPr="009839D4">
        <w:t xml:space="preserve"> to this as an important and sometimes forgotten aspect referring to the complexity of linking, matching, cleansing and transforming of data which is coming from various sources. </w:t>
      </w:r>
    </w:p>
    <w:p w:rsidR="00F06C47" w:rsidRPr="009839D4" w:rsidRDefault="00F06C47" w:rsidP="00777F3F">
      <w:r w:rsidRPr="009839D4">
        <w:t xml:space="preserve">Along with fundamental challenges in Big Data, regarding functional issues, security has to be taken into account if implementations are to be realized. The </w:t>
      </w:r>
      <w:r w:rsidR="006172D8" w:rsidRPr="009839D4">
        <w:t>biggest</w:t>
      </w:r>
      <w:r w:rsidRPr="009839D4">
        <w:t xml:space="preserve"> security </w:t>
      </w:r>
      <w:r w:rsidR="006172D8" w:rsidRPr="009839D4">
        <w:t>challenge</w:t>
      </w:r>
      <w:r w:rsidRPr="009839D4">
        <w:t xml:space="preserve"> in Big Data is </w:t>
      </w:r>
      <w:r w:rsidR="006172D8" w:rsidRPr="009839D4">
        <w:t>as identified in</w:t>
      </w:r>
      <w:r w:rsidRPr="009839D4">
        <w:t xml:space="preserve"> </w:t>
      </w:r>
      <w:sdt>
        <w:sdtPr>
          <w:id w:val="143816399"/>
          <w:citation/>
        </w:sdtPr>
        <w:sdtContent>
          <w:r w:rsidR="00DE49AA" w:rsidRPr="009839D4">
            <w:fldChar w:fldCharType="begin"/>
          </w:r>
          <w:r w:rsidRPr="009839D4">
            <w:instrText xml:space="preserve"> CITATION Gui15 \l 1050 </w:instrText>
          </w:r>
          <w:r w:rsidR="00DE49AA" w:rsidRPr="009839D4">
            <w:fldChar w:fldCharType="separate"/>
          </w:r>
          <w:r w:rsidR="00C2381A">
            <w:rPr>
              <w:noProof/>
            </w:rPr>
            <w:t>[14]</w:t>
          </w:r>
          <w:r w:rsidR="00DE49AA" w:rsidRPr="009839D4">
            <w:fldChar w:fldCharType="end"/>
          </w:r>
        </w:sdtContent>
      </w:sdt>
      <w:r w:rsidR="006172D8" w:rsidRPr="009839D4">
        <w:t xml:space="preserve"> is the protection of user's privacy. Vast amounts of personal identifiable information (PII) that are stored in unstructured databases</w:t>
      </w:r>
      <w:r w:rsidR="000850FC" w:rsidRPr="009839D4">
        <w:t xml:space="preserve"> (</w:t>
      </w:r>
      <w:r w:rsidR="00DE49AA" w:rsidRPr="009839D4">
        <w:fldChar w:fldCharType="begin"/>
      </w:r>
      <w:r w:rsidR="00034731" w:rsidRPr="009839D4">
        <w:instrText xml:space="preserve"> REF _Ref411957556 \h </w:instrText>
      </w:r>
      <w:r w:rsidR="00DE49AA" w:rsidRPr="009839D4">
        <w:fldChar w:fldCharType="separate"/>
      </w:r>
      <w:r w:rsidR="00034731" w:rsidRPr="009839D4">
        <w:t>NoSQL</w:t>
      </w:r>
      <w:r w:rsidR="00DE49AA" w:rsidRPr="009839D4">
        <w:fldChar w:fldCharType="end"/>
      </w:r>
      <w:r w:rsidR="000850FC" w:rsidRPr="009839D4">
        <w:t>)</w:t>
      </w:r>
      <w:r w:rsidR="006172D8" w:rsidRPr="009839D4">
        <w:t xml:space="preserve"> means that the location of all information is not always known unambiguously and even direct access is somewhat abstracted. </w:t>
      </w:r>
      <w:r w:rsidR="000850FC" w:rsidRPr="009839D4">
        <w:t xml:space="preserve">Leaving everything as is and without applying security measures such as </w:t>
      </w:r>
      <w:r w:rsidR="00DE49AA" w:rsidRPr="009839D4">
        <w:fldChar w:fldCharType="begin"/>
      </w:r>
      <w:r w:rsidR="000850FC" w:rsidRPr="009839D4">
        <w:instrText xml:space="preserve"> REF _Ref411957522 \h </w:instrText>
      </w:r>
      <w:r w:rsidR="00DE49AA" w:rsidRPr="009839D4">
        <w:fldChar w:fldCharType="separate"/>
      </w:r>
      <w:r w:rsidR="000850FC" w:rsidRPr="009839D4">
        <w:t>Access Control</w:t>
      </w:r>
      <w:r w:rsidR="00DE49AA" w:rsidRPr="009839D4">
        <w:fldChar w:fldCharType="end"/>
      </w:r>
      <w:r w:rsidR="000850FC" w:rsidRPr="009839D4">
        <w:t xml:space="preserve"> leaves things open for abuse. </w:t>
      </w:r>
    </w:p>
    <w:p w:rsidR="00982198" w:rsidRPr="009839D4" w:rsidRDefault="00982198" w:rsidP="007738CA">
      <w:pPr>
        <w:pStyle w:val="Naslov2"/>
      </w:pPr>
      <w:bookmarkStart w:id="31" w:name="_Ref411957556"/>
      <w:bookmarkStart w:id="32" w:name="_Toc419991688"/>
      <w:r w:rsidRPr="009839D4">
        <w:t>NoSQL</w:t>
      </w:r>
      <w:bookmarkEnd w:id="31"/>
      <w:bookmarkEnd w:id="32"/>
    </w:p>
    <w:p w:rsidR="006C3D0B" w:rsidRPr="009839D4" w:rsidRDefault="00093061" w:rsidP="00127DA5">
      <w:r w:rsidRPr="009839D4">
        <w:tab/>
      </w:r>
      <w:r w:rsidR="00EB5915" w:rsidRPr="009839D4">
        <w:t>NoSQL, or otherwise known as "Non only SQL"</w:t>
      </w:r>
      <w:r w:rsidR="0039315C" w:rsidRPr="009839D4">
        <w:t xml:space="preserve"> refers to databases or data management systems which are designed to handle data management problems where conventional RDBMS solutions cannot cope for various reasons</w:t>
      </w:r>
      <w:sdt>
        <w:sdtPr>
          <w:id w:val="143815266"/>
          <w:citation/>
        </w:sdtPr>
        <w:sdtContent>
          <w:fldSimple w:instr=" CITATION Alt13 \l 1050 ">
            <w:r w:rsidR="00C2381A">
              <w:rPr>
                <w:noProof/>
              </w:rPr>
              <w:t xml:space="preserve"> [15]</w:t>
            </w:r>
          </w:fldSimple>
        </w:sdtContent>
      </w:sdt>
      <w:sdt>
        <w:sdtPr>
          <w:id w:val="143815542"/>
          <w:citation/>
        </w:sdtPr>
        <w:sdtContent>
          <w:fldSimple w:instr=" CITATION Ros15 \l 1050 ">
            <w:r w:rsidR="00C2381A">
              <w:rPr>
                <w:noProof/>
              </w:rPr>
              <w:t xml:space="preserve"> [11]</w:t>
            </w:r>
          </w:fldSimple>
        </w:sdtContent>
      </w:sdt>
      <w:r w:rsidR="002E5B7D" w:rsidRPr="009839D4">
        <w:t>.</w:t>
      </w:r>
      <w:r w:rsidR="0039315C" w:rsidRPr="009839D4">
        <w:t xml:space="preserve"> These problems are usually related to: handling large amounts of data and</w:t>
      </w:r>
      <w:r w:rsidR="0055277E" w:rsidRPr="009839D4">
        <w:t xml:space="preserve"> the</w:t>
      </w:r>
      <w:r w:rsidR="0039315C" w:rsidRPr="009839D4">
        <w:t xml:space="preserve"> processing</w:t>
      </w:r>
      <w:r w:rsidR="0055277E" w:rsidRPr="009839D4">
        <w:t xml:space="preserve"> of it</w:t>
      </w:r>
      <w:r w:rsidR="0039315C" w:rsidRPr="009839D4">
        <w:t xml:space="preserve">, high number of operations, specific types of operations </w:t>
      </w:r>
      <w:r w:rsidR="0055277E" w:rsidRPr="009839D4">
        <w:t xml:space="preserve">or needs </w:t>
      </w:r>
      <w:r w:rsidR="0039315C" w:rsidRPr="009839D4">
        <w:t>and others.</w:t>
      </w:r>
      <w:r w:rsidR="0055277E" w:rsidRPr="009839D4">
        <w:t xml:space="preserve"> Commonly,</w:t>
      </w:r>
      <w:r w:rsidR="0039315C" w:rsidRPr="009839D4">
        <w:t xml:space="preserve"> </w:t>
      </w:r>
      <w:r w:rsidR="0055277E" w:rsidRPr="009839D4">
        <w:t xml:space="preserve">NoSQL systems are designed for large scale data storage and parallel processing over a large number of servers. Some systems provide APIs that support SQL or SQL-like languages and convert them into native non-SQL languages and use mechanisms different to ones in RDBMS. Because they provide the </w:t>
      </w:r>
      <w:r w:rsidR="00755E7B" w:rsidRPr="009839D4">
        <w:t>ability</w:t>
      </w:r>
      <w:r w:rsidR="0055277E" w:rsidRPr="009839D4">
        <w:t xml:space="preserve"> to handle large amounts of data it usually c</w:t>
      </w:r>
      <w:r w:rsidR="00755E7B" w:rsidRPr="009839D4">
        <w:t>omes at the price of fully ACID (A</w:t>
      </w:r>
      <w:r w:rsidR="0055277E" w:rsidRPr="009839D4">
        <w:t xml:space="preserve">tomicity, </w:t>
      </w:r>
      <w:r w:rsidR="00755E7B" w:rsidRPr="009839D4">
        <w:t>Consistency, Isolation, Durability</w:t>
      </w:r>
      <w:r w:rsidR="0055277E" w:rsidRPr="009839D4">
        <w:t>)</w:t>
      </w:r>
      <w:r w:rsidR="00755E7B" w:rsidRPr="009839D4">
        <w:t xml:space="preserve"> characteristics. This can be explained by the CAP (strong Consistency, high Availability, Partition tolerance)  theorem which can be seen in more detail in </w:t>
      </w:r>
      <w:sdt>
        <w:sdtPr>
          <w:id w:val="143814220"/>
          <w:citation/>
        </w:sdtPr>
        <w:sdtContent>
          <w:fldSimple w:instr=" CITATION NoS \l 1050 ">
            <w:r w:rsidR="00C2381A">
              <w:rPr>
                <w:noProof/>
              </w:rPr>
              <w:t>[16]</w:t>
            </w:r>
          </w:fldSimple>
        </w:sdtContent>
      </w:sdt>
      <w:r w:rsidR="00755E7B" w:rsidRPr="009839D4">
        <w:t>, and because of this most systems can be described as BASE (Basically Available, Soft-state, Eventually consistent).</w:t>
      </w:r>
      <w:r w:rsidR="006C3D0B" w:rsidRPr="009839D4">
        <w:t xml:space="preserve"> </w:t>
      </w:r>
    </w:p>
    <w:p w:rsidR="00714153" w:rsidRPr="009839D4" w:rsidRDefault="00194159" w:rsidP="00714153">
      <w:pPr>
        <w:pStyle w:val="Naslov3"/>
        <w:rPr>
          <w:lang w:val="en-GB"/>
        </w:rPr>
      </w:pPr>
      <w:bookmarkStart w:id="33" w:name="_Toc419991689"/>
      <w:r w:rsidRPr="009839D4">
        <w:rPr>
          <w:lang w:val="en-GB"/>
        </w:rPr>
        <w:t>Types</w:t>
      </w:r>
      <w:r w:rsidR="00714153" w:rsidRPr="009839D4">
        <w:rPr>
          <w:lang w:val="en-GB"/>
        </w:rPr>
        <w:t xml:space="preserve"> of NoSQL databases</w:t>
      </w:r>
      <w:bookmarkEnd w:id="33"/>
    </w:p>
    <w:p w:rsidR="00B473BD" w:rsidRPr="009839D4" w:rsidRDefault="00B473BD" w:rsidP="006B2382">
      <w:r w:rsidRPr="009839D4">
        <w:t xml:space="preserve">NoSQL databases can be classified in four basic categories as done in </w:t>
      </w:r>
      <w:sdt>
        <w:sdtPr>
          <w:id w:val="143814218"/>
          <w:citation/>
        </w:sdtPr>
        <w:sdtContent>
          <w:r w:rsidR="00DE49AA" w:rsidRPr="009839D4">
            <w:fldChar w:fldCharType="begin"/>
          </w:r>
          <w:r w:rsidRPr="009839D4">
            <w:instrText xml:space="preserve"> CITATION NoS \l 1050 </w:instrText>
          </w:r>
          <w:r w:rsidR="00DE49AA" w:rsidRPr="009839D4">
            <w:fldChar w:fldCharType="separate"/>
          </w:r>
          <w:r w:rsidR="00C2381A">
            <w:rPr>
              <w:noProof/>
            </w:rPr>
            <w:t>[16]</w:t>
          </w:r>
          <w:r w:rsidR="00DE49AA" w:rsidRPr="009839D4">
            <w:fldChar w:fldCharType="end"/>
          </w:r>
        </w:sdtContent>
      </w:sdt>
      <w:r w:rsidRPr="009839D4">
        <w:t>.</w:t>
      </w:r>
    </w:p>
    <w:p w:rsidR="006B2382" w:rsidRPr="009839D4" w:rsidRDefault="00B473BD" w:rsidP="00827436">
      <w:pPr>
        <w:pStyle w:val="Odlomakpopisa"/>
        <w:numPr>
          <w:ilvl w:val="0"/>
          <w:numId w:val="7"/>
        </w:numPr>
      </w:pPr>
      <w:r w:rsidRPr="009839D4">
        <w:t>Key-Value stores</w:t>
      </w:r>
    </w:p>
    <w:p w:rsidR="00B473BD" w:rsidRPr="009839D4" w:rsidRDefault="00B473BD" w:rsidP="00827436">
      <w:pPr>
        <w:pStyle w:val="Odlomakpopisa"/>
        <w:numPr>
          <w:ilvl w:val="0"/>
          <w:numId w:val="7"/>
        </w:numPr>
      </w:pPr>
      <w:r w:rsidRPr="009839D4">
        <w:t>Document databases (or stores)</w:t>
      </w:r>
    </w:p>
    <w:p w:rsidR="00B473BD" w:rsidRPr="009839D4" w:rsidRDefault="00B473BD" w:rsidP="00827436">
      <w:pPr>
        <w:pStyle w:val="Odlomakpopisa"/>
        <w:numPr>
          <w:ilvl w:val="0"/>
          <w:numId w:val="7"/>
        </w:numPr>
      </w:pPr>
      <w:r w:rsidRPr="009839D4">
        <w:t>Wide-Column (or Column-Family) stores</w:t>
      </w:r>
    </w:p>
    <w:p w:rsidR="006B2382" w:rsidRPr="009839D4" w:rsidRDefault="00B473BD" w:rsidP="00827436">
      <w:pPr>
        <w:pStyle w:val="Odlomakpopisa"/>
        <w:numPr>
          <w:ilvl w:val="0"/>
          <w:numId w:val="7"/>
        </w:numPr>
      </w:pPr>
      <w:r w:rsidRPr="009839D4">
        <w:t>Graph databases</w:t>
      </w:r>
    </w:p>
    <w:p w:rsidR="00B473BD" w:rsidRPr="009839D4" w:rsidRDefault="006B2382" w:rsidP="00B473BD">
      <w:pPr>
        <w:pStyle w:val="Podnaslov"/>
      </w:pPr>
      <w:r w:rsidRPr="009839D4">
        <w:t xml:space="preserve">Key-Value stores </w:t>
      </w:r>
    </w:p>
    <w:p w:rsidR="00B473BD" w:rsidRPr="009839D4" w:rsidRDefault="00093061" w:rsidP="00B473BD">
      <w:r w:rsidRPr="009839D4">
        <w:lastRenderedPageBreak/>
        <w:tab/>
      </w:r>
      <w:r w:rsidR="00B473BD" w:rsidRPr="009839D4">
        <w:t xml:space="preserve">These </w:t>
      </w:r>
      <w:r w:rsidR="00F41945" w:rsidRPr="009839D4">
        <w:t>storage systems</w:t>
      </w:r>
      <w:r w:rsidR="00B473BD" w:rsidRPr="009839D4">
        <w:t xml:space="preserve"> are organiz</w:t>
      </w:r>
      <w:r w:rsidR="00F41945" w:rsidRPr="009839D4">
        <w:t>ed in simple, standalone tables organized like "hash tables"</w:t>
      </w:r>
      <w:r w:rsidR="00B473BD" w:rsidRPr="009839D4">
        <w:t>. The</w:t>
      </w:r>
      <w:r w:rsidR="00F41945" w:rsidRPr="009839D4">
        <w:t xml:space="preserve"> items stored in tables are key-</w:t>
      </w:r>
      <w:r w:rsidR="00B473BD" w:rsidRPr="009839D4">
        <w:t xml:space="preserve">value pairs where the key is a alpha-numeric identifier and the value is one or a set of values associated with that identifier. As the </w:t>
      </w:r>
      <w:r w:rsidR="00F41945" w:rsidRPr="009839D4">
        <w:t>organisation of table is a "hash table" the limitation that is present is that they are usually limited to only "exact match" type of queries or allowing "&lt;,&gt;" type of operations with a significant reduction in speed. On the other hand read operations are very fast, as to be expected from a hash table data set, and</w:t>
      </w:r>
      <w:r w:rsidR="00D108E4" w:rsidRPr="009839D4">
        <w:t xml:space="preserve"> because the keys can also be viewed as the addresses of the value wanted to be retrieved, even data from the same table can be distributed over several locations so these storage systems</w:t>
      </w:r>
      <w:r w:rsidR="00F41945" w:rsidRPr="009839D4">
        <w:t xml:space="preserve"> </w:t>
      </w:r>
      <w:r w:rsidR="00D108E4" w:rsidRPr="009839D4">
        <w:t>linear</w:t>
      </w:r>
      <w:r w:rsidR="00F41945" w:rsidRPr="009839D4">
        <w:t xml:space="preserve"> </w:t>
      </w:r>
      <w:r w:rsidR="00976C12" w:rsidRPr="009839D4">
        <w:t>c</w:t>
      </w:r>
      <w:r w:rsidR="00D108E4" w:rsidRPr="009839D4">
        <w:t>haracteristics regarding</w:t>
      </w:r>
      <w:r w:rsidR="00F41945" w:rsidRPr="009839D4">
        <w:t xml:space="preserve"> scalability.</w:t>
      </w:r>
      <w:r w:rsidR="00B473BD" w:rsidRPr="009839D4">
        <w:t xml:space="preserve"> </w:t>
      </w:r>
    </w:p>
    <w:p w:rsidR="00F41945" w:rsidRPr="009839D4" w:rsidRDefault="006B2382" w:rsidP="00F41945">
      <w:pPr>
        <w:pStyle w:val="Podnaslov"/>
      </w:pPr>
      <w:r w:rsidRPr="009839D4">
        <w:t xml:space="preserve">Document databases </w:t>
      </w:r>
    </w:p>
    <w:p w:rsidR="00E811FD" w:rsidRPr="009839D4" w:rsidRDefault="00093061" w:rsidP="009F481F">
      <w:r w:rsidRPr="009839D4">
        <w:tab/>
      </w:r>
      <w:r w:rsidR="00D108E4" w:rsidRPr="009839D4">
        <w:t xml:space="preserve">Document based </w:t>
      </w:r>
      <w:r w:rsidR="00F41945" w:rsidRPr="009839D4">
        <w:t>storage systems</w:t>
      </w:r>
      <w:r w:rsidR="00D108E4" w:rsidRPr="009839D4">
        <w:t>, as their name implies,</w:t>
      </w:r>
      <w:r w:rsidR="00F41945" w:rsidRPr="009839D4">
        <w:t xml:space="preserve"> are designed to store data in documents. They use standard data exchange formats such as XML, JSON or BSON to store the data in documents</w:t>
      </w:r>
      <w:r w:rsidR="00D108E4" w:rsidRPr="009839D4">
        <w:t xml:space="preserve"> and as can distribute these documents on multiple locations</w:t>
      </w:r>
      <w:r w:rsidR="00F41945" w:rsidRPr="009839D4">
        <w:t>.</w:t>
      </w:r>
      <w:r w:rsidR="00D108E4" w:rsidRPr="009839D4">
        <w:t xml:space="preserve"> These are considered scheme-less databases because the storage format or storage data structure can be loosely defined. Single columns or single data entries can house hundreds of values and the number </w:t>
      </w:r>
      <w:r w:rsidR="009F481F" w:rsidRPr="009839D4">
        <w:t>or type of values stored can vary from row to row. These are good for storing and managing big collections of documents containing significant amounts of data like text documents, emails</w:t>
      </w:r>
      <w:r w:rsidR="00E811FD" w:rsidRPr="009839D4">
        <w:t>, XML documents</w:t>
      </w:r>
      <w:r w:rsidR="009F481F" w:rsidRPr="009839D4">
        <w:t xml:space="preserve"> or</w:t>
      </w:r>
      <w:r w:rsidR="00E811FD" w:rsidRPr="009839D4">
        <w:t xml:space="preserve"> objects containing large amounts of values and data. Along with that they are also convenient for storing sparse data collections because of their schema-less data structure. This means that the usual filling out with null values (that is traditionally done in RDBMS) is not necessary and means that the overall amount of space used is correlated to the amount of data stored inside the database. These solutions offer great scalability, unlike key-value based stores allow multiple "&lt; &gt;" types of comparators and both keys and values are fully searchable. </w:t>
      </w:r>
      <w:r w:rsidR="00FA0B24" w:rsidRPr="009839D4">
        <w:t xml:space="preserve">Although they can offer MapReduce </w:t>
      </w:r>
      <w:sdt>
        <w:sdtPr>
          <w:id w:val="143814219"/>
          <w:citation/>
        </w:sdtPr>
        <w:sdtContent>
          <w:r w:rsidR="00DE49AA" w:rsidRPr="009839D4">
            <w:fldChar w:fldCharType="begin"/>
          </w:r>
          <w:r w:rsidR="00FA0B24" w:rsidRPr="009839D4">
            <w:instrText xml:space="preserve"> CITATION Mon15 \l 1050 </w:instrText>
          </w:r>
          <w:r w:rsidR="00DE49AA" w:rsidRPr="009839D4">
            <w:fldChar w:fldCharType="separate"/>
          </w:r>
          <w:r w:rsidR="00C2381A">
            <w:rPr>
              <w:noProof/>
            </w:rPr>
            <w:t>[17]</w:t>
          </w:r>
          <w:r w:rsidR="00DE49AA" w:rsidRPr="009839D4">
            <w:fldChar w:fldCharType="end"/>
          </w:r>
        </w:sdtContent>
      </w:sdt>
      <w:r w:rsidR="00FA0B24" w:rsidRPr="009839D4">
        <w:t xml:space="preserve"> features they tend to have slow response times to queries. This reason is because fetching data with multiple set parameters for values means reading and parsing data from whole documents. </w:t>
      </w:r>
    </w:p>
    <w:p w:rsidR="00FA0B24" w:rsidRPr="009839D4" w:rsidRDefault="006B2382" w:rsidP="00711A5D">
      <w:pPr>
        <w:pStyle w:val="Podnaslov"/>
      </w:pPr>
      <w:r w:rsidRPr="009839D4">
        <w:t>Wide-C</w:t>
      </w:r>
      <w:r w:rsidR="00711A5D" w:rsidRPr="009839D4">
        <w:t>olumn Stores</w:t>
      </w:r>
    </w:p>
    <w:p w:rsidR="00652EBF" w:rsidRPr="009839D4" w:rsidRDefault="00093061" w:rsidP="006B2382">
      <w:r w:rsidRPr="009839D4">
        <w:tab/>
      </w:r>
      <w:r w:rsidR="009D0AB2" w:rsidRPr="009839D4">
        <w:t>Wide-Column (or Column-Family) stores are somewhat in between document based and key-value based storage systems. They have a structure similar to a key-value structure but allow multiple values and require at least one identifier column which fills the role of a primary key. They can form multiple indexes upon other values and allow "equal type" comparisons over the value attributes. Because of the similarity to key-value based systems they share the same faults regarding "&lt; &gt;" types of operations. The similarity to document based systems comes because they are distributed. The key value can be u</w:t>
      </w:r>
      <w:r w:rsidR="00652EBF" w:rsidRPr="009839D4">
        <w:t xml:space="preserve">sed to distribute data from a table to multiple locations. This offers good characteristics regarding scalability. </w:t>
      </w:r>
      <w:r w:rsidR="0060467D" w:rsidRPr="009839D4">
        <w:t>Reading and writing operations are fast so t</w:t>
      </w:r>
      <w:r w:rsidR="00652EBF" w:rsidRPr="009839D4">
        <w:t xml:space="preserve">hey are specially suited for MapReduce operations and parallel processing of </w:t>
      </w:r>
      <w:r w:rsidR="0060467D" w:rsidRPr="009839D4">
        <w:t xml:space="preserve">large amounts of </w:t>
      </w:r>
      <w:r w:rsidR="00652EBF" w:rsidRPr="009839D4">
        <w:t>data</w:t>
      </w:r>
      <w:r w:rsidR="0060467D" w:rsidRPr="009839D4">
        <w:t xml:space="preserve"> which is their main purpose and use</w:t>
      </w:r>
      <w:r w:rsidR="00652EBF" w:rsidRPr="009839D4">
        <w:t>.</w:t>
      </w:r>
    </w:p>
    <w:p w:rsidR="00711A5D" w:rsidRPr="009839D4" w:rsidRDefault="006B2382" w:rsidP="00711A5D">
      <w:pPr>
        <w:pStyle w:val="Podnaslov"/>
      </w:pPr>
      <w:r w:rsidRPr="009839D4">
        <w:t xml:space="preserve">Graph Databases </w:t>
      </w:r>
    </w:p>
    <w:p w:rsidR="00714153" w:rsidRPr="009839D4" w:rsidRDefault="00093061" w:rsidP="00714153">
      <w:r w:rsidRPr="009839D4">
        <w:tab/>
      </w:r>
      <w:r w:rsidR="002E5B7D" w:rsidRPr="009839D4">
        <w:t xml:space="preserve">Graph databases, by basic concept are relational databases but still are very different from RDBMS in the sense that </w:t>
      </w:r>
      <w:r w:rsidR="00261F64" w:rsidRPr="009839D4">
        <w:t xml:space="preserve">they also have relations. The relations themselves can be considered as more important </w:t>
      </w:r>
      <w:r w:rsidR="00261F64" w:rsidRPr="009839D4">
        <w:lastRenderedPageBreak/>
        <w:t>because these are used when we mainly need to store date regarding the relationships and dependencies between objects rather than information about the objects themselves.</w:t>
      </w:r>
      <w:r w:rsidR="002E5B7D" w:rsidRPr="009839D4">
        <w:t xml:space="preserve"> </w:t>
      </w:r>
      <w:r w:rsidR="00261F64" w:rsidRPr="009839D4">
        <w:t>They store data</w:t>
      </w:r>
      <w:r w:rsidR="005B0A24" w:rsidRPr="009839D4">
        <w:t xml:space="preserve"> similar to object-oriented databases as</w:t>
      </w:r>
      <w:r w:rsidR="00261F64" w:rsidRPr="009839D4">
        <w:t xml:space="preserve"> us</w:t>
      </w:r>
      <w:r w:rsidR="005B0A24" w:rsidRPr="009839D4">
        <w:t>e</w:t>
      </w:r>
      <w:r w:rsidR="00261F64" w:rsidRPr="009839D4">
        <w:t xml:space="preserve"> objects as network nodes which have relationships</w:t>
      </w:r>
      <w:r w:rsidR="005B0A24" w:rsidRPr="009839D4">
        <w:t xml:space="preserve"> (edges)</w:t>
      </w:r>
      <w:r w:rsidR="00261F64" w:rsidRPr="009839D4">
        <w:t xml:space="preserve"> and properties or object attributes stored as key-value pairs. The relationships can also have different attributes or properties attached to them. </w:t>
      </w:r>
      <w:r w:rsidR="005B0A24" w:rsidRPr="009839D4">
        <w:t>They are suited for storing and visualizing data regarding graphs, networks etc.</w:t>
      </w:r>
    </w:p>
    <w:p w:rsidR="008D1838" w:rsidRPr="009839D4" w:rsidRDefault="00887280" w:rsidP="008D1838">
      <w:pPr>
        <w:pStyle w:val="Naslov3"/>
        <w:rPr>
          <w:lang w:val="en-GB"/>
        </w:rPr>
      </w:pPr>
      <w:bookmarkStart w:id="34" w:name="_Toc419991690"/>
      <w:r w:rsidRPr="009839D4">
        <w:rPr>
          <w:lang w:val="en-GB"/>
        </w:rPr>
        <w:t>General overview of the technologies available at the moment</w:t>
      </w:r>
      <w:bookmarkEnd w:id="34"/>
    </w:p>
    <w:p w:rsidR="008D1838" w:rsidRPr="009839D4" w:rsidRDefault="00761424" w:rsidP="008D1838">
      <w:r w:rsidRPr="009839D4">
        <w:tab/>
      </w:r>
      <w:r w:rsidR="005B0A24" w:rsidRPr="009839D4">
        <w:t xml:space="preserve">This section contains an overview of the current </w:t>
      </w:r>
      <w:r w:rsidR="00F00CB8" w:rsidRPr="009839D4">
        <w:t xml:space="preserve">"popular choices" in </w:t>
      </w:r>
      <w:r w:rsidR="005B0A24" w:rsidRPr="009839D4">
        <w:t>NoSQL data storage and management systems</w:t>
      </w:r>
      <w:r w:rsidR="005A5356" w:rsidRPr="009839D4">
        <w:t xml:space="preserve">, </w:t>
      </w:r>
      <w:r w:rsidR="005B0A24" w:rsidRPr="009839D4">
        <w:t>a brief comparison</w:t>
      </w:r>
      <w:r w:rsidR="00825094" w:rsidRPr="009839D4">
        <w:t xml:space="preserve"> given from results provided by outside sources</w:t>
      </w:r>
      <w:r w:rsidR="004F373D" w:rsidRPr="009839D4">
        <w:t xml:space="preserve"> and general conclusion</w:t>
      </w:r>
      <w:r w:rsidR="005B0A24" w:rsidRPr="009839D4">
        <w:t>.</w:t>
      </w:r>
    </w:p>
    <w:p w:rsidR="00D25960" w:rsidRPr="009839D4" w:rsidRDefault="00D25960" w:rsidP="00714153">
      <w:pPr>
        <w:pStyle w:val="Podnaslov"/>
      </w:pPr>
      <w:r w:rsidRPr="009839D4">
        <w:t>Hadoop</w:t>
      </w:r>
    </w:p>
    <w:p w:rsidR="006B0554" w:rsidRPr="009839D4" w:rsidRDefault="00761424" w:rsidP="006B0554">
      <w:r w:rsidRPr="009839D4">
        <w:tab/>
      </w:r>
      <w:r w:rsidR="005C5FAE" w:rsidRPr="009839D4">
        <w:t>This Apache project is a platform for developing open-source software for solving scalability</w:t>
      </w:r>
      <w:r w:rsidR="00B77E86" w:rsidRPr="009839D4">
        <w:t xml:space="preserve"> and processing </w:t>
      </w:r>
      <w:r w:rsidR="005C5FAE" w:rsidRPr="009839D4">
        <w:t xml:space="preserve">problems </w:t>
      </w:r>
      <w:r w:rsidR="00B77E86" w:rsidRPr="009839D4">
        <w:t xml:space="preserve">in the context of large quantities of data. </w:t>
      </w:r>
      <w:r w:rsidR="005D4A69" w:rsidRPr="009839D4">
        <w:t>Data storage supported by Hadoop</w:t>
      </w:r>
      <w:r w:rsidR="00B77E86" w:rsidRPr="009839D4">
        <w:t xml:space="preserve"> falls in the </w:t>
      </w:r>
      <w:r w:rsidR="00E2072F" w:rsidRPr="009839D4">
        <w:t>wide-column</w:t>
      </w:r>
      <w:r w:rsidR="00B77E86" w:rsidRPr="009839D4">
        <w:t xml:space="preserve"> paradigm family of NoSQL systems.</w:t>
      </w:r>
      <w:r w:rsidR="00501C88" w:rsidRPr="009839D4">
        <w:t xml:space="preserve"> The platform has a large developer community and many open projects </w:t>
      </w:r>
      <w:r w:rsidR="00BC71E8" w:rsidRPr="009839D4">
        <w:t>and because of that it is one of the biggest and fastest</w:t>
      </w:r>
      <w:r w:rsidR="00B77E86" w:rsidRPr="009839D4">
        <w:t xml:space="preserve"> evolving </w:t>
      </w:r>
      <w:r w:rsidR="00BC71E8" w:rsidRPr="009839D4">
        <w:t>platforms. On the Hadoop website it is stated that "</w:t>
      </w:r>
      <w:r w:rsidR="00192016" w:rsidRPr="009839D4">
        <w:t>The Apache Hadoop</w:t>
      </w:r>
      <w:r w:rsidR="000E2640" w:rsidRPr="009839D4">
        <w:t xml:space="preserve"> project develops open-source software for reliable, scalable, distributed computing</w:t>
      </w:r>
      <w:r w:rsidR="00BC71E8" w:rsidRPr="009839D4">
        <w:t>"</w:t>
      </w:r>
      <w:sdt>
        <w:sdtPr>
          <w:id w:val="783360"/>
          <w:citation/>
        </w:sdtPr>
        <w:sdtContent>
          <w:r w:rsidR="00DE49AA" w:rsidRPr="009839D4">
            <w:fldChar w:fldCharType="begin"/>
          </w:r>
          <w:r w:rsidR="00BC71E8" w:rsidRPr="009839D4">
            <w:instrText xml:space="preserve"> CITATION 14Th \l 1050 </w:instrText>
          </w:r>
          <w:r w:rsidR="00DE49AA" w:rsidRPr="009839D4">
            <w:fldChar w:fldCharType="separate"/>
          </w:r>
          <w:r w:rsidR="00C2381A">
            <w:rPr>
              <w:noProof/>
            </w:rPr>
            <w:t xml:space="preserve"> [18]</w:t>
          </w:r>
          <w:r w:rsidR="00DE49AA" w:rsidRPr="009839D4">
            <w:fldChar w:fldCharType="end"/>
          </w:r>
        </w:sdtContent>
      </w:sdt>
      <w:r w:rsidR="000E2640" w:rsidRPr="009839D4">
        <w:t>.</w:t>
      </w:r>
      <w:r w:rsidR="00192016" w:rsidRPr="009839D4">
        <w:t xml:space="preserve"> </w:t>
      </w:r>
      <w:r w:rsidR="00BC71E8" w:rsidRPr="009839D4">
        <w:t xml:space="preserve">It is also stated that it is essentially a framework that allows distributed processing across clusters of computers, it is designed for scalability and can easily be scaled from one server to thousands of machines, it handles failures on the application layer and as a result provides a highly-available service on top of clusters, regardless of individual failures on machines inside the cluster. </w:t>
      </w:r>
    </w:p>
    <w:p w:rsidR="000E2640" w:rsidRPr="009839D4" w:rsidRDefault="006B0554" w:rsidP="006B0554">
      <w:r w:rsidRPr="009839D4">
        <w:t xml:space="preserve">These are the projects main modules as stated on </w:t>
      </w:r>
      <w:proofErr w:type="spellStart"/>
      <w:r w:rsidRPr="009839D4">
        <w:t>it's</w:t>
      </w:r>
      <w:proofErr w:type="spellEnd"/>
      <w:r w:rsidRPr="009839D4">
        <w:t xml:space="preserve"> official webpage</w:t>
      </w:r>
      <w:sdt>
        <w:sdtPr>
          <w:id w:val="783361"/>
          <w:citation/>
        </w:sdtPr>
        <w:sdtContent>
          <w:r w:rsidR="00DE49AA" w:rsidRPr="009839D4">
            <w:fldChar w:fldCharType="begin"/>
          </w:r>
          <w:r w:rsidRPr="009839D4">
            <w:instrText xml:space="preserve"> CITATION 14Th \l 1050 </w:instrText>
          </w:r>
          <w:r w:rsidR="00DE49AA" w:rsidRPr="009839D4">
            <w:fldChar w:fldCharType="separate"/>
          </w:r>
          <w:r w:rsidR="00C2381A">
            <w:rPr>
              <w:noProof/>
            </w:rPr>
            <w:t xml:space="preserve"> [18]</w:t>
          </w:r>
          <w:r w:rsidR="00DE49AA" w:rsidRPr="009839D4">
            <w:fldChar w:fldCharType="end"/>
          </w:r>
        </w:sdtContent>
      </w:sdt>
      <w:r w:rsidR="000E2640" w:rsidRPr="009839D4">
        <w:t>:</w:t>
      </w:r>
    </w:p>
    <w:p w:rsidR="000E2640" w:rsidRPr="009839D4" w:rsidRDefault="000E2640" w:rsidP="00827436">
      <w:pPr>
        <w:pStyle w:val="Odlomakpopisa"/>
        <w:numPr>
          <w:ilvl w:val="0"/>
          <w:numId w:val="4"/>
        </w:numPr>
      </w:pPr>
      <w:r w:rsidRPr="009839D4">
        <w:t>Hadoop Common: The common utilities that support the other Hadoop modules.</w:t>
      </w:r>
    </w:p>
    <w:p w:rsidR="000E2640" w:rsidRPr="009839D4" w:rsidRDefault="000E2640" w:rsidP="00827436">
      <w:pPr>
        <w:pStyle w:val="Odlomakpopisa"/>
        <w:numPr>
          <w:ilvl w:val="0"/>
          <w:numId w:val="4"/>
        </w:numPr>
      </w:pPr>
      <w:r w:rsidRPr="009839D4">
        <w:t>Hadoop Distributed File System (HDFS™): A distributed file system that provides high-throughput access to application data.</w:t>
      </w:r>
    </w:p>
    <w:p w:rsidR="000E2640" w:rsidRPr="009839D4" w:rsidRDefault="000E2640" w:rsidP="00827436">
      <w:pPr>
        <w:pStyle w:val="Odlomakpopisa"/>
        <w:numPr>
          <w:ilvl w:val="0"/>
          <w:numId w:val="4"/>
        </w:numPr>
      </w:pPr>
      <w:r w:rsidRPr="009839D4">
        <w:t>Hadoop YARN: A framework for job scheduling and cluster resource management.</w:t>
      </w:r>
    </w:p>
    <w:p w:rsidR="00016EB7" w:rsidRPr="009839D4" w:rsidRDefault="000E2640" w:rsidP="00827436">
      <w:pPr>
        <w:pStyle w:val="Odlomakpopisa"/>
        <w:numPr>
          <w:ilvl w:val="0"/>
          <w:numId w:val="4"/>
        </w:numPr>
      </w:pPr>
      <w:r w:rsidRPr="009839D4">
        <w:t>Hadoop MapReduce: A YARN-based system for parallel processing of large data sets.</w:t>
      </w:r>
    </w:p>
    <w:p w:rsidR="00016EB7" w:rsidRPr="009839D4" w:rsidRDefault="00016EB7" w:rsidP="00016EB7">
      <w:r w:rsidRPr="009839D4">
        <w:t>The Hadoop ecosystem of open source is built in a way that allows easy porting and migrating between different storage solutions and also data processin</w:t>
      </w:r>
      <w:r w:rsidR="009B454E" w:rsidRPr="009839D4">
        <w:t>g</w:t>
      </w:r>
      <w:r w:rsidRPr="009839D4">
        <w:t xml:space="preserve"> solutions. </w:t>
      </w:r>
      <w:r w:rsidR="009B454E" w:rsidRPr="009839D4">
        <w:t>Therefore a project that is being developed over Hadoop has a bigger value and feature set than the value/feature set than of that single solution. Many additional options are available because of the ecosystem that it is a part of which therefore adds to the value and possible number of implementations</w:t>
      </w:r>
      <w:r w:rsidR="008F7516" w:rsidRPr="009839D4">
        <w:t>.</w:t>
      </w:r>
      <w:r w:rsidR="0021570C" w:rsidRPr="009839D4">
        <w:t xml:space="preserve"> Also, as most Apache projects, it has a large development community so updates and improvements are frequent.</w:t>
      </w:r>
    </w:p>
    <w:p w:rsidR="003401C0" w:rsidRPr="009839D4" w:rsidRDefault="003401C0" w:rsidP="003401C0">
      <w:pPr>
        <w:pStyle w:val="Podnaslov"/>
      </w:pPr>
      <w:r w:rsidRPr="009839D4">
        <w:t>Apache HBase</w:t>
      </w:r>
    </w:p>
    <w:p w:rsidR="003401C0" w:rsidRPr="009839D4" w:rsidRDefault="00761424" w:rsidP="00C70856">
      <w:r w:rsidRPr="009839D4">
        <w:tab/>
      </w:r>
      <w:r w:rsidR="00016EB7" w:rsidRPr="009839D4">
        <w:t>Apache HBase is one of the</w:t>
      </w:r>
      <w:r w:rsidR="00C70856" w:rsidRPr="009839D4">
        <w:t xml:space="preserve"> projects built on top of Hadoop, more specifically the HDFS</w:t>
      </w:r>
      <w:r w:rsidR="00016EB7" w:rsidRPr="009839D4">
        <w:t xml:space="preserve">. It falls in the </w:t>
      </w:r>
      <w:r w:rsidR="00E2072F" w:rsidRPr="009839D4">
        <w:t>wide-column</w:t>
      </w:r>
      <w:r w:rsidR="00016EB7" w:rsidRPr="009839D4">
        <w:t xml:space="preserve"> family of NoSQL database systems and is a distributed database system. As stated on the official pages </w:t>
      </w:r>
      <w:sdt>
        <w:sdtPr>
          <w:id w:val="34913165"/>
          <w:citation/>
        </w:sdtPr>
        <w:sdtContent>
          <w:r w:rsidR="00DE49AA" w:rsidRPr="009839D4">
            <w:fldChar w:fldCharType="begin"/>
          </w:r>
          <w:r w:rsidR="00016EB7" w:rsidRPr="009839D4">
            <w:instrText xml:space="preserve"> CITATION Apa152 \l 1050 </w:instrText>
          </w:r>
          <w:r w:rsidR="00DE49AA" w:rsidRPr="009839D4">
            <w:fldChar w:fldCharType="separate"/>
          </w:r>
          <w:r w:rsidR="00C2381A">
            <w:rPr>
              <w:noProof/>
            </w:rPr>
            <w:t>[19]</w:t>
          </w:r>
          <w:r w:rsidR="00DE49AA" w:rsidRPr="009839D4">
            <w:fldChar w:fldCharType="end"/>
          </w:r>
        </w:sdtContent>
      </w:sdt>
      <w:r w:rsidR="00016EB7" w:rsidRPr="009839D4">
        <w:t xml:space="preserve"> it is more a "Data Store" than "Data Base" because it lacks many of the features you find </w:t>
      </w:r>
      <w:r w:rsidR="00016EB7" w:rsidRPr="009839D4">
        <w:lastRenderedPageBreak/>
        <w:t xml:space="preserve">in an RDBMS, such as typed columns, secondary indexes, triggers, and advanced query languages, etc. The way it is built allows it to have linear scalability characteristics and because it is a part of the Hadoop ecosystem of open source projects it is also very modular as the data stored can be used by other data processing systems and it can also be migrated to other solution if there is a need for it. </w:t>
      </w:r>
    </w:p>
    <w:p w:rsidR="003401C0" w:rsidRPr="009839D4" w:rsidRDefault="003401C0" w:rsidP="003401C0">
      <w:r w:rsidRPr="009839D4">
        <w:t>Most notable HBase features as stated on the official website</w:t>
      </w:r>
      <w:sdt>
        <w:sdtPr>
          <w:id w:val="252193484"/>
          <w:citation/>
        </w:sdtPr>
        <w:sdtContent>
          <w:r w:rsidR="00DE49AA" w:rsidRPr="009839D4">
            <w:fldChar w:fldCharType="begin"/>
          </w:r>
          <w:r w:rsidRPr="009839D4">
            <w:instrText xml:space="preserve"> CITATION Apa152 \l 1050 </w:instrText>
          </w:r>
          <w:r w:rsidR="00DE49AA" w:rsidRPr="009839D4">
            <w:fldChar w:fldCharType="separate"/>
          </w:r>
          <w:r w:rsidR="00C2381A">
            <w:rPr>
              <w:noProof/>
            </w:rPr>
            <w:t xml:space="preserve"> [19]</w:t>
          </w:r>
          <w:r w:rsidR="00DE49AA" w:rsidRPr="009839D4">
            <w:fldChar w:fldCharType="end"/>
          </w:r>
        </w:sdtContent>
      </w:sdt>
      <w:r w:rsidRPr="009839D4">
        <w:t xml:space="preserve"> are:</w:t>
      </w:r>
    </w:p>
    <w:p w:rsidR="003401C0" w:rsidRPr="009839D4" w:rsidRDefault="003401C0" w:rsidP="00827436">
      <w:pPr>
        <w:numPr>
          <w:ilvl w:val="0"/>
          <w:numId w:val="5"/>
        </w:numPr>
      </w:pPr>
      <w:r w:rsidRPr="009839D4">
        <w:t xml:space="preserve">Strongly consistent reads/writes: HBase is not an "eventually consistent" </w:t>
      </w:r>
      <w:proofErr w:type="spellStart"/>
      <w:r w:rsidRPr="009839D4">
        <w:t>DataStore</w:t>
      </w:r>
      <w:proofErr w:type="spellEnd"/>
      <w:r w:rsidRPr="009839D4">
        <w:t>. This makes it very suitable for tasks such as high-speed counter aggregation.</w:t>
      </w:r>
    </w:p>
    <w:p w:rsidR="003401C0" w:rsidRPr="009839D4" w:rsidRDefault="003401C0" w:rsidP="00827436">
      <w:pPr>
        <w:numPr>
          <w:ilvl w:val="0"/>
          <w:numId w:val="5"/>
        </w:numPr>
      </w:pPr>
      <w:r w:rsidRPr="009839D4">
        <w:t>Automatic sharding: HBase tables are distributed on the cluster via regions, and regions are automatically split and re-distributed as your data grows.</w:t>
      </w:r>
    </w:p>
    <w:p w:rsidR="003401C0" w:rsidRPr="009839D4" w:rsidRDefault="003401C0" w:rsidP="00827436">
      <w:pPr>
        <w:numPr>
          <w:ilvl w:val="0"/>
          <w:numId w:val="5"/>
        </w:numPr>
      </w:pPr>
      <w:r w:rsidRPr="009839D4">
        <w:t xml:space="preserve">Automatic </w:t>
      </w:r>
      <w:proofErr w:type="spellStart"/>
      <w:r w:rsidRPr="009839D4">
        <w:t>RegionServer</w:t>
      </w:r>
      <w:proofErr w:type="spellEnd"/>
      <w:r w:rsidRPr="009839D4">
        <w:t xml:space="preserve"> failover</w:t>
      </w:r>
    </w:p>
    <w:p w:rsidR="003401C0" w:rsidRPr="009839D4" w:rsidRDefault="003401C0" w:rsidP="00827436">
      <w:pPr>
        <w:numPr>
          <w:ilvl w:val="0"/>
          <w:numId w:val="5"/>
        </w:numPr>
      </w:pPr>
      <w:r w:rsidRPr="009839D4">
        <w:t>Hadoop/HDFS Integration: HBase supports HDFS out of the box as its distributed file system.</w:t>
      </w:r>
    </w:p>
    <w:p w:rsidR="003401C0" w:rsidRPr="009839D4" w:rsidRDefault="003401C0" w:rsidP="00827436">
      <w:pPr>
        <w:numPr>
          <w:ilvl w:val="0"/>
          <w:numId w:val="5"/>
        </w:numPr>
      </w:pPr>
      <w:r w:rsidRPr="009839D4">
        <w:t>MapReduce: HBase supports massively parallelized processing via MapReduce for using HBase as both source and sink.</w:t>
      </w:r>
    </w:p>
    <w:p w:rsidR="003401C0" w:rsidRPr="009839D4" w:rsidRDefault="003401C0" w:rsidP="00827436">
      <w:pPr>
        <w:numPr>
          <w:ilvl w:val="0"/>
          <w:numId w:val="5"/>
        </w:numPr>
      </w:pPr>
      <w:r w:rsidRPr="009839D4">
        <w:t>Java Client API: HBase supports an easy to use Java API for programmatic access.</w:t>
      </w:r>
    </w:p>
    <w:p w:rsidR="003401C0" w:rsidRPr="009839D4" w:rsidRDefault="003401C0" w:rsidP="00827436">
      <w:pPr>
        <w:numPr>
          <w:ilvl w:val="0"/>
          <w:numId w:val="5"/>
        </w:numPr>
      </w:pPr>
      <w:r w:rsidRPr="009839D4">
        <w:t>Thrift/REST API: HBase also supports Thrift and REST for non-Java front-ends.</w:t>
      </w:r>
    </w:p>
    <w:p w:rsidR="003401C0" w:rsidRPr="009839D4" w:rsidRDefault="003401C0" w:rsidP="00827436">
      <w:pPr>
        <w:numPr>
          <w:ilvl w:val="0"/>
          <w:numId w:val="5"/>
        </w:numPr>
      </w:pPr>
      <w:r w:rsidRPr="009839D4">
        <w:t>Block Cache and Bloom Filters: HBase supports a Block Cache and Bloom Filters for high volume query optimization.</w:t>
      </w:r>
    </w:p>
    <w:p w:rsidR="003401C0" w:rsidRPr="009839D4" w:rsidRDefault="003401C0" w:rsidP="00827436">
      <w:pPr>
        <w:numPr>
          <w:ilvl w:val="0"/>
          <w:numId w:val="5"/>
        </w:numPr>
      </w:pPr>
      <w:r w:rsidRPr="009839D4">
        <w:t>Operational Management: HBase provides build-in web-pages for operational insight as well as JMX metrics.</w:t>
      </w:r>
    </w:p>
    <w:p w:rsidR="003401C0" w:rsidRPr="009839D4" w:rsidRDefault="00740ACF" w:rsidP="0021570C">
      <w:r w:rsidRPr="009839D4">
        <w:t xml:space="preserve">As HBase is built on top of HDFS it provides additional functionalities. As HDFS is a general purpose file distribution systems it has </w:t>
      </w:r>
      <w:proofErr w:type="spellStart"/>
      <w:r w:rsidRPr="009839D4">
        <w:t>it's</w:t>
      </w:r>
      <w:proofErr w:type="spellEnd"/>
      <w:r w:rsidRPr="009839D4">
        <w:t xml:space="preserve"> limitations regarding usability ("from a developers perspective"). </w:t>
      </w:r>
      <w:r w:rsidR="00BC75FC" w:rsidRPr="009839D4">
        <w:t xml:space="preserve">HBase stores data inside a tables and rows. This is familiar to anyone who worked with standard RDBMSs although this is almost the only similarity. </w:t>
      </w:r>
    </w:p>
    <w:p w:rsidR="00D25960" w:rsidRPr="009839D4" w:rsidRDefault="00D25960" w:rsidP="00714153">
      <w:pPr>
        <w:pStyle w:val="Podnaslov"/>
      </w:pPr>
      <w:r w:rsidRPr="009839D4">
        <w:t>Apache Hive</w:t>
      </w:r>
    </w:p>
    <w:p w:rsidR="00B50240" w:rsidRPr="009839D4" w:rsidRDefault="005D4A69" w:rsidP="00B50240">
      <w:r w:rsidRPr="009839D4">
        <w:tab/>
      </w:r>
      <w:r w:rsidR="00C75741" w:rsidRPr="009839D4">
        <w:t xml:space="preserve">Hive is </w:t>
      </w:r>
      <w:r w:rsidR="00016EB7" w:rsidRPr="009839D4">
        <w:t xml:space="preserve">also </w:t>
      </w:r>
      <w:r w:rsidR="00C75741" w:rsidRPr="009839D4">
        <w:t>one of the open source project</w:t>
      </w:r>
      <w:r w:rsidR="00016EB7" w:rsidRPr="009839D4">
        <w:t>s</w:t>
      </w:r>
      <w:r w:rsidR="00C75741" w:rsidRPr="009839D4">
        <w:t xml:space="preserve"> developed on top of Hadoop. It is a </w:t>
      </w:r>
      <w:r w:rsidR="00DE7612" w:rsidRPr="009839D4">
        <w:t xml:space="preserve">mainly a </w:t>
      </w:r>
      <w:r w:rsidR="001D6268" w:rsidRPr="009839D4">
        <w:t xml:space="preserve">distributed </w:t>
      </w:r>
      <w:r w:rsidR="00C75741" w:rsidRPr="009839D4">
        <w:t xml:space="preserve">data warehouse </w:t>
      </w:r>
      <w:r w:rsidR="00DE7612" w:rsidRPr="009839D4">
        <w:t xml:space="preserve">system. The list of </w:t>
      </w:r>
      <w:r w:rsidR="004A1F5E" w:rsidRPr="009839D4">
        <w:t xml:space="preserve">organisations using Hive as stated on the official website </w:t>
      </w:r>
      <w:sdt>
        <w:sdtPr>
          <w:id w:val="110859303"/>
          <w:citation/>
        </w:sdtPr>
        <w:sdtContent>
          <w:r w:rsidR="00DE49AA" w:rsidRPr="009839D4">
            <w:fldChar w:fldCharType="begin"/>
          </w:r>
          <w:r w:rsidR="004A1F5E" w:rsidRPr="009839D4">
            <w:instrText xml:space="preserve"> CITATION Apa15 \l 1050 </w:instrText>
          </w:r>
          <w:r w:rsidR="00DE49AA" w:rsidRPr="009839D4">
            <w:fldChar w:fldCharType="separate"/>
          </w:r>
          <w:r w:rsidR="00C2381A">
            <w:rPr>
              <w:noProof/>
            </w:rPr>
            <w:t>[20]</w:t>
          </w:r>
          <w:r w:rsidR="00DE49AA" w:rsidRPr="009839D4">
            <w:fldChar w:fldCharType="end"/>
          </w:r>
        </w:sdtContent>
      </w:sdt>
      <w:r w:rsidR="004A1F5E" w:rsidRPr="009839D4">
        <w:t xml:space="preserve"> include: eBay, Facebook, LinkedIn, </w:t>
      </w:r>
      <w:proofErr w:type="spellStart"/>
      <w:r w:rsidR="004A1F5E" w:rsidRPr="009839D4">
        <w:t>Spotify</w:t>
      </w:r>
      <w:proofErr w:type="spellEnd"/>
      <w:r w:rsidR="004A1F5E" w:rsidRPr="009839D4">
        <w:t xml:space="preserve">, </w:t>
      </w:r>
      <w:proofErr w:type="spellStart"/>
      <w:r w:rsidR="004A1F5E" w:rsidRPr="009839D4">
        <w:t>Taobao</w:t>
      </w:r>
      <w:proofErr w:type="spellEnd"/>
      <w:r w:rsidR="004A1F5E" w:rsidRPr="009839D4">
        <w:t xml:space="preserve">, </w:t>
      </w:r>
      <w:proofErr w:type="spellStart"/>
      <w:r w:rsidR="004A1F5E" w:rsidRPr="009839D4">
        <w:t>Tencent</w:t>
      </w:r>
      <w:proofErr w:type="spellEnd"/>
      <w:r w:rsidR="004A1F5E" w:rsidRPr="009839D4">
        <w:t>, and Yahoo!.</w:t>
      </w:r>
      <w:r w:rsidR="007A6D66" w:rsidRPr="009839D4">
        <w:t xml:space="preserve"> As an open source project, Hive has a strong technical development community working with widely located and diverse users and organizations. </w:t>
      </w:r>
      <w:r w:rsidR="0010590D" w:rsidRPr="009839D4">
        <w:t xml:space="preserve">Hive was originally designed as a translation layer on top of Hadoop MapReduce. </w:t>
      </w:r>
      <w:r w:rsidR="00B50240" w:rsidRPr="009839D4">
        <w:t xml:space="preserve">As a query language it has </w:t>
      </w:r>
      <w:proofErr w:type="spellStart"/>
      <w:r w:rsidR="00B50240" w:rsidRPr="009839D4">
        <w:t>it's</w:t>
      </w:r>
      <w:proofErr w:type="spellEnd"/>
      <w:r w:rsidR="00B50240" w:rsidRPr="009839D4">
        <w:t xml:space="preserve"> own variant called </w:t>
      </w:r>
      <w:proofErr w:type="spellStart"/>
      <w:r w:rsidR="00B50240" w:rsidRPr="009839D4">
        <w:t>HiveQL</w:t>
      </w:r>
      <w:proofErr w:type="spellEnd"/>
      <w:r w:rsidR="0021570C" w:rsidRPr="009839D4">
        <w:t xml:space="preserve"> (Hive query language)</w:t>
      </w:r>
      <w:r w:rsidR="00B50240" w:rsidRPr="009839D4">
        <w:t xml:space="preserve"> that will be familiar to anyone already familiar with SQL. It also allows for easy use of the MapReduce framework for more complex analysis and it can be extended with custom scalar, aggregation and table function</w:t>
      </w:r>
      <w:r w:rsidR="00E51F66" w:rsidRPr="009839D4">
        <w:t>s</w:t>
      </w:r>
      <w:r w:rsidR="00B50240" w:rsidRPr="009839D4">
        <w:t xml:space="preserve"> (UDFs, UDAFs and UDTFs). It does not offer real time queries or row-level updated and as such is best suited for batch style jobs (over large sets of data). As stated on the official website the main advantages of Hive are </w:t>
      </w:r>
      <w:sdt>
        <w:sdtPr>
          <w:id w:val="252193481"/>
          <w:citation/>
        </w:sdtPr>
        <w:sdtContent>
          <w:r w:rsidR="00DE49AA" w:rsidRPr="009839D4">
            <w:fldChar w:fldCharType="begin"/>
          </w:r>
          <w:r w:rsidR="0061571C" w:rsidRPr="009839D4">
            <w:instrText xml:space="preserve"> CITATION Apa15 \l 1050 </w:instrText>
          </w:r>
          <w:r w:rsidR="00DE49AA" w:rsidRPr="009839D4">
            <w:fldChar w:fldCharType="separate"/>
          </w:r>
          <w:r w:rsidR="00C2381A">
            <w:rPr>
              <w:noProof/>
            </w:rPr>
            <w:t>[20]</w:t>
          </w:r>
          <w:r w:rsidR="00DE49AA" w:rsidRPr="009839D4">
            <w:fldChar w:fldCharType="end"/>
          </w:r>
        </w:sdtContent>
      </w:sdt>
      <w:r w:rsidR="00B50240" w:rsidRPr="009839D4">
        <w:t>:</w:t>
      </w:r>
    </w:p>
    <w:p w:rsidR="00B50240" w:rsidRPr="009839D4" w:rsidRDefault="00B50240" w:rsidP="00827436">
      <w:pPr>
        <w:pStyle w:val="Odlomakpopisa"/>
        <w:numPr>
          <w:ilvl w:val="0"/>
          <w:numId w:val="10"/>
        </w:numPr>
      </w:pPr>
      <w:r w:rsidRPr="009839D4">
        <w:lastRenderedPageBreak/>
        <w:t xml:space="preserve">scalability (scale out with more machines added dynamically to the Hadoop cluster), </w:t>
      </w:r>
    </w:p>
    <w:p w:rsidR="00B50240" w:rsidRPr="009839D4" w:rsidRDefault="00B50240" w:rsidP="00827436">
      <w:pPr>
        <w:pStyle w:val="Odlomakpopisa"/>
        <w:numPr>
          <w:ilvl w:val="0"/>
          <w:numId w:val="10"/>
        </w:numPr>
      </w:pPr>
      <w:r w:rsidRPr="009839D4">
        <w:t xml:space="preserve">extensibility (with MapReduce framework and UDF/UDAF/UDTF), </w:t>
      </w:r>
    </w:p>
    <w:p w:rsidR="00B50240" w:rsidRPr="009839D4" w:rsidRDefault="00B50240" w:rsidP="00827436">
      <w:pPr>
        <w:pStyle w:val="Odlomakpopisa"/>
        <w:numPr>
          <w:ilvl w:val="0"/>
          <w:numId w:val="10"/>
        </w:numPr>
      </w:pPr>
      <w:r w:rsidRPr="009839D4">
        <w:t>fault-tolerance</w:t>
      </w:r>
    </w:p>
    <w:p w:rsidR="00FA3AB3" w:rsidRPr="009839D4" w:rsidRDefault="00B50240" w:rsidP="00827436">
      <w:pPr>
        <w:pStyle w:val="Odlomakpopisa"/>
        <w:numPr>
          <w:ilvl w:val="0"/>
          <w:numId w:val="10"/>
        </w:numPr>
      </w:pPr>
      <w:r w:rsidRPr="009839D4">
        <w:t xml:space="preserve">loose-coupling with its input formats. </w:t>
      </w:r>
    </w:p>
    <w:p w:rsidR="00FA3AB3" w:rsidRPr="009839D4" w:rsidRDefault="00FA3AB3" w:rsidP="00714153">
      <w:pPr>
        <w:pStyle w:val="Podnaslov"/>
      </w:pPr>
      <w:r w:rsidRPr="009839D4">
        <w:t>Apache Spark</w:t>
      </w:r>
    </w:p>
    <w:p w:rsidR="0046124F" w:rsidRPr="009839D4" w:rsidRDefault="008A53C5" w:rsidP="00982198">
      <w:r w:rsidRPr="009839D4">
        <w:tab/>
      </w:r>
      <w:r w:rsidR="0034066B" w:rsidRPr="009839D4">
        <w:t>Spark is also an Apache open source project</w:t>
      </w:r>
      <w:r w:rsidR="0021570C" w:rsidRPr="009839D4">
        <w:t xml:space="preserve"> since 2010</w:t>
      </w:r>
      <w:r w:rsidR="0034066B" w:rsidRPr="009839D4">
        <w:t xml:space="preserve">. </w:t>
      </w:r>
      <w:r w:rsidR="0046124F" w:rsidRPr="009839D4">
        <w:t xml:space="preserve">It is a fast processing engine that has some advances over the standard Hadoop MapReduce jobs. It utilizes in memory processing and data caching for faster performance compared to MapReduce. The official site states </w:t>
      </w:r>
      <w:sdt>
        <w:sdtPr>
          <w:id w:val="34913166"/>
          <w:citation/>
        </w:sdtPr>
        <w:sdtContent>
          <w:r w:rsidR="00DE49AA" w:rsidRPr="009839D4">
            <w:fldChar w:fldCharType="begin"/>
          </w:r>
          <w:r w:rsidR="00EE0771" w:rsidRPr="009839D4">
            <w:instrText xml:space="preserve"> CITATION Apa151 \l 1050 </w:instrText>
          </w:r>
          <w:r w:rsidR="00DE49AA" w:rsidRPr="009839D4">
            <w:fldChar w:fldCharType="separate"/>
          </w:r>
          <w:r w:rsidR="00C2381A">
            <w:rPr>
              <w:noProof/>
            </w:rPr>
            <w:t>[21]</w:t>
          </w:r>
          <w:r w:rsidR="00DE49AA" w:rsidRPr="009839D4">
            <w:fldChar w:fldCharType="end"/>
          </w:r>
        </w:sdtContent>
      </w:sdt>
      <w:r w:rsidR="00EE0771" w:rsidRPr="009839D4">
        <w:t xml:space="preserve"> </w:t>
      </w:r>
      <w:r w:rsidR="0046124F" w:rsidRPr="009839D4">
        <w:t xml:space="preserve">that it is 100x faster in memory and 10x faster on disk than MapReduce. </w:t>
      </w:r>
      <w:r w:rsidR="000F1CA6" w:rsidRPr="009839D4">
        <w:t xml:space="preserve">It is designed to access data from other Apache Hadoop </w:t>
      </w:r>
      <w:r w:rsidR="00EE0771" w:rsidRPr="009839D4">
        <w:t>projects like HDFS, Cassandra and HBase and</w:t>
      </w:r>
      <w:r w:rsidR="0046124F" w:rsidRPr="009839D4">
        <w:t xml:space="preserve"> to perform both batch processing (similar to MapReduce) and new workloads like streaming, interactive queries, and machine learning</w:t>
      </w:r>
      <w:r w:rsidR="00EE0771" w:rsidRPr="009839D4">
        <w:t>. From the period of January 5</w:t>
      </w:r>
      <w:r w:rsidR="00EE0771" w:rsidRPr="009839D4">
        <w:rPr>
          <w:vertAlign w:val="superscript"/>
        </w:rPr>
        <w:t>th</w:t>
      </w:r>
      <w:r w:rsidR="00EE0771" w:rsidRPr="009839D4">
        <w:t xml:space="preserve"> 2014. to January 5</w:t>
      </w:r>
      <w:r w:rsidR="00EE0771" w:rsidRPr="009839D4">
        <w:rPr>
          <w:vertAlign w:val="superscript"/>
        </w:rPr>
        <w:t>th</w:t>
      </w:r>
      <w:r w:rsidR="00EE0771" w:rsidRPr="009839D4">
        <w:t xml:space="preserve"> 2015. it had 6906 commits and 419 contributors</w:t>
      </w:r>
      <w:r w:rsidR="00E2072F" w:rsidRPr="009839D4">
        <w:t xml:space="preserve"> </w:t>
      </w:r>
      <w:sdt>
        <w:sdtPr>
          <w:id w:val="34913167"/>
          <w:citation/>
        </w:sdtPr>
        <w:sdtContent>
          <w:r w:rsidR="00DE49AA" w:rsidRPr="009839D4">
            <w:fldChar w:fldCharType="begin"/>
          </w:r>
          <w:r w:rsidR="00E2072F" w:rsidRPr="009839D4">
            <w:instrText xml:space="preserve"> CITATION Apa153 \l 1050 </w:instrText>
          </w:r>
          <w:r w:rsidR="00DE49AA" w:rsidRPr="009839D4">
            <w:fldChar w:fldCharType="separate"/>
          </w:r>
          <w:r w:rsidR="00C2381A">
            <w:rPr>
              <w:noProof/>
            </w:rPr>
            <w:t>[22]</w:t>
          </w:r>
          <w:r w:rsidR="00DE49AA" w:rsidRPr="009839D4">
            <w:fldChar w:fldCharType="end"/>
          </w:r>
        </w:sdtContent>
      </w:sdt>
      <w:r w:rsidR="00EE0771" w:rsidRPr="009839D4">
        <w:t xml:space="preserve"> making it the most (or one of the most) active among Apache and Big Data open source projects in general. </w:t>
      </w:r>
      <w:r w:rsidR="00E2072F" w:rsidRPr="009839D4">
        <w:t>It supports a variety of popular development languages including Java, Python and Scala. This project therefore is already a great solution for many large data processing applications and has great promise for future developments.</w:t>
      </w:r>
    </w:p>
    <w:p w:rsidR="00D45469" w:rsidRPr="009839D4" w:rsidRDefault="00D45469" w:rsidP="00714153">
      <w:pPr>
        <w:pStyle w:val="Podnaslov"/>
      </w:pPr>
      <w:r w:rsidRPr="009839D4">
        <w:t>Apache Cas</w:t>
      </w:r>
      <w:r w:rsidR="00976C12" w:rsidRPr="009839D4">
        <w:t>s</w:t>
      </w:r>
      <w:r w:rsidRPr="009839D4">
        <w:t>andra</w:t>
      </w:r>
    </w:p>
    <w:p w:rsidR="00D45469" w:rsidRPr="009839D4" w:rsidRDefault="00976C12" w:rsidP="00D45469">
      <w:r w:rsidRPr="009839D4">
        <w:tab/>
        <w:t>Apache Cassandra Is again a Apache open source project in the Hadoop "</w:t>
      </w:r>
      <w:r w:rsidR="00E2072F" w:rsidRPr="009839D4">
        <w:t>ecosystem</w:t>
      </w:r>
      <w:r w:rsidRPr="009839D4">
        <w:t>" of projects. It is mainly a data warehouse and it falls in the</w:t>
      </w:r>
      <w:r w:rsidR="00346DB2" w:rsidRPr="009839D4">
        <w:t xml:space="preserve"> row-oriented</w:t>
      </w:r>
      <w:r w:rsidRPr="009839D4">
        <w:t xml:space="preserve"> wide-column family of NoSQL database systems.</w:t>
      </w:r>
      <w:r w:rsidR="00877271" w:rsidRPr="009839D4">
        <w:t xml:space="preserve"> Same as other projects it has support from other systems in the Hadoop "ecosystem" as the data from Cassandra can be used by, for instance Spark, and processed. Porting/ migrating from other sources should also be easy. It is suited for storing large amounts of data as it also has linear characteristics regarding scalability. </w:t>
      </w:r>
      <w:r w:rsidR="0064531D" w:rsidRPr="009839D4">
        <w:t>Main benefit of using Cassandra is a SQL like query language called CQL</w:t>
      </w:r>
      <w:r w:rsidR="00D43DD9">
        <w:t xml:space="preserve"> ("Cassandra Query Language")</w:t>
      </w:r>
      <w:r w:rsidR="0064531D" w:rsidRPr="009839D4">
        <w:t xml:space="preserve"> and functionalities like column indexes allowing more efficient storage and data manipulations depending on the structure defined by the user. Cassandra is very suitable for environments such as storing sensor data as it is scalable and has proven fault-tolerance on commodity hardware or cloud infrastructure</w:t>
      </w:r>
      <w:sdt>
        <w:sdtPr>
          <w:id w:val="34913168"/>
          <w:citation/>
        </w:sdtPr>
        <w:sdtContent>
          <w:r w:rsidR="00DE49AA" w:rsidRPr="009839D4">
            <w:fldChar w:fldCharType="begin"/>
          </w:r>
          <w:r w:rsidR="0096750E" w:rsidRPr="009839D4">
            <w:instrText xml:space="preserve"> CITATION Apa154 \l 1050 </w:instrText>
          </w:r>
          <w:r w:rsidR="00DE49AA" w:rsidRPr="009839D4">
            <w:fldChar w:fldCharType="separate"/>
          </w:r>
          <w:r w:rsidR="00C2381A">
            <w:rPr>
              <w:noProof/>
            </w:rPr>
            <w:t xml:space="preserve"> [23]</w:t>
          </w:r>
          <w:r w:rsidR="00DE49AA" w:rsidRPr="009839D4">
            <w:fldChar w:fldCharType="end"/>
          </w:r>
        </w:sdtContent>
      </w:sdt>
      <w:r w:rsidR="0064531D" w:rsidRPr="009839D4">
        <w:t>.</w:t>
      </w:r>
      <w:r w:rsidR="0096750E" w:rsidRPr="009839D4">
        <w:t xml:space="preserve"> The distribution of data across nodes is primarily </w:t>
      </w:r>
      <w:r w:rsidR="00091F28" w:rsidRPr="009839D4">
        <w:t xml:space="preserve">organized according to the value of the primary key. Data which has the same value of the primary key will be located on the same node allowing fast reads. This also means that related data can easily be controlled and stored in one node, therefore allowing for fast access for data processing if needed. </w:t>
      </w:r>
    </w:p>
    <w:p w:rsidR="00406EF3" w:rsidRPr="009839D4" w:rsidRDefault="00406EF3" w:rsidP="00406EF3">
      <w:pPr>
        <w:pStyle w:val="Podnaslov"/>
      </w:pPr>
      <w:r w:rsidRPr="009839D4">
        <w:t>MongoDB</w:t>
      </w:r>
    </w:p>
    <w:p w:rsidR="00761424" w:rsidRPr="009839D4" w:rsidRDefault="00976C12" w:rsidP="00761424">
      <w:r w:rsidRPr="009839D4">
        <w:tab/>
        <w:t xml:space="preserve">MongoDB is </w:t>
      </w:r>
      <w:r w:rsidR="001D6268" w:rsidRPr="009839D4">
        <w:t xml:space="preserve">one of </w:t>
      </w:r>
      <w:r w:rsidRPr="009839D4">
        <w:t>the most popular choice</w:t>
      </w:r>
      <w:r w:rsidR="001D6268" w:rsidRPr="009839D4">
        <w:t>s</w:t>
      </w:r>
      <w:r w:rsidRPr="009839D4">
        <w:t xml:space="preserve"> in the document based NoSQL family of database systems. It </w:t>
      </w:r>
      <w:r w:rsidR="001D6268" w:rsidRPr="009839D4">
        <w:t>stores data i</w:t>
      </w:r>
      <w:r w:rsidR="00091F28" w:rsidRPr="009839D4">
        <w:t>n a JSON</w:t>
      </w:r>
      <w:r w:rsidR="00827476" w:rsidRPr="009839D4">
        <w:t xml:space="preserve"> like</w:t>
      </w:r>
      <w:r w:rsidR="00091F28" w:rsidRPr="009839D4">
        <w:t xml:space="preserve"> format</w:t>
      </w:r>
      <w:r w:rsidR="00827476" w:rsidRPr="009839D4">
        <w:t xml:space="preserve"> called BSON</w:t>
      </w:r>
      <w:r w:rsidR="00091F28" w:rsidRPr="009839D4">
        <w:t xml:space="preserve"> in documents and because of this</w:t>
      </w:r>
      <w:r w:rsidR="001D6268" w:rsidRPr="009839D4">
        <w:t xml:space="preserve"> is very well suited for object mapping</w:t>
      </w:r>
      <w:r w:rsidR="00091F28" w:rsidRPr="009839D4">
        <w:t xml:space="preserve"> and storing unstructured data. Storing data in mongo consists of defining objects with attributes that contain data and unlike other NoSQL systems like most wide-column solutions it doesn't suffer the problem of knowing the s</w:t>
      </w:r>
      <w:r w:rsidR="00346DB2" w:rsidRPr="009839D4">
        <w:t>tructure beforehand. The structure can be changed at any point and as long as the implementation</w:t>
      </w:r>
      <w:r w:rsidR="00E51F66" w:rsidRPr="009839D4">
        <w:t xml:space="preserve"> (the application using MongoDB)</w:t>
      </w:r>
      <w:r w:rsidR="00346DB2" w:rsidRPr="009839D4">
        <w:t xml:space="preserve"> can cope with this, problems shouldn't occur. </w:t>
      </w:r>
      <w:r w:rsidR="00346DB2" w:rsidRPr="009839D4">
        <w:lastRenderedPageBreak/>
        <w:t xml:space="preserve">Another good point of MongoDB is that it is well suited for use on a large variety of machines, not necessary on high performance ones. A disadvantage on using MongoDB is that it is somewhat slow regarding reading and modifying the data compared to for instance wide-column solutions but at its main purpose is to be used in implementations where the data structure/schema is frequently changing and/or unknown at the beginning. </w:t>
      </w:r>
    </w:p>
    <w:p w:rsidR="00A925E9" w:rsidRPr="009839D4" w:rsidRDefault="00761424" w:rsidP="00A925E9">
      <w:r w:rsidRPr="009839D4">
        <w:t>Some of the most significant features/characteristics of M</w:t>
      </w:r>
      <w:r w:rsidR="00A925E9" w:rsidRPr="009839D4">
        <w:t>o</w:t>
      </w:r>
      <w:r w:rsidRPr="009839D4">
        <w:t>ngoDB</w:t>
      </w:r>
      <w:r w:rsidR="00ED212E" w:rsidRPr="009839D4">
        <w:t xml:space="preserve"> </w:t>
      </w:r>
      <w:sdt>
        <w:sdtPr>
          <w:id w:val="1320299"/>
          <w:citation/>
        </w:sdtPr>
        <w:sdtContent>
          <w:fldSimple w:instr=" CITATION Mon15 \l 1050 ">
            <w:r w:rsidR="00C2381A">
              <w:rPr>
                <w:noProof/>
              </w:rPr>
              <w:t>[17]</w:t>
            </w:r>
          </w:fldSimple>
        </w:sdtContent>
      </w:sdt>
      <w:sdt>
        <w:sdtPr>
          <w:id w:val="1320300"/>
          <w:citation/>
        </w:sdtPr>
        <w:sdtContent>
          <w:fldSimple w:instr=" CITATION Wik151 \l 1050 ">
            <w:r w:rsidR="00C2381A">
              <w:rPr>
                <w:noProof/>
              </w:rPr>
              <w:t xml:space="preserve"> [24]</w:t>
            </w:r>
          </w:fldSimple>
        </w:sdtContent>
      </w:sdt>
      <w:r w:rsidRPr="009839D4">
        <w:t xml:space="preserve">: </w:t>
      </w:r>
    </w:p>
    <w:p w:rsidR="00761424" w:rsidRPr="009839D4" w:rsidRDefault="00761424" w:rsidP="00827436">
      <w:pPr>
        <w:pStyle w:val="Odlomakpopisa"/>
        <w:numPr>
          <w:ilvl w:val="0"/>
          <w:numId w:val="12"/>
        </w:numPr>
      </w:pPr>
      <w:r w:rsidRPr="009839D4">
        <w:t>Indexing</w:t>
      </w:r>
      <w:r w:rsidR="00A925E9" w:rsidRPr="009839D4">
        <w:t xml:space="preserve"> - primary and secondary indexes are available. The benefits of indexing are the same as those found in traditional RDBMSs</w:t>
      </w:r>
      <w:r w:rsidR="001518C1" w:rsidRPr="009839D4">
        <w:t>.</w:t>
      </w:r>
    </w:p>
    <w:p w:rsidR="00A925E9" w:rsidRPr="009839D4" w:rsidRDefault="00A925E9" w:rsidP="00827436">
      <w:pPr>
        <w:pStyle w:val="Odlomakpopisa"/>
        <w:numPr>
          <w:ilvl w:val="0"/>
          <w:numId w:val="12"/>
        </w:numPr>
      </w:pPr>
      <w:r w:rsidRPr="009839D4">
        <w:t>Advanced queries - MongoDB supports range search, field search, regular expressions and other functionalities commonly lacking in other scalable NoSQL systems</w:t>
      </w:r>
      <w:r w:rsidR="001518C1" w:rsidRPr="009839D4">
        <w:t>.</w:t>
      </w:r>
    </w:p>
    <w:p w:rsidR="00761424" w:rsidRPr="009839D4" w:rsidRDefault="00761424" w:rsidP="00827436">
      <w:pPr>
        <w:pStyle w:val="Odlomakpopisa"/>
        <w:numPr>
          <w:ilvl w:val="0"/>
          <w:numId w:val="12"/>
        </w:numPr>
      </w:pPr>
      <w:r w:rsidRPr="009839D4">
        <w:t>Replication</w:t>
      </w:r>
      <w:r w:rsidR="00A925E9" w:rsidRPr="009839D4">
        <w:t xml:space="preserve"> - </w:t>
      </w:r>
      <w:r w:rsidR="00F71266" w:rsidRPr="009839D4">
        <w:t>making replicas increases the availability of data. replicas can either have a primary or a secondary role similar to a master-slave methodology.</w:t>
      </w:r>
    </w:p>
    <w:p w:rsidR="00761424" w:rsidRPr="009839D4" w:rsidRDefault="00761424" w:rsidP="00827436">
      <w:pPr>
        <w:pStyle w:val="Odlomakpopisa"/>
        <w:numPr>
          <w:ilvl w:val="0"/>
          <w:numId w:val="11"/>
        </w:numPr>
      </w:pPr>
      <w:r w:rsidRPr="009839D4">
        <w:t>Load balancing</w:t>
      </w:r>
      <w:r w:rsidR="001518C1" w:rsidRPr="009839D4">
        <w:t xml:space="preserve"> and fault tolerant</w:t>
      </w:r>
      <w:r w:rsidR="00A925E9" w:rsidRPr="009839D4">
        <w:t xml:space="preserve"> -</w:t>
      </w:r>
      <w:r w:rsidR="001518C1" w:rsidRPr="009839D4">
        <w:t xml:space="preserve"> using sharding based on user defined shard keys, data collections are split into ranges and distributed. </w:t>
      </w:r>
      <w:r w:rsidRPr="009839D4">
        <w:t xml:space="preserve">The user chooses a shard key, which determines how the data in a collection will be distributed. </w:t>
      </w:r>
      <w:r w:rsidR="001518C1" w:rsidRPr="009839D4">
        <w:t>This can be run over multiple machines and the shards are also replicated and therefore providing fault tolerance.</w:t>
      </w:r>
    </w:p>
    <w:p w:rsidR="00761424" w:rsidRPr="009839D4" w:rsidRDefault="00761424" w:rsidP="00827436">
      <w:pPr>
        <w:pStyle w:val="Odlomakpopisa"/>
        <w:numPr>
          <w:ilvl w:val="0"/>
          <w:numId w:val="11"/>
        </w:numPr>
      </w:pPr>
      <w:r w:rsidRPr="009839D4">
        <w:t>File storage</w:t>
      </w:r>
      <w:r w:rsidR="00A925E9" w:rsidRPr="009839D4">
        <w:t xml:space="preserve"> -</w:t>
      </w:r>
      <w:r w:rsidR="001518C1" w:rsidRPr="009839D4">
        <w:t xml:space="preserve"> as MongoDB is a document-based NoSQL distributed database system it can also be used as a distributed file storage system. This functionality is called GridFS and it is included in MongoDB. </w:t>
      </w:r>
    </w:p>
    <w:p w:rsidR="00B84743" w:rsidRPr="009839D4" w:rsidRDefault="00761424" w:rsidP="00827436">
      <w:pPr>
        <w:pStyle w:val="Odlomakpopisa"/>
        <w:numPr>
          <w:ilvl w:val="0"/>
          <w:numId w:val="11"/>
        </w:numPr>
      </w:pPr>
      <w:r w:rsidRPr="009839D4">
        <w:t>Aggregation</w:t>
      </w:r>
      <w:r w:rsidR="00A925E9" w:rsidRPr="009839D4">
        <w:t xml:space="preserve"> - </w:t>
      </w:r>
      <w:r w:rsidRPr="009839D4">
        <w:t xml:space="preserve">MapReduce </w:t>
      </w:r>
      <w:r w:rsidR="00BD2C53" w:rsidRPr="009839D4">
        <w:t>jobs can be used for aggregation purposes. For instance achieving the usual GROUP BY functionality from SQL in RDBMSs.</w:t>
      </w:r>
      <w:r w:rsidR="00081E8F" w:rsidRPr="009839D4">
        <w:t xml:space="preserve"> </w:t>
      </w:r>
    </w:p>
    <w:p w:rsidR="001D6268" w:rsidRPr="009839D4" w:rsidRDefault="001D6268" w:rsidP="001D6268">
      <w:pPr>
        <w:pStyle w:val="Podnaslov"/>
      </w:pPr>
      <w:r w:rsidRPr="009839D4">
        <w:t>Neo4j</w:t>
      </w:r>
    </w:p>
    <w:p w:rsidR="00825773" w:rsidRDefault="00825094" w:rsidP="00825773">
      <w:r w:rsidRPr="009839D4">
        <w:tab/>
        <w:t xml:space="preserve">Noe4j is currently one of most popular from the graph-based NoSQL family of database systems. </w:t>
      </w:r>
      <w:r w:rsidR="009F6EFE" w:rsidRPr="009839D4">
        <w:t>It mostly useful in applications where relations between entities are the focus of implementation. It is used by a lot of companies and is supported on many platforms and frameworks so easy integration of Neo4j in almost any application in need of a graph database should be easy. This is maybe the biggest benefit of Neo4j over other possible products</w:t>
      </w:r>
      <w:r w:rsidR="009839D4">
        <w:t xml:space="preserve"> along with the large set of functionalities and ecosystem of tools</w:t>
      </w:r>
      <w:r w:rsidR="006E561B">
        <w:t xml:space="preserve"> and libraries</w:t>
      </w:r>
      <w:r w:rsidR="009F6EFE" w:rsidRPr="009839D4">
        <w:t xml:space="preserve">. </w:t>
      </w:r>
    </w:p>
    <w:p w:rsidR="000C7193" w:rsidRPr="009839D4" w:rsidRDefault="000C7193" w:rsidP="00825773">
      <w:r w:rsidRPr="009839D4">
        <w:t xml:space="preserve">Neo4j </w:t>
      </w:r>
      <w:r w:rsidR="009839D4" w:rsidRPr="009839D4">
        <w:t>most significant f</w:t>
      </w:r>
      <w:r w:rsidRPr="009839D4">
        <w:t>eatures</w:t>
      </w:r>
      <w:r w:rsidR="006E561B">
        <w:t xml:space="preserve"> </w:t>
      </w:r>
      <w:sdt>
        <w:sdtPr>
          <w:id w:val="1320416"/>
          <w:citation/>
        </w:sdtPr>
        <w:sdtContent>
          <w:r w:rsidR="00DE49AA">
            <w:fldChar w:fldCharType="begin"/>
          </w:r>
          <w:r w:rsidR="006E561B">
            <w:rPr>
              <w:lang w:val="hr-HR"/>
            </w:rPr>
            <w:instrText xml:space="preserve"> CITATION Tut15 \l 1050 </w:instrText>
          </w:r>
          <w:r w:rsidR="00DE49AA">
            <w:fldChar w:fldCharType="separate"/>
          </w:r>
          <w:r w:rsidR="00C2381A" w:rsidRPr="00C2381A">
            <w:rPr>
              <w:noProof/>
              <w:lang w:val="hr-HR"/>
            </w:rPr>
            <w:t>[25]</w:t>
          </w:r>
          <w:r w:rsidR="00DE49AA">
            <w:fldChar w:fldCharType="end"/>
          </w:r>
        </w:sdtContent>
      </w:sdt>
      <w:sdt>
        <w:sdtPr>
          <w:id w:val="1320417"/>
          <w:citation/>
        </w:sdtPr>
        <w:sdtContent>
          <w:r w:rsidR="00DE49AA">
            <w:fldChar w:fldCharType="begin"/>
          </w:r>
          <w:r w:rsidR="006E561B">
            <w:rPr>
              <w:lang w:val="hr-HR"/>
            </w:rPr>
            <w:instrText xml:space="preserve"> CITATION Neo15 \l 1050 </w:instrText>
          </w:r>
          <w:r w:rsidR="00DE49AA">
            <w:fldChar w:fldCharType="separate"/>
          </w:r>
          <w:r w:rsidR="00C2381A">
            <w:rPr>
              <w:noProof/>
              <w:lang w:val="hr-HR"/>
            </w:rPr>
            <w:t xml:space="preserve"> </w:t>
          </w:r>
          <w:r w:rsidR="00C2381A" w:rsidRPr="00C2381A">
            <w:rPr>
              <w:noProof/>
              <w:lang w:val="hr-HR"/>
            </w:rPr>
            <w:t>[26]</w:t>
          </w:r>
          <w:r w:rsidR="00DE49AA">
            <w:fldChar w:fldCharType="end"/>
          </w:r>
        </w:sdtContent>
      </w:sdt>
      <w:r w:rsidRPr="009839D4">
        <w:t>:</w:t>
      </w:r>
    </w:p>
    <w:p w:rsidR="000C7193" w:rsidRPr="009839D4" w:rsidRDefault="00D43DD9" w:rsidP="00827436">
      <w:pPr>
        <w:numPr>
          <w:ilvl w:val="0"/>
          <w:numId w:val="13"/>
        </w:numPr>
      </w:pPr>
      <w:r>
        <w:t>It has a SQL like query language called CQL ("</w:t>
      </w:r>
      <w:r w:rsidRPr="00D43DD9">
        <w:t xml:space="preserve">Cypher </w:t>
      </w:r>
      <w:r>
        <w:t>Query Language")</w:t>
      </w:r>
    </w:p>
    <w:p w:rsidR="000C7193" w:rsidRDefault="000C7193" w:rsidP="00827436">
      <w:pPr>
        <w:numPr>
          <w:ilvl w:val="0"/>
          <w:numId w:val="13"/>
        </w:numPr>
      </w:pPr>
      <w:r w:rsidRPr="009839D4">
        <w:t>It follows Property Graph Data Model</w:t>
      </w:r>
    </w:p>
    <w:p w:rsidR="000C7193" w:rsidRPr="009839D4" w:rsidRDefault="0010732A" w:rsidP="00827436">
      <w:pPr>
        <w:numPr>
          <w:ilvl w:val="0"/>
          <w:numId w:val="13"/>
        </w:numPr>
      </w:pPr>
      <w:r>
        <w:t xml:space="preserve">Advanced features like: Indexing, UNIQUE constraints, transactions, ACID compliant </w:t>
      </w:r>
    </w:p>
    <w:p w:rsidR="000C7193" w:rsidRPr="009839D4" w:rsidRDefault="000C7193" w:rsidP="00827436">
      <w:pPr>
        <w:numPr>
          <w:ilvl w:val="0"/>
          <w:numId w:val="13"/>
        </w:numPr>
      </w:pPr>
      <w:r w:rsidRPr="009839D4">
        <w:t xml:space="preserve">It uses Native graph </w:t>
      </w:r>
      <w:r w:rsidR="0010732A">
        <w:t xml:space="preserve">on disk </w:t>
      </w:r>
      <w:r w:rsidRPr="009839D4">
        <w:t>storage with Native GPE(Graph Processing Engine</w:t>
      </w:r>
      <w:r w:rsidR="0010732A">
        <w:t>)</w:t>
      </w:r>
    </w:p>
    <w:p w:rsidR="000C7193" w:rsidRPr="009839D4" w:rsidRDefault="000C7193" w:rsidP="00827436">
      <w:pPr>
        <w:numPr>
          <w:ilvl w:val="0"/>
          <w:numId w:val="13"/>
        </w:numPr>
      </w:pPr>
      <w:r w:rsidRPr="009839D4">
        <w:t>It supports exporting of query data to JSON and XLS format</w:t>
      </w:r>
    </w:p>
    <w:p w:rsidR="000C7193" w:rsidRDefault="0010732A" w:rsidP="00827436">
      <w:pPr>
        <w:numPr>
          <w:ilvl w:val="0"/>
          <w:numId w:val="13"/>
        </w:numPr>
      </w:pPr>
      <w:r>
        <w:t xml:space="preserve">Support for many platforms, languages, </w:t>
      </w:r>
      <w:r w:rsidR="008B373A">
        <w:t xml:space="preserve">simple to use </w:t>
      </w:r>
      <w:r>
        <w:t>APIs...</w:t>
      </w:r>
    </w:p>
    <w:p w:rsidR="008B373A" w:rsidRDefault="008B373A" w:rsidP="00827436">
      <w:pPr>
        <w:numPr>
          <w:ilvl w:val="0"/>
          <w:numId w:val="13"/>
        </w:numPr>
      </w:pPr>
      <w:r>
        <w:t>H</w:t>
      </w:r>
      <w:r w:rsidRPr="008B373A">
        <w:t>igh-speed traversals in the node space</w:t>
      </w:r>
    </w:p>
    <w:p w:rsidR="0010732A" w:rsidRPr="009839D4" w:rsidRDefault="0010732A" w:rsidP="0010732A">
      <w:r>
        <w:lastRenderedPageBreak/>
        <w:t>Disadvantages Neo4j are mostly regarding selling strategies</w:t>
      </w:r>
      <w:r w:rsidR="004F7CFC">
        <w:t>, expenses</w:t>
      </w:r>
      <w:r w:rsidR="008B373A">
        <w:t xml:space="preserve">, </w:t>
      </w:r>
      <w:r>
        <w:t>the lack of features in the free "Community" version</w:t>
      </w:r>
      <w:r w:rsidR="005A4A84">
        <w:t xml:space="preserve"> and</w:t>
      </w:r>
      <w:r w:rsidR="008B373A">
        <w:t xml:space="preserve"> issues with dual licenses</w:t>
      </w:r>
      <w:r>
        <w:t xml:space="preserve">. Regarding technical disadvantages </w:t>
      </w:r>
      <w:r w:rsidR="008B373A">
        <w:t xml:space="preserve">there aren't many. </w:t>
      </w:r>
      <w:r w:rsidR="005A4A84">
        <w:t>Compared to other types of databases like wide-column it is les scalable and not suited for storing large amounts of data which is to be expected considering all of the features and that it's a graph-based NoSQL database system.</w:t>
      </w:r>
    </w:p>
    <w:p w:rsidR="00D25960" w:rsidRPr="009839D4" w:rsidRDefault="008963B8" w:rsidP="00714153">
      <w:pPr>
        <w:pStyle w:val="Podnaslov"/>
      </w:pPr>
      <w:r w:rsidRPr="009839D4">
        <w:t>OrientDB</w:t>
      </w:r>
    </w:p>
    <w:p w:rsidR="00201B83" w:rsidRDefault="004E1F69" w:rsidP="004F7CFC">
      <w:r>
        <w:tab/>
      </w:r>
      <w:r w:rsidR="005D4A69" w:rsidRPr="009839D4">
        <w:t>OrientDB is</w:t>
      </w:r>
      <w:r>
        <w:t xml:space="preserve"> a</w:t>
      </w:r>
      <w:r w:rsidR="005D4A69" w:rsidRPr="009839D4">
        <w:t xml:space="preserve"> newer NoSQL system (since </w:t>
      </w:r>
      <w:r w:rsidRPr="004E1F69">
        <w:t>2012</w:t>
      </w:r>
      <w:r w:rsidR="005D4A69" w:rsidRPr="009839D4">
        <w:t>). This data management system is a mixture of document-based and graph</w:t>
      </w:r>
      <w:r w:rsidR="004F7CFC">
        <w:t>-based NoSQL families</w:t>
      </w:r>
      <w:r w:rsidR="005D4A69" w:rsidRPr="009839D4">
        <w:t xml:space="preserve">. It stores data similar to document-based systems like MongoDB and combines it with the relations found in graph databases like </w:t>
      </w:r>
      <w:r w:rsidR="001D6268" w:rsidRPr="009839D4">
        <w:t>Neo4j</w:t>
      </w:r>
      <w:r w:rsidR="005D4A69" w:rsidRPr="009839D4">
        <w:t xml:space="preserve">. </w:t>
      </w:r>
      <w:r w:rsidR="001D6268" w:rsidRPr="009839D4">
        <w:t xml:space="preserve">On the official </w:t>
      </w:r>
      <w:r w:rsidR="00201B83">
        <w:t xml:space="preserve">site </w:t>
      </w:r>
      <w:r w:rsidR="001D6268" w:rsidRPr="009839D4">
        <w:t>of OrientDB</w:t>
      </w:r>
      <w:r w:rsidR="00201B83">
        <w:t xml:space="preserve"> </w:t>
      </w:r>
      <w:sdt>
        <w:sdtPr>
          <w:id w:val="1320418"/>
          <w:citation/>
        </w:sdtPr>
        <w:sdtContent>
          <w:r w:rsidR="00DE49AA">
            <w:fldChar w:fldCharType="begin"/>
          </w:r>
          <w:r w:rsidR="004F7CFC">
            <w:rPr>
              <w:lang w:val="hr-HR"/>
            </w:rPr>
            <w:instrText xml:space="preserve"> CITATION Ori15 \l 1050 </w:instrText>
          </w:r>
          <w:r w:rsidR="00DE49AA">
            <w:fldChar w:fldCharType="separate"/>
          </w:r>
          <w:r w:rsidR="00C2381A" w:rsidRPr="00C2381A">
            <w:rPr>
              <w:noProof/>
              <w:lang w:val="hr-HR"/>
            </w:rPr>
            <w:t>[27]</w:t>
          </w:r>
          <w:r w:rsidR="00DE49AA">
            <w:fldChar w:fldCharType="end"/>
          </w:r>
        </w:sdtContent>
      </w:sdt>
      <w:r w:rsidR="001D6268" w:rsidRPr="009839D4">
        <w:t xml:space="preserve"> they have direct comparisons to MongoDB and Neo4j</w:t>
      </w:r>
      <w:r w:rsidR="005D4A69" w:rsidRPr="009839D4">
        <w:t xml:space="preserve"> </w:t>
      </w:r>
      <w:r w:rsidR="00825773">
        <w:t xml:space="preserve">and state clear advantages in comparison to both alternatives. </w:t>
      </w:r>
      <w:r w:rsidR="00201B83">
        <w:t xml:space="preserve">it combines advantages from both graph and document based solutions solving most of the problems by adding relations </w:t>
      </w:r>
      <w:r w:rsidR="004F7CFC">
        <w:t xml:space="preserve">and fast traversal over relations </w:t>
      </w:r>
      <w:r w:rsidR="00201B83">
        <w:t>to classic document-based solution and flexibility</w:t>
      </w:r>
      <w:r w:rsidR="004F7CFC">
        <w:t xml:space="preserve">, </w:t>
      </w:r>
      <w:r w:rsidR="00201B83">
        <w:t>scalability</w:t>
      </w:r>
      <w:r w:rsidR="004F7CFC">
        <w:t xml:space="preserve"> and sharding</w:t>
      </w:r>
      <w:r w:rsidR="00201B83">
        <w:t xml:space="preserve"> to a graph-based solution</w:t>
      </w:r>
      <w:r w:rsidR="004F7CFC">
        <w:t>s</w:t>
      </w:r>
      <w:r w:rsidR="00201B83">
        <w:t>. Therefore this solution has much promises and can be applied to a wide variety of implementation problems</w:t>
      </w:r>
      <w:r w:rsidR="004F7CFC">
        <w:t xml:space="preserve"> and seems like a perfect blend between MongoDB and Neo4j and a good alternative to both of those and traditional RDBMSs. </w:t>
      </w:r>
      <w:r w:rsidR="00201B83">
        <w:t xml:space="preserve"> </w:t>
      </w:r>
    </w:p>
    <w:p w:rsidR="004F7CFC" w:rsidRDefault="004F7CFC" w:rsidP="004F7CFC">
      <w:r>
        <w:t>Most significant features include</w:t>
      </w:r>
      <w:r w:rsidR="00802F79">
        <w:t xml:space="preserve"> </w:t>
      </w:r>
      <w:sdt>
        <w:sdtPr>
          <w:id w:val="1320419"/>
          <w:citation/>
        </w:sdtPr>
        <w:sdtContent>
          <w:r w:rsidR="00DE49AA">
            <w:fldChar w:fldCharType="begin"/>
          </w:r>
          <w:r w:rsidR="00802F79">
            <w:rPr>
              <w:lang w:val="hr-HR"/>
            </w:rPr>
            <w:instrText xml:space="preserve"> CITATION Ori15 \l 1050 </w:instrText>
          </w:r>
          <w:r w:rsidR="00DE49AA">
            <w:fldChar w:fldCharType="separate"/>
          </w:r>
          <w:r w:rsidR="00C2381A" w:rsidRPr="00C2381A">
            <w:rPr>
              <w:noProof/>
              <w:lang w:val="hr-HR"/>
            </w:rPr>
            <w:t>[27]</w:t>
          </w:r>
          <w:r w:rsidR="00DE49AA">
            <w:fldChar w:fldCharType="end"/>
          </w:r>
        </w:sdtContent>
      </w:sdt>
      <w:r>
        <w:t>:</w:t>
      </w:r>
    </w:p>
    <w:p w:rsidR="00802F79" w:rsidRDefault="00802F79" w:rsidP="00827436">
      <w:pPr>
        <w:pStyle w:val="Odlomakpopisa"/>
        <w:numPr>
          <w:ilvl w:val="0"/>
          <w:numId w:val="15"/>
        </w:numPr>
      </w:pPr>
      <w:r>
        <w:t>Combines best features from document and graph based systems</w:t>
      </w:r>
    </w:p>
    <w:p w:rsidR="004F7CFC" w:rsidRDefault="00802F79" w:rsidP="00827436">
      <w:pPr>
        <w:pStyle w:val="Odlomakpopisa"/>
        <w:numPr>
          <w:ilvl w:val="0"/>
          <w:numId w:val="14"/>
        </w:numPr>
      </w:pPr>
      <w:r>
        <w:t>OrientDB SQL - supports SQL with some extensions for handling trees and graphs</w:t>
      </w:r>
    </w:p>
    <w:p w:rsidR="00802F79" w:rsidRDefault="00802F79" w:rsidP="00827436">
      <w:pPr>
        <w:pStyle w:val="Odlomakpopisa"/>
        <w:numPr>
          <w:ilvl w:val="0"/>
          <w:numId w:val="14"/>
        </w:numPr>
      </w:pPr>
      <w:r>
        <w:t xml:space="preserve">Multi-Master Replication - sharding, fault tolerance, availability, scalability... </w:t>
      </w:r>
    </w:p>
    <w:p w:rsidR="00802F79" w:rsidRDefault="00802F79" w:rsidP="00827436">
      <w:pPr>
        <w:pStyle w:val="Odlomakpopisa"/>
        <w:numPr>
          <w:ilvl w:val="0"/>
          <w:numId w:val="14"/>
        </w:numPr>
      </w:pPr>
      <w:r>
        <w:t>ACID Compliance - fully ACID transactions across distributed data storage system</w:t>
      </w:r>
    </w:p>
    <w:p w:rsidR="00802F79" w:rsidRDefault="00802F79" w:rsidP="00827436">
      <w:pPr>
        <w:pStyle w:val="Odlomakpopisa"/>
        <w:numPr>
          <w:ilvl w:val="0"/>
          <w:numId w:val="14"/>
        </w:numPr>
      </w:pPr>
      <w:r>
        <w:t xml:space="preserve">Community Edition is free - free even for commercial use and contains all of the most significant features as the Enterprise edition accept customer support, backups,  profiling and similar features </w:t>
      </w:r>
    </w:p>
    <w:p w:rsidR="008963B8" w:rsidRPr="009839D4" w:rsidRDefault="008963B8" w:rsidP="00714153">
      <w:pPr>
        <w:pStyle w:val="Podnaslov"/>
      </w:pPr>
      <w:r w:rsidRPr="009839D4">
        <w:t>Redis</w:t>
      </w:r>
    </w:p>
    <w:p w:rsidR="00C20375" w:rsidRDefault="0063343F" w:rsidP="00C20375">
      <w:r>
        <w:tab/>
      </w:r>
      <w:r w:rsidR="005D4A69" w:rsidRPr="009839D4">
        <w:t>Redis is a key-value based</w:t>
      </w:r>
      <w:r w:rsidR="006F52A9">
        <w:t xml:space="preserve"> NoSQL</w:t>
      </w:r>
      <w:r w:rsidR="005D4A69" w:rsidRPr="009839D4">
        <w:t xml:space="preserve"> data store. </w:t>
      </w:r>
      <w:r w:rsidR="006F52A9">
        <w:t xml:space="preserve">Unlike other solutions it </w:t>
      </w:r>
      <w:r w:rsidR="001D6268" w:rsidRPr="009839D4">
        <w:t>stores data directly in memory</w:t>
      </w:r>
      <w:r w:rsidR="006F52A9">
        <w:t xml:space="preserve"> and uses the disk's storage only for </w:t>
      </w:r>
      <w:r>
        <w:t>persistence,</w:t>
      </w:r>
      <w:r w:rsidR="001D6268" w:rsidRPr="009839D4">
        <w:t xml:space="preserve"> so reading and writing is extremely fast</w:t>
      </w:r>
      <w:r w:rsidR="006F52A9">
        <w:t xml:space="preserve"> but storage space is </w:t>
      </w:r>
      <w:r>
        <w:t>limited to memory</w:t>
      </w:r>
      <w:r w:rsidR="001D6268" w:rsidRPr="009839D4">
        <w:t xml:space="preserve">. </w:t>
      </w:r>
      <w:r w:rsidR="00F97BA5">
        <w:t>It has master-slave replication</w:t>
      </w:r>
      <w:r w:rsidR="00EC0891">
        <w:t xml:space="preserve"> and </w:t>
      </w:r>
      <w:r>
        <w:t>can support any number o slaves</w:t>
      </w:r>
      <w:sdt>
        <w:sdtPr>
          <w:id w:val="63931472"/>
          <w:citation/>
        </w:sdtPr>
        <w:sdtContent>
          <w:r w:rsidR="00DE49AA">
            <w:fldChar w:fldCharType="begin"/>
          </w:r>
          <w:r w:rsidR="00F97BA5">
            <w:rPr>
              <w:lang w:val="hr-HR"/>
            </w:rPr>
            <w:instrText xml:space="preserve"> CITATION Red15 \l 1050 </w:instrText>
          </w:r>
          <w:r w:rsidR="00DE49AA">
            <w:fldChar w:fldCharType="separate"/>
          </w:r>
          <w:r w:rsidR="00C2381A">
            <w:rPr>
              <w:noProof/>
              <w:lang w:val="hr-HR"/>
            </w:rPr>
            <w:t xml:space="preserve"> </w:t>
          </w:r>
          <w:r w:rsidR="00C2381A" w:rsidRPr="00C2381A">
            <w:rPr>
              <w:noProof/>
              <w:lang w:val="hr-HR"/>
            </w:rPr>
            <w:t>[28]</w:t>
          </w:r>
          <w:r w:rsidR="00DE49AA">
            <w:fldChar w:fldCharType="end"/>
          </w:r>
        </w:sdtContent>
      </w:sdt>
      <w:r>
        <w:t xml:space="preserve">. </w:t>
      </w:r>
      <w:r w:rsidR="00F6605B">
        <w:t xml:space="preserve">One of the more significant advantages over other systems is </w:t>
      </w:r>
      <w:r w:rsidR="00EF2D37">
        <w:t>the supported</w:t>
      </w:r>
      <w:r w:rsidR="00F6605B">
        <w:t xml:space="preserve"> rich set of data types</w:t>
      </w:r>
      <w:r w:rsidR="00EF2D37">
        <w:t xml:space="preserve"> </w:t>
      </w:r>
      <w:r w:rsidR="00F6605B">
        <w:t>including:</w:t>
      </w:r>
      <w:r w:rsidR="00EF2D37">
        <w:t xml:space="preserve"> strings, lists, sets, </w:t>
      </w:r>
      <w:r w:rsidR="000849DD">
        <w:t>hash tables</w:t>
      </w:r>
      <w:r w:rsidR="00EF2D37">
        <w:t>, s</w:t>
      </w:r>
      <w:r w:rsidR="00F6605B">
        <w:t>orted sets and others.</w:t>
      </w:r>
      <w:r w:rsidR="00CD271B">
        <w:t xml:space="preserve"> </w:t>
      </w:r>
    </w:p>
    <w:p w:rsidR="00483D71" w:rsidRDefault="00EF2D37" w:rsidP="00483D71">
      <w:r>
        <w:t xml:space="preserve">Other features </w:t>
      </w:r>
      <w:r w:rsidR="00483D71">
        <w:t xml:space="preserve">that are stated on the official website </w:t>
      </w:r>
      <w:r>
        <w:t>include</w:t>
      </w:r>
      <w:r w:rsidR="00483D71">
        <w:t xml:space="preserve"> </w:t>
      </w:r>
      <w:sdt>
        <w:sdtPr>
          <w:id w:val="63931473"/>
          <w:citation/>
        </w:sdtPr>
        <w:sdtContent>
          <w:r w:rsidR="00DE49AA">
            <w:fldChar w:fldCharType="begin"/>
          </w:r>
          <w:r w:rsidR="00483D71">
            <w:rPr>
              <w:lang w:val="hr-HR"/>
            </w:rPr>
            <w:instrText xml:space="preserve"> CITATION Red151 \l 1050 </w:instrText>
          </w:r>
          <w:r w:rsidR="00DE49AA">
            <w:fldChar w:fldCharType="separate"/>
          </w:r>
          <w:r w:rsidR="00C2381A" w:rsidRPr="00C2381A">
            <w:rPr>
              <w:noProof/>
              <w:lang w:val="hr-HR"/>
            </w:rPr>
            <w:t>[29]</w:t>
          </w:r>
          <w:r w:rsidR="00DE49AA">
            <w:fldChar w:fldCharType="end"/>
          </w:r>
        </w:sdtContent>
      </w:sdt>
      <w:r w:rsidR="00483D71">
        <w:t>:</w:t>
      </w:r>
    </w:p>
    <w:p w:rsidR="00483D71" w:rsidRDefault="00483D71" w:rsidP="00827436">
      <w:pPr>
        <w:pStyle w:val="Odlomakpopisa"/>
        <w:numPr>
          <w:ilvl w:val="0"/>
          <w:numId w:val="16"/>
        </w:numPr>
      </w:pPr>
      <w:r>
        <w:t>Transactions</w:t>
      </w:r>
    </w:p>
    <w:p w:rsidR="00483D71" w:rsidRDefault="00483D71" w:rsidP="00827436">
      <w:pPr>
        <w:pStyle w:val="Odlomakpopisa"/>
        <w:numPr>
          <w:ilvl w:val="0"/>
          <w:numId w:val="16"/>
        </w:numPr>
      </w:pPr>
      <w:r>
        <w:t>Pub/Sub</w:t>
      </w:r>
    </w:p>
    <w:p w:rsidR="00483D71" w:rsidRDefault="00483D71" w:rsidP="00827436">
      <w:pPr>
        <w:pStyle w:val="Odlomakpopisa"/>
        <w:numPr>
          <w:ilvl w:val="0"/>
          <w:numId w:val="16"/>
        </w:numPr>
      </w:pPr>
      <w:proofErr w:type="spellStart"/>
      <w:r>
        <w:t>Lua</w:t>
      </w:r>
      <w:proofErr w:type="spellEnd"/>
      <w:r>
        <w:t xml:space="preserve"> scripting</w:t>
      </w:r>
    </w:p>
    <w:p w:rsidR="00483D71" w:rsidRDefault="00483D71" w:rsidP="00827436">
      <w:pPr>
        <w:pStyle w:val="Odlomakpopisa"/>
        <w:numPr>
          <w:ilvl w:val="0"/>
          <w:numId w:val="16"/>
        </w:numPr>
      </w:pPr>
      <w:r>
        <w:t>Keys with a limited time-to-live</w:t>
      </w:r>
    </w:p>
    <w:p w:rsidR="00483D71" w:rsidRDefault="00483D71" w:rsidP="00827436">
      <w:pPr>
        <w:pStyle w:val="Odlomakpopisa"/>
        <w:numPr>
          <w:ilvl w:val="0"/>
          <w:numId w:val="16"/>
        </w:numPr>
      </w:pPr>
      <w:r>
        <w:t>LRU eviction of keys</w:t>
      </w:r>
    </w:p>
    <w:p w:rsidR="003930C9" w:rsidRDefault="00483D71" w:rsidP="00827436">
      <w:pPr>
        <w:pStyle w:val="Odlomakpopisa"/>
        <w:numPr>
          <w:ilvl w:val="0"/>
          <w:numId w:val="16"/>
        </w:numPr>
      </w:pPr>
      <w:r>
        <w:t>Automatic failover</w:t>
      </w:r>
    </w:p>
    <w:p w:rsidR="003930C9" w:rsidRPr="009839D4" w:rsidRDefault="003930C9" w:rsidP="003930C9">
      <w:r>
        <w:lastRenderedPageBreak/>
        <w:t xml:space="preserve">Redis is a simple to integrate solution not only for specific implementation situations and use-cases but can be </w:t>
      </w:r>
      <w:r w:rsidR="000849DD">
        <w:t>viewed</w:t>
      </w:r>
      <w:r>
        <w:t xml:space="preserve"> as a way to speed up fetching and modifying small frequently used parts of data. Problems regarding the storage</w:t>
      </w:r>
      <w:r w:rsidR="00855ABA">
        <w:t xml:space="preserve"> and usage </w:t>
      </w:r>
      <w:r>
        <w:t xml:space="preserve">of data </w:t>
      </w:r>
      <w:r w:rsidR="00855ABA">
        <w:t>can</w:t>
      </w:r>
      <w:r>
        <w:t xml:space="preserve"> usually be separa</w:t>
      </w:r>
      <w:r w:rsidR="00855ABA">
        <w:t xml:space="preserve">ted into 2 categories. In one category there would be a large quantity of data that is rarely queried or data that needs to be processed and the other, small quantity of data that needs to be queried almost always before other queries are to be executed like for instance </w:t>
      </w:r>
      <w:r w:rsidR="00855ABA" w:rsidRPr="00855ABA">
        <w:t>authentication</w:t>
      </w:r>
      <w:r w:rsidR="00855ABA">
        <w:t xml:space="preserve"> information.</w:t>
      </w:r>
    </w:p>
    <w:p w:rsidR="004E288F" w:rsidRDefault="004E288F" w:rsidP="00C20375">
      <w:pPr>
        <w:pStyle w:val="Naslov3"/>
        <w:rPr>
          <w:lang w:val="en-GB"/>
        </w:rPr>
      </w:pPr>
      <w:bookmarkStart w:id="35" w:name="_Toc419991691"/>
      <w:r w:rsidRPr="009839D4">
        <w:rPr>
          <w:lang w:val="en-GB"/>
        </w:rPr>
        <w:t>Security issues</w:t>
      </w:r>
      <w:r w:rsidR="00802F79">
        <w:rPr>
          <w:lang w:val="en-GB"/>
        </w:rPr>
        <w:t xml:space="preserve"> in </w:t>
      </w:r>
      <w:r w:rsidR="00E85EC1">
        <w:rPr>
          <w:lang w:val="en-GB"/>
        </w:rPr>
        <w:t>NoSQL</w:t>
      </w:r>
      <w:bookmarkEnd w:id="35"/>
    </w:p>
    <w:p w:rsidR="00812758" w:rsidRPr="00812758" w:rsidRDefault="00812758" w:rsidP="00812758">
      <w:r>
        <w:tab/>
        <w:t xml:space="preserve">NoSQL databases solve many functional problems that conventional RDBMSs have providing greater scalability, flexibility allowing applications to better scale-out and/or utilize different kinds of data. </w:t>
      </w:r>
      <w:r w:rsidR="00BE3B45">
        <w:t>The distribution of data is commonly done by utilizing sharding mechanisms and the usual RDBMS ACID properties are exchanged for BASE properties</w:t>
      </w:r>
      <w:r w:rsidR="007379F9">
        <w:t>.</w:t>
      </w:r>
      <w:r w:rsidR="00BE3B45">
        <w:t xml:space="preserve"> </w:t>
      </w:r>
      <w:r w:rsidR="007379F9">
        <w:t>While this provides good and usable features and characteristics</w:t>
      </w:r>
      <w:r w:rsidR="00AF60F6">
        <w:t xml:space="preserve">, </w:t>
      </w:r>
      <w:r w:rsidR="00571772">
        <w:t xml:space="preserve">it bring to the surface a lot of security issues in need of dealing with. The authors of </w:t>
      </w:r>
      <w:sdt>
        <w:sdtPr>
          <w:id w:val="22557495"/>
          <w:citation/>
        </w:sdtPr>
        <w:sdtContent>
          <w:r w:rsidR="00DE49AA">
            <w:fldChar w:fldCharType="begin"/>
          </w:r>
          <w:r w:rsidR="00571772">
            <w:rPr>
              <w:lang w:val="hr-HR"/>
            </w:rPr>
            <w:instrText xml:space="preserve"> CITATION Ana14 \l 1050 </w:instrText>
          </w:r>
          <w:r w:rsidR="00DE49AA">
            <w:fldChar w:fldCharType="separate"/>
          </w:r>
          <w:r w:rsidR="00C2381A" w:rsidRPr="00C2381A">
            <w:rPr>
              <w:noProof/>
              <w:lang w:val="hr-HR"/>
            </w:rPr>
            <w:t>[30]</w:t>
          </w:r>
          <w:r w:rsidR="00DE49AA">
            <w:fldChar w:fldCharType="end"/>
          </w:r>
        </w:sdtContent>
      </w:sdt>
      <w:sdt>
        <w:sdtPr>
          <w:id w:val="22557496"/>
          <w:citation/>
        </w:sdtPr>
        <w:sdtContent>
          <w:r w:rsidR="00DE49AA">
            <w:fldChar w:fldCharType="begin"/>
          </w:r>
          <w:r w:rsidR="00571772">
            <w:rPr>
              <w:lang w:val="hr-HR"/>
            </w:rPr>
            <w:instrText xml:space="preserve"> CITATION Pri14 \l 1050 </w:instrText>
          </w:r>
          <w:r w:rsidR="00DE49AA">
            <w:fldChar w:fldCharType="separate"/>
          </w:r>
          <w:r w:rsidR="00C2381A">
            <w:rPr>
              <w:noProof/>
              <w:lang w:val="hr-HR"/>
            </w:rPr>
            <w:t xml:space="preserve"> </w:t>
          </w:r>
          <w:r w:rsidR="00C2381A" w:rsidRPr="00C2381A">
            <w:rPr>
              <w:noProof/>
              <w:lang w:val="hr-HR"/>
            </w:rPr>
            <w:t>[31]</w:t>
          </w:r>
          <w:r w:rsidR="00DE49AA">
            <w:fldChar w:fldCharType="end"/>
          </w:r>
        </w:sdtContent>
      </w:sdt>
      <w:r>
        <w:t xml:space="preserve"> </w:t>
      </w:r>
      <w:sdt>
        <w:sdtPr>
          <w:id w:val="63931474"/>
          <w:citation/>
        </w:sdtPr>
        <w:sdtContent>
          <w:r w:rsidR="00DE49AA">
            <w:fldChar w:fldCharType="begin"/>
          </w:r>
          <w:r w:rsidR="000849DD">
            <w:rPr>
              <w:lang w:val="hr-HR"/>
            </w:rPr>
            <w:instrText xml:space="preserve"> CITATION Lio11 \l 1050 </w:instrText>
          </w:r>
          <w:r w:rsidR="00DE49AA">
            <w:fldChar w:fldCharType="separate"/>
          </w:r>
          <w:r w:rsidR="00C2381A" w:rsidRPr="00C2381A">
            <w:rPr>
              <w:noProof/>
              <w:lang w:val="hr-HR"/>
            </w:rPr>
            <w:t>[32]</w:t>
          </w:r>
          <w:r w:rsidR="00DE49AA">
            <w:fldChar w:fldCharType="end"/>
          </w:r>
        </w:sdtContent>
      </w:sdt>
      <w:r w:rsidR="000849DD">
        <w:t xml:space="preserve"> </w:t>
      </w:r>
      <w:r w:rsidR="00AF60F6">
        <w:t>analyzed a few of</w:t>
      </w:r>
      <w:r w:rsidR="000849DD">
        <w:t xml:space="preserve"> the most popular NoSQL choices</w:t>
      </w:r>
      <w:r w:rsidR="00AF60F6">
        <w:t xml:space="preserve"> and made security analysis</w:t>
      </w:r>
      <w:r w:rsidR="00697FA2">
        <w:t>' of them</w:t>
      </w:r>
      <w:r w:rsidR="00AF60F6">
        <w:t>.</w:t>
      </w:r>
      <w:r w:rsidR="00697FA2">
        <w:t xml:space="preserve"> They evaluated </w:t>
      </w:r>
      <w:r w:rsidR="000849DD">
        <w:t>security features that they use and mention features that are still lacking. Areas that wer</w:t>
      </w:r>
      <w:r w:rsidR="00ED33D5">
        <w:t>e looked at can be divided into: authentication, access control, data encryption, secure configurations and auditing. The database systems that were analyzed include: MongoDB, CouchDB, Redis, Hadoop, HBase, Cassandra, Redis and Couchbase Server. Although every one implements some features</w:t>
      </w:r>
      <w:r w:rsidR="00DE0C86">
        <w:t>,</w:t>
      </w:r>
      <w:r w:rsidR="00ED33D5">
        <w:t xml:space="preserve"> </w:t>
      </w:r>
      <w:r w:rsidR="00DE0C86">
        <w:t xml:space="preserve">all of them lack a complete set of security features. MongoDB seems to have the strongest security feature list and Redis has almost no security features. It is easy to see that the main focus of these solutions is performance, leaving security issues to be solved on the application </w:t>
      </w:r>
      <w:r w:rsidR="00186D29">
        <w:t xml:space="preserve">and maintained </w:t>
      </w:r>
      <w:r w:rsidR="00601F71">
        <w:t xml:space="preserve">and configured </w:t>
      </w:r>
      <w:r w:rsidR="00186D29">
        <w:t>by</w:t>
      </w:r>
      <w:r w:rsidR="00601F71">
        <w:t xml:space="preserve"> </w:t>
      </w:r>
      <w:r w:rsidR="00186D29">
        <w:t>system administrators</w:t>
      </w:r>
      <w:r w:rsidR="00DE0C86">
        <w:t>.</w:t>
      </w:r>
      <w:r w:rsidR="00186D29">
        <w:t xml:space="preserve"> </w:t>
      </w:r>
    </w:p>
    <w:p w:rsidR="00C20375" w:rsidRPr="009839D4" w:rsidRDefault="00962E0D" w:rsidP="004601B8">
      <w:pPr>
        <w:pStyle w:val="Naslov3"/>
        <w:rPr>
          <w:lang w:val="en-GB"/>
        </w:rPr>
      </w:pPr>
      <w:bookmarkStart w:id="36" w:name="_Toc419991692"/>
      <w:r>
        <w:rPr>
          <w:lang w:val="en-GB"/>
        </w:rPr>
        <w:t>Performance s</w:t>
      </w:r>
      <w:r w:rsidR="00714153" w:rsidRPr="009839D4">
        <w:rPr>
          <w:lang w:val="en-GB"/>
        </w:rPr>
        <w:t xml:space="preserve">tudies </w:t>
      </w:r>
      <w:r>
        <w:rPr>
          <w:lang w:val="en-GB"/>
        </w:rPr>
        <w:t>and c</w:t>
      </w:r>
      <w:r w:rsidR="004601B8" w:rsidRPr="009839D4">
        <w:rPr>
          <w:lang w:val="en-GB"/>
        </w:rPr>
        <w:t>omparisons</w:t>
      </w:r>
      <w:bookmarkEnd w:id="36"/>
    </w:p>
    <w:p w:rsidR="00980C30" w:rsidRPr="009839D4" w:rsidRDefault="00980C30" w:rsidP="00982198">
      <w:r>
        <w:tab/>
        <w:t xml:space="preserve">Comparisons and performance evaluations given by the authors of </w:t>
      </w:r>
      <w:sdt>
        <w:sdtPr>
          <w:id w:val="63931475"/>
          <w:citation/>
        </w:sdtPr>
        <w:sdtContent>
          <w:r w:rsidR="00DE49AA">
            <w:fldChar w:fldCharType="begin"/>
          </w:r>
          <w:r>
            <w:rPr>
              <w:lang w:val="hr-HR"/>
            </w:rPr>
            <w:instrText xml:space="preserve"> CITATION NoS \l 1050 </w:instrText>
          </w:r>
          <w:r w:rsidR="00DE49AA">
            <w:fldChar w:fldCharType="separate"/>
          </w:r>
          <w:r w:rsidR="00C2381A" w:rsidRPr="00C2381A">
            <w:rPr>
              <w:noProof/>
              <w:lang w:val="hr-HR"/>
            </w:rPr>
            <w:t>[16]</w:t>
          </w:r>
          <w:r w:rsidR="00DE49AA">
            <w:fldChar w:fldCharType="end"/>
          </w:r>
        </w:sdtContent>
      </w:sdt>
      <w:sdt>
        <w:sdtPr>
          <w:id w:val="63931476"/>
          <w:citation/>
        </w:sdtPr>
        <w:sdtContent>
          <w:r w:rsidR="00DE49AA">
            <w:fldChar w:fldCharType="begin"/>
          </w:r>
          <w:r>
            <w:rPr>
              <w:lang w:val="hr-HR"/>
            </w:rPr>
            <w:instrText xml:space="preserve"> CITATION Aco \l 1050 </w:instrText>
          </w:r>
          <w:r w:rsidR="00DE49AA">
            <w:fldChar w:fldCharType="separate"/>
          </w:r>
          <w:r w:rsidR="00C2381A">
            <w:rPr>
              <w:noProof/>
              <w:lang w:val="hr-HR"/>
            </w:rPr>
            <w:t xml:space="preserve"> </w:t>
          </w:r>
          <w:r w:rsidR="00C2381A" w:rsidRPr="00C2381A">
            <w:rPr>
              <w:noProof/>
              <w:lang w:val="hr-HR"/>
            </w:rPr>
            <w:t>[33]</w:t>
          </w:r>
          <w:r w:rsidR="00DE49AA">
            <w:fldChar w:fldCharType="end"/>
          </w:r>
        </w:sdtContent>
      </w:sdt>
      <w:sdt>
        <w:sdtPr>
          <w:id w:val="63931477"/>
          <w:citation/>
        </w:sdtPr>
        <w:sdtContent>
          <w:r w:rsidR="00DE49AA">
            <w:fldChar w:fldCharType="begin"/>
          </w:r>
          <w:r>
            <w:rPr>
              <w:lang w:val="hr-HR"/>
            </w:rPr>
            <w:instrText xml:space="preserve"> CITATION Raj15 \l 1050 </w:instrText>
          </w:r>
          <w:r w:rsidR="00DE49AA">
            <w:fldChar w:fldCharType="separate"/>
          </w:r>
          <w:r w:rsidR="00C2381A">
            <w:rPr>
              <w:noProof/>
              <w:lang w:val="hr-HR"/>
            </w:rPr>
            <w:t xml:space="preserve"> </w:t>
          </w:r>
          <w:r w:rsidR="00C2381A" w:rsidRPr="00C2381A">
            <w:rPr>
              <w:noProof/>
              <w:lang w:val="hr-HR"/>
            </w:rPr>
            <w:t>[12]</w:t>
          </w:r>
          <w:r w:rsidR="00DE49AA">
            <w:fldChar w:fldCharType="end"/>
          </w:r>
        </w:sdtContent>
      </w:sdt>
      <w:sdt>
        <w:sdtPr>
          <w:id w:val="63931478"/>
          <w:citation/>
        </w:sdtPr>
        <w:sdtContent>
          <w:r w:rsidR="00DE49AA">
            <w:fldChar w:fldCharType="begin"/>
          </w:r>
          <w:r>
            <w:rPr>
              <w:lang w:val="hr-HR"/>
            </w:rPr>
            <w:instrText xml:space="preserve"> CITATION Enr14 \l 1050 </w:instrText>
          </w:r>
          <w:r w:rsidR="00DE49AA">
            <w:fldChar w:fldCharType="separate"/>
          </w:r>
          <w:r w:rsidR="00C2381A">
            <w:rPr>
              <w:noProof/>
              <w:lang w:val="hr-HR"/>
            </w:rPr>
            <w:t xml:space="preserve"> </w:t>
          </w:r>
          <w:r w:rsidR="00C2381A" w:rsidRPr="00C2381A">
            <w:rPr>
              <w:noProof/>
              <w:lang w:val="hr-HR"/>
            </w:rPr>
            <w:t>[34]</w:t>
          </w:r>
          <w:r w:rsidR="00DE49AA">
            <w:fldChar w:fldCharType="end"/>
          </w:r>
        </w:sdtContent>
      </w:sdt>
      <w:r>
        <w:t xml:space="preserve"> </w:t>
      </w:r>
      <w:sdt>
        <w:sdtPr>
          <w:id w:val="63931479"/>
          <w:citation/>
        </w:sdtPr>
        <w:sdtContent>
          <w:r w:rsidR="00DE49AA">
            <w:fldChar w:fldCharType="begin"/>
          </w:r>
          <w:r w:rsidR="00814526">
            <w:rPr>
              <w:lang w:val="hr-HR"/>
            </w:rPr>
            <w:instrText xml:space="preserve"> CITATION COR13 \l 1050 </w:instrText>
          </w:r>
          <w:r w:rsidR="00DE49AA">
            <w:fldChar w:fldCharType="separate"/>
          </w:r>
          <w:r w:rsidR="00C2381A" w:rsidRPr="00C2381A">
            <w:rPr>
              <w:noProof/>
              <w:lang w:val="hr-HR"/>
            </w:rPr>
            <w:t>[35]</w:t>
          </w:r>
          <w:r w:rsidR="00DE49AA">
            <w:fldChar w:fldCharType="end"/>
          </w:r>
        </w:sdtContent>
      </w:sdt>
      <w:r w:rsidR="00814526">
        <w:t xml:space="preserve"> </w:t>
      </w:r>
      <w:r>
        <w:t xml:space="preserve">give a good picture of the </w:t>
      </w:r>
      <w:r w:rsidR="00BB7711">
        <w:t xml:space="preserve">current </w:t>
      </w:r>
      <w:r>
        <w:t>state and capabilities of</w:t>
      </w:r>
      <w:r w:rsidR="00BB7711">
        <w:t xml:space="preserve"> the most used</w:t>
      </w:r>
      <w:r>
        <w:t xml:space="preserve"> </w:t>
      </w:r>
      <w:r w:rsidR="00BB7711">
        <w:t>NoSQL database systems.</w:t>
      </w:r>
      <w:r w:rsidR="00814526">
        <w:t xml:space="preserve"> It has to be noted that the NoSQL databases taken into account were mainly either document or wide column based ad these are the best suited for storing and handling large amounts of data.</w:t>
      </w:r>
      <w:r w:rsidR="00BB7711">
        <w:t xml:space="preserve"> The performance test included measuring latency in scenarios with different ratios of read/write/update operations. Compared to RDBMSs the results indicate that </w:t>
      </w:r>
      <w:r w:rsidR="00814526">
        <w:t>NoSQL systems have greater capacity and can cope with more operations which is to be expected. After a certain number of operations latency in RDBMS incre</w:t>
      </w:r>
      <w:r w:rsidR="007F3406">
        <w:t>a</w:t>
      </w:r>
      <w:r w:rsidR="00814526">
        <w:t>se</w:t>
      </w:r>
      <w:r w:rsidR="007F3406">
        <w:t>d significantly (exponentially) while in NoSQL systems suffered little.</w:t>
      </w:r>
      <w:r w:rsidR="00F2383A">
        <w:t xml:space="preserve"> Results indicate similar performance inside the different NoSQL paradigm families. MongoDB (document-based) was shown to be somewhat slower than Cassandra or HBase (wide-column based) with bigger workloads </w:t>
      </w:r>
      <w:r w:rsidR="00A70C22">
        <w:t xml:space="preserve">which is to be expected because of the differences between their storage systems and functionalities they offer. </w:t>
      </w:r>
    </w:p>
    <w:p w:rsidR="00714153" w:rsidRPr="009839D4" w:rsidRDefault="00467ED0" w:rsidP="00714153">
      <w:pPr>
        <w:pStyle w:val="Naslov3"/>
        <w:rPr>
          <w:lang w:val="en-GB"/>
        </w:rPr>
      </w:pPr>
      <w:bookmarkStart w:id="37" w:name="_Toc419991693"/>
      <w:r>
        <w:rPr>
          <w:lang w:val="en-GB"/>
        </w:rPr>
        <w:t xml:space="preserve">NoSQL </w:t>
      </w:r>
      <w:r w:rsidR="00714153" w:rsidRPr="009839D4">
        <w:rPr>
          <w:lang w:val="en-GB"/>
        </w:rPr>
        <w:t>Conclusion</w:t>
      </w:r>
      <w:bookmarkEnd w:id="37"/>
    </w:p>
    <w:p w:rsidR="009D2669" w:rsidRPr="009839D4" w:rsidRDefault="00E85EC1" w:rsidP="00E85EC1">
      <w:r>
        <w:tab/>
      </w:r>
      <w:r w:rsidR="00A70C22">
        <w:t xml:space="preserve">NoSQL systems </w:t>
      </w:r>
      <w:r w:rsidR="00F515E8">
        <w:t>provide solutions in the areas of IoT and Big Data. Same as in other areas, the interest of large Internet companies such as Google, Amazon and Faceb</w:t>
      </w:r>
      <w:r w:rsidR="00467ED0">
        <w:t xml:space="preserve">ook pushed developments, </w:t>
      </w:r>
      <w:r w:rsidR="00F515E8">
        <w:t xml:space="preserve">and </w:t>
      </w:r>
      <w:r w:rsidR="00F515E8">
        <w:lastRenderedPageBreak/>
        <w:t xml:space="preserve">because of this there a lot of good solutions available. </w:t>
      </w:r>
      <w:r w:rsidR="00AB17B5">
        <w:t>NoSQL solves problems that conventional RDBMS cannot cope with or are not flexible</w:t>
      </w:r>
      <w:r w:rsidR="00467ED0">
        <w:t xml:space="preserve"> enough or </w:t>
      </w:r>
      <w:r w:rsidR="00AB17B5">
        <w:t xml:space="preserve">adapted for. </w:t>
      </w:r>
      <w:r w:rsidR="00F515E8">
        <w:t>Evaluations</w:t>
      </w:r>
      <w:r w:rsidR="00AB17B5">
        <w:t xml:space="preserve"> re</w:t>
      </w:r>
      <w:r w:rsidR="00467ED0">
        <w:t>g</w:t>
      </w:r>
      <w:r w:rsidR="00AB17B5">
        <w:t>a</w:t>
      </w:r>
      <w:r w:rsidR="00467ED0">
        <w:t>r</w:t>
      </w:r>
      <w:r w:rsidR="00AB17B5">
        <w:t>ding data storage</w:t>
      </w:r>
      <w:r w:rsidR="00467ED0">
        <w:t xml:space="preserve">, </w:t>
      </w:r>
      <w:r w:rsidR="00AB17B5">
        <w:t>handling</w:t>
      </w:r>
      <w:r w:rsidR="00F515E8">
        <w:t xml:space="preserve"> </w:t>
      </w:r>
      <w:r w:rsidR="00467ED0">
        <w:t xml:space="preserve">and additional features </w:t>
      </w:r>
      <w:r w:rsidR="00F515E8">
        <w:t>of these solutions suggest that security is still an issue and may be the next significant improvement. Along with this new combined solutions similar to the document-graph mixed solution OrientDB utilizes could be the next step in NoSQL. Performance evaluations</w:t>
      </w:r>
      <w:r w:rsidR="00467ED0">
        <w:t xml:space="preserve"> ( regarding reads, writes, updates...)</w:t>
      </w:r>
      <w:r w:rsidR="00F515E8">
        <w:t xml:space="preserve"> indicate that improvements are always </w:t>
      </w:r>
      <w:r w:rsidR="00AB17B5">
        <w:t xml:space="preserve">needed and welcomed but are at a level that is satisfying for most needs. This means that the choice of the database system that is going to be used in an application shouldn't be done from a performance perspective, but from a more general and data type oriented perspective along with evaluating the ecosystem that the main solution is a part of. </w:t>
      </w:r>
      <w:r w:rsidR="00467ED0">
        <w:t xml:space="preserve">More significant improvements could come in the area of data processing and analyzing. The Apache Hadoop ecosystem of open source projects is currently the most fertile ground for improvements in this area. </w:t>
      </w:r>
    </w:p>
    <w:p w:rsidR="00982198" w:rsidRPr="009839D4" w:rsidRDefault="00982198" w:rsidP="007738CA">
      <w:pPr>
        <w:pStyle w:val="Naslov2"/>
      </w:pPr>
      <w:bookmarkStart w:id="38" w:name="_Ref411957522"/>
      <w:bookmarkStart w:id="39" w:name="_Ref411957533"/>
      <w:bookmarkStart w:id="40" w:name="_Toc419991694"/>
      <w:r w:rsidRPr="009839D4">
        <w:t>Acces</w:t>
      </w:r>
      <w:r w:rsidR="009A4826" w:rsidRPr="009839D4">
        <w:t>s Control</w:t>
      </w:r>
      <w:bookmarkEnd w:id="38"/>
      <w:bookmarkEnd w:id="39"/>
      <w:bookmarkEnd w:id="40"/>
    </w:p>
    <w:p w:rsidR="00982198" w:rsidRDefault="0077217F" w:rsidP="00982198">
      <w:r>
        <w:tab/>
        <w:t xml:space="preserve">Access Control is a general term that can be described as a way of securely granting, limiting or denying access to resources therefore protecting the resources from potentially malicious parties. </w:t>
      </w:r>
      <w:r w:rsidR="0009424A">
        <w:t>In this section,</w:t>
      </w:r>
      <w:r w:rsidR="00FB7760">
        <w:t xml:space="preserve"> a few of the most significant methodologies of enforcing access control will be describe, a general overview, comparison and evaluation will be given and some available solutions will be explored and evaluated. </w:t>
      </w:r>
    </w:p>
    <w:p w:rsidR="00BF45AB" w:rsidRPr="009839D4" w:rsidRDefault="00BF45AB" w:rsidP="00BF45AB">
      <w:pPr>
        <w:pStyle w:val="Naslov3"/>
        <w:rPr>
          <w:lang w:val="en-GB"/>
        </w:rPr>
      </w:pPr>
      <w:bookmarkStart w:id="41" w:name="_Toc419991695"/>
      <w:r w:rsidRPr="009839D4">
        <w:rPr>
          <w:lang w:val="en-GB"/>
        </w:rPr>
        <w:t>Types of access control</w:t>
      </w:r>
      <w:bookmarkEnd w:id="41"/>
    </w:p>
    <w:p w:rsidR="00BF45AB" w:rsidRDefault="0029165F" w:rsidP="00BF45AB">
      <w:r>
        <w:tab/>
        <w:t xml:space="preserve">In this section a few of the most important and significant types of access control will be described and evaluated. </w:t>
      </w:r>
    </w:p>
    <w:p w:rsidR="00E944CC" w:rsidRDefault="00E944CC" w:rsidP="00E944CC">
      <w:pPr>
        <w:pStyle w:val="Podnaslov"/>
      </w:pPr>
      <w:r>
        <w:t>DAC</w:t>
      </w:r>
      <w:r w:rsidR="003459D4">
        <w:t xml:space="preserve"> and MAC</w:t>
      </w:r>
    </w:p>
    <w:p w:rsidR="00EF5E42" w:rsidRDefault="0029165F" w:rsidP="003459D4">
      <w:r>
        <w:tab/>
        <w:t>DAC (Discretionary Access C</w:t>
      </w:r>
      <w:r w:rsidRPr="0029165F">
        <w:t>ontrol</w:t>
      </w:r>
      <w:r>
        <w:t>)</w:t>
      </w:r>
      <w:r w:rsidR="005F378B">
        <w:t xml:space="preserve"> is </w:t>
      </w:r>
      <w:r w:rsidR="00D30724">
        <w:t>a type of access contro</w:t>
      </w:r>
      <w:r w:rsidR="00231CE4">
        <w:t>l</w:t>
      </w:r>
      <w:r w:rsidR="00BE1777">
        <w:t xml:space="preserve"> that enforces a evaluation criteria (or policy) that mainly restricts access to the resource owner or group and all control over that resource including passing access to other subjects, and is commonly done automatically or i</w:t>
      </w:r>
      <w:r w:rsidR="003459D4">
        <w:t>ndirectly.</w:t>
      </w:r>
      <w:r w:rsidR="00772319">
        <w:t xml:space="preserve"> The users/resource owners have control over the access to the resource.</w:t>
      </w:r>
      <w:r w:rsidR="003459D4">
        <w:t xml:space="preserve"> An example would be in operating systems. Users that create files have ownership over them and can limit access to themselves or allow access to other users</w:t>
      </w:r>
      <w:r w:rsidR="00772319">
        <w:t>.</w:t>
      </w:r>
      <w:r w:rsidR="003459D4">
        <w:t xml:space="preserve"> DAC is often compared to the MAC (Mandatory Access C</w:t>
      </w:r>
      <w:r w:rsidR="003459D4" w:rsidRPr="0029165F">
        <w:t>ontrol</w:t>
      </w:r>
      <w:r w:rsidR="003459D4">
        <w:t>)</w:t>
      </w:r>
      <w:r w:rsidR="00EF5E42">
        <w:t xml:space="preserve">. </w:t>
      </w:r>
    </w:p>
    <w:p w:rsidR="00E944CC" w:rsidRPr="009839D4" w:rsidRDefault="00EF5E42" w:rsidP="001F21CE">
      <w:r>
        <w:tab/>
      </w:r>
      <w:r w:rsidR="001F21CE">
        <w:t>MAC is a type of access control where a external entity like an administrator decides on giving or denying access to resources</w:t>
      </w:r>
      <w:r w:rsidR="00772319">
        <w:t xml:space="preserve">. A example would be database management systems. They allow access to resources depending on the permissions users have. The system administrator has the ownership over all resources. </w:t>
      </w:r>
    </w:p>
    <w:p w:rsidR="00BF45AB" w:rsidRPr="009839D4" w:rsidRDefault="00BF45AB" w:rsidP="00BF45AB">
      <w:pPr>
        <w:pStyle w:val="Podnaslov"/>
      </w:pPr>
      <w:r w:rsidRPr="009839D4">
        <w:t>IBAC</w:t>
      </w:r>
    </w:p>
    <w:p w:rsidR="00BF45AB" w:rsidRPr="009839D4" w:rsidRDefault="0029165F" w:rsidP="00BF45AB">
      <w:r>
        <w:tab/>
        <w:t>IBAC (Identity Based Access Control)</w:t>
      </w:r>
      <w:r w:rsidR="00C42579">
        <w:t xml:space="preserve"> is based on giving access to a resource depending on a users identity. Implementations often become RBAC because identities are grouped and the groups can also be </w:t>
      </w:r>
      <w:r w:rsidR="00C42579">
        <w:lastRenderedPageBreak/>
        <w:t xml:space="preserve">grouped as roles. </w:t>
      </w:r>
      <w:r w:rsidR="00EC74FB">
        <w:t xml:space="preserve">An example of true IBAC are </w:t>
      </w:r>
      <w:r w:rsidR="00A709C1">
        <w:t>simple</w:t>
      </w:r>
      <w:r w:rsidR="00A26E3A">
        <w:t xml:space="preserve"> username and password based</w:t>
      </w:r>
      <w:r w:rsidR="00A709C1">
        <w:t xml:space="preserve"> </w:t>
      </w:r>
      <w:r w:rsidR="00EC74FB" w:rsidRPr="00EC74FB">
        <w:t xml:space="preserve">authentication </w:t>
      </w:r>
      <w:r w:rsidR="00EC74FB">
        <w:t>systems</w:t>
      </w:r>
      <w:r w:rsidR="007B3AAD">
        <w:t xml:space="preserve"> such as signing up and logging into </w:t>
      </w:r>
      <w:r w:rsidR="00A26E3A">
        <w:t>accounts on websites</w:t>
      </w:r>
      <w:r w:rsidR="00EC74FB">
        <w:t xml:space="preserve">. </w:t>
      </w:r>
      <w:r w:rsidR="00C45B70">
        <w:t xml:space="preserve">IBAC is simple to implement but has limited applications because of limited flexibility regarding modifying access to resources for a number of users. Most adequate implementations would be as mentioned before, password (or authentication card, fingerprint...) based authentication systems that limit access to a resource which could be a account, secure room, etc. </w:t>
      </w:r>
    </w:p>
    <w:p w:rsidR="00BF45AB" w:rsidRPr="009839D4" w:rsidRDefault="00BF45AB" w:rsidP="00BF45AB">
      <w:pPr>
        <w:pStyle w:val="Podnaslov"/>
      </w:pPr>
      <w:r w:rsidRPr="009839D4">
        <w:t>RBAC</w:t>
      </w:r>
    </w:p>
    <w:p w:rsidR="00E2783E" w:rsidRPr="009839D4" w:rsidRDefault="0029165F" w:rsidP="00BF45AB">
      <w:r>
        <w:tab/>
        <w:t xml:space="preserve">RBAC (Role Based Access Control) is </w:t>
      </w:r>
      <w:r w:rsidR="000C5D0C">
        <w:t xml:space="preserve">an access control system where users are assigned to groups or roles which have access to resources. An administration entity </w:t>
      </w:r>
      <w:r w:rsidR="00D81A6D">
        <w:t>has power over changing access policies for resources</w:t>
      </w:r>
      <w:r w:rsidR="000C5D0C">
        <w:t>.</w:t>
      </w:r>
      <w:r w:rsidR="00D81A6D">
        <w:t xml:space="preserve"> This solution is one of the most popular because of the simplicity of implementation, intuitive way of working, good flexibility and intuitive administration. Different roles have different authority levels or different areas of authority. Depending on the implementation, the roles can be organized in a hierarchy tree or a simple independent list of roles or groups. Almost every website system has a RBAC system implemented limiting access to information, changing and adding data, etc.</w:t>
      </w:r>
      <w:r w:rsidR="00E2783E">
        <w:t xml:space="preserve"> Users are typically divided into groups with different levels of access depending on the type of user (buyer, seller, visitor...) and administrators are divided into different levels and areas for efficient maintaining of the system. A p</w:t>
      </w:r>
      <w:r w:rsidR="00D81A6D">
        <w:t>roblem that occurs with this kind of system is that a large number of roles create a hard system to administer and maintain. An administrator needs to have deep understanding of each role and dependencies on other roles to su</w:t>
      </w:r>
      <w:r w:rsidR="00E2783E">
        <w:t xml:space="preserve">ccessfully maintain the system. </w:t>
      </w:r>
    </w:p>
    <w:p w:rsidR="00BF45AB" w:rsidRPr="009839D4" w:rsidRDefault="00BF45AB" w:rsidP="00BF45AB">
      <w:pPr>
        <w:pStyle w:val="Podnaslov"/>
      </w:pPr>
      <w:r w:rsidRPr="009839D4">
        <w:t>ABAC</w:t>
      </w:r>
    </w:p>
    <w:p w:rsidR="00291394" w:rsidRDefault="0029165F" w:rsidP="00BF45AB">
      <w:r>
        <w:tab/>
        <w:t>ABAC (Attribute Based Access Control)</w:t>
      </w:r>
      <w:r w:rsidR="00E2783E">
        <w:t xml:space="preserve"> </w:t>
      </w:r>
      <w:r w:rsidR="00C874AE">
        <w:t xml:space="preserve">is a type of access control that evaluates attributes to decide if a user </w:t>
      </w:r>
      <w:r w:rsidR="00A83A0C">
        <w:t xml:space="preserve">has access to a resource. Attributes are typically divided into three categories: </w:t>
      </w:r>
    </w:p>
    <w:p w:rsidR="00291394" w:rsidRDefault="00291394" w:rsidP="00827436">
      <w:pPr>
        <w:pStyle w:val="Odlomakpopisa"/>
        <w:numPr>
          <w:ilvl w:val="0"/>
          <w:numId w:val="17"/>
        </w:numPr>
      </w:pPr>
      <w:r>
        <w:t>subject - user attributes (</w:t>
      </w:r>
      <w:r w:rsidR="00A3616A">
        <w:t xml:space="preserve">examples: </w:t>
      </w:r>
      <w:r>
        <w:t>age, postal code, IP address...)</w:t>
      </w:r>
    </w:p>
    <w:p w:rsidR="00291394" w:rsidRDefault="00291394" w:rsidP="00827436">
      <w:pPr>
        <w:pStyle w:val="Odlomakpopisa"/>
        <w:numPr>
          <w:ilvl w:val="0"/>
          <w:numId w:val="17"/>
        </w:numPr>
      </w:pPr>
      <w:r>
        <w:t>object - resource attributes (</w:t>
      </w:r>
      <w:r w:rsidR="00A3616A">
        <w:t xml:space="preserve">examples: </w:t>
      </w:r>
      <w:r>
        <w:t>type, value, age...)</w:t>
      </w:r>
    </w:p>
    <w:p w:rsidR="00291394" w:rsidRDefault="00291394" w:rsidP="00827436">
      <w:pPr>
        <w:pStyle w:val="Odlomakpopisa"/>
        <w:numPr>
          <w:ilvl w:val="0"/>
          <w:numId w:val="17"/>
        </w:numPr>
      </w:pPr>
      <w:r>
        <w:t>environment</w:t>
      </w:r>
      <w:r w:rsidR="00A83A0C">
        <w:t xml:space="preserve"> </w:t>
      </w:r>
      <w:r>
        <w:t>(</w:t>
      </w:r>
      <w:r w:rsidR="00A3616A">
        <w:t xml:space="preserve">examples: </w:t>
      </w:r>
      <w:r>
        <w:t>day of the week, hour of the day...)</w:t>
      </w:r>
    </w:p>
    <w:p w:rsidR="001561EA" w:rsidRPr="009839D4" w:rsidRDefault="00AD78BA" w:rsidP="001561EA">
      <w:r>
        <w:t xml:space="preserve">Policies contain condition and after comparing these attributes against policies the access to a resource is granted or denied. RBAC can be viewed as a subset of ABAC simply by evaluating everything based on one attribute that contains a users role. ABAC is therefore more complex than RBAC and IBAC and is typically more difficult to implement. Another issue is that the policies that contain the conditions is not as intuitive and RBAC and therefore more complex for an administrator to understand. The maintaining of large RBAC systems usually require a large amount of "hands on" modifications and monitoring or a very complex and well built system to change roles automatically. If some attributes of </w:t>
      </w:r>
      <w:r w:rsidR="006C0EC3">
        <w:t xml:space="preserve">a user change or environmental conditions change, a pure RBAC system is not flexible to change automatically. Although ABAC can be more complex to build the benefit is that is much more flexible than RBAC. ABAC policies can specifically define which actions are allowed on which resources depending on the users, resources and environmental attributes. </w:t>
      </w:r>
      <w:r w:rsidR="008C3580">
        <w:t>For instance</w:t>
      </w:r>
      <w:r w:rsidR="00AC200E">
        <w:t>,</w:t>
      </w:r>
      <w:r w:rsidR="008C3580">
        <w:t xml:space="preserve"> if a user becomes older than the legal age limit they can automatically </w:t>
      </w:r>
      <w:r w:rsidR="00AC200E">
        <w:t xml:space="preserve">have </w:t>
      </w:r>
      <w:r w:rsidR="00AC200E">
        <w:lastRenderedPageBreak/>
        <w:t xml:space="preserve">additional access granted without changing the users role. Subjects can also have a role attribute and mainly function as a RBAC system and have policies with attributes as additional access control options that can be put in place just by adding a policy. </w:t>
      </w:r>
      <w:r w:rsidR="001561EA">
        <w:t xml:space="preserve">ABAC has its place in systems that require a long term solution, complex policies and low maintenance over the policies. </w:t>
      </w:r>
    </w:p>
    <w:p w:rsidR="007A1D90" w:rsidRPr="007A1D90" w:rsidRDefault="001561EA" w:rsidP="007578A8">
      <w:pPr>
        <w:pStyle w:val="Naslov3"/>
        <w:rPr>
          <w:lang w:val="en-GB"/>
        </w:rPr>
      </w:pPr>
      <w:bookmarkStart w:id="42" w:name="_Toc419991696"/>
      <w:r>
        <w:rPr>
          <w:lang w:val="en-GB"/>
        </w:rPr>
        <w:t xml:space="preserve">OASIS, </w:t>
      </w:r>
      <w:r w:rsidR="00714153" w:rsidRPr="009839D4">
        <w:rPr>
          <w:lang w:val="en-GB"/>
        </w:rPr>
        <w:t>XACML</w:t>
      </w:r>
      <w:r w:rsidR="00BF45AB" w:rsidRPr="009839D4">
        <w:rPr>
          <w:lang w:val="en-GB"/>
        </w:rPr>
        <w:t xml:space="preserve"> and JSON</w:t>
      </w:r>
      <w:bookmarkEnd w:id="42"/>
    </w:p>
    <w:p w:rsidR="007A1D90" w:rsidRDefault="007A1D90" w:rsidP="007A1D90">
      <w:r>
        <w:tab/>
      </w:r>
      <w:r w:rsidR="00E77385">
        <w:t>XML (Extensible Markup Language) is a markup language that is used to format data in such a way that it can be readable by both humans and machines. It is defined by a set of rules for encoding  documents by the W3C's XML 1.0 Specification.</w:t>
      </w:r>
      <w:r w:rsidR="00AE6280">
        <w:t xml:space="preserve"> Although the focus of XML's design is on documents, it can be and is used for storing various kinds of structured data</w:t>
      </w:r>
      <w:sdt>
        <w:sdtPr>
          <w:id w:val="593676610"/>
          <w:citation/>
        </w:sdtPr>
        <w:sdtContent>
          <w:r w:rsidR="00DE49AA">
            <w:fldChar w:fldCharType="begin"/>
          </w:r>
          <w:r>
            <w:rPr>
              <w:lang w:val="hr-HR"/>
            </w:rPr>
            <w:instrText xml:space="preserve"> CITATION XML151 \l 1050 </w:instrText>
          </w:r>
          <w:r w:rsidR="00DE49AA">
            <w:fldChar w:fldCharType="separate"/>
          </w:r>
          <w:r w:rsidR="00C2381A">
            <w:rPr>
              <w:noProof/>
              <w:lang w:val="hr-HR"/>
            </w:rPr>
            <w:t xml:space="preserve"> </w:t>
          </w:r>
          <w:r w:rsidR="00C2381A" w:rsidRPr="00C2381A">
            <w:rPr>
              <w:noProof/>
              <w:lang w:val="hr-HR"/>
            </w:rPr>
            <w:t>[36]</w:t>
          </w:r>
          <w:r w:rsidR="00DE49AA">
            <w:fldChar w:fldCharType="end"/>
          </w:r>
        </w:sdtContent>
      </w:sdt>
      <w:r w:rsidR="00AE6280">
        <w:t>.</w:t>
      </w:r>
    </w:p>
    <w:p w:rsidR="007A1D90" w:rsidRDefault="007A1D90" w:rsidP="00AE6280">
      <w:r>
        <w:tab/>
        <w:t xml:space="preserve">JSON (JavaScript Object Notation) is a lightweight data-interchange format. </w:t>
      </w:r>
      <w:r w:rsidR="00AE6280">
        <w:t>Same as XML i</w:t>
      </w:r>
      <w:r>
        <w:t xml:space="preserve">t is </w:t>
      </w:r>
      <w:r w:rsidR="00AE6280">
        <w:t>readable by both humans and machines.</w:t>
      </w:r>
      <w:r>
        <w:t xml:space="preserve"> </w:t>
      </w:r>
      <w:r w:rsidR="00AE6280">
        <w:t>Although it was built around</w:t>
      </w:r>
      <w:r>
        <w:t xml:space="preserve"> JavaScript</w:t>
      </w:r>
      <w:r w:rsidR="00AE6280">
        <w:t xml:space="preserve"> i</w:t>
      </w:r>
      <w:r>
        <w:t>t is completely language independent</w:t>
      </w:r>
      <w:r w:rsidR="00AE6280">
        <w:t xml:space="preserve"> it is ideal for mapping information stored in objects (on object oriented languages) or structures and therefore is best suited for exchanging data between languages </w:t>
      </w:r>
      <w:sdt>
        <w:sdtPr>
          <w:id w:val="593676609"/>
          <w:citation/>
        </w:sdtPr>
        <w:sdtContent>
          <w:r w:rsidR="00DE49AA">
            <w:fldChar w:fldCharType="begin"/>
          </w:r>
          <w:r>
            <w:rPr>
              <w:lang w:val="hr-HR"/>
            </w:rPr>
            <w:instrText xml:space="preserve"> CITATION JSO15 \l 1050 </w:instrText>
          </w:r>
          <w:r w:rsidR="00DE49AA">
            <w:fldChar w:fldCharType="separate"/>
          </w:r>
          <w:r w:rsidR="00C2381A" w:rsidRPr="00C2381A">
            <w:rPr>
              <w:noProof/>
              <w:lang w:val="hr-HR"/>
            </w:rPr>
            <w:t>[37]</w:t>
          </w:r>
          <w:r w:rsidR="00DE49AA">
            <w:fldChar w:fldCharType="end"/>
          </w:r>
        </w:sdtContent>
      </w:sdt>
      <w:r w:rsidR="00AE6280">
        <w:t>.</w:t>
      </w:r>
    </w:p>
    <w:p w:rsidR="00AE6280" w:rsidRDefault="00AE6280" w:rsidP="007A1D90">
      <w:r>
        <w:tab/>
        <w:t>OASIS is a non-profit consortium produces open standards in the areas of security, IoT, cloud computing, energy, content technologies, emergency management, and other areas. It has more than 5,000 participants representing over 600 organizations and individual members in more than 65 countries. The goal of OASIS is to provide standards which offer efficient and open solutions for common problems the areas mentioned before, drive development and building of standardized open source solutions that can easily be used by many, therefore accelerating innovation and development in general</w:t>
      </w:r>
      <w:r w:rsidR="007A1D90">
        <w:t xml:space="preserve"> </w:t>
      </w:r>
      <w:sdt>
        <w:sdtPr>
          <w:id w:val="593676608"/>
          <w:citation/>
        </w:sdtPr>
        <w:sdtContent>
          <w:r w:rsidR="00DE49AA">
            <w:fldChar w:fldCharType="begin"/>
          </w:r>
          <w:r w:rsidR="007A1D90">
            <w:rPr>
              <w:lang w:val="hr-HR"/>
            </w:rPr>
            <w:instrText xml:space="preserve"> CITATION OAS15 \l 1050 </w:instrText>
          </w:r>
          <w:r w:rsidR="00DE49AA">
            <w:fldChar w:fldCharType="separate"/>
          </w:r>
          <w:r w:rsidR="00C2381A" w:rsidRPr="00C2381A">
            <w:rPr>
              <w:noProof/>
              <w:lang w:val="hr-HR"/>
            </w:rPr>
            <w:t>[38]</w:t>
          </w:r>
          <w:r w:rsidR="00DE49AA">
            <w:fldChar w:fldCharType="end"/>
          </w:r>
        </w:sdtContent>
      </w:sdt>
      <w:r>
        <w:t>.</w:t>
      </w:r>
    </w:p>
    <w:p w:rsidR="004842EF" w:rsidRDefault="00E77385" w:rsidP="00982198">
      <w:pPr>
        <w:rPr>
          <w:sz w:val="18"/>
          <w:szCs w:val="18"/>
        </w:rPr>
      </w:pPr>
      <w:r>
        <w:tab/>
      </w:r>
      <w:r w:rsidR="007A1D90">
        <w:t xml:space="preserve">XACML </w:t>
      </w:r>
      <w:r w:rsidR="00AE6280">
        <w:t>(</w:t>
      </w:r>
      <w:r w:rsidR="007A1D90">
        <w:t>eXtensible Access Control Markup Language</w:t>
      </w:r>
      <w:r w:rsidR="00AE6280">
        <w:t>)</w:t>
      </w:r>
      <w:r w:rsidR="007A1D90">
        <w:t xml:space="preserve"> </w:t>
      </w:r>
      <w:r w:rsidR="00AE6280">
        <w:t xml:space="preserve">is a declarative access control policy language implemented in XML created by OASIS. It defines a way to evaluate requests for resources according to rules defined in policies. Put simply it is a taught out and standardized solution for implementing access control in software applications. It provides common ground regarding terminology and workflow between multiple vendors building implementations of access control using XACML and interoperability between the implementations. It is primarily based on ABAC but can also implement RBAC as RBAC can logically be viewed as a subset of ABAC as explained earlier in this document </w:t>
      </w:r>
      <w:sdt>
        <w:sdtPr>
          <w:id w:val="593676611"/>
          <w:citation/>
        </w:sdtPr>
        <w:sdtContent>
          <w:r w:rsidR="00DE49AA">
            <w:fldChar w:fldCharType="begin"/>
          </w:r>
          <w:r w:rsidR="007A1D90">
            <w:rPr>
              <w:lang w:val="hr-HR"/>
            </w:rPr>
            <w:instrText xml:space="preserve"> CITATION eXt13 \l 1050 </w:instrText>
          </w:r>
          <w:r w:rsidR="00DE49AA">
            <w:fldChar w:fldCharType="separate"/>
          </w:r>
          <w:r w:rsidR="00C2381A" w:rsidRPr="00C2381A">
            <w:rPr>
              <w:noProof/>
              <w:lang w:val="hr-HR"/>
            </w:rPr>
            <w:t>[39]</w:t>
          </w:r>
          <w:r w:rsidR="00DE49AA">
            <w:fldChar w:fldCharType="end"/>
          </w:r>
        </w:sdtContent>
      </w:sdt>
      <w:sdt>
        <w:sdtPr>
          <w:id w:val="593676612"/>
          <w:citation/>
        </w:sdtPr>
        <w:sdtContent>
          <w:r w:rsidR="00DE49AA">
            <w:fldChar w:fldCharType="begin"/>
          </w:r>
          <w:r w:rsidR="007A1D90">
            <w:rPr>
              <w:lang w:val="hr-HR"/>
            </w:rPr>
            <w:instrText xml:space="preserve"> CITATION XAC15 \l 1050 </w:instrText>
          </w:r>
          <w:r w:rsidR="00DE49AA">
            <w:fldChar w:fldCharType="separate"/>
          </w:r>
          <w:r w:rsidR="00C2381A">
            <w:rPr>
              <w:noProof/>
              <w:lang w:val="hr-HR"/>
            </w:rPr>
            <w:t xml:space="preserve"> </w:t>
          </w:r>
          <w:r w:rsidR="00C2381A" w:rsidRPr="00C2381A">
            <w:rPr>
              <w:noProof/>
              <w:lang w:val="hr-HR"/>
            </w:rPr>
            <w:t>[40]</w:t>
          </w:r>
          <w:r w:rsidR="00DE49AA">
            <w:fldChar w:fldCharType="end"/>
          </w:r>
        </w:sdtContent>
      </w:sdt>
      <w:r w:rsidR="00AE6280">
        <w:t xml:space="preserve">. Along with the XML version there is also a profile utilizing JSON. That profile utilizes the latest 3.0 version of XACML and as stated in the official document of the JSON profile </w:t>
      </w:r>
      <w:sdt>
        <w:sdtPr>
          <w:id w:val="593676613"/>
          <w:citation/>
        </w:sdtPr>
        <w:sdtContent>
          <w:r w:rsidR="00DE49AA">
            <w:fldChar w:fldCharType="begin"/>
          </w:r>
          <w:r w:rsidR="00AE6280">
            <w:rPr>
              <w:lang w:val="hr-HR"/>
            </w:rPr>
            <w:instrText xml:space="preserve"> CITATION JSO14 \l 1050 </w:instrText>
          </w:r>
          <w:r w:rsidR="00DE49AA">
            <w:fldChar w:fldCharType="separate"/>
          </w:r>
          <w:r w:rsidR="00C2381A" w:rsidRPr="00C2381A">
            <w:rPr>
              <w:noProof/>
              <w:lang w:val="hr-HR"/>
            </w:rPr>
            <w:t>[41]</w:t>
          </w:r>
          <w:r w:rsidR="00DE49AA">
            <w:fldChar w:fldCharType="end"/>
          </w:r>
        </w:sdtContent>
      </w:sdt>
      <w:r w:rsidR="00AE6280">
        <w:t xml:space="preserve"> is equivalent to the standard XML. Requests and responses can be translated in either direction (and back) without loss of information and equivalent requests result in equivalent responses.</w:t>
      </w:r>
    </w:p>
    <w:p w:rsidR="004842EF" w:rsidRPr="004842EF" w:rsidRDefault="004842EF" w:rsidP="00982198">
      <w:pPr>
        <w:rPr>
          <w:sz w:val="18"/>
          <w:szCs w:val="18"/>
        </w:rPr>
      </w:pPr>
    </w:p>
    <w:p w:rsidR="004842EF" w:rsidRDefault="004842EF">
      <w:pPr>
        <w:spacing w:after="0" w:line="240" w:lineRule="auto"/>
        <w:jc w:val="left"/>
        <w:rPr>
          <w:rFonts w:ascii="Consolas" w:hAnsi="Consolas" w:cs="Consolas"/>
          <w:color w:val="008080"/>
          <w:sz w:val="18"/>
          <w:szCs w:val="18"/>
          <w:lang w:val="hr-HR"/>
        </w:rPr>
      </w:pPr>
      <w:r>
        <w:rPr>
          <w:rFonts w:ascii="Consolas" w:hAnsi="Consolas" w:cs="Consolas"/>
          <w:color w:val="008080"/>
          <w:sz w:val="18"/>
          <w:szCs w:val="18"/>
          <w:lang w:val="hr-HR"/>
        </w:rPr>
        <w:br w:type="page"/>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lastRenderedPageBreak/>
        <w:t>&lt;?</w:t>
      </w:r>
      <w:proofErr w:type="spellStart"/>
      <w:r w:rsidRPr="004842EF">
        <w:rPr>
          <w:rFonts w:ascii="Consolas" w:hAnsi="Consolas" w:cs="Consolas"/>
          <w:color w:val="3F7F7F"/>
          <w:sz w:val="18"/>
          <w:szCs w:val="18"/>
          <w:lang w:val="hr-HR"/>
        </w:rPr>
        <w:t>xml</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version</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"1.0"</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encoding</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"UTF-8"</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standalone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yes</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Policy</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xmlns</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:3.0:</w:t>
      </w:r>
      <w:proofErr w:type="spellStart"/>
      <w:r w:rsidRPr="004842EF">
        <w:rPr>
          <w:rFonts w:ascii="Consolas" w:hAnsi="Consolas" w:cs="Consolas"/>
          <w:i/>
          <w:iCs/>
          <w:color w:val="2A00FF"/>
          <w:sz w:val="18"/>
          <w:szCs w:val="18"/>
          <w:lang w:val="hr-HR"/>
        </w:rPr>
        <w:t>core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wd</w:t>
      </w:r>
      <w:proofErr w:type="spellEnd"/>
      <w:r w:rsidRPr="004842EF">
        <w:rPr>
          <w:rFonts w:ascii="Consolas" w:hAnsi="Consolas" w:cs="Consolas"/>
          <w:i/>
          <w:iCs/>
          <w:color w:val="2A00FF"/>
          <w:sz w:val="18"/>
          <w:szCs w:val="18"/>
          <w:lang w:val="hr-HR"/>
        </w:rPr>
        <w:t>-17"</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PolicyId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:policy1"</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Version</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w:t>
      </w:r>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RuleCombiningAlgId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"urn:oasis:names:tc:xacml:1.0:rule-combining-algorithm:first-applicable"</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roofErr w:type="spellStart"/>
      <w:r w:rsidRPr="004842EF">
        <w:rPr>
          <w:rFonts w:ascii="Consolas" w:hAnsi="Consolas" w:cs="Consolas"/>
          <w:color w:val="000000"/>
          <w:sz w:val="18"/>
          <w:szCs w:val="18"/>
          <w:lang w:val="hr-HR"/>
        </w:rPr>
        <w:t>Policy</w:t>
      </w:r>
      <w:proofErr w:type="spellEnd"/>
      <w:r w:rsidRPr="004842EF">
        <w:rPr>
          <w:rFonts w:ascii="Consolas" w:hAnsi="Consolas" w:cs="Consolas"/>
          <w:color w:val="000000"/>
          <w:sz w:val="18"/>
          <w:szCs w:val="18"/>
          <w:lang w:val="hr-HR"/>
        </w:rPr>
        <w:t xml:space="preserve"> for </w:t>
      </w:r>
      <w:proofErr w:type="spellStart"/>
      <w:r w:rsidRPr="004842EF">
        <w:rPr>
          <w:rFonts w:ascii="Consolas" w:hAnsi="Consolas" w:cs="Consolas"/>
          <w:color w:val="000000"/>
          <w:sz w:val="18"/>
          <w:szCs w:val="18"/>
          <w:lang w:val="hr-HR"/>
        </w:rPr>
        <w:t>driving</w:t>
      </w:r>
      <w:proofErr w:type="spellEnd"/>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AnyOf</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AllOf</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Match</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MatchId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function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string</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equal</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AttributeValue</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DataType</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"http://www.w3.org/2001/XMLSchema#string"</w:t>
      </w:r>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drive</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AttributeValue</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"urn:oasis:names:tc:xacml:3.0:attribute-category:action"</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action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id</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string</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true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Match</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AllOf</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AnyOf</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RuleId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w:t>
      </w:r>
      <w:proofErr w:type="spellEnd"/>
      <w:r w:rsidRPr="004842EF">
        <w:rPr>
          <w:rFonts w:ascii="Consolas" w:hAnsi="Consolas" w:cs="Consolas"/>
          <w:i/>
          <w:iCs/>
          <w:color w:val="2A00FF"/>
          <w:sz w:val="18"/>
          <w:szCs w:val="18"/>
          <w:lang w:val="hr-HR"/>
        </w:rPr>
        <w:t>_</w:t>
      </w:r>
      <w:proofErr w:type="spellStart"/>
      <w:r w:rsidRPr="004842EF">
        <w:rPr>
          <w:rFonts w:ascii="Consolas" w:hAnsi="Consolas" w:cs="Consolas"/>
          <w:i/>
          <w:iCs/>
          <w:color w:val="2A00FF"/>
          <w:sz w:val="18"/>
          <w:szCs w:val="18"/>
          <w:lang w:val="hr-HR"/>
        </w:rPr>
        <w:t>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:policy1:rule1"</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Effect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Permit</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PERMIT - </w:t>
      </w:r>
      <w:proofErr w:type="spellStart"/>
      <w:r w:rsidRPr="004842EF">
        <w:rPr>
          <w:rFonts w:ascii="Consolas" w:hAnsi="Consolas" w:cs="Consolas"/>
          <w:color w:val="000000"/>
          <w:sz w:val="18"/>
          <w:szCs w:val="18"/>
          <w:lang w:val="hr-HR"/>
        </w:rPr>
        <w:t>People</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over</w:t>
      </w:r>
      <w:proofErr w:type="spellEnd"/>
      <w:r w:rsidRPr="004842EF">
        <w:rPr>
          <w:rFonts w:ascii="Consolas" w:hAnsi="Consolas" w:cs="Consolas"/>
          <w:color w:val="000000"/>
          <w:sz w:val="18"/>
          <w:szCs w:val="18"/>
          <w:lang w:val="hr-HR"/>
        </w:rPr>
        <w:t xml:space="preserve"> 18 to </w:t>
      </w:r>
      <w:proofErr w:type="spellStart"/>
      <w:r w:rsidRPr="004842EF">
        <w:rPr>
          <w:rFonts w:ascii="Consolas" w:hAnsi="Consolas" w:cs="Consolas"/>
          <w:color w:val="000000"/>
          <w:sz w:val="18"/>
          <w:szCs w:val="18"/>
          <w:lang w:val="hr-HR"/>
        </w:rPr>
        <w:t>drive</w:t>
      </w:r>
      <w:proofErr w:type="spellEnd"/>
      <w:r w:rsidRPr="004842EF">
        <w:rPr>
          <w:rFonts w:ascii="Consolas" w:hAnsi="Consolas" w:cs="Consolas"/>
          <w:color w:val="000000"/>
          <w:sz w:val="18"/>
          <w:szCs w:val="18"/>
          <w:lang w:val="hr-HR"/>
        </w:rPr>
        <w:t>.</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Condition</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VariableReference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VariableId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"13245612653148"</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Condition</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VariableDefinition</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VariableId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"13245612653148"</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"urn:oasis:names:tc:xacml:1.0:function:integer-greater-than-or-equal"</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roofErr w:type="spellStart"/>
      <w:r w:rsidRPr="004842EF">
        <w:rPr>
          <w:rFonts w:ascii="Consolas" w:hAnsi="Consolas" w:cs="Consolas"/>
          <w:color w:val="000000"/>
          <w:sz w:val="18"/>
          <w:szCs w:val="18"/>
          <w:lang w:val="hr-HR"/>
        </w:rPr>
        <w:t>The</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person</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accessing</w:t>
      </w:r>
      <w:proofErr w:type="spellEnd"/>
      <w:r w:rsidRPr="004842EF">
        <w:rPr>
          <w:rFonts w:ascii="Consolas" w:hAnsi="Consolas" w:cs="Consolas"/>
          <w:color w:val="000000"/>
          <w:sz w:val="18"/>
          <w:szCs w:val="18"/>
          <w:lang w:val="hr-HR"/>
        </w:rPr>
        <w:t xml:space="preserve"> is </w:t>
      </w:r>
      <w:proofErr w:type="spellStart"/>
      <w:r w:rsidRPr="004842EF">
        <w:rPr>
          <w:rFonts w:ascii="Consolas" w:hAnsi="Consolas" w:cs="Consolas"/>
          <w:color w:val="000000"/>
          <w:sz w:val="18"/>
          <w:szCs w:val="18"/>
          <w:lang w:val="hr-HR"/>
        </w:rPr>
        <w:t>over</w:t>
      </w:r>
      <w:proofErr w:type="spellEnd"/>
      <w:r w:rsidRPr="004842EF">
        <w:rPr>
          <w:rFonts w:ascii="Consolas" w:hAnsi="Consolas" w:cs="Consolas"/>
          <w:color w:val="000000"/>
          <w:sz w:val="18"/>
          <w:szCs w:val="18"/>
          <w:lang w:val="hr-HR"/>
        </w:rPr>
        <w:t xml:space="preserve"> 18 </w:t>
      </w:r>
      <w:proofErr w:type="spellStart"/>
      <w:r w:rsidRPr="004842EF">
        <w:rPr>
          <w:rFonts w:ascii="Consolas" w:hAnsi="Consolas" w:cs="Consolas"/>
          <w:color w:val="000000"/>
          <w:sz w:val="18"/>
          <w:szCs w:val="18"/>
          <w:lang w:val="hr-HR"/>
        </w:rPr>
        <w:t>years</w:t>
      </w:r>
      <w:proofErr w:type="spellEnd"/>
      <w:r w:rsidRPr="004842EF">
        <w:rPr>
          <w:rFonts w:ascii="Consolas" w:hAnsi="Consolas" w:cs="Consolas"/>
          <w:color w:val="000000"/>
          <w:sz w:val="18"/>
          <w:szCs w:val="18"/>
          <w:lang w:val="hr-HR"/>
        </w:rPr>
        <w:t xml:space="preserve"> old</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"urn:oasis:names:tc:xacml:1.0:function:integer-one-and-only"</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"urn:oasis:names:tc:xacml:1.0:subject-category:access-subject"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subject</w:t>
      </w:r>
      <w:proofErr w:type="spellEnd"/>
      <w:r w:rsidRPr="004842EF">
        <w:rPr>
          <w:rFonts w:ascii="Consolas" w:hAnsi="Consolas" w:cs="Consolas"/>
          <w:i/>
          <w:iCs/>
          <w:color w:val="2A00FF"/>
          <w:sz w:val="18"/>
          <w:szCs w:val="18"/>
          <w:lang w:val="hr-HR"/>
        </w:rPr>
        <w:t>:age"</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integer</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003B70DB">
        <w:rPr>
          <w:rFonts w:ascii="Consolas" w:hAnsi="Consolas" w:cs="Consolas"/>
          <w:i/>
          <w:iCs/>
          <w:color w:val="2A00FF"/>
          <w:sz w:val="18"/>
          <w:szCs w:val="18"/>
          <w:lang w:val="hr-HR"/>
        </w:rPr>
        <w:t>false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3F5FBF"/>
          <w:sz w:val="18"/>
          <w:szCs w:val="18"/>
          <w:lang w:val="hr-HR"/>
        </w:rPr>
        <w:t xml:space="preserve">&lt;!-- </w:t>
      </w:r>
      <w:r w:rsidRPr="004842EF">
        <w:rPr>
          <w:rFonts w:ascii="Consolas" w:hAnsi="Consolas" w:cs="Consolas"/>
          <w:color w:val="3F5FBF"/>
          <w:sz w:val="18"/>
          <w:szCs w:val="18"/>
          <w:lang w:val="hr-HR"/>
        </w:rPr>
        <w:tab/>
      </w:r>
      <w:r w:rsidRPr="004842EF">
        <w:rPr>
          <w:rFonts w:ascii="Consolas" w:hAnsi="Consolas" w:cs="Consolas"/>
          <w:color w:val="3F5FBF"/>
          <w:sz w:val="18"/>
          <w:szCs w:val="18"/>
          <w:lang w:val="hr-HR"/>
        </w:rPr>
        <w:tab/>
        <w:t>&lt;</w:t>
      </w:r>
      <w:proofErr w:type="spellStart"/>
      <w:r w:rsidRPr="004842EF">
        <w:rPr>
          <w:rFonts w:ascii="Consolas" w:hAnsi="Consolas" w:cs="Consolas"/>
          <w:color w:val="3F5FBF"/>
          <w:sz w:val="18"/>
          <w:szCs w:val="18"/>
          <w:lang w:val="hr-HR"/>
        </w:rPr>
        <w:t>AttributeValue</w:t>
      </w:r>
      <w:proofErr w:type="spellEnd"/>
      <w:r w:rsidRPr="004842EF">
        <w:rPr>
          <w:rFonts w:ascii="Consolas" w:hAnsi="Consolas" w:cs="Consolas"/>
          <w:color w:val="3F5FBF"/>
          <w:sz w:val="18"/>
          <w:szCs w:val="18"/>
          <w:lang w:val="hr-HR"/>
        </w:rPr>
        <w:t xml:space="preserve"> DataType="http://www.w3.org/2001/XMLSchema#integer"&gt;18&lt;/AttributeValue&gt; --&gt;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"urn:oasis:names:tc:xacml:1.0:function:integer-one-and-only"</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t xml:space="preserve">    </w:t>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"urn:oasis:names:tc:xacml:3.0:attribute-category:environment"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environment</w:t>
      </w:r>
      <w:proofErr w:type="spellEnd"/>
      <w:r w:rsidRPr="004842EF">
        <w:rPr>
          <w:rFonts w:ascii="Consolas" w:hAnsi="Consolas" w:cs="Consolas"/>
          <w:i/>
          <w:iCs/>
          <w:color w:val="2A00FF"/>
          <w:sz w:val="18"/>
          <w:szCs w:val="18"/>
          <w:lang w:val="hr-HR"/>
        </w:rPr>
        <w:t>:age-limit"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integer</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false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           </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VariableDefinition</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RuleId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policy</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rule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default</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Effect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Deny</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DENY - </w:t>
      </w:r>
      <w:proofErr w:type="spellStart"/>
      <w:r w:rsidRPr="004842EF">
        <w:rPr>
          <w:rFonts w:ascii="Consolas" w:hAnsi="Consolas" w:cs="Consolas"/>
          <w:color w:val="000000"/>
          <w:sz w:val="18"/>
          <w:szCs w:val="18"/>
          <w:lang w:val="hr-HR"/>
        </w:rPr>
        <w:t>default</w:t>
      </w:r>
      <w:proofErr w:type="spellEnd"/>
      <w:r w:rsidRPr="004842EF">
        <w:rPr>
          <w:rFonts w:ascii="Consolas" w:hAnsi="Consolas" w:cs="Consolas"/>
          <w:color w:val="000000"/>
          <w:sz w:val="18"/>
          <w:szCs w:val="18"/>
          <w:lang w:val="hr-HR"/>
        </w:rPr>
        <w:t>.</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4842EF"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color w:val="008080"/>
          <w:sz w:val="18"/>
          <w:szCs w:val="18"/>
          <w:lang w:val="hr-HR"/>
        </w:rPr>
        <w:t>&gt;</w:t>
      </w:r>
    </w:p>
    <w:p w:rsidR="009204D0" w:rsidRPr="004842EF" w:rsidRDefault="004842EF" w:rsidP="004842E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Policy</w:t>
      </w:r>
      <w:proofErr w:type="spellEnd"/>
      <w:r w:rsidRPr="004842EF">
        <w:rPr>
          <w:rFonts w:ascii="Consolas" w:hAnsi="Consolas" w:cs="Consolas"/>
          <w:color w:val="008080"/>
          <w:sz w:val="18"/>
          <w:szCs w:val="18"/>
          <w:lang w:val="hr-HR"/>
        </w:rPr>
        <w:t>&gt;</w:t>
      </w:r>
    </w:p>
    <w:p w:rsidR="004842EF" w:rsidRDefault="004842EF" w:rsidP="004842EF">
      <w:pPr>
        <w:pStyle w:val="Opisslike"/>
      </w:pPr>
      <w:bookmarkStart w:id="43" w:name="_Ref419730679"/>
      <w:bookmarkStart w:id="44" w:name="_Ref419730751"/>
      <w:bookmarkStart w:id="45" w:name="_Toc419987458"/>
      <w:r>
        <w:t xml:space="preserve">Figure </w:t>
      </w:r>
      <w:fldSimple w:instr=" SEQ Figure \* ARABIC ">
        <w:r w:rsidR="007E2454">
          <w:rPr>
            <w:noProof/>
          </w:rPr>
          <w:t>3</w:t>
        </w:r>
      </w:fldSimple>
      <w:bookmarkEnd w:id="44"/>
      <w:r>
        <w:t>. Example of a XACML policy</w:t>
      </w:r>
      <w:bookmarkEnd w:id="43"/>
      <w:bookmarkEnd w:id="45"/>
    </w:p>
    <w:p w:rsidR="00D85FC7" w:rsidRDefault="004842EF" w:rsidP="00982198">
      <w:r>
        <w:tab/>
        <w:t xml:space="preserve">In </w:t>
      </w:r>
      <w:r w:rsidR="00DE49AA">
        <w:fldChar w:fldCharType="begin"/>
      </w:r>
      <w:r>
        <w:instrText xml:space="preserve"> REF _Ref419730751 \h </w:instrText>
      </w:r>
      <w:r w:rsidR="00DE49AA">
        <w:fldChar w:fldCharType="separate"/>
      </w:r>
      <w:r>
        <w:t xml:space="preserve">Figure </w:t>
      </w:r>
      <w:r>
        <w:rPr>
          <w:noProof/>
        </w:rPr>
        <w:t>3</w:t>
      </w:r>
      <w:r w:rsidR="00DE49AA">
        <w:fldChar w:fldCharType="end"/>
      </w:r>
      <w:r>
        <w:t>. an example of a XACML policy can be viewed. Simply explained this policy manages access to the resource that is an action in this case and the action is "</w:t>
      </w:r>
      <w:proofErr w:type="spellStart"/>
      <w:r w:rsidRPr="004842EF">
        <w:rPr>
          <w:rFonts w:ascii="Consolas" w:hAnsi="Consolas" w:cs="Consolas"/>
          <w:color w:val="000000"/>
          <w:sz w:val="18"/>
          <w:szCs w:val="18"/>
          <w:lang w:val="hr-HR"/>
        </w:rPr>
        <w:t>drive</w:t>
      </w:r>
      <w:proofErr w:type="spellEnd"/>
      <w:r>
        <w:t xml:space="preserve">" therefore the target (defined in inside the </w:t>
      </w:r>
      <w:r w:rsidRPr="004842EF">
        <w:rPr>
          <w:rFonts w:ascii="Consolas" w:hAnsi="Consolas" w:cs="Consolas"/>
          <w:color w:val="3F7F7F"/>
          <w:sz w:val="18"/>
          <w:szCs w:val="18"/>
          <w:lang w:val="hr-HR"/>
        </w:rPr>
        <w:t>Target</w:t>
      </w:r>
      <w:r>
        <w:t>) are all requests that ask for access for the "</w:t>
      </w:r>
      <w:proofErr w:type="spellStart"/>
      <w:r w:rsidRPr="004842EF">
        <w:rPr>
          <w:rFonts w:ascii="Consolas" w:hAnsi="Consolas" w:cs="Consolas"/>
          <w:color w:val="000000"/>
          <w:sz w:val="18"/>
          <w:szCs w:val="18"/>
          <w:lang w:val="hr-HR"/>
        </w:rPr>
        <w:t>drive</w:t>
      </w:r>
      <w:proofErr w:type="spellEnd"/>
      <w:r>
        <w:t xml:space="preserve">" action. The policy </w:t>
      </w:r>
      <w:r w:rsidR="00D85FC7">
        <w:t>contains</w:t>
      </w:r>
      <w:r>
        <w:t xml:space="preserve"> a rule (stated in the </w:t>
      </w:r>
      <w:proofErr w:type="spellStart"/>
      <w:r w:rsidR="00D85FC7" w:rsidRPr="004842EF">
        <w:rPr>
          <w:rFonts w:ascii="Consolas" w:hAnsi="Consolas" w:cs="Consolas"/>
          <w:color w:val="3F7F7F"/>
          <w:sz w:val="18"/>
          <w:szCs w:val="18"/>
          <w:lang w:val="hr-HR"/>
        </w:rPr>
        <w:t>Rule</w:t>
      </w:r>
      <w:proofErr w:type="spellEnd"/>
      <w:r>
        <w:t xml:space="preserve">, </w:t>
      </w:r>
      <w:proofErr w:type="spellStart"/>
      <w:r w:rsidR="00D85FC7" w:rsidRPr="004842EF">
        <w:rPr>
          <w:rFonts w:ascii="Consolas" w:hAnsi="Consolas" w:cs="Consolas"/>
          <w:color w:val="3F7F7F"/>
          <w:sz w:val="18"/>
          <w:szCs w:val="18"/>
          <w:lang w:val="hr-HR"/>
        </w:rPr>
        <w:t>Condition</w:t>
      </w:r>
      <w:proofErr w:type="spellEnd"/>
      <w:r w:rsidR="00D85FC7">
        <w:t xml:space="preserve"> </w:t>
      </w:r>
      <w:r>
        <w:t xml:space="preserve">and </w:t>
      </w:r>
      <w:r w:rsidR="00D85FC7">
        <w:t xml:space="preserve">finally in the </w:t>
      </w:r>
      <w:proofErr w:type="spellStart"/>
      <w:r w:rsidR="00D85FC7" w:rsidRPr="004842EF">
        <w:rPr>
          <w:rFonts w:ascii="Consolas" w:hAnsi="Consolas" w:cs="Consolas"/>
          <w:color w:val="3F7F7F"/>
          <w:sz w:val="18"/>
          <w:szCs w:val="18"/>
          <w:lang w:val="hr-HR"/>
        </w:rPr>
        <w:t>VariableDefinition</w:t>
      </w:r>
      <w:proofErr w:type="spellEnd"/>
      <w:r w:rsidR="00D85FC7">
        <w:t xml:space="preserve"> with the </w:t>
      </w:r>
      <w:proofErr w:type="spellStart"/>
      <w:r w:rsidR="00D85FC7" w:rsidRPr="004842EF">
        <w:rPr>
          <w:rFonts w:ascii="Consolas" w:hAnsi="Consolas" w:cs="Consolas"/>
          <w:color w:val="7F007F"/>
          <w:sz w:val="18"/>
          <w:szCs w:val="18"/>
          <w:lang w:val="hr-HR"/>
        </w:rPr>
        <w:t>VariableId</w:t>
      </w:r>
      <w:proofErr w:type="spellEnd"/>
      <w:r w:rsidR="00D85FC7" w:rsidRPr="004842EF">
        <w:rPr>
          <w:rFonts w:ascii="Consolas" w:hAnsi="Consolas" w:cs="Consolas"/>
          <w:color w:val="000000"/>
          <w:sz w:val="18"/>
          <w:szCs w:val="18"/>
          <w:lang w:val="hr-HR"/>
        </w:rPr>
        <w:t>=</w:t>
      </w:r>
      <w:r w:rsidR="00D85FC7" w:rsidRPr="004842EF">
        <w:rPr>
          <w:rFonts w:ascii="Consolas" w:hAnsi="Consolas" w:cs="Consolas"/>
          <w:i/>
          <w:iCs/>
          <w:color w:val="2A00FF"/>
          <w:sz w:val="18"/>
          <w:szCs w:val="18"/>
          <w:lang w:val="hr-HR"/>
        </w:rPr>
        <w:t>"13245612653148"</w:t>
      </w:r>
      <w:r w:rsidR="00D85FC7">
        <w:rPr>
          <w:rFonts w:ascii="Consolas" w:hAnsi="Consolas" w:cs="Consolas"/>
          <w:i/>
          <w:iCs/>
          <w:color w:val="2A00FF"/>
          <w:sz w:val="18"/>
          <w:szCs w:val="18"/>
          <w:lang w:val="hr-HR"/>
        </w:rPr>
        <w:t xml:space="preserve"> </w:t>
      </w:r>
      <w:r w:rsidR="00D85FC7">
        <w:t>part</w:t>
      </w:r>
      <w:r>
        <w:t>) that</w:t>
      </w:r>
      <w:r w:rsidR="00D85FC7">
        <w:t xml:space="preserve"> states that if a subject's age </w:t>
      </w:r>
      <w:proofErr w:type="spellStart"/>
      <w:r w:rsidR="00D85FC7" w:rsidRPr="004842EF">
        <w:rPr>
          <w:rFonts w:ascii="Consolas" w:hAnsi="Consolas" w:cs="Consolas"/>
          <w:i/>
          <w:iCs/>
          <w:color w:val="2A00FF"/>
          <w:sz w:val="18"/>
          <w:szCs w:val="18"/>
          <w:lang w:val="hr-HR"/>
        </w:rPr>
        <w:t>subject</w:t>
      </w:r>
      <w:proofErr w:type="spellEnd"/>
      <w:r w:rsidR="00D85FC7" w:rsidRPr="004842EF">
        <w:rPr>
          <w:rFonts w:ascii="Consolas" w:hAnsi="Consolas" w:cs="Consolas"/>
          <w:i/>
          <w:iCs/>
          <w:color w:val="2A00FF"/>
          <w:sz w:val="18"/>
          <w:szCs w:val="18"/>
          <w:lang w:val="hr-HR"/>
        </w:rPr>
        <w:t>:age</w:t>
      </w:r>
      <w:r w:rsidR="00D85FC7">
        <w:t xml:space="preserve"> needs to be greater or </w:t>
      </w:r>
      <w:r w:rsidR="00D85FC7">
        <w:lastRenderedPageBreak/>
        <w:t xml:space="preserve">equal than the environmental variable </w:t>
      </w:r>
      <w:proofErr w:type="spellStart"/>
      <w:r w:rsidR="00D85FC7" w:rsidRPr="004842EF">
        <w:rPr>
          <w:rFonts w:ascii="Consolas" w:hAnsi="Consolas" w:cs="Consolas"/>
          <w:i/>
          <w:iCs/>
          <w:color w:val="2A00FF"/>
          <w:sz w:val="18"/>
          <w:szCs w:val="18"/>
          <w:lang w:val="hr-HR"/>
        </w:rPr>
        <w:t>environment</w:t>
      </w:r>
      <w:proofErr w:type="spellEnd"/>
      <w:r w:rsidR="00D85FC7">
        <w:rPr>
          <w:rFonts w:ascii="Consolas" w:hAnsi="Consolas" w:cs="Consolas"/>
          <w:i/>
          <w:iCs/>
          <w:color w:val="2A00FF"/>
          <w:sz w:val="18"/>
          <w:szCs w:val="18"/>
          <w:lang w:val="hr-HR"/>
        </w:rPr>
        <w:t>:</w:t>
      </w:r>
      <w:r w:rsidR="00D85FC7" w:rsidRPr="004842EF">
        <w:rPr>
          <w:rFonts w:ascii="Consolas" w:hAnsi="Consolas" w:cs="Consolas"/>
          <w:i/>
          <w:iCs/>
          <w:color w:val="2A00FF"/>
          <w:sz w:val="18"/>
          <w:szCs w:val="18"/>
          <w:lang w:val="hr-HR"/>
        </w:rPr>
        <w:t>age-limit</w:t>
      </w:r>
      <w:r w:rsidR="00D85FC7">
        <w:t xml:space="preserve">. The default result of the evaluation of this policy is </w:t>
      </w:r>
      <w:proofErr w:type="spellStart"/>
      <w:r w:rsidR="00D85FC7" w:rsidRPr="004842EF">
        <w:rPr>
          <w:rFonts w:ascii="Consolas" w:hAnsi="Consolas" w:cs="Consolas"/>
          <w:i/>
          <w:iCs/>
          <w:color w:val="2A00FF"/>
          <w:sz w:val="18"/>
          <w:szCs w:val="18"/>
          <w:lang w:val="hr-HR"/>
        </w:rPr>
        <w:t>Deny</w:t>
      </w:r>
      <w:proofErr w:type="spellEnd"/>
      <w:r w:rsidR="00D85FC7">
        <w:t xml:space="preserve"> and is allowed only if all of the conditions are met. </w:t>
      </w:r>
      <w:r w:rsidR="003B70DB">
        <w:t xml:space="preserve">The </w:t>
      </w:r>
      <w:proofErr w:type="spellStart"/>
      <w:r w:rsidR="003B70DB" w:rsidRPr="004842EF">
        <w:rPr>
          <w:rFonts w:ascii="Consolas" w:hAnsi="Consolas" w:cs="Consolas"/>
          <w:color w:val="7F007F"/>
          <w:sz w:val="18"/>
          <w:szCs w:val="18"/>
          <w:lang w:val="hr-HR"/>
        </w:rPr>
        <w:t>MustBePresent</w:t>
      </w:r>
      <w:proofErr w:type="spellEnd"/>
      <w:r w:rsidR="003B70DB" w:rsidRPr="004842EF">
        <w:rPr>
          <w:rFonts w:ascii="Consolas" w:hAnsi="Consolas" w:cs="Consolas"/>
          <w:color w:val="000000"/>
          <w:sz w:val="18"/>
          <w:szCs w:val="18"/>
          <w:lang w:val="hr-HR"/>
        </w:rPr>
        <w:t>=</w:t>
      </w:r>
      <w:r w:rsidR="003B70DB" w:rsidRPr="004842EF">
        <w:rPr>
          <w:rFonts w:ascii="Consolas" w:hAnsi="Consolas" w:cs="Consolas"/>
          <w:i/>
          <w:iCs/>
          <w:color w:val="2A00FF"/>
          <w:sz w:val="18"/>
          <w:szCs w:val="18"/>
          <w:lang w:val="hr-HR"/>
        </w:rPr>
        <w:t>"</w:t>
      </w:r>
      <w:proofErr w:type="spellStart"/>
      <w:r w:rsidR="003B70DB">
        <w:rPr>
          <w:rFonts w:ascii="Consolas" w:hAnsi="Consolas" w:cs="Consolas"/>
          <w:i/>
          <w:iCs/>
          <w:color w:val="2A00FF"/>
          <w:sz w:val="18"/>
          <w:szCs w:val="18"/>
          <w:lang w:val="hr-HR"/>
        </w:rPr>
        <w:t>false</w:t>
      </w:r>
      <w:proofErr w:type="spellEnd"/>
      <w:r w:rsidR="003B70DB" w:rsidRPr="004842EF">
        <w:rPr>
          <w:rFonts w:ascii="Consolas" w:hAnsi="Consolas" w:cs="Consolas"/>
          <w:i/>
          <w:iCs/>
          <w:color w:val="2A00FF"/>
          <w:sz w:val="18"/>
          <w:szCs w:val="18"/>
          <w:lang w:val="hr-HR"/>
        </w:rPr>
        <w:t>"</w:t>
      </w:r>
      <w:r w:rsidR="003B70DB">
        <w:t xml:space="preserve"> values in the </w:t>
      </w:r>
      <w:proofErr w:type="spellStart"/>
      <w:r w:rsidR="007C05F8" w:rsidRPr="004842EF">
        <w:rPr>
          <w:rFonts w:ascii="Consolas" w:hAnsi="Consolas" w:cs="Consolas"/>
          <w:i/>
          <w:iCs/>
          <w:color w:val="2A00FF"/>
          <w:sz w:val="18"/>
          <w:szCs w:val="18"/>
          <w:lang w:val="hr-HR"/>
        </w:rPr>
        <w:t>environment</w:t>
      </w:r>
      <w:proofErr w:type="spellEnd"/>
      <w:r w:rsidR="007C05F8">
        <w:rPr>
          <w:rFonts w:ascii="Consolas" w:hAnsi="Consolas" w:cs="Consolas"/>
          <w:i/>
          <w:iCs/>
          <w:color w:val="2A00FF"/>
          <w:sz w:val="18"/>
          <w:szCs w:val="18"/>
          <w:lang w:val="hr-HR"/>
        </w:rPr>
        <w:t>:</w:t>
      </w:r>
      <w:r w:rsidR="007C05F8" w:rsidRPr="004842EF">
        <w:rPr>
          <w:rFonts w:ascii="Consolas" w:hAnsi="Consolas" w:cs="Consolas"/>
          <w:i/>
          <w:iCs/>
          <w:color w:val="2A00FF"/>
          <w:sz w:val="18"/>
          <w:szCs w:val="18"/>
          <w:lang w:val="hr-HR"/>
        </w:rPr>
        <w:t>age-limit</w:t>
      </w:r>
      <w:r w:rsidR="003B70DB">
        <w:t xml:space="preserve"> and</w:t>
      </w:r>
      <w:r w:rsidR="005E48C4">
        <w:t xml:space="preserve"> </w:t>
      </w:r>
      <w:proofErr w:type="spellStart"/>
      <w:r w:rsidR="005E48C4" w:rsidRPr="004842EF">
        <w:rPr>
          <w:rFonts w:ascii="Consolas" w:hAnsi="Consolas" w:cs="Consolas"/>
          <w:i/>
          <w:iCs/>
          <w:color w:val="2A00FF"/>
          <w:sz w:val="18"/>
          <w:szCs w:val="18"/>
          <w:lang w:val="hr-HR"/>
        </w:rPr>
        <w:t>subject</w:t>
      </w:r>
      <w:proofErr w:type="spellEnd"/>
      <w:r w:rsidR="005E48C4" w:rsidRPr="004842EF">
        <w:rPr>
          <w:rFonts w:ascii="Consolas" w:hAnsi="Consolas" w:cs="Consolas"/>
          <w:i/>
          <w:iCs/>
          <w:color w:val="2A00FF"/>
          <w:sz w:val="18"/>
          <w:szCs w:val="18"/>
          <w:lang w:val="hr-HR"/>
        </w:rPr>
        <w:t>:age</w:t>
      </w:r>
      <w:r w:rsidR="005E48C4">
        <w:t xml:space="preserve"> </w:t>
      </w:r>
      <w:r w:rsidR="007C05F8">
        <w:t xml:space="preserve">means that that if the original request doesn't contain these values so the PDP can contact a PIP and fetch these values. </w:t>
      </w:r>
    </w:p>
    <w:p w:rsidR="007C05F8" w:rsidRDefault="007C05F8" w:rsidP="00982198"/>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Request</w:t>
      </w:r>
      <w:proofErr w:type="spellEnd"/>
      <w:r>
        <w:rPr>
          <w:rFonts w:ascii="Consolas" w:hAnsi="Consolas" w:cs="Consolas"/>
          <w:lang w:val="hr-HR"/>
        </w:rPr>
        <w:t>" :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r>
      <w:r>
        <w:rPr>
          <w:rFonts w:ascii="Consolas" w:hAnsi="Consolas" w:cs="Consolas"/>
          <w:lang w:val="hr-HR"/>
        </w:rPr>
        <w:tab/>
        <w:t>"</w:t>
      </w:r>
      <w:proofErr w:type="spellStart"/>
      <w:r>
        <w:rPr>
          <w:rFonts w:ascii="Consolas" w:hAnsi="Consolas" w:cs="Consolas"/>
          <w:lang w:val="hr-HR"/>
        </w:rPr>
        <w:t>AccessSubject</w:t>
      </w:r>
      <w:proofErr w:type="spellEnd"/>
      <w:r>
        <w:rPr>
          <w:rFonts w:ascii="Consolas" w:hAnsi="Consolas" w:cs="Consolas"/>
          <w:lang w:val="hr-HR"/>
        </w:rPr>
        <w:t>" :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r>
      <w:r>
        <w:rPr>
          <w:rFonts w:ascii="Consolas" w:hAnsi="Consolas" w:cs="Consolas"/>
          <w:lang w:val="hr-HR"/>
        </w:rPr>
        <w:tab/>
      </w:r>
      <w:r>
        <w:rPr>
          <w:rFonts w:ascii="Consolas" w:hAnsi="Consolas" w:cs="Consolas"/>
          <w:lang w:val="hr-HR"/>
        </w:rPr>
        <w:tab/>
        <w:t>"</w:t>
      </w:r>
      <w:proofErr w:type="spellStart"/>
      <w:r>
        <w:rPr>
          <w:rFonts w:ascii="Consolas" w:hAnsi="Consolas" w:cs="Consolas"/>
          <w:lang w:val="hr-HR"/>
        </w:rPr>
        <w:t>Attribute</w:t>
      </w:r>
      <w:proofErr w:type="spellEnd"/>
      <w:r>
        <w:rPr>
          <w:rFonts w:ascii="Consolas" w:hAnsi="Consolas" w:cs="Consolas"/>
          <w:lang w:val="hr-HR"/>
        </w:rPr>
        <w:t>" :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Value</w:t>
      </w:r>
      <w:proofErr w:type="spellEnd"/>
      <w:r>
        <w:rPr>
          <w:rFonts w:ascii="Consolas" w:hAnsi="Consolas" w:cs="Consolas"/>
          <w:lang w:val="hr-HR"/>
        </w:rPr>
        <w:t>" : 25,</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DataType</w:t>
      </w:r>
      <w:proofErr w:type="spellEnd"/>
      <w:r>
        <w:rPr>
          <w:rFonts w:ascii="Consolas" w:hAnsi="Consolas" w:cs="Consolas"/>
          <w:lang w:val="hr-HR"/>
        </w:rPr>
        <w:t>" : "</w:t>
      </w:r>
      <w:proofErr w:type="spellStart"/>
      <w:r>
        <w:rPr>
          <w:rFonts w:ascii="Consolas" w:hAnsi="Consolas" w:cs="Consolas"/>
          <w:lang w:val="hr-HR"/>
        </w:rPr>
        <w:t>integer</w:t>
      </w:r>
      <w:proofErr w:type="spellEnd"/>
      <w:r>
        <w:rPr>
          <w:rFonts w:ascii="Consolas" w:hAnsi="Consolas" w:cs="Consolas"/>
          <w:lang w:val="hr-HR"/>
        </w:rPr>
        <w:t>",</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subject</w:t>
      </w:r>
      <w:proofErr w:type="spellEnd"/>
      <w:r>
        <w:rPr>
          <w:rFonts w:ascii="Consolas" w:hAnsi="Consolas" w:cs="Consolas"/>
          <w:lang w:val="hr-HR"/>
        </w:rPr>
        <w:t xml:space="preserve">:age"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Value</w:t>
      </w:r>
      <w:proofErr w:type="spellEnd"/>
      <w:r>
        <w:rPr>
          <w:rFonts w:ascii="Consolas" w:hAnsi="Consolas" w:cs="Consolas"/>
          <w:lang w:val="hr-HR"/>
        </w:rPr>
        <w:t>" : "</w:t>
      </w:r>
      <w:proofErr w:type="spellStart"/>
      <w:r>
        <w:rPr>
          <w:rFonts w:ascii="Consolas" w:hAnsi="Consolas" w:cs="Consolas"/>
          <w:lang w:val="hr-HR"/>
        </w:rPr>
        <w:t>SubjectName</w:t>
      </w:r>
      <w:proofErr w:type="spellEnd"/>
      <w:r>
        <w:rPr>
          <w:rFonts w:ascii="Consolas" w:hAnsi="Consolas" w:cs="Consolas"/>
          <w:lang w:val="hr-HR"/>
        </w:rPr>
        <w:t>",</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subject</w:t>
      </w:r>
      <w:proofErr w:type="spellEnd"/>
      <w:r>
        <w:rPr>
          <w:rFonts w:ascii="Consolas" w:hAnsi="Consolas" w:cs="Consolas"/>
          <w:lang w:val="hr-HR"/>
        </w:rPr>
        <w:t>:</w:t>
      </w:r>
      <w:proofErr w:type="spellStart"/>
      <w:r>
        <w:rPr>
          <w:rFonts w:ascii="Consolas" w:hAnsi="Consolas" w:cs="Consolas"/>
          <w:lang w:val="hr-HR"/>
        </w:rPr>
        <w:t>name</w:t>
      </w:r>
      <w:proofErr w:type="spellEnd"/>
      <w:r>
        <w:rPr>
          <w:rFonts w:ascii="Consolas" w:hAnsi="Consolas" w:cs="Consolas"/>
          <w:lang w:val="hr-HR"/>
        </w:rPr>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Action</w:t>
      </w:r>
      <w:proofErr w:type="spellEnd"/>
      <w:r>
        <w:rPr>
          <w:rFonts w:ascii="Consolas" w:hAnsi="Consolas" w:cs="Consolas"/>
          <w:lang w:val="hr-HR"/>
        </w:rPr>
        <w:t>" :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r>
        <w:rPr>
          <w:rFonts w:ascii="Consolas" w:hAnsi="Consolas" w:cs="Consolas"/>
          <w:lang w:val="hr-HR"/>
        </w:rPr>
        <w:tab/>
        <w:t>"</w:t>
      </w:r>
      <w:proofErr w:type="spellStart"/>
      <w:r>
        <w:rPr>
          <w:rFonts w:ascii="Consolas" w:hAnsi="Consolas" w:cs="Consolas"/>
          <w:lang w:val="hr-HR"/>
        </w:rPr>
        <w:t>Attribute</w:t>
      </w:r>
      <w:proofErr w:type="spellEnd"/>
      <w:r>
        <w:rPr>
          <w:rFonts w:ascii="Consolas" w:hAnsi="Consolas" w:cs="Consolas"/>
          <w:lang w:val="hr-HR"/>
        </w:rPr>
        <w:t xml:space="preserve">" :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Value</w:t>
      </w:r>
      <w:proofErr w:type="spellEnd"/>
      <w:r>
        <w:rPr>
          <w:rFonts w:ascii="Consolas" w:hAnsi="Consolas" w:cs="Consolas"/>
          <w:lang w:val="hr-HR"/>
        </w:rPr>
        <w:t>" : "</w:t>
      </w:r>
      <w:proofErr w:type="spellStart"/>
      <w:r>
        <w:rPr>
          <w:rFonts w:ascii="Consolas" w:hAnsi="Consolas" w:cs="Consolas"/>
          <w:lang w:val="hr-HR"/>
        </w:rPr>
        <w:t>drive</w:t>
      </w:r>
      <w:proofErr w:type="spellEnd"/>
      <w:r>
        <w:rPr>
          <w:rFonts w:ascii="Consolas" w:hAnsi="Consolas" w:cs="Consolas"/>
          <w:lang w:val="hr-HR"/>
        </w:rPr>
        <w:t>",</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action</w:t>
      </w:r>
      <w:proofErr w:type="spellEnd"/>
      <w:r>
        <w:rPr>
          <w:rFonts w:ascii="Consolas" w:hAnsi="Consolas" w:cs="Consolas"/>
          <w:lang w:val="hr-HR"/>
        </w:rPr>
        <w:t>:</w:t>
      </w:r>
      <w:proofErr w:type="spellStart"/>
      <w:r>
        <w:rPr>
          <w:rFonts w:ascii="Consolas" w:hAnsi="Consolas" w:cs="Consolas"/>
          <w:lang w:val="hr-HR"/>
        </w:rPr>
        <w:t>action</w:t>
      </w:r>
      <w:proofErr w:type="spellEnd"/>
      <w:r>
        <w:rPr>
          <w:rFonts w:ascii="Consolas" w:hAnsi="Consolas" w:cs="Consolas"/>
          <w:lang w:val="hr-HR"/>
        </w:rPr>
        <w:t>-</w:t>
      </w:r>
      <w:proofErr w:type="spellStart"/>
      <w:r>
        <w:rPr>
          <w:rFonts w:ascii="Consolas" w:hAnsi="Consolas" w:cs="Consolas"/>
          <w:lang w:val="hr-HR"/>
        </w:rPr>
        <w:t>id</w:t>
      </w:r>
      <w:proofErr w:type="spellEnd"/>
      <w:r>
        <w:rPr>
          <w:rFonts w:ascii="Consolas" w:hAnsi="Consolas" w:cs="Consolas"/>
          <w:lang w:val="hr-HR"/>
        </w:rPr>
        <w:t>"</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Resource</w:t>
      </w:r>
      <w:proofErr w:type="spellEnd"/>
      <w:r>
        <w:rPr>
          <w:rFonts w:ascii="Consolas" w:hAnsi="Consolas" w:cs="Consolas"/>
          <w:lang w:val="hr-HR"/>
        </w:rPr>
        <w:t>" :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r>
        <w:rPr>
          <w:rFonts w:ascii="Consolas" w:hAnsi="Consolas" w:cs="Consolas"/>
          <w:lang w:val="hr-HR"/>
        </w:rPr>
        <w:tab/>
        <w:t>"</w:t>
      </w:r>
      <w:proofErr w:type="spellStart"/>
      <w:r>
        <w:rPr>
          <w:rFonts w:ascii="Consolas" w:hAnsi="Consolas" w:cs="Consolas"/>
          <w:lang w:val="hr-HR"/>
        </w:rPr>
        <w:t>Attribute</w:t>
      </w:r>
      <w:proofErr w:type="spellEnd"/>
      <w:r>
        <w:rPr>
          <w:rFonts w:ascii="Consolas" w:hAnsi="Consolas" w:cs="Consolas"/>
          <w:lang w:val="hr-HR"/>
        </w:rPr>
        <w:t>" :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Value</w:t>
      </w:r>
      <w:proofErr w:type="spellEnd"/>
      <w:r>
        <w:rPr>
          <w:rFonts w:ascii="Consolas" w:hAnsi="Consolas" w:cs="Consolas"/>
          <w:lang w:val="hr-HR"/>
        </w:rPr>
        <w:t>" : "</w:t>
      </w:r>
      <w:r w:rsidRPr="003B70DB">
        <w:rPr>
          <w:rFonts w:ascii="Consolas" w:hAnsi="Consolas" w:cs="Consolas"/>
          <w:color w:val="000000"/>
          <w:lang w:val="hr-HR"/>
        </w:rPr>
        <w:t>Porto</w:t>
      </w:r>
      <w:r>
        <w:rPr>
          <w:rFonts w:ascii="Consolas" w:hAnsi="Consolas" w:cs="Consolas"/>
          <w:lang w:val="hr-HR"/>
        </w:rPr>
        <w:t>",</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resource</w:t>
      </w:r>
      <w:proofErr w:type="spellEnd"/>
      <w:r>
        <w:rPr>
          <w:rFonts w:ascii="Consolas" w:hAnsi="Consolas" w:cs="Consolas"/>
          <w:lang w:val="hr-HR"/>
        </w:rPr>
        <w:t>:</w:t>
      </w:r>
      <w:proofErr w:type="spellStart"/>
      <w:r>
        <w:rPr>
          <w:rFonts w:ascii="Consolas" w:hAnsi="Consolas" w:cs="Consolas"/>
          <w:lang w:val="hr-HR"/>
        </w:rPr>
        <w:t>resource</w:t>
      </w:r>
      <w:proofErr w:type="spellEnd"/>
      <w:r>
        <w:rPr>
          <w:rFonts w:ascii="Consolas" w:hAnsi="Consolas" w:cs="Consolas"/>
          <w:lang w:val="hr-HR"/>
        </w:rPr>
        <w:t>-</w:t>
      </w:r>
      <w:proofErr w:type="spellStart"/>
      <w:r>
        <w:rPr>
          <w:rFonts w:ascii="Consolas" w:hAnsi="Consolas" w:cs="Consolas"/>
          <w:lang w:val="hr-HR"/>
        </w:rPr>
        <w:t>id</w:t>
      </w:r>
      <w:proofErr w:type="spellEnd"/>
      <w:r>
        <w:rPr>
          <w:rFonts w:ascii="Consolas" w:hAnsi="Consolas" w:cs="Consolas"/>
          <w:lang w:val="hr-HR"/>
        </w:rPr>
        <w:t>"</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D85FC7" w:rsidRDefault="00D85FC7" w:rsidP="00D85FC7">
      <w:pPr>
        <w:autoSpaceDE w:val="0"/>
        <w:autoSpaceDN w:val="0"/>
        <w:adjustRightInd w:val="0"/>
        <w:spacing w:after="0" w:line="240" w:lineRule="auto"/>
        <w:jc w:val="left"/>
        <w:rPr>
          <w:rFonts w:ascii="Consolas" w:hAnsi="Consolas" w:cs="Consolas"/>
          <w:lang w:val="hr-HR"/>
        </w:rPr>
      </w:pPr>
      <w:r>
        <w:rPr>
          <w:rFonts w:ascii="Consolas" w:hAnsi="Consolas" w:cs="Consolas"/>
          <w:lang w:val="hr-HR"/>
        </w:rPr>
        <w:t>}</w:t>
      </w:r>
    </w:p>
    <w:p w:rsidR="00D85FC7" w:rsidRDefault="00D85FC7" w:rsidP="00D85FC7">
      <w:pPr>
        <w:pStyle w:val="Opisslike"/>
      </w:pPr>
      <w:bookmarkStart w:id="46" w:name="_Ref419731779"/>
      <w:bookmarkStart w:id="47" w:name="_Toc419987459"/>
      <w:r>
        <w:t xml:space="preserve">Figure </w:t>
      </w:r>
      <w:fldSimple w:instr=" SEQ Figure \* ARABIC ">
        <w:r w:rsidR="007E2454">
          <w:rPr>
            <w:noProof/>
          </w:rPr>
          <w:t>4</w:t>
        </w:r>
      </w:fldSimple>
      <w:bookmarkEnd w:id="46"/>
      <w:r>
        <w:t xml:space="preserve">. Example of a XACML request in </w:t>
      </w:r>
      <w:r w:rsidR="003B70DB">
        <w:t xml:space="preserve">the </w:t>
      </w:r>
      <w:r>
        <w:t>JSON format</w:t>
      </w:r>
      <w:bookmarkEnd w:id="47"/>
    </w:p>
    <w:p w:rsidR="004842EF" w:rsidRPr="009839D4" w:rsidRDefault="003B70DB" w:rsidP="00982198">
      <w:r>
        <w:tab/>
        <w:t xml:space="preserve">In </w:t>
      </w:r>
      <w:r w:rsidR="00DE49AA">
        <w:fldChar w:fldCharType="begin"/>
      </w:r>
      <w:r>
        <w:instrText xml:space="preserve"> REF _Ref419731779 \h </w:instrText>
      </w:r>
      <w:r w:rsidR="00DE49AA">
        <w:fldChar w:fldCharType="separate"/>
      </w:r>
      <w:r>
        <w:t xml:space="preserve">Figure </w:t>
      </w:r>
      <w:r>
        <w:rPr>
          <w:noProof/>
        </w:rPr>
        <w:t>4</w:t>
      </w:r>
      <w:r w:rsidR="00DE49AA">
        <w:fldChar w:fldCharType="end"/>
      </w:r>
      <w:r>
        <w:t xml:space="preserve"> an example of a request can be seen. As it can be seen, the JSON format of XACML is somewhat easier to read and is less cluttered than the original XML variant. This request simply states that it wants to execute the action </w:t>
      </w:r>
      <w:proofErr w:type="spellStart"/>
      <w:r>
        <w:rPr>
          <w:rFonts w:ascii="Consolas" w:hAnsi="Consolas" w:cs="Consolas"/>
          <w:lang w:val="hr-HR"/>
        </w:rPr>
        <w:t>drive</w:t>
      </w:r>
      <w:proofErr w:type="spellEnd"/>
      <w:r>
        <w:t xml:space="preserve"> on a resource with the id </w:t>
      </w:r>
      <w:r w:rsidRPr="003B70DB">
        <w:rPr>
          <w:rFonts w:ascii="Consolas" w:hAnsi="Consolas" w:cs="Consolas"/>
          <w:color w:val="000000"/>
          <w:lang w:val="hr-HR"/>
        </w:rPr>
        <w:t>Porto</w:t>
      </w:r>
      <w:r>
        <w:t xml:space="preserve">. If the age limit is lower or equal than 25, this request will pass and </w:t>
      </w:r>
      <w:r w:rsidR="007C05F8">
        <w:t xml:space="preserve">will </w:t>
      </w:r>
      <w:r>
        <w:t xml:space="preserve">be allowed. </w:t>
      </w:r>
    </w:p>
    <w:p w:rsidR="007C05F8" w:rsidRDefault="007C05F8">
      <w:pPr>
        <w:spacing w:after="0" w:line="240" w:lineRule="auto"/>
        <w:jc w:val="left"/>
        <w:rPr>
          <w:rFonts w:asciiTheme="majorHAnsi" w:eastAsiaTheme="majorEastAsia" w:hAnsiTheme="majorHAnsi" w:cstheme="majorBidi"/>
          <w:b/>
          <w:bCs/>
          <w:i/>
          <w:iCs/>
          <w:sz w:val="28"/>
          <w:szCs w:val="28"/>
        </w:rPr>
      </w:pPr>
      <w:r>
        <w:br w:type="page"/>
      </w:r>
    </w:p>
    <w:p w:rsidR="00982198" w:rsidRDefault="00982198" w:rsidP="007738CA">
      <w:pPr>
        <w:pStyle w:val="Naslov2"/>
      </w:pPr>
      <w:bookmarkStart w:id="48" w:name="_Toc419991697"/>
      <w:r w:rsidRPr="009839D4">
        <w:lastRenderedPageBreak/>
        <w:t>SMARTIE</w:t>
      </w:r>
      <w:bookmarkEnd w:id="48"/>
    </w:p>
    <w:p w:rsidR="00DD7C7D" w:rsidRDefault="00BD2B98" w:rsidP="00DD7C7D">
      <w:r>
        <w:tab/>
        <w:t xml:space="preserve">SMARTIE (Smart City) is a European </w:t>
      </w:r>
      <w:r w:rsidR="00DD7C7D">
        <w:t xml:space="preserve">project with the goal of solving security, privacy and trust issues in IoT, in a Smart City implementation. Partners include companies, universities and cities from Germany, Serbia, Spain, Portugal and UK. As stated on the official website </w:t>
      </w:r>
      <w:sdt>
        <w:sdtPr>
          <w:id w:val="671135037"/>
          <w:citation/>
        </w:sdtPr>
        <w:sdtContent>
          <w:r w:rsidR="00DE49AA">
            <w:fldChar w:fldCharType="begin"/>
          </w:r>
          <w:r w:rsidR="00AA6A74">
            <w:rPr>
              <w:lang w:val="hr-HR"/>
            </w:rPr>
            <w:instrText xml:space="preserve"> CITATION SMA15 \l 1050 </w:instrText>
          </w:r>
          <w:r w:rsidR="00DE49AA">
            <w:fldChar w:fldCharType="separate"/>
          </w:r>
          <w:r w:rsidR="00C2381A" w:rsidRPr="00C2381A">
            <w:rPr>
              <w:noProof/>
              <w:lang w:val="hr-HR"/>
            </w:rPr>
            <w:t>[42]</w:t>
          </w:r>
          <w:r w:rsidR="00DE49AA">
            <w:fldChar w:fldCharType="end"/>
          </w:r>
        </w:sdtContent>
      </w:sdt>
      <w:r w:rsidR="00DD7C7D">
        <w:t xml:space="preserve"> the project officially started on </w:t>
      </w:r>
      <w:r w:rsidR="00DD7C7D" w:rsidRPr="00DD7C7D">
        <w:t xml:space="preserve"> September 1st</w:t>
      </w:r>
      <w:r w:rsidR="00DD7C7D">
        <w:t xml:space="preserve"> </w:t>
      </w:r>
      <w:r w:rsidR="00DD7C7D" w:rsidRPr="00DD7C7D">
        <w:t>2013</w:t>
      </w:r>
      <w:r w:rsidR="00DD7C7D">
        <w:t>.</w:t>
      </w:r>
      <w:r w:rsidR="00DD7C7D" w:rsidRPr="00DD7C7D">
        <w:t xml:space="preserve"> </w:t>
      </w:r>
      <w:r w:rsidR="00DD7C7D">
        <w:t xml:space="preserve">and is scheduled to end on </w:t>
      </w:r>
      <w:r w:rsidR="00DD7C7D" w:rsidRPr="00DD7C7D">
        <w:t xml:space="preserve"> August</w:t>
      </w:r>
      <w:r w:rsidR="00DD7C7D">
        <w:t xml:space="preserve"> </w:t>
      </w:r>
      <w:r w:rsidR="00DD7C7D" w:rsidRPr="00DD7C7D">
        <w:t>31st 2016</w:t>
      </w:r>
      <w:r w:rsidR="00DD7C7D">
        <w:t xml:space="preserve">. and has a total budged of 4,862,363 € with the contribution from EU in the amount of 3,286,144 €. </w:t>
      </w:r>
    </w:p>
    <w:p w:rsidR="00BF45AB" w:rsidRPr="009839D4" w:rsidRDefault="00BF45AB" w:rsidP="00BF45AB">
      <w:pPr>
        <w:pStyle w:val="Naslov3"/>
        <w:rPr>
          <w:lang w:val="en-GB"/>
        </w:rPr>
      </w:pPr>
      <w:bookmarkStart w:id="49" w:name="_Toc419991698"/>
      <w:r w:rsidRPr="009839D4">
        <w:rPr>
          <w:lang w:val="en-GB"/>
        </w:rPr>
        <w:t>Brief Overview</w:t>
      </w:r>
      <w:bookmarkEnd w:id="49"/>
    </w:p>
    <w:p w:rsidR="00C9763B" w:rsidRDefault="00C9763B" w:rsidP="00C9763B">
      <w:pPr>
        <w:pStyle w:val="Podnaslov"/>
      </w:pPr>
      <w:r>
        <w:t xml:space="preserve">Vision </w:t>
      </w:r>
      <w:sdt>
        <w:sdtPr>
          <w:id w:val="593673007"/>
          <w:citation/>
        </w:sdtPr>
        <w:sdtContent>
          <w:r w:rsidR="00DE49AA">
            <w:fldChar w:fldCharType="begin"/>
          </w:r>
          <w:r>
            <w:rPr>
              <w:lang w:val="hr-HR"/>
            </w:rPr>
            <w:instrText xml:space="preserve"> CITATION SMA15 \l 1050 </w:instrText>
          </w:r>
          <w:r w:rsidR="00DE49AA">
            <w:fldChar w:fldCharType="separate"/>
          </w:r>
          <w:r w:rsidR="00C2381A" w:rsidRPr="00C2381A">
            <w:rPr>
              <w:noProof/>
              <w:lang w:val="hr-HR"/>
            </w:rPr>
            <w:t>[42]</w:t>
          </w:r>
          <w:r w:rsidR="00DE49AA">
            <w:fldChar w:fldCharType="end"/>
          </w:r>
        </w:sdtContent>
      </w:sdt>
    </w:p>
    <w:p w:rsidR="00BF45AB" w:rsidRPr="009839D4" w:rsidRDefault="00C9763B" w:rsidP="00BF45AB">
      <w:r>
        <w:tab/>
      </w:r>
      <w:r w:rsidR="006D6958">
        <w:t>The vision of SMARTIE is to create a distributed framework to share large volumes of heterogeneous information for the use in smart-city applications, enabling end-to-end security and trust in information delivery for decision-making purposes following data owner’s privacy requirements. A secure, trusted, but easy to use IoT system for a Smart City will benefit the various stakeholders of a smart city: The City Administration will have it easier to get information from their citizens while protecting their privacy. Furthermore, the services offered will be more reliable if quality and trust of the underlying information is ensured.</w:t>
      </w:r>
      <w:r>
        <w:t xml:space="preserve"> </w:t>
      </w:r>
      <w:r w:rsidR="006D6958">
        <w:t>Privacy and Trust are a key prerequisite for citizens to participate in Smart City activities. A Smart City can improve the Smart and Comfort Live of their citizens enormously.</w:t>
      </w:r>
      <w:r>
        <w:t xml:space="preserve"> </w:t>
      </w:r>
      <w:r w:rsidR="006D6958">
        <w:t>Enterprises benefit from the securely provided information. They can optimize their business processes and deal with peak demands introduced by the dynamics of the Smart City. Furthermore, they can offer more tailored solutions for their customers based on the status of the Smart City.</w:t>
      </w:r>
      <w:r>
        <w:t xml:space="preserve"> </w:t>
      </w:r>
    </w:p>
    <w:p w:rsidR="00291C05" w:rsidRPr="00291C05" w:rsidRDefault="00291C05" w:rsidP="00291C05">
      <w:pPr>
        <w:pStyle w:val="Podnaslov"/>
      </w:pPr>
      <w:r>
        <w:t>Main goals</w:t>
      </w:r>
      <w:sdt>
        <w:sdtPr>
          <w:id w:val="593673008"/>
          <w:citation/>
        </w:sdtPr>
        <w:sdtContent>
          <w:r w:rsidR="00DE49AA">
            <w:fldChar w:fldCharType="begin"/>
          </w:r>
          <w:r w:rsidR="00C9763B">
            <w:rPr>
              <w:lang w:val="hr-HR"/>
            </w:rPr>
            <w:instrText xml:space="preserve"> CITATION SMA15 \l 1050 </w:instrText>
          </w:r>
          <w:r w:rsidR="00DE49AA">
            <w:fldChar w:fldCharType="separate"/>
          </w:r>
          <w:r w:rsidR="00C2381A">
            <w:rPr>
              <w:noProof/>
              <w:lang w:val="hr-HR"/>
            </w:rPr>
            <w:t xml:space="preserve"> </w:t>
          </w:r>
          <w:r w:rsidR="00C2381A" w:rsidRPr="00C2381A">
            <w:rPr>
              <w:noProof/>
              <w:lang w:val="hr-HR"/>
            </w:rPr>
            <w:t>[42]</w:t>
          </w:r>
          <w:r w:rsidR="00DE49AA">
            <w:fldChar w:fldCharType="end"/>
          </w:r>
        </w:sdtContent>
      </w:sdt>
    </w:p>
    <w:p w:rsidR="00597A8B" w:rsidRDefault="00597A8B" w:rsidP="00827436">
      <w:pPr>
        <w:pStyle w:val="Odlomakpopisa"/>
        <w:numPr>
          <w:ilvl w:val="0"/>
          <w:numId w:val="19"/>
        </w:numPr>
      </w:pPr>
      <w:r>
        <w:t>Understanding requirements for data and application security and creating a policy-enabled framework supporting data sharing across applications.</w:t>
      </w:r>
    </w:p>
    <w:p w:rsidR="00597A8B" w:rsidRDefault="00597A8B" w:rsidP="00827436">
      <w:pPr>
        <w:pStyle w:val="Odlomakpopisa"/>
        <w:numPr>
          <w:ilvl w:val="0"/>
          <w:numId w:val="19"/>
        </w:numPr>
      </w:pPr>
      <w:r>
        <w:t>Developing new technologies that establish trust and security in the perception layer and network layer.</w:t>
      </w:r>
    </w:p>
    <w:p w:rsidR="00597A8B" w:rsidRDefault="00597A8B" w:rsidP="00827436">
      <w:pPr>
        <w:pStyle w:val="Odlomakpopisa"/>
        <w:numPr>
          <w:ilvl w:val="0"/>
          <w:numId w:val="19"/>
        </w:numPr>
      </w:pPr>
      <w:r>
        <w:t>Develop new technologies for trusted information creation and secure storage for the information service layer.</w:t>
      </w:r>
    </w:p>
    <w:p w:rsidR="00597A8B" w:rsidRDefault="00597A8B" w:rsidP="00827436">
      <w:pPr>
        <w:pStyle w:val="Odlomakpopisa"/>
        <w:numPr>
          <w:ilvl w:val="0"/>
          <w:numId w:val="19"/>
        </w:numPr>
      </w:pPr>
      <w:r>
        <w:t>Develop new technologies for information retrieval and processing guided by access control policies in the application layer.</w:t>
      </w:r>
    </w:p>
    <w:p w:rsidR="00BF45AB" w:rsidRDefault="00597A8B" w:rsidP="00827436">
      <w:pPr>
        <w:pStyle w:val="Odlomakpopisa"/>
        <w:numPr>
          <w:ilvl w:val="0"/>
          <w:numId w:val="19"/>
        </w:numPr>
      </w:pPr>
      <w:r>
        <w:t>Demonstrate the project results in real use cases</w:t>
      </w:r>
    </w:p>
    <w:p w:rsidR="005159E3" w:rsidRPr="00291C05" w:rsidRDefault="005159E3" w:rsidP="00291C05">
      <w:pPr>
        <w:pStyle w:val="Podnaslov"/>
      </w:pPr>
      <w:r w:rsidRPr="00291C05">
        <w:t>Key Challenges</w:t>
      </w:r>
      <w:r w:rsidR="00C9763B">
        <w:t xml:space="preserve"> </w:t>
      </w:r>
      <w:sdt>
        <w:sdtPr>
          <w:id w:val="593673009"/>
          <w:citation/>
        </w:sdtPr>
        <w:sdtContent>
          <w:r w:rsidR="00DE49AA">
            <w:fldChar w:fldCharType="begin"/>
          </w:r>
          <w:r w:rsidR="00C9763B">
            <w:rPr>
              <w:lang w:val="hr-HR"/>
            </w:rPr>
            <w:instrText xml:space="preserve"> CITATION SMA15 \l 1050 </w:instrText>
          </w:r>
          <w:r w:rsidR="00DE49AA">
            <w:fldChar w:fldCharType="separate"/>
          </w:r>
          <w:r w:rsidR="00C2381A" w:rsidRPr="00C2381A">
            <w:rPr>
              <w:noProof/>
              <w:lang w:val="hr-HR"/>
            </w:rPr>
            <w:t>[42]</w:t>
          </w:r>
          <w:r w:rsidR="00DE49AA">
            <w:fldChar w:fldCharType="end"/>
          </w:r>
        </w:sdtContent>
      </w:sdt>
    </w:p>
    <w:p w:rsidR="005159E3" w:rsidRDefault="005159E3" w:rsidP="005159E3">
      <w:r>
        <w:t>The idea of the IoT brings new challenges regarding security and in consequence also for privacy, trust and reliability. The major issues are:</w:t>
      </w:r>
    </w:p>
    <w:p w:rsidR="005159E3" w:rsidRDefault="005159E3" w:rsidP="00827436">
      <w:pPr>
        <w:pStyle w:val="Odlomakpopisa"/>
        <w:numPr>
          <w:ilvl w:val="0"/>
          <w:numId w:val="20"/>
        </w:numPr>
      </w:pPr>
      <w:r>
        <w:lastRenderedPageBreak/>
        <w:t>Many devices are no longer protected by well-known mechanisms such as firewalls and can be attacked via the wireless channel directly. In addition devices can be stolen and analysed by attackers to reveal their key material.</w:t>
      </w:r>
    </w:p>
    <w:p w:rsidR="005159E3" w:rsidRDefault="005159E3" w:rsidP="00827436">
      <w:pPr>
        <w:pStyle w:val="Odlomakpopisa"/>
        <w:numPr>
          <w:ilvl w:val="0"/>
          <w:numId w:val="20"/>
        </w:numPr>
      </w:pPr>
      <w:r>
        <w:t>Combining data from different sources is the other major issue since there is no trust relationship between data providers and data consumers at least not from the very beginning.</w:t>
      </w:r>
    </w:p>
    <w:p w:rsidR="005159E3" w:rsidRDefault="005159E3" w:rsidP="00827436">
      <w:pPr>
        <w:pStyle w:val="Odlomakpopisa"/>
        <w:numPr>
          <w:ilvl w:val="0"/>
          <w:numId w:val="20"/>
        </w:numPr>
      </w:pPr>
      <w:r>
        <w:t>Secure exchange of data is required between IoT devices and consumers of their information</w:t>
      </w:r>
    </w:p>
    <w:p w:rsidR="00291C05" w:rsidRDefault="00291C05" w:rsidP="00291C05">
      <w:pPr>
        <w:pStyle w:val="Podnaslov"/>
      </w:pPr>
      <w:r>
        <w:t>Expected Impact</w:t>
      </w:r>
      <w:r w:rsidR="00C9763B">
        <w:t xml:space="preserve"> </w:t>
      </w:r>
      <w:sdt>
        <w:sdtPr>
          <w:id w:val="593673010"/>
          <w:citation/>
        </w:sdtPr>
        <w:sdtContent>
          <w:r w:rsidR="00DE49AA">
            <w:fldChar w:fldCharType="begin"/>
          </w:r>
          <w:r w:rsidR="00C9763B">
            <w:rPr>
              <w:lang w:val="hr-HR"/>
            </w:rPr>
            <w:instrText xml:space="preserve"> CITATION SMA15 \l 1050 </w:instrText>
          </w:r>
          <w:r w:rsidR="00DE49AA">
            <w:fldChar w:fldCharType="separate"/>
          </w:r>
          <w:r w:rsidR="00C2381A" w:rsidRPr="00C2381A">
            <w:rPr>
              <w:noProof/>
              <w:lang w:val="hr-HR"/>
            </w:rPr>
            <w:t>[42]</w:t>
          </w:r>
          <w:r w:rsidR="00DE49AA">
            <w:fldChar w:fldCharType="end"/>
          </w:r>
        </w:sdtContent>
      </w:sdt>
    </w:p>
    <w:p w:rsidR="00291C05" w:rsidRDefault="00291C05" w:rsidP="00827436">
      <w:pPr>
        <w:pStyle w:val="Odlomakpopisa"/>
        <w:numPr>
          <w:ilvl w:val="0"/>
          <w:numId w:val="21"/>
        </w:numPr>
      </w:pPr>
      <w:r>
        <w:t>The SMARTIE IoT platform will allow the virtualization of the functionalities of discovery, secure information access, processing and privacy-aware distribution between the consumer and producer of the data generated by the smart objects.</w:t>
      </w:r>
    </w:p>
    <w:p w:rsidR="00291C05" w:rsidRDefault="00291C05" w:rsidP="00827436">
      <w:pPr>
        <w:pStyle w:val="Odlomakpopisa"/>
        <w:numPr>
          <w:ilvl w:val="0"/>
          <w:numId w:val="21"/>
        </w:numPr>
      </w:pPr>
      <w:r>
        <w:t>It will demonstrate the applicability in scenarios linked to the green behaviour and sustainability of smart cities like efficient transport/mobility and energy management.</w:t>
      </w:r>
    </w:p>
    <w:p w:rsidR="00291C05" w:rsidRDefault="00291C05" w:rsidP="00827436">
      <w:pPr>
        <w:pStyle w:val="Odlomakpopisa"/>
        <w:numPr>
          <w:ilvl w:val="0"/>
          <w:numId w:val="21"/>
        </w:numPr>
      </w:pPr>
      <w:r>
        <w:t>SMARTIE will facilitate new companies for developing and providing services over its IoT infrastructure/platform.</w:t>
      </w:r>
    </w:p>
    <w:p w:rsidR="005159E3" w:rsidRDefault="00291C05" w:rsidP="00827436">
      <w:pPr>
        <w:pStyle w:val="Odlomakpopisa"/>
        <w:numPr>
          <w:ilvl w:val="0"/>
          <w:numId w:val="21"/>
        </w:numPr>
      </w:pPr>
      <w:r>
        <w:t>SMARTIE allows heterogeneous and multiple source of data to interact in reliable and secure manner providing third parties developers in Europe to enter the Smart Cities area and in that way increase the share of the IoT market.</w:t>
      </w:r>
    </w:p>
    <w:p w:rsidR="00291C05" w:rsidRDefault="00291C05" w:rsidP="00291C05">
      <w:pPr>
        <w:pStyle w:val="Podnaslov"/>
      </w:pPr>
      <w:r>
        <w:t>Use Cases</w:t>
      </w:r>
      <w:r w:rsidR="00C9763B">
        <w:t xml:space="preserve"> </w:t>
      </w:r>
      <w:sdt>
        <w:sdtPr>
          <w:id w:val="593673011"/>
          <w:citation/>
        </w:sdtPr>
        <w:sdtContent>
          <w:r w:rsidR="00DE49AA">
            <w:fldChar w:fldCharType="begin"/>
          </w:r>
          <w:r w:rsidR="00C9763B">
            <w:rPr>
              <w:lang w:val="hr-HR"/>
            </w:rPr>
            <w:instrText xml:space="preserve"> CITATION SMA15 \l 1050 </w:instrText>
          </w:r>
          <w:r w:rsidR="00DE49AA">
            <w:fldChar w:fldCharType="separate"/>
          </w:r>
          <w:r w:rsidR="00C2381A" w:rsidRPr="00C2381A">
            <w:rPr>
              <w:noProof/>
              <w:lang w:val="hr-HR"/>
            </w:rPr>
            <w:t>[42]</w:t>
          </w:r>
          <w:r w:rsidR="00DE49AA">
            <w:fldChar w:fldCharType="end"/>
          </w:r>
        </w:sdtContent>
      </w:sdt>
    </w:p>
    <w:p w:rsidR="00291C05" w:rsidRPr="00043AC4" w:rsidRDefault="00291C05" w:rsidP="00827436">
      <w:pPr>
        <w:pStyle w:val="Odlomakpopisa"/>
        <w:numPr>
          <w:ilvl w:val="0"/>
          <w:numId w:val="22"/>
        </w:numPr>
        <w:rPr>
          <w:rStyle w:val="Naglaeno"/>
        </w:rPr>
      </w:pPr>
      <w:r w:rsidRPr="00043AC4">
        <w:rPr>
          <w:rStyle w:val="Naglaeno"/>
        </w:rPr>
        <w:t>Frankfurt/Oder (GER)</w:t>
      </w:r>
    </w:p>
    <w:p w:rsidR="00043AC4" w:rsidRDefault="00043AC4" w:rsidP="00827436">
      <w:pPr>
        <w:pStyle w:val="Odlomakpopisa"/>
        <w:numPr>
          <w:ilvl w:val="1"/>
          <w:numId w:val="22"/>
        </w:numPr>
      </w:pPr>
      <w:r>
        <w:t>Traffic management with the possibility to influence real traffic.</w:t>
      </w:r>
    </w:p>
    <w:p w:rsidR="00043AC4" w:rsidRDefault="00043AC4" w:rsidP="00827436">
      <w:pPr>
        <w:pStyle w:val="Odlomakpopisa"/>
        <w:numPr>
          <w:ilvl w:val="1"/>
          <w:numId w:val="22"/>
        </w:numPr>
      </w:pPr>
      <w:r>
        <w:t>Focus on authentication, trust, data security, interoperability</w:t>
      </w:r>
    </w:p>
    <w:p w:rsidR="00043AC4" w:rsidRPr="00043AC4" w:rsidRDefault="00043AC4" w:rsidP="00827436">
      <w:pPr>
        <w:pStyle w:val="Odlomakpopisa"/>
        <w:numPr>
          <w:ilvl w:val="0"/>
          <w:numId w:val="22"/>
        </w:numPr>
        <w:rPr>
          <w:rStyle w:val="Naglaeno"/>
        </w:rPr>
      </w:pPr>
      <w:r w:rsidRPr="00043AC4">
        <w:rPr>
          <w:rStyle w:val="Naglaeno"/>
        </w:rPr>
        <w:t>Murcia (ES)</w:t>
      </w:r>
    </w:p>
    <w:p w:rsidR="00043AC4" w:rsidRDefault="00043AC4" w:rsidP="00827436">
      <w:pPr>
        <w:pStyle w:val="Odlomakpopisa"/>
        <w:numPr>
          <w:ilvl w:val="1"/>
          <w:numId w:val="22"/>
        </w:numPr>
      </w:pPr>
      <w:r>
        <w:t>Monitoring energy efficiency in the campus</w:t>
      </w:r>
    </w:p>
    <w:p w:rsidR="00043AC4" w:rsidRDefault="00043AC4" w:rsidP="00827436">
      <w:pPr>
        <w:pStyle w:val="Odlomakpopisa"/>
        <w:numPr>
          <w:ilvl w:val="1"/>
          <w:numId w:val="22"/>
        </w:numPr>
      </w:pPr>
      <w:r>
        <w:t>Users can interact with the system to improve energy efficiency.</w:t>
      </w:r>
    </w:p>
    <w:p w:rsidR="00043AC4" w:rsidRPr="00043AC4" w:rsidRDefault="00043AC4" w:rsidP="00827436">
      <w:pPr>
        <w:pStyle w:val="Odlomakpopisa"/>
        <w:numPr>
          <w:ilvl w:val="0"/>
          <w:numId w:val="22"/>
        </w:numPr>
        <w:rPr>
          <w:rStyle w:val="Naglaeno"/>
        </w:rPr>
      </w:pPr>
      <w:r w:rsidRPr="00043AC4">
        <w:rPr>
          <w:rStyle w:val="Naglaeno"/>
        </w:rPr>
        <w:t>Belgrade (RS)</w:t>
      </w:r>
    </w:p>
    <w:p w:rsidR="00043AC4" w:rsidRDefault="00043AC4" w:rsidP="00827436">
      <w:pPr>
        <w:pStyle w:val="Odlomakpopisa"/>
        <w:numPr>
          <w:ilvl w:val="1"/>
          <w:numId w:val="22"/>
        </w:numPr>
      </w:pPr>
      <w:r>
        <w:t>Provide smart transportation using location of busses and travellers</w:t>
      </w:r>
    </w:p>
    <w:p w:rsidR="00291C05" w:rsidRPr="009839D4" w:rsidRDefault="00043AC4" w:rsidP="00827436">
      <w:pPr>
        <w:pStyle w:val="Odlomakpopisa"/>
        <w:numPr>
          <w:ilvl w:val="1"/>
          <w:numId w:val="22"/>
        </w:numPr>
      </w:pPr>
      <w:r>
        <w:t>Focus on data security and privacy using developed access rights and policies</w:t>
      </w:r>
    </w:p>
    <w:p w:rsidR="00034EA2" w:rsidRPr="009839D4" w:rsidRDefault="00034EA2" w:rsidP="00034EA2">
      <w:pPr>
        <w:pStyle w:val="Naslov3"/>
        <w:rPr>
          <w:lang w:val="en-GB"/>
        </w:rPr>
      </w:pPr>
      <w:bookmarkStart w:id="50" w:name="_Toc419991699"/>
      <w:r w:rsidRPr="009839D4">
        <w:rPr>
          <w:lang w:val="en-GB"/>
        </w:rPr>
        <w:t>Conclusion</w:t>
      </w:r>
      <w:bookmarkEnd w:id="50"/>
    </w:p>
    <w:p w:rsidR="00CD1D61" w:rsidRPr="009839D4" w:rsidRDefault="00034EA2" w:rsidP="00B34F5C">
      <w:r>
        <w:tab/>
      </w:r>
      <w:r w:rsidR="000C3FEA">
        <w:t>There are a number of smart city project currently being developed</w:t>
      </w:r>
      <w:r w:rsidR="002C348C">
        <w:t xml:space="preserve"> but unlike SMARTIE most are focused on specific aspects and specific test scenarios and rarely grow bigger after they are complete.</w:t>
      </w:r>
      <w:r w:rsidR="006934AB">
        <w:t xml:space="preserve"> </w:t>
      </w:r>
      <w:r>
        <w:t>SMARTIE is a solution for smart cities that unlike other efforts is being developed with security concer</w:t>
      </w:r>
      <w:r w:rsidR="00424C9A">
        <w:t xml:space="preserve">ns and standardisation in mind. </w:t>
      </w:r>
      <w:r w:rsidR="00BD2B98">
        <w:t xml:space="preserve">The fact that it is founded by the European Union gives even more significance to the project because if successful, it will surely be utilized in many European cities. </w:t>
      </w:r>
      <w:r w:rsidR="00AA6A74">
        <w:t>Along with having the focus on solving this problem for cities today, the project also focuses on utilizing standards, stimulating innovation and producing improvements and developments in the ar</w:t>
      </w:r>
      <w:r w:rsidR="00965A20">
        <w:t>ea of IoT.</w:t>
      </w:r>
    </w:p>
    <w:p w:rsidR="004F373D" w:rsidRPr="009839D4" w:rsidRDefault="009204D0" w:rsidP="004601B8">
      <w:pPr>
        <w:pStyle w:val="Naslov1"/>
        <w:rPr>
          <w:lang w:val="en-GB"/>
        </w:rPr>
      </w:pPr>
      <w:bookmarkStart w:id="51" w:name="_Toc419991700"/>
      <w:r>
        <w:rPr>
          <w:lang w:val="en-GB"/>
        </w:rPr>
        <w:lastRenderedPageBreak/>
        <w:t>Solution project</w:t>
      </w:r>
      <w:r w:rsidR="004F373D" w:rsidRPr="009839D4">
        <w:rPr>
          <w:lang w:val="en-GB"/>
        </w:rPr>
        <w:t xml:space="preserve"> description</w:t>
      </w:r>
      <w:bookmarkEnd w:id="51"/>
    </w:p>
    <w:p w:rsidR="009F045C" w:rsidRDefault="00BD3DC0" w:rsidP="009F045C">
      <w:r>
        <w:tab/>
        <w:t xml:space="preserve">This section will describe in detail the work that has been done along with </w:t>
      </w:r>
      <w:r w:rsidR="005073E8">
        <w:t>a short description of</w:t>
      </w:r>
      <w:r>
        <w:t xml:space="preserve"> the development process. </w:t>
      </w:r>
    </w:p>
    <w:p w:rsidR="008A0BBE" w:rsidRDefault="008A0BBE" w:rsidP="009F045C">
      <w:r>
        <w:t xml:space="preserve">//TODO Section </w:t>
      </w:r>
      <w:proofErr w:type="spellStart"/>
      <w:r>
        <w:t>asdkas</w:t>
      </w:r>
      <w:proofErr w:type="spellEnd"/>
      <w:r>
        <w:t xml:space="preserve"> as</w:t>
      </w:r>
    </w:p>
    <w:p w:rsidR="00A5664B" w:rsidRDefault="00A5664B" w:rsidP="007738CA">
      <w:pPr>
        <w:pStyle w:val="Naslov2"/>
      </w:pPr>
      <w:bookmarkStart w:id="52" w:name="_Ref419808688"/>
      <w:bookmarkStart w:id="53" w:name="_Ref419808695"/>
      <w:bookmarkStart w:id="54" w:name="_Toc419991701"/>
      <w:r w:rsidRPr="009839D4">
        <w:t xml:space="preserve">General </w:t>
      </w:r>
      <w:r>
        <w:t>architecture</w:t>
      </w:r>
      <w:r w:rsidR="007738CA">
        <w:t xml:space="preserve">, </w:t>
      </w:r>
      <w:r>
        <w:t>design choices</w:t>
      </w:r>
      <w:r w:rsidR="007738CA">
        <w:t xml:space="preserve"> and technologies used</w:t>
      </w:r>
      <w:bookmarkEnd w:id="52"/>
      <w:bookmarkEnd w:id="53"/>
      <w:bookmarkEnd w:id="54"/>
    </w:p>
    <w:p w:rsidR="00F15D4D" w:rsidRDefault="00A5664B" w:rsidP="009F045C">
      <w:r>
        <w:tab/>
        <w:t xml:space="preserve">After extensive research and regarding the technologies currently available, a number of design choices were made and a solution architecture is proposed. </w:t>
      </w:r>
    </w:p>
    <w:p w:rsidR="005378E4" w:rsidRDefault="00F15D4D" w:rsidP="00D40474">
      <w:r>
        <w:tab/>
      </w:r>
      <w:r w:rsidR="009F045C">
        <w:t xml:space="preserve">The NoSQL databases </w:t>
      </w:r>
      <w:r>
        <w:t>are</w:t>
      </w:r>
      <w:r w:rsidR="009F045C">
        <w:t xml:space="preserve"> used are Cassandra for storing sensor data and Redis for storing policies. Cas</w:t>
      </w:r>
      <w:r w:rsidR="002B4334">
        <w:t>sandra was chosen because of it</w:t>
      </w:r>
      <w:r>
        <w:t>s good balance between scalability and response time characteristics and Redis for its speed of fetching data. These choices were made after significant research was done</w:t>
      </w:r>
      <w:r w:rsidR="005A7A76">
        <w:t xml:space="preserve"> on the performance characteristics of these databases compared to other options, which can be seen in Section </w:t>
      </w:r>
      <w:r w:rsidR="00DE49AA">
        <w:fldChar w:fldCharType="begin"/>
      </w:r>
      <w:r w:rsidR="005A7A76">
        <w:instrText xml:space="preserve"> REF _Ref411957556 \r \h </w:instrText>
      </w:r>
      <w:r w:rsidR="00DE49AA">
        <w:fldChar w:fldCharType="separate"/>
      </w:r>
      <w:r w:rsidR="005A7A76">
        <w:t>2.4</w:t>
      </w:r>
      <w:r w:rsidR="00DE49AA">
        <w:fldChar w:fldCharType="end"/>
      </w:r>
      <w:r w:rsidR="005A7A76">
        <w:t>. Cassandra proved to be the most appropriate solution for storing data and Redis for the storing of policies. Cassandra also offers compatibility with other Hadoop systems because it is a part of the Hadoop eco-system which could be very beneficial because of data processing options and possible migration to other systems if the need for that comes up. Redis is on the other hand a smaller and simpler solution which stores data in memory, because of which the response is so fast. The drawback is limited space for storage which is not of a great concern because the space required for storing policies is not large</w:t>
      </w:r>
      <w:r w:rsidR="00A50B8A">
        <w:t>. The Cassandra NoSQL database used in the solution is used just for the testing purposes because the intention of the solution is using it for enforcing access control on a variety of resources and data.</w:t>
      </w:r>
      <w:r w:rsidR="00D40474">
        <w:t xml:space="preserve"> Cassandra is also used for storing attribute data.</w:t>
      </w:r>
      <w:r w:rsidR="00964F12">
        <w:t xml:space="preserve"> This is also done mainly for testing purposes regarding the PIP.</w:t>
      </w:r>
      <w:r w:rsidR="00A50B8A">
        <w:t xml:space="preserve"> </w:t>
      </w:r>
      <w:r w:rsidR="00D40474">
        <w:t>D</w:t>
      </w:r>
      <w:r w:rsidR="009F045C">
        <w:t>ata</w:t>
      </w:r>
      <w:r w:rsidR="00D40474">
        <w:t xml:space="preserve"> </w:t>
      </w:r>
      <w:r w:rsidR="009F045C">
        <w:t>Manager module</w:t>
      </w:r>
      <w:r w:rsidR="00D40474">
        <w:t xml:space="preserve">s are placed in front of both databases to control the communication and management of the databases. </w:t>
      </w:r>
      <w:r w:rsidR="00964F12">
        <w:t>These managers therefore are the only entity that control and survey all the interaction with the databases, they limit the type of actions that can be executed</w:t>
      </w:r>
      <w:r w:rsidR="004741D6">
        <w:t xml:space="preserve"> and therefore </w:t>
      </w:r>
      <w:r w:rsidR="008E1E66">
        <w:t xml:space="preserve">ensure against using some unwanted </w:t>
      </w:r>
      <w:r w:rsidR="00C20C84">
        <w:t>ones like deleting and</w:t>
      </w:r>
      <w:r w:rsidR="005378E4">
        <w:t>/or</w:t>
      </w:r>
      <w:r w:rsidR="00C20C84">
        <w:t xml:space="preserve"> </w:t>
      </w:r>
      <w:r w:rsidR="005378E4">
        <w:t>emptying</w:t>
      </w:r>
      <w:r w:rsidR="00C20C84">
        <w:t xml:space="preserve"> </w:t>
      </w:r>
      <w:r w:rsidR="005378E4">
        <w:t>tables</w:t>
      </w:r>
      <w:r w:rsidR="008E1E66">
        <w:t xml:space="preserve">. </w:t>
      </w:r>
    </w:p>
    <w:p w:rsidR="002B4334" w:rsidRDefault="00C20C84" w:rsidP="009F045C">
      <w:r>
        <w:tab/>
      </w:r>
      <w:r w:rsidR="009F045C">
        <w:t xml:space="preserve">The access control framework </w:t>
      </w:r>
      <w:r>
        <w:t>utilizes some functionality provided by</w:t>
      </w:r>
      <w:r w:rsidR="000B0CBB">
        <w:t xml:space="preserve"> the AT&amp;T project</w:t>
      </w:r>
      <w:r>
        <w:t xml:space="preserve"> </w:t>
      </w:r>
      <w:sdt>
        <w:sdtPr>
          <w:id w:val="113517932"/>
          <w:citation/>
        </w:sdtPr>
        <w:sdtContent>
          <w:r w:rsidR="00DE49AA">
            <w:fldChar w:fldCharType="begin"/>
          </w:r>
          <w:r>
            <w:rPr>
              <w:lang w:val="hr-HR"/>
            </w:rPr>
            <w:instrText xml:space="preserve"> CITATION ATT15 \l 1050 </w:instrText>
          </w:r>
          <w:r w:rsidR="00DE49AA">
            <w:fldChar w:fldCharType="separate"/>
          </w:r>
          <w:r w:rsidRPr="00C20C84">
            <w:rPr>
              <w:noProof/>
              <w:lang w:val="hr-HR"/>
            </w:rPr>
            <w:t>[2]</w:t>
          </w:r>
          <w:r w:rsidR="00DE49AA">
            <w:fldChar w:fldCharType="end"/>
          </w:r>
        </w:sdtContent>
      </w:sdt>
      <w:r w:rsidR="005378E4">
        <w:t xml:space="preserve"> and uses it to create t</w:t>
      </w:r>
      <w:r w:rsidR="009F045C">
        <w:t>he</w:t>
      </w:r>
      <w:r w:rsidR="005378E4">
        <w:t xml:space="preserve"> all the modules needed for the framework to work</w:t>
      </w:r>
      <w:r w:rsidR="009F045C">
        <w:t>: PEP, PDP, PRP, PIP and PAP</w:t>
      </w:r>
      <w:r>
        <w:t>. The architecture used is based on the one the one described in the standard</w:t>
      </w:r>
      <w:r w:rsidR="000B1E5A">
        <w:t>'s</w:t>
      </w:r>
      <w:r>
        <w:t xml:space="preserve"> specification</w:t>
      </w:r>
      <w:r w:rsidR="000B1E5A">
        <w:t xml:space="preserve"> </w:t>
      </w:r>
      <w:sdt>
        <w:sdtPr>
          <w:id w:val="113517933"/>
          <w:citation/>
        </w:sdtPr>
        <w:sdtContent>
          <w:r w:rsidR="00DE49AA">
            <w:fldChar w:fldCharType="begin"/>
          </w:r>
          <w:r w:rsidR="000B1E5A">
            <w:rPr>
              <w:lang w:val="hr-HR"/>
            </w:rPr>
            <w:instrText xml:space="preserve"> CITATION eXt13 \l 1050 </w:instrText>
          </w:r>
          <w:r w:rsidR="00DE49AA">
            <w:fldChar w:fldCharType="separate"/>
          </w:r>
          <w:r w:rsidR="000B1E5A" w:rsidRPr="000B1E5A">
            <w:rPr>
              <w:noProof/>
              <w:lang w:val="hr-HR"/>
            </w:rPr>
            <w:t>[1]</w:t>
          </w:r>
          <w:r w:rsidR="00DE49AA">
            <w:fldChar w:fldCharType="end"/>
          </w:r>
        </w:sdtContent>
      </w:sdt>
      <w:r w:rsidR="000B1E5A">
        <w:t xml:space="preserve"> and </w:t>
      </w:r>
      <w:r w:rsidR="00BE2B5C">
        <w:t>instead of having all of the functionality specified in the standard</w:t>
      </w:r>
      <w:r w:rsidR="009F045C">
        <w:t xml:space="preserve"> be implemented with a subset of simpler functionalities. The limitations that will be taken into account come directly from the current state of the SMARTIE project</w:t>
      </w:r>
      <w:r w:rsidR="005378E4">
        <w:t xml:space="preserve"> (March 2015.) </w:t>
      </w:r>
      <w:r w:rsidR="009F045C">
        <w:t xml:space="preserve">which means that all or most </w:t>
      </w:r>
      <w:r w:rsidR="005378E4">
        <w:t xml:space="preserve">of the </w:t>
      </w:r>
      <w:r w:rsidR="009F045C">
        <w:t>use-case</w:t>
      </w:r>
      <w:r w:rsidR="005378E4">
        <w:t xml:space="preserve"> scenarios will be fulfilled with the overall solution</w:t>
      </w:r>
      <w:r w:rsidR="009F045C">
        <w:t xml:space="preserve"> </w:t>
      </w:r>
      <w:r w:rsidR="005378E4">
        <w:t xml:space="preserve">being </w:t>
      </w:r>
      <w:r w:rsidR="009F045C">
        <w:t>simplified making the delivery more realistic (taking in account the time constraints</w:t>
      </w:r>
      <w:r w:rsidR="005378E4">
        <w:t xml:space="preserve">/deadlines for this work). Of course, the solution allows for easy </w:t>
      </w:r>
      <w:r w:rsidR="001B7E86">
        <w:t xml:space="preserve">upgrading and expanding of functionality therefore making it possible to have a full implementation of the XACML standard. </w:t>
      </w:r>
    </w:p>
    <w:p w:rsidR="002B4334" w:rsidRDefault="00A60C2C" w:rsidP="009F045C">
      <w:r>
        <w:rPr>
          <w:noProof/>
          <w:lang w:val="hr-HR" w:eastAsia="hr-HR"/>
        </w:rPr>
        <w:lastRenderedPageBreak/>
        <w:drawing>
          <wp:inline distT="0" distB="0" distL="0" distR="0">
            <wp:extent cx="5579745" cy="4249420"/>
            <wp:effectExtent l="19050" t="0" r="1905" b="0"/>
            <wp:docPr id="1" name="Slika 0" descr="General Overview 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Initial.png"/>
                    <pic:cNvPicPr/>
                  </pic:nvPicPr>
                  <pic:blipFill>
                    <a:blip r:embed="rId13" cstate="print"/>
                    <a:stretch>
                      <a:fillRect/>
                    </a:stretch>
                  </pic:blipFill>
                  <pic:spPr>
                    <a:xfrm>
                      <a:off x="0" y="0"/>
                      <a:ext cx="5579745" cy="4249420"/>
                    </a:xfrm>
                    <a:prstGeom prst="rect">
                      <a:avLst/>
                    </a:prstGeom>
                  </pic:spPr>
                </pic:pic>
              </a:graphicData>
            </a:graphic>
          </wp:inline>
        </w:drawing>
      </w:r>
    </w:p>
    <w:p w:rsidR="008413F6" w:rsidRDefault="008413F6" w:rsidP="008413F6">
      <w:pPr>
        <w:pStyle w:val="Opisslike"/>
      </w:pPr>
      <w:bookmarkStart w:id="55" w:name="_Ref414877378"/>
      <w:bookmarkStart w:id="56" w:name="_Toc419987460"/>
      <w:r>
        <w:t xml:space="preserve">Figure </w:t>
      </w:r>
      <w:fldSimple w:instr=" SEQ Figure \* ARABIC ">
        <w:r w:rsidR="007E2454">
          <w:rPr>
            <w:noProof/>
          </w:rPr>
          <w:t>5</w:t>
        </w:r>
      </w:fldSimple>
      <w:bookmarkEnd w:id="55"/>
      <w:r>
        <w:t xml:space="preserve">. </w:t>
      </w:r>
      <w:r w:rsidR="00D4734D">
        <w:t>A</w:t>
      </w:r>
      <w:r>
        <w:t>rchitecture</w:t>
      </w:r>
      <w:r w:rsidR="00D4734D">
        <w:t xml:space="preserve"> of the</w:t>
      </w:r>
      <w:r w:rsidR="001B7E86">
        <w:t xml:space="preserve"> initial</w:t>
      </w:r>
      <w:r w:rsidR="00D4734D">
        <w:t xml:space="preserve"> proposed solution</w:t>
      </w:r>
      <w:bookmarkEnd w:id="56"/>
    </w:p>
    <w:p w:rsidR="00A60C2C" w:rsidRDefault="00716013" w:rsidP="009204D0">
      <w:r>
        <w:tab/>
      </w:r>
      <w:r w:rsidR="00996AF2">
        <w:t xml:space="preserve">In </w:t>
      </w:r>
      <w:r w:rsidR="00DE49AA">
        <w:fldChar w:fldCharType="begin"/>
      </w:r>
      <w:r w:rsidR="00996AF2">
        <w:instrText xml:space="preserve"> REF _Ref414877378 \h </w:instrText>
      </w:r>
      <w:r w:rsidR="00DE49AA">
        <w:fldChar w:fldCharType="separate"/>
      </w:r>
      <w:r w:rsidR="005E4619">
        <w:t xml:space="preserve">Figure </w:t>
      </w:r>
      <w:r w:rsidR="005E4619">
        <w:rPr>
          <w:noProof/>
        </w:rPr>
        <w:t>5</w:t>
      </w:r>
      <w:r w:rsidR="00DE49AA">
        <w:fldChar w:fldCharType="end"/>
      </w:r>
      <w:r w:rsidR="00996AF2">
        <w:t>. a more detailed architecture of the</w:t>
      </w:r>
      <w:r w:rsidR="001B7E86">
        <w:t xml:space="preserve"> initial</w:t>
      </w:r>
      <w:r w:rsidR="00996AF2">
        <w:t xml:space="preserve"> proposed solution can be seen. This solution </w:t>
      </w:r>
      <w:r w:rsidR="009E7FA2">
        <w:t>is almost the same as the</w:t>
      </w:r>
      <w:r w:rsidR="00996AF2">
        <w:t xml:space="preserve"> proposed</w:t>
      </w:r>
      <w:r w:rsidR="009E7FA2">
        <w:t xml:space="preserve"> one</w:t>
      </w:r>
      <w:r w:rsidR="00996AF2">
        <w:t xml:space="preserve"> in </w:t>
      </w:r>
      <w:r w:rsidR="00A60C2C">
        <w:t xml:space="preserve">the OASIS standard </w:t>
      </w:r>
      <w:sdt>
        <w:sdtPr>
          <w:id w:val="113517935"/>
          <w:citation/>
        </w:sdtPr>
        <w:sdtContent>
          <w:r w:rsidR="00DE49AA">
            <w:fldChar w:fldCharType="begin"/>
          </w:r>
          <w:r w:rsidR="00A60C2C">
            <w:rPr>
              <w:lang w:val="hr-HR"/>
            </w:rPr>
            <w:instrText xml:space="preserve"> CITATION eXt13 \l 1050 </w:instrText>
          </w:r>
          <w:r w:rsidR="00DE49AA">
            <w:fldChar w:fldCharType="separate"/>
          </w:r>
          <w:r w:rsidR="00A60C2C" w:rsidRPr="00A60C2C">
            <w:rPr>
              <w:noProof/>
              <w:lang w:val="hr-HR"/>
            </w:rPr>
            <w:t>[1]</w:t>
          </w:r>
          <w:r w:rsidR="00DE49AA">
            <w:fldChar w:fldCharType="end"/>
          </w:r>
        </w:sdtContent>
      </w:sdt>
      <w:r w:rsidR="00996AF2">
        <w:t xml:space="preserve">. </w:t>
      </w:r>
      <w:r w:rsidR="009E7FA2">
        <w:t xml:space="preserve">The PEP is the point where the enforcement happens and the request is forwarded if a policy exists that the execution of that request. </w:t>
      </w:r>
      <w:r w:rsidR="00F238D6">
        <w:t xml:space="preserve">It is intended to have as simple as possible and all of the configuration, workflow managing and evaluation are done in the Context Handler and PDP. The PIP is intended to be flexible in a way that it allows connection to external services for fetching attribute information. This means that the initial request provided to the PEP doesn't need to contain all the information </w:t>
      </w:r>
      <w:r w:rsidR="005E4619">
        <w:t xml:space="preserve">(attribute values) </w:t>
      </w:r>
      <w:r w:rsidR="00F238D6">
        <w:t>and therefor</w:t>
      </w:r>
      <w:r w:rsidR="005E4619">
        <w:t xml:space="preserve">e the </w:t>
      </w:r>
      <w:r w:rsidR="00F238D6">
        <w:t>access to those services</w:t>
      </w:r>
      <w:r w:rsidR="005E4619">
        <w:t xml:space="preserve"> that provide attribute data</w:t>
      </w:r>
      <w:r w:rsidR="00F238D6">
        <w:t xml:space="preserve"> can be limited only to trusted services like this one and not to users/subjects. While developing this solutions a number of problems and the architecture was therefore modified. </w:t>
      </w:r>
      <w:r w:rsidR="00163E7C">
        <w:t>The main issue was the updating of the resource attributes and storing them on a separate system</w:t>
      </w:r>
      <w:r w:rsidR="00813362">
        <w:t xml:space="preserve"> and the security issues re</w:t>
      </w:r>
      <w:r>
        <w:t xml:space="preserve">garding that connection and the </w:t>
      </w:r>
      <w:r w:rsidR="005E4619">
        <w:t>synchronisation</w:t>
      </w:r>
      <w:r>
        <w:t xml:space="preserve"> of data between the </w:t>
      </w:r>
      <w:r w:rsidR="005E4619">
        <w:t xml:space="preserve">systems. </w:t>
      </w:r>
    </w:p>
    <w:p w:rsidR="00197739" w:rsidRDefault="00197739" w:rsidP="009204D0"/>
    <w:p w:rsidR="00AD311C" w:rsidRDefault="00D9299F" w:rsidP="00D9299F">
      <w:pPr>
        <w:jc w:val="center"/>
      </w:pPr>
      <w:r>
        <w:rPr>
          <w:noProof/>
          <w:lang w:val="hr-HR" w:eastAsia="hr-HR"/>
        </w:rPr>
        <w:lastRenderedPageBreak/>
        <w:drawing>
          <wp:inline distT="0" distB="0" distL="0" distR="0">
            <wp:extent cx="5579745" cy="5395595"/>
            <wp:effectExtent l="19050" t="0" r="1905" b="0"/>
            <wp:docPr id="6" name="Slika 5" descr="General Overview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Final.png"/>
                    <pic:cNvPicPr/>
                  </pic:nvPicPr>
                  <pic:blipFill>
                    <a:blip r:embed="rId14" cstate="print"/>
                    <a:stretch>
                      <a:fillRect/>
                    </a:stretch>
                  </pic:blipFill>
                  <pic:spPr>
                    <a:xfrm>
                      <a:off x="0" y="0"/>
                      <a:ext cx="5579745" cy="5395595"/>
                    </a:xfrm>
                    <a:prstGeom prst="rect">
                      <a:avLst/>
                    </a:prstGeom>
                  </pic:spPr>
                </pic:pic>
              </a:graphicData>
            </a:graphic>
          </wp:inline>
        </w:drawing>
      </w:r>
    </w:p>
    <w:p w:rsidR="00D9299F" w:rsidRDefault="00D9299F" w:rsidP="00D9299F">
      <w:pPr>
        <w:pStyle w:val="Opisslike"/>
      </w:pPr>
      <w:bookmarkStart w:id="57" w:name="_Ref419809205"/>
      <w:bookmarkStart w:id="58" w:name="_Ref419752827"/>
      <w:bookmarkStart w:id="59" w:name="_Toc419987461"/>
      <w:r>
        <w:t xml:space="preserve">Figure </w:t>
      </w:r>
      <w:fldSimple w:instr=" SEQ Figure \* ARABIC ">
        <w:r w:rsidR="007E2454">
          <w:rPr>
            <w:noProof/>
          </w:rPr>
          <w:t>6</w:t>
        </w:r>
      </w:fldSimple>
      <w:bookmarkEnd w:id="58"/>
      <w:r>
        <w:t>. Architecture of the final solution</w:t>
      </w:r>
      <w:bookmarkEnd w:id="57"/>
      <w:bookmarkEnd w:id="59"/>
    </w:p>
    <w:p w:rsidR="003508C9" w:rsidRDefault="00A60C2C" w:rsidP="005378E4">
      <w:r>
        <w:t xml:space="preserve">After some work was done a final architecture was settled upon with slight modification to the initially proposed, and as a result has </w:t>
      </w:r>
      <w:r w:rsidR="009E7FA2">
        <w:t xml:space="preserve">slightly departed from </w:t>
      </w:r>
      <w:r>
        <w:t xml:space="preserve">to the </w:t>
      </w:r>
      <w:r w:rsidR="009E7FA2">
        <w:t>architecture</w:t>
      </w:r>
      <w:r>
        <w:t xml:space="preserve"> proposed in the</w:t>
      </w:r>
      <w:r w:rsidR="009E7FA2">
        <w:t xml:space="preserve"> XACML </w:t>
      </w:r>
      <w:r>
        <w:t xml:space="preserve">standard </w:t>
      </w:r>
      <w:sdt>
        <w:sdtPr>
          <w:id w:val="113517934"/>
          <w:citation/>
        </w:sdtPr>
        <w:sdtContent>
          <w:r w:rsidR="00DE49AA">
            <w:fldChar w:fldCharType="begin"/>
          </w:r>
          <w:r>
            <w:rPr>
              <w:lang w:val="hr-HR"/>
            </w:rPr>
            <w:instrText xml:space="preserve"> CITATION eXt13 \l 1050 </w:instrText>
          </w:r>
          <w:r w:rsidR="00DE49AA">
            <w:fldChar w:fldCharType="separate"/>
          </w:r>
          <w:r w:rsidRPr="00A60C2C">
            <w:rPr>
              <w:noProof/>
              <w:lang w:val="hr-HR"/>
            </w:rPr>
            <w:t>[1]</w:t>
          </w:r>
          <w:r w:rsidR="00DE49AA">
            <w:fldChar w:fldCharType="end"/>
          </w:r>
        </w:sdtContent>
      </w:sdt>
      <w:r>
        <w:t xml:space="preserve">. </w:t>
      </w:r>
      <w:r w:rsidR="005E4619">
        <w:t xml:space="preserve">The final architecture can be seen in </w:t>
      </w:r>
      <w:r w:rsidR="00DE49AA">
        <w:fldChar w:fldCharType="begin"/>
      </w:r>
      <w:r w:rsidR="005E4619">
        <w:instrText xml:space="preserve"> REF _Ref419752827 \h </w:instrText>
      </w:r>
      <w:r w:rsidR="00DE49AA">
        <w:fldChar w:fldCharType="separate"/>
      </w:r>
      <w:r w:rsidR="005E4619">
        <w:t xml:space="preserve">Figure </w:t>
      </w:r>
      <w:r w:rsidR="005E4619">
        <w:rPr>
          <w:noProof/>
        </w:rPr>
        <w:t>6</w:t>
      </w:r>
      <w:r w:rsidR="00DE49AA">
        <w:fldChar w:fldCharType="end"/>
      </w:r>
      <w:r w:rsidR="005E4619">
        <w:t xml:space="preserve">. </w:t>
      </w:r>
      <w:r w:rsidR="003F2A25">
        <w:t xml:space="preserve">The changes do not change the "outside" view of the system but are more of a internal change and more refined solution. The connections to the PIP and PRP are moved from the Context Handler to the PDP so it can fetch policies and all of the attribute information as it needs, while evaluating policies. The PIP is not a single entity but rather, a list of PIPs that all have the same interface and all fulfil the same purpose of fetching attributes but because some attributes are located on different locations and need to be fetched using different services they need to implement different means of fetching that information. This allows for easy expansion of </w:t>
      </w:r>
      <w:r w:rsidR="005E4619">
        <w:t xml:space="preserve">the PIP functionality and better configuration options. </w:t>
      </w:r>
    </w:p>
    <w:p w:rsidR="00AB1FFC" w:rsidRDefault="00AB1FFC" w:rsidP="005378E4"/>
    <w:p w:rsidR="00AB1FFC" w:rsidRDefault="00AB1FFC" w:rsidP="005378E4"/>
    <w:p w:rsidR="005378E4" w:rsidRDefault="005378E4" w:rsidP="005378E4">
      <w:r>
        <w:lastRenderedPageBreak/>
        <w:t xml:space="preserve">In its current stage, </w:t>
      </w:r>
      <w:proofErr w:type="spellStart"/>
      <w:r>
        <w:t>SmartData</w:t>
      </w:r>
      <w:proofErr w:type="spellEnd"/>
      <w:r>
        <w:t xml:space="preserve"> doesn't need support for complicated policies. Policies should mainly give access according to the users id, group and role and the resources id and type. There are no conditions regarding environment conditions, range of sensor values or other more complex conditions. This greatly simplifies the PAP and PDP needed in the solution. </w:t>
      </w:r>
    </w:p>
    <w:p w:rsidR="001F0E93" w:rsidRDefault="001F0E93" w:rsidP="008413F6">
      <w:r>
        <w:t>TODO: Describe the diagram and implementation, benefits...</w:t>
      </w:r>
    </w:p>
    <w:p w:rsidR="005B22E6" w:rsidRDefault="007738CA" w:rsidP="008413F6">
      <w:r>
        <w:t xml:space="preserve">TODO List technologies used </w:t>
      </w:r>
    </w:p>
    <w:p w:rsidR="005B22E6" w:rsidRDefault="005B22E6" w:rsidP="00460ED0">
      <w:pPr>
        <w:pStyle w:val="Naslov2"/>
      </w:pPr>
      <w:bookmarkStart w:id="60" w:name="_Toc419991702"/>
      <w:r>
        <w:t>Description of components</w:t>
      </w:r>
      <w:bookmarkEnd w:id="60"/>
    </w:p>
    <w:p w:rsidR="005B22E6" w:rsidRDefault="00460ED0" w:rsidP="008413F6">
      <w:r>
        <w:tab/>
        <w:t xml:space="preserve">In this section a functional description of the developed solutions will be described along with some implementation details and database schemas that were used. The components that will be described can be seen in </w:t>
      </w:r>
      <w:r w:rsidR="00DE49AA">
        <w:fldChar w:fldCharType="begin"/>
      </w:r>
      <w:r>
        <w:instrText xml:space="preserve"> REF _Ref419752827 \h </w:instrText>
      </w:r>
      <w:r w:rsidR="00DE49AA">
        <w:fldChar w:fldCharType="separate"/>
      </w:r>
      <w:r>
        <w:t xml:space="preserve">Figure </w:t>
      </w:r>
      <w:r>
        <w:rPr>
          <w:noProof/>
        </w:rPr>
        <w:t>6</w:t>
      </w:r>
      <w:r w:rsidR="00DE49AA">
        <w:fldChar w:fldCharType="end"/>
      </w:r>
      <w:r>
        <w:t xml:space="preserve">. </w:t>
      </w:r>
      <w:r w:rsidR="008A0BBE">
        <w:t xml:space="preserve">that shows the architecture of the final solution. </w:t>
      </w:r>
    </w:p>
    <w:p w:rsidR="00363A20" w:rsidRDefault="00363A20" w:rsidP="00363A20">
      <w:pPr>
        <w:pStyle w:val="Podnaslov"/>
      </w:pPr>
      <w:r>
        <w:t>PEP</w:t>
      </w:r>
    </w:p>
    <w:p w:rsidR="00363A20" w:rsidRDefault="00363A20" w:rsidP="00363A20">
      <w:r>
        <w:tab/>
        <w:t xml:space="preserve">The PEP is the point where (as the name states) access control is enforced. This means that this point needs to be located in the system that wants to enforce access control at the exact place inside the workflow where access control is needed. It therefore needs to be built rigid enough to ensure correct execution and flexible to be implemented on various types of systems. Because of this and reasons explained in Section </w:t>
      </w:r>
      <w:r w:rsidR="00DE49AA">
        <w:fldChar w:fldCharType="begin"/>
      </w:r>
      <w:r>
        <w:instrText xml:space="preserve"> REF _Ref419886737 \n \h </w:instrText>
      </w:r>
      <w:r w:rsidR="00DE49AA">
        <w:fldChar w:fldCharType="separate"/>
      </w:r>
      <w:r>
        <w:t>3.4</w:t>
      </w:r>
      <w:r w:rsidR="00DE49AA">
        <w:fldChar w:fldCharType="end"/>
      </w:r>
      <w:r>
        <w:t xml:space="preserve"> the PEP can be used in multiple ways. It can be implemented by providing it with only a XACML request and depending on the response given act appropriately. This way the system that is implementing the PEP decides what the resulting action will be after the evaluation is finished. The other way is to along with the request, provide the PEP with an object that implements a defined interface </w:t>
      </w:r>
      <w:proofErr w:type="spellStart"/>
      <w:r w:rsidRPr="004C570B">
        <w:rPr>
          <w:rFonts w:ascii="Consolas" w:hAnsi="Consolas" w:cs="Consolas"/>
          <w:color w:val="000000"/>
          <w:lang w:val="hr-HR"/>
        </w:rPr>
        <w:t>IResourceFetcher</w:t>
      </w:r>
      <w:proofErr w:type="spellEnd"/>
      <w:r>
        <w:rPr>
          <w:rFonts w:ascii="Consolas" w:hAnsi="Consolas" w:cs="Consolas"/>
          <w:color w:val="000000"/>
          <w:lang w:val="hr-HR"/>
        </w:rPr>
        <w:t>.</w:t>
      </w:r>
      <w:r>
        <w:t xml:space="preserve">  </w:t>
      </w:r>
    </w:p>
    <w:p w:rsidR="00363A20" w:rsidRDefault="00363A20" w:rsidP="008413F6">
      <w:r>
        <w:rPr>
          <w:noProof/>
          <w:lang w:val="hr-HR" w:eastAsia="hr-HR"/>
        </w:rPr>
        <w:drawing>
          <wp:inline distT="0" distB="0" distL="0" distR="0">
            <wp:extent cx="5191125" cy="2895600"/>
            <wp:effectExtent l="19050" t="0" r="9525" b="0"/>
            <wp:docPr id="13" name="Slika 12" descr="PEP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PsClassDiagram.png"/>
                    <pic:cNvPicPr/>
                  </pic:nvPicPr>
                  <pic:blipFill>
                    <a:blip r:embed="rId15" cstate="print"/>
                    <a:stretch>
                      <a:fillRect/>
                    </a:stretch>
                  </pic:blipFill>
                  <pic:spPr>
                    <a:xfrm>
                      <a:off x="0" y="0"/>
                      <a:ext cx="5191125" cy="2895600"/>
                    </a:xfrm>
                    <a:prstGeom prst="rect">
                      <a:avLst/>
                    </a:prstGeom>
                  </pic:spPr>
                </pic:pic>
              </a:graphicData>
            </a:graphic>
          </wp:inline>
        </w:drawing>
      </w:r>
    </w:p>
    <w:p w:rsidR="00363A20" w:rsidRDefault="00363A20" w:rsidP="00363A20">
      <w:pPr>
        <w:pStyle w:val="Opisslike"/>
      </w:pPr>
      <w:bookmarkStart w:id="61" w:name="_Ref419887656"/>
      <w:bookmarkStart w:id="62" w:name="_Toc419987462"/>
      <w:r>
        <w:t xml:space="preserve">Figure </w:t>
      </w:r>
      <w:fldSimple w:instr=" SEQ Figure \* ARABIC ">
        <w:r w:rsidR="007E2454">
          <w:rPr>
            <w:noProof/>
          </w:rPr>
          <w:t>7</w:t>
        </w:r>
      </w:fldSimple>
      <w:bookmarkEnd w:id="61"/>
      <w:r>
        <w:t>. Class diagram of the PEPs</w:t>
      </w:r>
      <w:bookmarkEnd w:id="62"/>
    </w:p>
    <w:p w:rsidR="00A603EE" w:rsidRDefault="00363A20" w:rsidP="008413F6">
      <w:r>
        <w:lastRenderedPageBreak/>
        <w:tab/>
        <w:t xml:space="preserve">In </w:t>
      </w:r>
      <w:r w:rsidR="00DE49AA">
        <w:fldChar w:fldCharType="begin"/>
      </w:r>
      <w:r>
        <w:instrText xml:space="preserve"> REF _Ref419887656 \h </w:instrText>
      </w:r>
      <w:r w:rsidR="00DE49AA">
        <w:fldChar w:fldCharType="separate"/>
      </w:r>
      <w:r>
        <w:t xml:space="preserve">Figure </w:t>
      </w:r>
      <w:r>
        <w:rPr>
          <w:noProof/>
        </w:rPr>
        <w:t>7</w:t>
      </w:r>
      <w:r w:rsidR="00DE49AA">
        <w:fldChar w:fldCharType="end"/>
      </w:r>
      <w:r>
        <w:t>. the class diagram for the PEPs can be seen.</w:t>
      </w:r>
      <w:r w:rsidR="00831325">
        <w:t xml:space="preserve"> The </w:t>
      </w:r>
      <w:proofErr w:type="spellStart"/>
      <w:r w:rsidR="00831325" w:rsidRPr="004C570B">
        <w:rPr>
          <w:rFonts w:ascii="Consolas" w:hAnsi="Consolas" w:cs="Consolas"/>
          <w:color w:val="000000"/>
          <w:lang w:val="hr-HR"/>
        </w:rPr>
        <w:t>IResourceFetcher</w:t>
      </w:r>
      <w:proofErr w:type="spellEnd"/>
      <w:r w:rsidR="00831325">
        <w:t xml:space="preserve"> is used to ensure that the object provided has methods available for both the positive and negative results of the requests evaluation. </w:t>
      </w:r>
      <w:r w:rsidR="000F3DEC">
        <w:t xml:space="preserve">With this, the PEP executes the </w:t>
      </w:r>
      <w:r w:rsidR="000F3DEC" w:rsidRPr="000F3DEC">
        <w:rPr>
          <w:rFonts w:ascii="Consolas" w:hAnsi="Consolas" w:cs="Consolas"/>
        </w:rPr>
        <w:t>execute()</w:t>
      </w:r>
      <w:r w:rsidR="000F3DEC">
        <w:t xml:space="preserve"> in case the evaluation result is positive and executes </w:t>
      </w:r>
      <w:r w:rsidR="000F3DEC" w:rsidRPr="000F3DEC">
        <w:rPr>
          <w:rFonts w:ascii="Consolas" w:hAnsi="Consolas" w:cs="Consolas"/>
        </w:rPr>
        <w:t xml:space="preserve">terminate() </w:t>
      </w:r>
      <w:r w:rsidR="000F3DEC">
        <w:t>in case of a negative result. The</w:t>
      </w:r>
      <w:r w:rsidR="00831325">
        <w:t xml:space="preserve"> purpose of this is to remove the decision making part from the system that implements the PEP </w:t>
      </w:r>
      <w:r w:rsidR="000F3DEC">
        <w:t>and</w:t>
      </w:r>
      <w:r w:rsidR="00831325">
        <w:t xml:space="preserve"> have </w:t>
      </w:r>
      <w:r w:rsidR="000F3DEC">
        <w:t>i</w:t>
      </w:r>
      <w:r w:rsidR="00831325">
        <w:t>t already built in and working. In the case of specific</w:t>
      </w:r>
      <w:r w:rsidR="000F3DEC">
        <w:t xml:space="preserve"> scenarios</w:t>
      </w:r>
      <w:r w:rsidR="00831325">
        <w:t xml:space="preserve">, the other method of simply getting the evaluation result is also available. The </w:t>
      </w:r>
      <w:r w:rsidR="00831325" w:rsidRPr="00831325">
        <w:rPr>
          <w:rFonts w:ascii="Consolas" w:hAnsi="Consolas" w:cs="Consolas"/>
        </w:rPr>
        <w:t>RESTPEP</w:t>
      </w:r>
      <w:r w:rsidR="00831325">
        <w:t xml:space="preserve"> and </w:t>
      </w:r>
      <w:proofErr w:type="spellStart"/>
      <w:r w:rsidR="00831325" w:rsidRPr="00831325">
        <w:rPr>
          <w:rFonts w:ascii="Consolas" w:hAnsi="Consolas" w:cs="Consolas"/>
        </w:rPr>
        <w:t>LocalPEP</w:t>
      </w:r>
      <w:proofErr w:type="spellEnd"/>
      <w:r w:rsidR="00831325">
        <w:t xml:space="preserve"> should never both be available for use by another syste</w:t>
      </w:r>
      <w:r w:rsidR="000F3DEC">
        <w:t>m and the intent is to have only one PEP available for implementation/integration but they don't collide in functionality</w:t>
      </w:r>
      <w:r w:rsidR="00831325">
        <w:t xml:space="preserve">. This is explained more in Section </w:t>
      </w:r>
      <w:r w:rsidR="00DE49AA">
        <w:fldChar w:fldCharType="begin"/>
      </w:r>
      <w:r w:rsidR="00831325">
        <w:instrText xml:space="preserve"> REF _Ref419888192 \n \h </w:instrText>
      </w:r>
      <w:r w:rsidR="00DE49AA">
        <w:fldChar w:fldCharType="separate"/>
      </w:r>
      <w:r w:rsidR="00831325">
        <w:t>3.4</w:t>
      </w:r>
      <w:r w:rsidR="00DE49AA">
        <w:fldChar w:fldCharType="end"/>
      </w:r>
      <w:r w:rsidR="00831325">
        <w:t>.</w:t>
      </w:r>
    </w:p>
    <w:p w:rsidR="00EB02D0" w:rsidRDefault="00EB02D0" w:rsidP="00EB02D0">
      <w:pPr>
        <w:pStyle w:val="Podnaslov"/>
      </w:pPr>
      <w:r w:rsidRPr="00EB02D0">
        <w:t>Databases</w:t>
      </w:r>
    </w:p>
    <w:p w:rsidR="00D81A53" w:rsidRDefault="008A0BBE" w:rsidP="00D81A53">
      <w:r>
        <w:tab/>
      </w:r>
      <w:r w:rsidR="00D81A53">
        <w:t xml:space="preserve">The databases that were chosen were Cassandra and Redis. Cassandra was chosen because it is well suited for storing sensor data and Redis because of its simple implementation and fast response. These choices were explained in more detail in </w:t>
      </w:r>
      <w:r w:rsidR="00460ED0">
        <w:t xml:space="preserve">Section </w:t>
      </w:r>
      <w:r w:rsidR="00DE49AA">
        <w:fldChar w:fldCharType="begin"/>
      </w:r>
      <w:r w:rsidR="00460ED0">
        <w:instrText xml:space="preserve"> REF _Ref419808695 \r \h </w:instrText>
      </w:r>
      <w:r w:rsidR="00DE49AA">
        <w:fldChar w:fldCharType="separate"/>
      </w:r>
      <w:r w:rsidR="00460ED0">
        <w:t>3.1</w:t>
      </w:r>
      <w:r w:rsidR="00DE49AA">
        <w:fldChar w:fldCharType="end"/>
      </w:r>
      <w:r w:rsidR="00460ED0">
        <w:t xml:space="preserve">. </w:t>
      </w:r>
    </w:p>
    <w:p w:rsidR="004C484C" w:rsidRDefault="004C484C" w:rsidP="00D81A53">
      <w:r>
        <w:tab/>
        <w:t>In the Cassandra database a single table was used for storing sensor data. It has a simple schema with basic fields for storing simple sensor data. The use of this database is strictly for initial testing purposes and that is the reason behind the simple schema. Other scenarios involve using other databases or resources.</w:t>
      </w:r>
    </w:p>
    <w:p w:rsidR="008A0BBE" w:rsidRDefault="00AB1FFC" w:rsidP="00AB1FFC">
      <w:pPr>
        <w:jc w:val="center"/>
      </w:pPr>
      <w:r>
        <w:rPr>
          <w:noProof/>
          <w:lang w:val="hr-HR" w:eastAsia="hr-HR"/>
        </w:rPr>
        <w:drawing>
          <wp:inline distT="0" distB="0" distL="0" distR="0">
            <wp:extent cx="5579745" cy="1769745"/>
            <wp:effectExtent l="19050" t="0" r="1905" b="0"/>
            <wp:docPr id="8" name="Slika 7" descr="DB schema Cassandra Sensor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Cassandra Sensor Data.png"/>
                    <pic:cNvPicPr/>
                  </pic:nvPicPr>
                  <pic:blipFill>
                    <a:blip r:embed="rId16" cstate="print"/>
                    <a:stretch>
                      <a:fillRect/>
                    </a:stretch>
                  </pic:blipFill>
                  <pic:spPr>
                    <a:xfrm>
                      <a:off x="0" y="0"/>
                      <a:ext cx="5579745" cy="1769745"/>
                    </a:xfrm>
                    <a:prstGeom prst="rect">
                      <a:avLst/>
                    </a:prstGeom>
                  </pic:spPr>
                </pic:pic>
              </a:graphicData>
            </a:graphic>
          </wp:inline>
        </w:drawing>
      </w:r>
    </w:p>
    <w:p w:rsidR="00AB1FFC" w:rsidRDefault="00AB1FFC" w:rsidP="00AB1FFC">
      <w:pPr>
        <w:pStyle w:val="Opisslike"/>
      </w:pPr>
      <w:bookmarkStart w:id="63" w:name="_Ref419815690"/>
      <w:bookmarkStart w:id="64" w:name="_Toc419987463"/>
      <w:r>
        <w:t xml:space="preserve">Figure </w:t>
      </w:r>
      <w:fldSimple w:instr=" SEQ Figure \* ARABIC ">
        <w:r w:rsidR="007E2454">
          <w:rPr>
            <w:noProof/>
          </w:rPr>
          <w:t>8</w:t>
        </w:r>
      </w:fldSimple>
      <w:bookmarkEnd w:id="63"/>
      <w:r>
        <w:t>. Cassandra database schema for storing sensor data</w:t>
      </w:r>
      <w:bookmarkEnd w:id="64"/>
      <w:r>
        <w:t xml:space="preserve"> </w:t>
      </w:r>
    </w:p>
    <w:p w:rsidR="00EB02D0" w:rsidRPr="000325DF" w:rsidRDefault="008A0BBE" w:rsidP="00EB02D0">
      <w:r>
        <w:tab/>
      </w:r>
      <w:r w:rsidR="00DE49AA">
        <w:fldChar w:fldCharType="begin"/>
      </w:r>
      <w:r w:rsidR="004C484C">
        <w:instrText xml:space="preserve"> REF _Ref419815690 \h </w:instrText>
      </w:r>
      <w:r w:rsidR="00DE49AA">
        <w:fldChar w:fldCharType="separate"/>
      </w:r>
      <w:r w:rsidR="004C484C">
        <w:t xml:space="preserve">Figure </w:t>
      </w:r>
      <w:r w:rsidR="004C484C">
        <w:rPr>
          <w:noProof/>
        </w:rPr>
        <w:t>7</w:t>
      </w:r>
      <w:r w:rsidR="00DE49AA">
        <w:fldChar w:fldCharType="end"/>
      </w:r>
      <w:r w:rsidR="004C484C">
        <w:t xml:space="preserve">. shows the schema made to store sensor data. The value of the readings is stored in the </w:t>
      </w:r>
      <w:r w:rsidR="000325DF" w:rsidRPr="00C9719F">
        <w:rPr>
          <w:rFonts w:ascii="Consolas" w:hAnsi="Consolas" w:cs="Consolas"/>
        </w:rPr>
        <w:t>value</w:t>
      </w:r>
      <w:r w:rsidR="004C484C">
        <w:t xml:space="preserve"> </w:t>
      </w:r>
      <w:r w:rsidR="000325DF">
        <w:t xml:space="preserve">column. The location is integrated as a </w:t>
      </w:r>
      <w:r w:rsidR="000325DF" w:rsidRPr="00C9719F">
        <w:rPr>
          <w:rFonts w:ascii="Consolas" w:hAnsi="Consolas" w:cs="Consolas"/>
        </w:rPr>
        <w:t>frozen</w:t>
      </w:r>
      <w:r w:rsidR="000325DF">
        <w:t xml:space="preserve"> which means as a separate, custom structure that contains both coordinates and address values. Any of these values can be empty making it flexible. As the focus of this work isn't on analysing data the values aren't of real concern making this schema good for storing generic sensor data for testing purposes. The </w:t>
      </w:r>
      <w:r w:rsidR="000325DF" w:rsidRPr="00C9719F">
        <w:rPr>
          <w:rFonts w:ascii="Consolas" w:hAnsi="Consolas" w:cs="Consolas"/>
        </w:rPr>
        <w:t>INDEX</w:t>
      </w:r>
      <w:r w:rsidR="000325DF">
        <w:t xml:space="preserve"> is made on the </w:t>
      </w:r>
      <w:r w:rsidR="000325DF" w:rsidRPr="00C9719F">
        <w:rPr>
          <w:rFonts w:ascii="Consolas" w:hAnsi="Consolas" w:cs="Consolas"/>
        </w:rPr>
        <w:t>type</w:t>
      </w:r>
      <w:r w:rsidR="000325DF">
        <w:rPr>
          <w:i/>
        </w:rPr>
        <w:t xml:space="preserve"> </w:t>
      </w:r>
      <w:r w:rsidR="000325DF">
        <w:t xml:space="preserve">column because comparison tests regarding attribute values were mainly made on this value.   </w:t>
      </w:r>
    </w:p>
    <w:p w:rsidR="00AB1FFC" w:rsidRDefault="00AB1FFC" w:rsidP="00AB1FFC">
      <w:pPr>
        <w:jc w:val="center"/>
      </w:pPr>
      <w:r>
        <w:rPr>
          <w:noProof/>
          <w:lang w:val="hr-HR" w:eastAsia="hr-HR"/>
        </w:rPr>
        <w:lastRenderedPageBreak/>
        <w:drawing>
          <wp:inline distT="0" distB="0" distL="0" distR="0">
            <wp:extent cx="2362530" cy="1219370"/>
            <wp:effectExtent l="19050" t="19050" r="18720" b="18880"/>
            <wp:docPr id="9" name="Slika 8" descr="DB schema Redis policy 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Redis policy DB.png"/>
                    <pic:cNvPicPr/>
                  </pic:nvPicPr>
                  <pic:blipFill>
                    <a:blip r:embed="rId17" cstate="print"/>
                    <a:stretch>
                      <a:fillRect/>
                    </a:stretch>
                  </pic:blipFill>
                  <pic:spPr>
                    <a:xfrm>
                      <a:off x="0" y="0"/>
                      <a:ext cx="2362530" cy="1219370"/>
                    </a:xfrm>
                    <a:prstGeom prst="rect">
                      <a:avLst/>
                    </a:prstGeom>
                    <a:ln>
                      <a:solidFill>
                        <a:schemeClr val="tx1">
                          <a:lumMod val="95000"/>
                          <a:lumOff val="5000"/>
                        </a:schemeClr>
                      </a:solidFill>
                    </a:ln>
                  </pic:spPr>
                </pic:pic>
              </a:graphicData>
            </a:graphic>
          </wp:inline>
        </w:drawing>
      </w:r>
    </w:p>
    <w:p w:rsidR="00AB1FFC" w:rsidRDefault="00AB1FFC" w:rsidP="00AB1FFC">
      <w:pPr>
        <w:pStyle w:val="Opisslike"/>
      </w:pPr>
      <w:bookmarkStart w:id="65" w:name="_Ref419837325"/>
      <w:bookmarkStart w:id="66" w:name="_Toc419987464"/>
      <w:r>
        <w:t xml:space="preserve">Figure </w:t>
      </w:r>
      <w:fldSimple w:instr=" SEQ Figure \* ARABIC ">
        <w:r w:rsidR="007E2454">
          <w:rPr>
            <w:noProof/>
          </w:rPr>
          <w:t>9</w:t>
        </w:r>
      </w:fldSimple>
      <w:bookmarkEnd w:id="65"/>
      <w:r>
        <w:t>. Redis schema for storing policies</w:t>
      </w:r>
      <w:bookmarkEnd w:id="66"/>
    </w:p>
    <w:p w:rsidR="00AB1FFC" w:rsidRDefault="000325DF" w:rsidP="00EB02D0">
      <w:r>
        <w:tab/>
      </w:r>
      <w:r w:rsidR="00DE49AA">
        <w:fldChar w:fldCharType="begin"/>
      </w:r>
      <w:r>
        <w:instrText xml:space="preserve"> REF _Ref419837325 \h </w:instrText>
      </w:r>
      <w:r w:rsidR="00DE49AA">
        <w:fldChar w:fldCharType="separate"/>
      </w:r>
      <w:r>
        <w:t xml:space="preserve">Figure </w:t>
      </w:r>
      <w:r>
        <w:rPr>
          <w:noProof/>
        </w:rPr>
        <w:t>8</w:t>
      </w:r>
      <w:r w:rsidR="00DE49AA">
        <w:fldChar w:fldCharType="end"/>
      </w:r>
      <w:r>
        <w:t xml:space="preserve">. shows the structure used for storing policies on the Redis database. The structure is a simple hash map with a </w:t>
      </w:r>
      <w:proofErr w:type="spellStart"/>
      <w:r w:rsidRPr="00C9719F">
        <w:rPr>
          <w:rFonts w:ascii="Consolas" w:hAnsi="Consolas" w:cs="Consolas"/>
        </w:rPr>
        <w:t>policyID</w:t>
      </w:r>
      <w:proofErr w:type="spellEnd"/>
      <w:r>
        <w:t xml:space="preserve"> as a key and the </w:t>
      </w:r>
      <w:r w:rsidR="00FF3547">
        <w:t xml:space="preserve">actual </w:t>
      </w:r>
      <w:r w:rsidRPr="00FF3547">
        <w:rPr>
          <w:i/>
        </w:rPr>
        <w:t>policy</w:t>
      </w:r>
      <w:r>
        <w:t xml:space="preserve"> in string format stored as the value. </w:t>
      </w:r>
      <w:r w:rsidR="00FF3547">
        <w:t xml:space="preserve">The </w:t>
      </w:r>
      <w:proofErr w:type="spellStart"/>
      <w:r w:rsidR="00FF3547" w:rsidRPr="00C9719F">
        <w:rPr>
          <w:rFonts w:ascii="Consolas" w:hAnsi="Consolas" w:cs="Consolas"/>
        </w:rPr>
        <w:t>policyID</w:t>
      </w:r>
      <w:proofErr w:type="spellEnd"/>
      <w:r w:rsidR="00FF3547">
        <w:t xml:space="preserve"> is a SH1 hash value of the actual policy. This removes the possibility of collisions happening unless the policies are exactly the same. As Redis stores data in memory the response is fast. As the number of policies shouldn't be large, the limitation of storing data in memory shouldn't be a problem. In the case of memory problems, Redis provides some options with storing both on disk and in memory or the solution could be migrated to another NoSQL database like CouchDB which has slower response but also less memory limitations. </w:t>
      </w:r>
    </w:p>
    <w:p w:rsidR="00AB1FFC" w:rsidRDefault="00AB1FFC" w:rsidP="00AB1FFC">
      <w:pPr>
        <w:jc w:val="center"/>
      </w:pPr>
      <w:r>
        <w:rPr>
          <w:noProof/>
          <w:lang w:val="hr-HR" w:eastAsia="hr-HR"/>
        </w:rPr>
        <w:drawing>
          <wp:inline distT="0" distB="0" distL="0" distR="0">
            <wp:extent cx="5579745" cy="1748155"/>
            <wp:effectExtent l="19050" t="0" r="1905" b="0"/>
            <wp:docPr id="10" name="Slika 9" descr="DB schema Cassandra Attribute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Cassandra Attribute Data.png"/>
                    <pic:cNvPicPr/>
                  </pic:nvPicPr>
                  <pic:blipFill>
                    <a:blip r:embed="rId18" cstate="print"/>
                    <a:stretch>
                      <a:fillRect/>
                    </a:stretch>
                  </pic:blipFill>
                  <pic:spPr>
                    <a:xfrm>
                      <a:off x="0" y="0"/>
                      <a:ext cx="5579745" cy="1748155"/>
                    </a:xfrm>
                    <a:prstGeom prst="rect">
                      <a:avLst/>
                    </a:prstGeom>
                  </pic:spPr>
                </pic:pic>
              </a:graphicData>
            </a:graphic>
          </wp:inline>
        </w:drawing>
      </w:r>
    </w:p>
    <w:p w:rsidR="00AB1FFC" w:rsidRDefault="00AB1FFC" w:rsidP="00AB1FFC">
      <w:pPr>
        <w:pStyle w:val="Opisslike"/>
      </w:pPr>
      <w:bookmarkStart w:id="67" w:name="_Ref419837986"/>
      <w:bookmarkStart w:id="68" w:name="_Toc419987465"/>
      <w:r>
        <w:t xml:space="preserve">Figure </w:t>
      </w:r>
      <w:fldSimple w:instr=" SEQ Figure \* ARABIC ">
        <w:r w:rsidR="007E2454">
          <w:rPr>
            <w:noProof/>
          </w:rPr>
          <w:t>10</w:t>
        </w:r>
      </w:fldSimple>
      <w:bookmarkEnd w:id="67"/>
      <w:r>
        <w:t>. Cassandra database schema for storing attribute data</w:t>
      </w:r>
      <w:bookmarkEnd w:id="68"/>
    </w:p>
    <w:p w:rsidR="00AB1FFC" w:rsidRDefault="00FF3547" w:rsidP="00EB02D0">
      <w:r>
        <w:tab/>
        <w:t xml:space="preserve">Cassandra is also used for storing attribute data as seen in </w:t>
      </w:r>
      <w:r w:rsidR="00DE49AA">
        <w:fldChar w:fldCharType="begin"/>
      </w:r>
      <w:r>
        <w:instrText xml:space="preserve"> REF _Ref419837986 \h </w:instrText>
      </w:r>
      <w:r w:rsidR="00DE49AA">
        <w:fldChar w:fldCharType="separate"/>
      </w:r>
      <w:r>
        <w:t xml:space="preserve">Figure </w:t>
      </w:r>
      <w:r>
        <w:rPr>
          <w:noProof/>
        </w:rPr>
        <w:t>9</w:t>
      </w:r>
      <w:r w:rsidR="00DE49AA">
        <w:fldChar w:fldCharType="end"/>
      </w:r>
      <w:r>
        <w:t>. Th</w:t>
      </w:r>
      <w:r w:rsidR="00CA6005">
        <w:t xml:space="preserve">e tables are constructed to mirror the </w:t>
      </w:r>
      <w:r w:rsidR="00EA42F6">
        <w:t>fields</w:t>
      </w:r>
      <w:r w:rsidR="00CA6005">
        <w:t xml:space="preserve"> needed when fetching attribute data while evaluating requests against policies. </w:t>
      </w:r>
      <w:r w:rsidR="00EA42F6">
        <w:t xml:space="preserve">The fields are therefore named the same as the ones from XACML policies: </w:t>
      </w:r>
      <w:proofErr w:type="spellStart"/>
      <w:r w:rsidR="00EA42F6" w:rsidRPr="00EA42F6">
        <w:rPr>
          <w:rFonts w:ascii="Consolas" w:hAnsi="Consolas" w:cs="Consolas"/>
          <w:color w:val="7F007F"/>
          <w:lang w:val="hr-HR"/>
        </w:rPr>
        <w:t>Category</w:t>
      </w:r>
      <w:proofErr w:type="spellEnd"/>
      <w:r w:rsidR="00EA42F6">
        <w:rPr>
          <w:rFonts w:ascii="Consolas" w:hAnsi="Consolas" w:cs="Consolas"/>
          <w:color w:val="000000"/>
          <w:lang w:val="hr-HR"/>
        </w:rPr>
        <w:t xml:space="preserve">, </w:t>
      </w:r>
      <w:proofErr w:type="spellStart"/>
      <w:r w:rsidR="00EA42F6" w:rsidRPr="00EA42F6">
        <w:rPr>
          <w:rFonts w:ascii="Consolas" w:hAnsi="Consolas" w:cs="Consolas"/>
          <w:color w:val="7F007F"/>
          <w:lang w:val="hr-HR"/>
        </w:rPr>
        <w:t>AttributeId</w:t>
      </w:r>
      <w:proofErr w:type="spellEnd"/>
      <w:r w:rsidR="00EA42F6">
        <w:rPr>
          <w:rFonts w:ascii="Consolas" w:hAnsi="Consolas" w:cs="Consolas"/>
          <w:color w:val="000000"/>
          <w:lang w:val="hr-HR"/>
        </w:rPr>
        <w:t xml:space="preserve"> </w:t>
      </w:r>
      <w:proofErr w:type="spellStart"/>
      <w:r w:rsidR="00EA42F6">
        <w:rPr>
          <w:rFonts w:ascii="Consolas" w:hAnsi="Consolas" w:cs="Consolas"/>
          <w:color w:val="000000"/>
          <w:lang w:val="hr-HR"/>
        </w:rPr>
        <w:t>and</w:t>
      </w:r>
      <w:proofErr w:type="spellEnd"/>
      <w:r w:rsidR="00EA42F6">
        <w:rPr>
          <w:rFonts w:ascii="Consolas" w:hAnsi="Consolas" w:cs="Consolas"/>
          <w:color w:val="000000"/>
          <w:lang w:val="hr-HR"/>
        </w:rPr>
        <w:t xml:space="preserve"> </w:t>
      </w:r>
      <w:proofErr w:type="spellStart"/>
      <w:r w:rsidR="00EA42F6" w:rsidRPr="00EA42F6">
        <w:rPr>
          <w:rFonts w:ascii="Consolas" w:hAnsi="Consolas" w:cs="Consolas"/>
          <w:color w:val="7F007F"/>
          <w:lang w:val="hr-HR"/>
        </w:rPr>
        <w:t>DataType</w:t>
      </w:r>
      <w:proofErr w:type="spellEnd"/>
      <w:r w:rsidR="00EA42F6">
        <w:t>. All columns are type string because it is the simplest</w:t>
      </w:r>
      <w:r w:rsidR="00312748">
        <w:t xml:space="preserve">, </w:t>
      </w:r>
      <w:r w:rsidR="00EA42F6">
        <w:t>most convenient way</w:t>
      </w:r>
      <w:r w:rsidR="00312748">
        <w:t xml:space="preserve"> and the</w:t>
      </w:r>
      <w:r w:rsidR="00EA42F6">
        <w:t xml:space="preserve"> of storing </w:t>
      </w:r>
      <w:r w:rsidR="00312748">
        <w:t>attribute data and the testing of the</w:t>
      </w:r>
      <w:r w:rsidR="00312748" w:rsidRPr="00312748">
        <w:t xml:space="preserve"> </w:t>
      </w:r>
      <w:r w:rsidR="00312748">
        <w:t xml:space="preserve">PIP's functionality. The tables for storing resource and subject attribute data have an additional </w:t>
      </w:r>
      <w:r w:rsidR="00312748" w:rsidRPr="00312748">
        <w:rPr>
          <w:i/>
        </w:rPr>
        <w:t>id</w:t>
      </w:r>
      <w:r w:rsidR="00312748">
        <w:t xml:space="preserve"> column because many subjects and resources could have the same type of data but would originate from different resources/subjects. The environment is considered as being a single entity and the distinction between values is done mainly done with the name. These tables could have been merged because they differ between each other in the </w:t>
      </w:r>
      <w:r w:rsidR="00312748" w:rsidRPr="00312748">
        <w:rPr>
          <w:i/>
        </w:rPr>
        <w:t>category</w:t>
      </w:r>
      <w:r w:rsidR="00312748">
        <w:t xml:space="preserve"> column, but because of the logical difference </w:t>
      </w:r>
      <w:r w:rsidR="00BD41DE">
        <w:t>when</w:t>
      </w:r>
      <w:r w:rsidR="00312748">
        <w:t xml:space="preserve"> considering ABAC and XACML, they were separated. </w:t>
      </w:r>
    </w:p>
    <w:p w:rsidR="00EB02D0" w:rsidRDefault="00EB02D0" w:rsidP="00EB02D0">
      <w:pPr>
        <w:pStyle w:val="Podnaslov"/>
      </w:pPr>
      <w:r>
        <w:t>Database Managers</w:t>
      </w:r>
    </w:p>
    <w:p w:rsidR="009F1BE4" w:rsidRDefault="00BD41DE" w:rsidP="00E8179C">
      <w:r>
        <w:lastRenderedPageBreak/>
        <w:tab/>
        <w:t>Database manager are entities that are placed in front of database clients. Both Cassandra</w:t>
      </w:r>
      <w:r w:rsidR="009F1BE4">
        <w:t xml:space="preserve"> and Redis have Java clients that were used for working with the databases. The </w:t>
      </w:r>
      <w:r w:rsidR="00197739">
        <w:t>database</w:t>
      </w:r>
      <w:r w:rsidR="009F1BE4">
        <w:t xml:space="preserve"> managers serve the purp</w:t>
      </w:r>
      <w:r w:rsidR="00197739">
        <w:t xml:space="preserve">ose of configuring the database, schemas </w:t>
      </w:r>
      <w:r w:rsidR="009F1BE4">
        <w:t xml:space="preserve">and limiting the possible actions to acceptable ones like adding and retrieving data. The </w:t>
      </w:r>
      <w:proofErr w:type="spellStart"/>
      <w:r w:rsidR="009F1BE4" w:rsidRPr="00C9719F">
        <w:rPr>
          <w:rFonts w:ascii="Consolas" w:hAnsi="Consolas" w:cs="Consolas"/>
        </w:rPr>
        <w:t>PolicyDBManager</w:t>
      </w:r>
      <w:proofErr w:type="spellEnd"/>
      <w:r w:rsidR="009F1BE4">
        <w:t xml:space="preserve"> and </w:t>
      </w:r>
      <w:proofErr w:type="spellStart"/>
      <w:r w:rsidR="009F1BE4" w:rsidRPr="00C9719F">
        <w:rPr>
          <w:rFonts w:ascii="Consolas" w:hAnsi="Consolas" w:cs="Consolas"/>
        </w:rPr>
        <w:t>AttributeDBManager</w:t>
      </w:r>
      <w:proofErr w:type="spellEnd"/>
      <w:r w:rsidR="009F1BE4">
        <w:t xml:space="preserve"> allow for deletion and modification of data while the </w:t>
      </w:r>
      <w:proofErr w:type="spellStart"/>
      <w:r w:rsidR="009F1BE4" w:rsidRPr="00C9719F">
        <w:rPr>
          <w:rFonts w:ascii="Consolas" w:hAnsi="Consolas" w:cs="Consolas"/>
        </w:rPr>
        <w:t>SensorDB</w:t>
      </w:r>
      <w:r w:rsidR="00C9719F" w:rsidRPr="00C9719F">
        <w:rPr>
          <w:rFonts w:ascii="Consolas" w:hAnsi="Consolas" w:cs="Consolas"/>
        </w:rPr>
        <w:t>M</w:t>
      </w:r>
      <w:r w:rsidR="009F1BE4" w:rsidRPr="00C9719F">
        <w:rPr>
          <w:rFonts w:ascii="Consolas" w:hAnsi="Consolas" w:cs="Consolas"/>
        </w:rPr>
        <w:t>anager</w:t>
      </w:r>
      <w:proofErr w:type="spellEnd"/>
      <w:r w:rsidR="009F1BE4">
        <w:t xml:space="preserve"> doesn't allow for those actions. </w:t>
      </w:r>
    </w:p>
    <w:p w:rsidR="001F5180" w:rsidRDefault="001F5180" w:rsidP="00E8179C">
      <w:r>
        <w:rPr>
          <w:noProof/>
          <w:lang w:val="hr-HR" w:eastAsia="hr-HR"/>
        </w:rPr>
        <w:drawing>
          <wp:inline distT="0" distB="0" distL="0" distR="0">
            <wp:extent cx="5579745" cy="2898140"/>
            <wp:effectExtent l="19050" t="0" r="1905" b="0"/>
            <wp:docPr id="12" name="Slika 11" descr="SensorDBManagersCompre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DBManagersCompresed.png"/>
                    <pic:cNvPicPr/>
                  </pic:nvPicPr>
                  <pic:blipFill>
                    <a:blip r:embed="rId19" cstate="print"/>
                    <a:stretch>
                      <a:fillRect/>
                    </a:stretch>
                  </pic:blipFill>
                  <pic:spPr>
                    <a:xfrm>
                      <a:off x="0" y="0"/>
                      <a:ext cx="5579745" cy="2898140"/>
                    </a:xfrm>
                    <a:prstGeom prst="rect">
                      <a:avLst/>
                    </a:prstGeom>
                  </pic:spPr>
                </pic:pic>
              </a:graphicData>
            </a:graphic>
          </wp:inline>
        </w:drawing>
      </w:r>
    </w:p>
    <w:p w:rsidR="001F5180" w:rsidRDefault="001F5180" w:rsidP="001F5180">
      <w:pPr>
        <w:pStyle w:val="Opisslike"/>
      </w:pPr>
      <w:bookmarkStart w:id="69" w:name="_Ref419883436"/>
      <w:bookmarkStart w:id="70" w:name="_Toc419987466"/>
      <w:r>
        <w:t xml:space="preserve">Figure </w:t>
      </w:r>
      <w:fldSimple w:instr=" SEQ Figure \* ARABIC ">
        <w:r w:rsidR="007E2454">
          <w:rPr>
            <w:noProof/>
          </w:rPr>
          <w:t>11</w:t>
        </w:r>
      </w:fldSimple>
      <w:bookmarkEnd w:id="69"/>
      <w:r>
        <w:t>. Class diagram for the Data Managers</w:t>
      </w:r>
      <w:bookmarkEnd w:id="70"/>
    </w:p>
    <w:p w:rsidR="00197739" w:rsidRDefault="001F5180" w:rsidP="00E8179C">
      <w:r>
        <w:tab/>
        <w:t xml:space="preserve">The class diagram shown in </w:t>
      </w:r>
      <w:r w:rsidR="00DE49AA">
        <w:fldChar w:fldCharType="begin"/>
      </w:r>
      <w:r>
        <w:instrText xml:space="preserve"> REF _Ref419883436 \h </w:instrText>
      </w:r>
      <w:r w:rsidR="00DE49AA">
        <w:fldChar w:fldCharType="separate"/>
      </w:r>
      <w:r>
        <w:t xml:space="preserve">Figure </w:t>
      </w:r>
      <w:r>
        <w:rPr>
          <w:noProof/>
        </w:rPr>
        <w:t>10</w:t>
      </w:r>
      <w:r w:rsidR="00DE49AA">
        <w:fldChar w:fldCharType="end"/>
      </w:r>
      <w:r>
        <w:t xml:space="preserve">. shows that the </w:t>
      </w:r>
      <w:proofErr w:type="spellStart"/>
      <w:r w:rsidRPr="00C9719F">
        <w:rPr>
          <w:rFonts w:ascii="Consolas" w:hAnsi="Consolas" w:cs="Consolas"/>
        </w:rPr>
        <w:t>DBManagerFactory</w:t>
      </w:r>
      <w:proofErr w:type="spellEnd"/>
      <w:r>
        <w:t xml:space="preserve"> holds instances of objects that extend the abstract class </w:t>
      </w:r>
      <w:proofErr w:type="spellStart"/>
      <w:r w:rsidRPr="00C9719F">
        <w:rPr>
          <w:rFonts w:ascii="Consolas" w:hAnsi="Consolas" w:cs="Consolas"/>
        </w:rPr>
        <w:t>DataManager</w:t>
      </w:r>
      <w:proofErr w:type="spellEnd"/>
      <w:r>
        <w:t xml:space="preserve">. </w:t>
      </w:r>
      <w:r w:rsidR="006B4117">
        <w:t xml:space="preserve">This has been done to enable the use of </w:t>
      </w:r>
      <w:proofErr w:type="spellStart"/>
      <w:r w:rsidR="006B4117" w:rsidRPr="00C9719F">
        <w:rPr>
          <w:rFonts w:ascii="Consolas" w:hAnsi="Consolas" w:cs="Consolas"/>
        </w:rPr>
        <w:t>DataManagers</w:t>
      </w:r>
      <w:proofErr w:type="spellEnd"/>
      <w:r w:rsidR="006B4117">
        <w:t xml:space="preserve"> in a singleton fashion without having the same functionality copied to everyone. It also allows </w:t>
      </w:r>
      <w:r w:rsidR="00AE6592">
        <w:t xml:space="preserve">for </w:t>
      </w:r>
      <w:r w:rsidR="006B4117">
        <w:t xml:space="preserve">some functionality to be added on top of the whole group and the execution </w:t>
      </w:r>
      <w:r w:rsidR="00AE6592">
        <w:t>to</w:t>
      </w:r>
      <w:r w:rsidR="006B4117">
        <w:t xml:space="preserve"> be controlled from one place</w:t>
      </w:r>
      <w:r w:rsidR="00AE6592">
        <w:t xml:space="preserve"> (</w:t>
      </w:r>
      <w:proofErr w:type="spellStart"/>
      <w:r w:rsidR="00AE6592" w:rsidRPr="004C570B">
        <w:rPr>
          <w:rFonts w:ascii="Consolas" w:hAnsi="Consolas" w:cs="Consolas"/>
        </w:rPr>
        <w:t>DBManagerFactory</w:t>
      </w:r>
      <w:proofErr w:type="spellEnd"/>
      <w:r w:rsidR="00AE6592">
        <w:t>)</w:t>
      </w:r>
      <w:r w:rsidR="006B4117">
        <w:t xml:space="preserve">. </w:t>
      </w:r>
      <w:r w:rsidR="00AE6592">
        <w:t xml:space="preserve">This structure doesn't guarantee that there will only exist one instance of the objects a public constructor has to exist but as the intent is to get instances trough the Factory, that can be neglected. </w:t>
      </w:r>
    </w:p>
    <w:p w:rsidR="00E8179C" w:rsidRDefault="00E8179C" w:rsidP="00E8179C">
      <w:pPr>
        <w:pStyle w:val="Podnaslov"/>
      </w:pPr>
      <w:r>
        <w:t>PRP</w:t>
      </w:r>
    </w:p>
    <w:p w:rsidR="00863319" w:rsidRDefault="007E6C88" w:rsidP="00E8179C">
      <w:r>
        <w:tab/>
        <w:t xml:space="preserve">The PRP is a simple </w:t>
      </w:r>
      <w:r w:rsidR="00863319">
        <w:t xml:space="preserve">entity that is responsible for fetching policies and delivering them to the PDP for evaluating requests. The PRP calls the </w:t>
      </w:r>
      <w:proofErr w:type="spellStart"/>
      <w:r w:rsidR="00863319" w:rsidRPr="004C570B">
        <w:rPr>
          <w:rFonts w:ascii="Consolas" w:hAnsi="Consolas" w:cs="Consolas"/>
        </w:rPr>
        <w:t>PolicyDBManager</w:t>
      </w:r>
      <w:proofErr w:type="spellEnd"/>
      <w:r w:rsidR="00863319">
        <w:t xml:space="preserve"> for this purpose. It is called trough a single static function that returns the policies in a list. </w:t>
      </w:r>
    </w:p>
    <w:p w:rsidR="00863319" w:rsidRPr="00E8179C" w:rsidRDefault="00863319" w:rsidP="00863319">
      <w:pPr>
        <w:pStyle w:val="Podnaslov"/>
      </w:pPr>
      <w:r>
        <w:t>PIPs</w:t>
      </w:r>
    </w:p>
    <w:p w:rsidR="00C9360A" w:rsidRDefault="008276C1" w:rsidP="00E8179C">
      <w:r>
        <w:tab/>
        <w:t xml:space="preserve">The PIP is not implemented as a single point but as a list of many PIPs. This is convenient because </w:t>
      </w:r>
      <w:r w:rsidR="002026D1">
        <w:t xml:space="preserve">of the many possible ways that the PIP can fetch attributes and different places from which the PIP has to fetch attributes. This allows for modular adding and removing of PIPs depending on the particular implementation. </w:t>
      </w:r>
      <w:r w:rsidR="00A97151">
        <w:t>Ther</w:t>
      </w:r>
      <w:r w:rsidR="009B614B">
        <w:t xml:space="preserve">e are </w:t>
      </w:r>
      <w:r w:rsidR="00A702C4">
        <w:t>4</w:t>
      </w:r>
      <w:r w:rsidR="009B614B">
        <w:t xml:space="preserve"> main PIPs that were made and used in this solution. </w:t>
      </w:r>
      <w:r w:rsidR="00A702C4">
        <w:t xml:space="preserve">The </w:t>
      </w:r>
      <w:proofErr w:type="spellStart"/>
      <w:r w:rsidR="00A702C4" w:rsidRPr="00A702C4">
        <w:rPr>
          <w:i/>
        </w:rPr>
        <w:t>LocalEnvironmentPIP</w:t>
      </w:r>
      <w:proofErr w:type="spellEnd"/>
      <w:r w:rsidR="00A702C4">
        <w:t xml:space="preserve"> used to fetch local environmental attributes. These are basic time related attributes (current date, current </w:t>
      </w:r>
      <w:r w:rsidR="00A702C4">
        <w:lastRenderedPageBreak/>
        <w:t xml:space="preserve">time...) that were taken from and defined as stated in the OASIS XACML standard </w:t>
      </w:r>
      <w:sdt>
        <w:sdtPr>
          <w:id w:val="2720440"/>
          <w:citation/>
        </w:sdtPr>
        <w:sdtContent>
          <w:r w:rsidR="00A702C4">
            <w:fldChar w:fldCharType="begin"/>
          </w:r>
          <w:r w:rsidR="00A702C4">
            <w:rPr>
              <w:lang w:val="hr-HR"/>
            </w:rPr>
            <w:instrText xml:space="preserve"> CITATION eXt13 \l 1050 </w:instrText>
          </w:r>
          <w:r w:rsidR="00A702C4">
            <w:fldChar w:fldCharType="separate"/>
          </w:r>
          <w:r w:rsidR="00A702C4" w:rsidRPr="00A702C4">
            <w:rPr>
              <w:noProof/>
              <w:lang w:val="hr-HR"/>
            </w:rPr>
            <w:t>[1]</w:t>
          </w:r>
          <w:r w:rsidR="00A702C4">
            <w:fldChar w:fldCharType="end"/>
          </w:r>
        </w:sdtContent>
      </w:sdt>
      <w:r w:rsidR="00A702C4">
        <w:t xml:space="preserve">. The </w:t>
      </w:r>
      <w:proofErr w:type="spellStart"/>
      <w:r w:rsidR="00A702C4" w:rsidRPr="00A702C4">
        <w:rPr>
          <w:i/>
        </w:rPr>
        <w:t>ResourcePIP</w:t>
      </w:r>
      <w:proofErr w:type="spellEnd"/>
      <w:r w:rsidR="00A702C4">
        <w:t xml:space="preserve"> is used for fetching resource attribute from the database that contains sensor data.</w:t>
      </w:r>
      <w:r w:rsidR="00D26D7A">
        <w:t xml:space="preserve"> The </w:t>
      </w:r>
      <w:proofErr w:type="spellStart"/>
      <w:r w:rsidR="00D26D7A" w:rsidRPr="00A702C4">
        <w:rPr>
          <w:i/>
        </w:rPr>
        <w:t>ExternalPIP</w:t>
      </w:r>
      <w:proofErr w:type="spellEnd"/>
      <w:r w:rsidR="00D26D7A">
        <w:t xml:space="preserve"> is used for fetching attributes</w:t>
      </w:r>
      <w:r w:rsidR="00B109F6">
        <w:t xml:space="preserve"> (external, resource and subject)</w:t>
      </w:r>
      <w:r w:rsidR="00D26D7A">
        <w:t xml:space="preserve"> from a database that has attribute data stored. This is used to simulate fetching data from a source other than the one containing the resource and although the actual database is the same (Cassandra) the database manager is different and the data is stored in different </w:t>
      </w:r>
      <w:r w:rsidR="00D26D7A" w:rsidRPr="00B109F6">
        <w:rPr>
          <w:i/>
        </w:rPr>
        <w:t>tables</w:t>
      </w:r>
      <w:r w:rsidR="00D26D7A">
        <w:t xml:space="preserve"> under different </w:t>
      </w:r>
      <w:proofErr w:type="spellStart"/>
      <w:r w:rsidR="00D26D7A" w:rsidRPr="00B109F6">
        <w:rPr>
          <w:i/>
        </w:rPr>
        <w:t>keyspace</w:t>
      </w:r>
      <w:r w:rsidR="00D26D7A">
        <w:t>s</w:t>
      </w:r>
      <w:proofErr w:type="spellEnd"/>
      <w:r w:rsidR="00D26D7A">
        <w:t xml:space="preserve"> so</w:t>
      </w:r>
      <w:r w:rsidR="00B109F6">
        <w:t xml:space="preserve"> it is effectively a different source.</w:t>
      </w:r>
      <w:r w:rsidR="00D26D7A">
        <w:t xml:space="preserve"> Finally the </w:t>
      </w:r>
      <w:proofErr w:type="spellStart"/>
      <w:r w:rsidR="00D26D7A" w:rsidRPr="00D26D7A">
        <w:rPr>
          <w:i/>
        </w:rPr>
        <w:t>RestPIP</w:t>
      </w:r>
      <w:proofErr w:type="spellEnd"/>
      <w:r w:rsidR="00D26D7A">
        <w:t xml:space="preserve"> is used for fetching attribute data from a REST service. This simulates fetching data from</w:t>
      </w:r>
      <w:r w:rsidR="00B109F6">
        <w:t xml:space="preserve"> external sources. This list naturally has to be </w:t>
      </w:r>
      <w:r w:rsidR="00C9360A">
        <w:t>configured/</w:t>
      </w:r>
      <w:r w:rsidR="00B109F6">
        <w:t>modified or expanded for it to be used by other systems</w:t>
      </w:r>
      <w:r w:rsidR="00C9360A">
        <w:t xml:space="preserve"> as these are built for testing purposes. These PIPs cover all the scenarios for generating attributes, fetching ones from a database with direct access and fetching from outside services (via REST service). These therefore provide sufficient functionality for testing but can also easily be adopted to work in other scenarios. The PIPs are an implementation of </w:t>
      </w:r>
      <w:r w:rsidR="000B0CBB">
        <w:rPr>
          <w:i/>
        </w:rPr>
        <w:t xml:space="preserve">PIP </w:t>
      </w:r>
      <w:proofErr w:type="spellStart"/>
      <w:r w:rsidR="000B0CBB">
        <w:rPr>
          <w:i/>
        </w:rPr>
        <w:t>ConfigurableEngine</w:t>
      </w:r>
      <w:proofErr w:type="spellEnd"/>
      <w:r w:rsidR="00C9360A">
        <w:t xml:space="preserve"> </w:t>
      </w:r>
      <w:r w:rsidR="000B0CBB">
        <w:t xml:space="preserve">interface </w:t>
      </w:r>
      <w:r w:rsidR="00C9360A">
        <w:t xml:space="preserve">provided by </w:t>
      </w:r>
      <w:r w:rsidR="000B0CBB">
        <w:t xml:space="preserve">AT&amp;T project </w:t>
      </w:r>
      <w:sdt>
        <w:sdtPr>
          <w:id w:val="2720441"/>
          <w:citation/>
        </w:sdtPr>
        <w:sdtContent>
          <w:r w:rsidR="000B0CBB">
            <w:fldChar w:fldCharType="begin"/>
          </w:r>
          <w:r w:rsidR="000B0CBB">
            <w:rPr>
              <w:lang w:val="hr-HR"/>
            </w:rPr>
            <w:instrText xml:space="preserve"> CITATION ATT15 \l 1050 </w:instrText>
          </w:r>
          <w:r w:rsidR="000B0CBB">
            <w:fldChar w:fldCharType="separate"/>
          </w:r>
          <w:r w:rsidR="000B0CBB" w:rsidRPr="000B0CBB">
            <w:rPr>
              <w:noProof/>
              <w:lang w:val="hr-HR"/>
            </w:rPr>
            <w:t>[2]</w:t>
          </w:r>
          <w:r w:rsidR="000B0CBB">
            <w:fldChar w:fldCharType="end"/>
          </w:r>
        </w:sdtContent>
      </w:sdt>
      <w:r w:rsidR="000B0CBB">
        <w:t xml:space="preserve">. This allowed for easier utilisation of the PDP's functionality. </w:t>
      </w:r>
    </w:p>
    <w:p w:rsidR="00863319" w:rsidRDefault="00863319" w:rsidP="00863319">
      <w:pPr>
        <w:pStyle w:val="Podnaslov"/>
      </w:pPr>
      <w:r>
        <w:t>PDP</w:t>
      </w:r>
    </w:p>
    <w:p w:rsidR="003827BE" w:rsidRDefault="000B0CBB" w:rsidP="00863319">
      <w:r>
        <w:tab/>
        <w:t xml:space="preserve">The PDP is the most crucial and complicated component needed for a XACML ABAC access control implementation. </w:t>
      </w:r>
      <w:r w:rsidR="009B141D">
        <w:t>The purpose of the PDP is to evaluate requests using policies and returning a response which contains the decision of the evaluation. The</w:t>
      </w:r>
      <w:r>
        <w:t xml:space="preserve"> rules defined in the standard</w:t>
      </w:r>
      <w:r w:rsidR="009B141D">
        <w:t xml:space="preserve"> </w:t>
      </w:r>
      <w:sdt>
        <w:sdtPr>
          <w:id w:val="2720444"/>
          <w:citation/>
        </w:sdtPr>
        <w:sdtContent>
          <w:r w:rsidR="009B141D">
            <w:fldChar w:fldCharType="begin"/>
          </w:r>
          <w:r w:rsidR="009B141D">
            <w:rPr>
              <w:lang w:val="hr-HR"/>
            </w:rPr>
            <w:instrText xml:space="preserve"> CITATION eXt13 \l 1050 </w:instrText>
          </w:r>
          <w:r w:rsidR="009B141D">
            <w:fldChar w:fldCharType="separate"/>
          </w:r>
          <w:r w:rsidR="009B141D" w:rsidRPr="009B141D">
            <w:rPr>
              <w:noProof/>
              <w:lang w:val="hr-HR"/>
            </w:rPr>
            <w:t>[1]</w:t>
          </w:r>
          <w:r w:rsidR="009B141D">
            <w:fldChar w:fldCharType="end"/>
          </w:r>
        </w:sdtContent>
      </w:sdt>
      <w:r>
        <w:t xml:space="preserve"> are extensive and use many operations allowing the policies to be well defined and flexible. This, of course, makes the implementation more complex. The evaluation of policies was taken from the AT&amp;T </w:t>
      </w:r>
      <w:sdt>
        <w:sdtPr>
          <w:id w:val="2720443"/>
          <w:citation/>
        </w:sdtPr>
        <w:sdtContent>
          <w:r>
            <w:fldChar w:fldCharType="begin"/>
          </w:r>
          <w:r>
            <w:rPr>
              <w:lang w:val="hr-HR"/>
            </w:rPr>
            <w:instrText xml:space="preserve"> CITATION ATT15 \l 1050 </w:instrText>
          </w:r>
          <w:r>
            <w:fldChar w:fldCharType="separate"/>
          </w:r>
          <w:r w:rsidRPr="000B0CBB">
            <w:rPr>
              <w:noProof/>
              <w:lang w:val="hr-HR"/>
            </w:rPr>
            <w:t>[2]</w:t>
          </w:r>
          <w:r>
            <w:fldChar w:fldCharType="end"/>
          </w:r>
        </w:sdtContent>
      </w:sdt>
      <w:r>
        <w:t xml:space="preserve"> project and a implementation was built to suit the purposes of this solution. </w:t>
      </w:r>
      <w:r w:rsidR="009B141D">
        <w:t>The workflow of the PDP consists of the following actions:</w:t>
      </w:r>
    </w:p>
    <w:p w:rsidR="009B141D" w:rsidRDefault="009B141D" w:rsidP="00827436">
      <w:pPr>
        <w:pStyle w:val="Odlomakpopisa"/>
        <w:numPr>
          <w:ilvl w:val="0"/>
          <w:numId w:val="25"/>
        </w:numPr>
      </w:pPr>
      <w:r>
        <w:t>Receive request</w:t>
      </w:r>
    </w:p>
    <w:p w:rsidR="009B141D" w:rsidRDefault="009B141D" w:rsidP="00827436">
      <w:pPr>
        <w:pStyle w:val="Odlomakpopisa"/>
        <w:numPr>
          <w:ilvl w:val="0"/>
          <w:numId w:val="25"/>
        </w:numPr>
      </w:pPr>
      <w:r>
        <w:t>Fetch policies</w:t>
      </w:r>
      <w:r w:rsidR="00686BF4">
        <w:t xml:space="preserve"> from PRP</w:t>
      </w:r>
    </w:p>
    <w:p w:rsidR="00686BF4" w:rsidRDefault="009B141D" w:rsidP="00827436">
      <w:pPr>
        <w:pStyle w:val="Odlomakpopisa"/>
        <w:numPr>
          <w:ilvl w:val="0"/>
          <w:numId w:val="25"/>
        </w:numPr>
      </w:pPr>
      <w:r>
        <w:t>For every policy</w:t>
      </w:r>
      <w:r w:rsidR="00686BF4">
        <w:t xml:space="preserve"> </w:t>
      </w:r>
    </w:p>
    <w:p w:rsidR="009B141D" w:rsidRDefault="00686BF4" w:rsidP="00827436">
      <w:pPr>
        <w:pStyle w:val="Odlomakpopisa"/>
        <w:numPr>
          <w:ilvl w:val="1"/>
          <w:numId w:val="25"/>
        </w:numPr>
      </w:pPr>
      <w:r>
        <w:t>Begin evaluation</w:t>
      </w:r>
    </w:p>
    <w:p w:rsidR="00686BF4" w:rsidRDefault="00686BF4" w:rsidP="00827436">
      <w:pPr>
        <w:pStyle w:val="Odlomakpopisa"/>
        <w:numPr>
          <w:ilvl w:val="1"/>
          <w:numId w:val="25"/>
        </w:numPr>
      </w:pPr>
      <w:r>
        <w:t>If attribute is missing for evaluation</w:t>
      </w:r>
      <w:r w:rsidR="00C604A7">
        <w:t xml:space="preserve"> </w:t>
      </w:r>
    </w:p>
    <w:p w:rsidR="00686BF4" w:rsidRDefault="00686BF4" w:rsidP="00827436">
      <w:pPr>
        <w:pStyle w:val="Odlomakpopisa"/>
        <w:numPr>
          <w:ilvl w:val="2"/>
          <w:numId w:val="25"/>
        </w:numPr>
      </w:pPr>
      <w:r>
        <w:t>fetch needed attributes from list of PIPs</w:t>
      </w:r>
    </w:p>
    <w:p w:rsidR="00686BF4" w:rsidRDefault="00686BF4" w:rsidP="00827436">
      <w:pPr>
        <w:pStyle w:val="Odlomakpopisa"/>
        <w:numPr>
          <w:ilvl w:val="1"/>
          <w:numId w:val="25"/>
        </w:numPr>
      </w:pPr>
      <w:r>
        <w:t>evaluate request</w:t>
      </w:r>
    </w:p>
    <w:p w:rsidR="00686BF4" w:rsidRDefault="00686BF4" w:rsidP="00827436">
      <w:pPr>
        <w:pStyle w:val="Odlomakpopisa"/>
        <w:numPr>
          <w:ilvl w:val="1"/>
          <w:numId w:val="25"/>
        </w:numPr>
      </w:pPr>
      <w:r>
        <w:t>store result</w:t>
      </w:r>
    </w:p>
    <w:p w:rsidR="00686BF4" w:rsidRDefault="00C604A7" w:rsidP="00827436">
      <w:pPr>
        <w:pStyle w:val="Odlomakpopisa"/>
        <w:numPr>
          <w:ilvl w:val="0"/>
          <w:numId w:val="25"/>
        </w:numPr>
      </w:pPr>
      <w:r>
        <w:t>If a positive response exists</w:t>
      </w:r>
    </w:p>
    <w:p w:rsidR="00C604A7" w:rsidRDefault="00C604A7" w:rsidP="00827436">
      <w:pPr>
        <w:pStyle w:val="Odlomakpopisa"/>
        <w:numPr>
          <w:ilvl w:val="1"/>
          <w:numId w:val="25"/>
        </w:numPr>
      </w:pPr>
      <w:r>
        <w:t>R</w:t>
      </w:r>
      <w:r w:rsidR="00686BF4">
        <w:t xml:space="preserve">eturn that response and </w:t>
      </w:r>
      <w:r>
        <w:t xml:space="preserve">positive </w:t>
      </w:r>
      <w:r w:rsidR="00686BF4">
        <w:t>result</w:t>
      </w:r>
    </w:p>
    <w:p w:rsidR="00C604A7" w:rsidRDefault="00C604A7" w:rsidP="00827436">
      <w:pPr>
        <w:pStyle w:val="Odlomakpopisa"/>
        <w:numPr>
          <w:ilvl w:val="0"/>
          <w:numId w:val="25"/>
        </w:numPr>
      </w:pPr>
      <w:r>
        <w:t>If Every result is negative</w:t>
      </w:r>
    </w:p>
    <w:p w:rsidR="00C604A7" w:rsidRDefault="00C604A7" w:rsidP="00827436">
      <w:pPr>
        <w:pStyle w:val="Odlomakpopisa"/>
        <w:numPr>
          <w:ilvl w:val="1"/>
          <w:numId w:val="25"/>
        </w:numPr>
      </w:pPr>
      <w:r>
        <w:t>If there was a valid response (a policy applied for the request)</w:t>
      </w:r>
    </w:p>
    <w:p w:rsidR="00C604A7" w:rsidRDefault="00C604A7" w:rsidP="00827436">
      <w:pPr>
        <w:pStyle w:val="Odlomakpopisa"/>
        <w:numPr>
          <w:ilvl w:val="2"/>
          <w:numId w:val="25"/>
        </w:numPr>
      </w:pPr>
      <w:r>
        <w:t>Return that response and negative result</w:t>
      </w:r>
    </w:p>
    <w:p w:rsidR="00C604A7" w:rsidRDefault="00C604A7" w:rsidP="00827436">
      <w:pPr>
        <w:pStyle w:val="Odlomakpopisa"/>
        <w:numPr>
          <w:ilvl w:val="1"/>
          <w:numId w:val="25"/>
        </w:numPr>
      </w:pPr>
      <w:r>
        <w:t>Else</w:t>
      </w:r>
    </w:p>
    <w:p w:rsidR="003827BE" w:rsidRDefault="00C604A7" w:rsidP="00827436">
      <w:pPr>
        <w:pStyle w:val="Odlomakpopisa"/>
        <w:numPr>
          <w:ilvl w:val="2"/>
          <w:numId w:val="25"/>
        </w:numPr>
      </w:pPr>
      <w:r>
        <w:t>Return empty response and negative result</w:t>
      </w:r>
    </w:p>
    <w:p w:rsidR="00863319" w:rsidRDefault="003827BE" w:rsidP="003827BE">
      <w:pPr>
        <w:pStyle w:val="Opisslike"/>
      </w:pPr>
      <w:bookmarkStart w:id="71" w:name="_Toc419987467"/>
      <w:bookmarkStart w:id="72" w:name="_Ref419987476"/>
      <w:r>
        <w:t xml:space="preserve">Figure </w:t>
      </w:r>
      <w:fldSimple w:instr=" SEQ Figure \* ARABIC ">
        <w:r w:rsidR="007E2454">
          <w:rPr>
            <w:noProof/>
          </w:rPr>
          <w:t>12</w:t>
        </w:r>
      </w:fldSimple>
      <w:bookmarkEnd w:id="72"/>
      <w:r>
        <w:t>. PDP Workflow</w:t>
      </w:r>
      <w:bookmarkEnd w:id="71"/>
    </w:p>
    <w:p w:rsidR="00863319" w:rsidRDefault="00915FD3" w:rsidP="00863319">
      <w:r>
        <w:lastRenderedPageBreak/>
        <w:tab/>
        <w:t xml:space="preserve">As seen in the workflow in </w:t>
      </w:r>
      <w:r>
        <w:fldChar w:fldCharType="begin"/>
      </w:r>
      <w:r>
        <w:instrText xml:space="preserve"> REF _Ref419987476 \h </w:instrText>
      </w:r>
      <w:r>
        <w:fldChar w:fldCharType="separate"/>
      </w:r>
      <w:r>
        <w:t xml:space="preserve">Figure </w:t>
      </w:r>
      <w:r>
        <w:rPr>
          <w:noProof/>
        </w:rPr>
        <w:t>12</w:t>
      </w:r>
      <w:r>
        <w:fldChar w:fldCharType="end"/>
      </w:r>
      <w:r>
        <w:t>. the PDP is set to pass the request if there is at least one policy that gives it permission. The policies therefore have to be written with this in mind. All policies should deny permission by default and allow only if the conditions are met. This was made</w:t>
      </w:r>
      <w:r w:rsidR="00AA5B74">
        <w:t xml:space="preserve"> as it accommodates most scenario</w:t>
      </w:r>
      <w:r>
        <w:t xml:space="preserve">s and </w:t>
      </w:r>
      <w:r w:rsidR="00AA5B74">
        <w:t xml:space="preserve">reduces the complexity of using the solution. </w:t>
      </w:r>
      <w:r w:rsidR="00887899">
        <w:t xml:space="preserve">The PDP always fetches  </w:t>
      </w:r>
    </w:p>
    <w:p w:rsidR="00863319" w:rsidRDefault="00863319" w:rsidP="00863319">
      <w:pPr>
        <w:pStyle w:val="Podnaslov"/>
      </w:pPr>
      <w:r>
        <w:t>Request Parser</w:t>
      </w:r>
    </w:p>
    <w:p w:rsidR="00863319" w:rsidRDefault="00AA5B74" w:rsidP="00E8179C">
      <w:r>
        <w:tab/>
        <w:t xml:space="preserve">The Request Parser is an entity that checks the validity of the request sent to the PEP and converts the request from the raw string format into a Request object so it can be used by the solution. It also recognizes if the request is in JSON or XML format so the system supports the use of both. </w:t>
      </w:r>
    </w:p>
    <w:p w:rsidR="00E8179C" w:rsidRDefault="00E8179C" w:rsidP="00E8179C">
      <w:pPr>
        <w:pStyle w:val="Podnaslov"/>
      </w:pPr>
      <w:r>
        <w:t>PAP</w:t>
      </w:r>
    </w:p>
    <w:p w:rsidR="0019010D" w:rsidRDefault="00AA5B74" w:rsidP="008413F6">
      <w:r>
        <w:tab/>
        <w:t xml:space="preserve">The PAP is and entity that is used to manage the policies used. It has functionality for adding, removing and modifying policies. To access the PAP a simple web application is used as an interface on which the administrator can manage the policies used. </w:t>
      </w:r>
      <w:r w:rsidR="00887899">
        <w:t xml:space="preserve">The access to the administrator functionality is enforced by the system itself. A PEP is implemented and is called whenever a policy is trying to be removed, added, or modified. XACML policies were written and placed on the system before the PAP functionality was added and can also be managed by the PAP the same way as any other policy. </w:t>
      </w:r>
      <w:r w:rsidR="00FA011C">
        <w:t>This therefore brings the functionality of the system "full circle" as it can be said that it is an Access Control framewor</w:t>
      </w:r>
      <w:r w:rsidR="003C4BC5">
        <w:t xml:space="preserve">k which enforces Access Control on itself. </w:t>
      </w:r>
    </w:p>
    <w:p w:rsidR="001F5180" w:rsidRDefault="001F5180" w:rsidP="001F5180">
      <w:pPr>
        <w:pStyle w:val="Podnaslov"/>
      </w:pPr>
      <w:r>
        <w:t>Packages and dependencies</w:t>
      </w:r>
    </w:p>
    <w:p w:rsidR="0019010D" w:rsidRDefault="002650DB" w:rsidP="008413F6">
      <w:r>
        <w:tab/>
        <w:t xml:space="preserve">This section will describe the dependencies between the several parts of the developed solution. </w:t>
      </w:r>
    </w:p>
    <w:p w:rsidR="0019010D" w:rsidRDefault="009705D9" w:rsidP="008413F6">
      <w:r>
        <w:rPr>
          <w:noProof/>
          <w:lang w:val="hr-HR" w:eastAsia="hr-HR"/>
        </w:rPr>
        <w:drawing>
          <wp:inline distT="0" distB="0" distL="0" distR="0">
            <wp:extent cx="5579745" cy="2665730"/>
            <wp:effectExtent l="19050" t="0" r="1905" b="0"/>
            <wp:docPr id="14" name="Slika 13" descr="Project depend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dependencies.png"/>
                    <pic:cNvPicPr/>
                  </pic:nvPicPr>
                  <pic:blipFill>
                    <a:blip r:embed="rId20" cstate="print"/>
                    <a:stretch>
                      <a:fillRect/>
                    </a:stretch>
                  </pic:blipFill>
                  <pic:spPr>
                    <a:xfrm>
                      <a:off x="0" y="0"/>
                      <a:ext cx="5579745" cy="2665730"/>
                    </a:xfrm>
                    <a:prstGeom prst="rect">
                      <a:avLst/>
                    </a:prstGeom>
                  </pic:spPr>
                </pic:pic>
              </a:graphicData>
            </a:graphic>
          </wp:inline>
        </w:drawing>
      </w:r>
    </w:p>
    <w:p w:rsidR="0019010D" w:rsidRDefault="007E2454" w:rsidP="007E2454">
      <w:pPr>
        <w:pStyle w:val="Opisslike"/>
      </w:pPr>
      <w:bookmarkStart w:id="73" w:name="_Ref419996052"/>
      <w:r>
        <w:t xml:space="preserve">Figure </w:t>
      </w:r>
      <w:fldSimple w:instr=" SEQ Figure \* ARABIC ">
        <w:r>
          <w:rPr>
            <w:noProof/>
          </w:rPr>
          <w:t>13</w:t>
        </w:r>
      </w:fldSimple>
      <w:bookmarkEnd w:id="73"/>
      <w:r>
        <w:t>. Project dependencies diagram</w:t>
      </w:r>
    </w:p>
    <w:p w:rsidR="0019010D" w:rsidRDefault="007E2454" w:rsidP="008413F6">
      <w:r>
        <w:tab/>
      </w:r>
      <w:r w:rsidR="002650DB">
        <w:t xml:space="preserve">In </w:t>
      </w:r>
      <w:r w:rsidR="002650DB">
        <w:fldChar w:fldCharType="begin"/>
      </w:r>
      <w:r w:rsidR="002650DB">
        <w:instrText xml:space="preserve"> REF _Ref419996052 \h </w:instrText>
      </w:r>
      <w:r w:rsidR="002650DB">
        <w:fldChar w:fldCharType="separate"/>
      </w:r>
      <w:r w:rsidR="002650DB">
        <w:t xml:space="preserve">Figure </w:t>
      </w:r>
      <w:r w:rsidR="002650DB">
        <w:rPr>
          <w:noProof/>
        </w:rPr>
        <w:t>13</w:t>
      </w:r>
      <w:r w:rsidR="002650DB">
        <w:fldChar w:fldCharType="end"/>
      </w:r>
      <w:r w:rsidR="00D11A10">
        <w:t xml:space="preserve">. the dependencies between the several parts can be seen. </w:t>
      </w:r>
      <w:r w:rsidR="003E46B9">
        <w:t>The different colours used in the diagram represent the different levels of "importance" as not all parts are always required. This depends on the implementation scenario and will be explained later in this section. Also, o</w:t>
      </w:r>
      <w:r w:rsidR="00D11A10">
        <w:t xml:space="preserve">ne </w:t>
      </w:r>
      <w:r w:rsidR="003E46B9">
        <w:t>component</w:t>
      </w:r>
      <w:r w:rsidR="00D11A10">
        <w:t xml:space="preserve"> that is </w:t>
      </w:r>
      <w:r w:rsidR="00D11A10">
        <w:lastRenderedPageBreak/>
        <w:t xml:space="preserve">missing is a basic "Helper" </w:t>
      </w:r>
      <w:r w:rsidR="003E46B9">
        <w:t>component</w:t>
      </w:r>
      <w:r w:rsidR="00D11A10">
        <w:t xml:space="preserve"> that contains useful generic classes and functionalit</w:t>
      </w:r>
      <w:r w:rsidR="003E46B9">
        <w:t>ies like a logger, basic Data Manager and basic REST Client,</w:t>
      </w:r>
      <w:r w:rsidR="00D11A10">
        <w:t xml:space="preserve"> that </w:t>
      </w:r>
      <w:r w:rsidR="003E46B9">
        <w:t>are</w:t>
      </w:r>
      <w:r w:rsidR="00D11A10">
        <w:t xml:space="preserve"> used by all parts </w:t>
      </w:r>
      <w:r w:rsidR="003E46B9">
        <w:t>and</w:t>
      </w:r>
      <w:r w:rsidR="00D11A10">
        <w:t xml:space="preserve"> is why it was left out of the diagram. As can be seen the central project is the </w:t>
      </w:r>
      <w:proofErr w:type="spellStart"/>
      <w:r w:rsidR="00D11A10" w:rsidRPr="00D11A10">
        <w:rPr>
          <w:i/>
        </w:rPr>
        <w:t>AccessControll</w:t>
      </w:r>
      <w:proofErr w:type="spellEnd"/>
      <w:r w:rsidR="00D11A10">
        <w:t xml:space="preserve"> project. It contains all the main functionality and components. It uses the functionality provided from the AT&amp;T project </w:t>
      </w:r>
      <w:sdt>
        <w:sdtPr>
          <w:id w:val="2720521"/>
          <w:citation/>
        </w:sdtPr>
        <w:sdtContent>
          <w:r w:rsidR="00D11A10">
            <w:fldChar w:fldCharType="begin"/>
          </w:r>
          <w:r w:rsidR="00D11A10">
            <w:rPr>
              <w:lang w:val="hr-HR"/>
            </w:rPr>
            <w:instrText xml:space="preserve"> CITATION ATT15 \l 1050 </w:instrText>
          </w:r>
          <w:r w:rsidR="00D11A10">
            <w:fldChar w:fldCharType="separate"/>
          </w:r>
          <w:r w:rsidR="00D11A10" w:rsidRPr="00D11A10">
            <w:rPr>
              <w:noProof/>
              <w:lang w:val="hr-HR"/>
            </w:rPr>
            <w:t>[2]</w:t>
          </w:r>
          <w:r w:rsidR="00D11A10">
            <w:fldChar w:fldCharType="end"/>
          </w:r>
        </w:sdtContent>
      </w:sdt>
      <w:r w:rsidR="00D11A10">
        <w:t xml:space="preserve">. The </w:t>
      </w:r>
      <w:proofErr w:type="spellStart"/>
      <w:r w:rsidR="00D11A10" w:rsidRPr="003E46B9">
        <w:rPr>
          <w:i/>
        </w:rPr>
        <w:t>policyDB</w:t>
      </w:r>
      <w:proofErr w:type="spellEnd"/>
      <w:r w:rsidR="00D11A10">
        <w:t xml:space="preserve"> along with the Redis database it uses is an essential part of the system as it is used for storing policies. The PAP Web application although not needed for the system to function and evaluate policies provides and interface for managing policies and needs to be ran on the same system (machine) as the rest of the system. The </w:t>
      </w:r>
      <w:r w:rsidR="003E46B9">
        <w:t>blue</w:t>
      </w:r>
      <w:r w:rsidR="00D11A10">
        <w:t xml:space="preserve"> col</w:t>
      </w:r>
      <w:r w:rsidR="003E46B9">
        <w:t xml:space="preserve">our of the REST Service signifies that it is not needed for the system to run. </w:t>
      </w:r>
      <w:proofErr w:type="spellStart"/>
      <w:r w:rsidR="003E46B9">
        <w:t>It's</w:t>
      </w:r>
      <w:proofErr w:type="spellEnd"/>
      <w:r w:rsidR="003E46B9">
        <w:t xml:space="preserve"> purpose is to provide an easy to get to and use interface for evaluating requests. It forwards the requests to the Access Control's Local PEP and returns the response to the caller. Because the Access Control can also be integrated and enforced locally this component isn't strictly necessary for the system to run, hence the blue colour</w:t>
      </w:r>
      <w:r w:rsidR="009705D9">
        <w:t xml:space="preserve"> The implementation scenarios will be explained in more detail in the next Section </w:t>
      </w:r>
      <w:r w:rsidR="009705D9">
        <w:fldChar w:fldCharType="begin"/>
      </w:r>
      <w:r w:rsidR="009705D9">
        <w:instrText xml:space="preserve"> REF _Ref419886710 \n \h </w:instrText>
      </w:r>
      <w:r w:rsidR="009705D9">
        <w:fldChar w:fldCharType="separate"/>
      </w:r>
      <w:r w:rsidR="009705D9">
        <w:t>3.3</w:t>
      </w:r>
      <w:r w:rsidR="009705D9">
        <w:fldChar w:fldCharType="end"/>
      </w:r>
      <w:r w:rsidR="003E46B9">
        <w:t xml:space="preserve">. The </w:t>
      </w:r>
      <w:proofErr w:type="spellStart"/>
      <w:r w:rsidR="003E46B9" w:rsidRPr="009705D9">
        <w:rPr>
          <w:i/>
        </w:rPr>
        <w:t>SensorDataDB</w:t>
      </w:r>
      <w:proofErr w:type="spellEnd"/>
      <w:r w:rsidR="003E46B9">
        <w:t xml:space="preserve"> </w:t>
      </w:r>
      <w:r w:rsidR="009705D9">
        <w:t xml:space="preserve">and </w:t>
      </w:r>
      <w:proofErr w:type="spellStart"/>
      <w:r w:rsidR="009705D9" w:rsidRPr="009705D9">
        <w:rPr>
          <w:i/>
        </w:rPr>
        <w:t>AttributeDataDB</w:t>
      </w:r>
      <w:proofErr w:type="spellEnd"/>
      <w:r w:rsidR="003E46B9">
        <w:t xml:space="preserve"> </w:t>
      </w:r>
      <w:r w:rsidR="009705D9">
        <w:t xml:space="preserve">are used only for testing purpose and the connection to those has to be configured depending on the implementation scenario. The purpose of those dependencies is only for fetching attribute data. These are also not necessary if the request already contain all of the attributes needed for evaluation hence the grey colour of those components. </w:t>
      </w:r>
    </w:p>
    <w:p w:rsidR="005B22E6" w:rsidRDefault="005B22E6" w:rsidP="005B22E6">
      <w:pPr>
        <w:pStyle w:val="Naslov2"/>
      </w:pPr>
      <w:bookmarkStart w:id="74" w:name="_Ref419886710"/>
      <w:bookmarkStart w:id="75" w:name="_Ref419886737"/>
      <w:bookmarkStart w:id="76" w:name="_Ref419888160"/>
      <w:bookmarkStart w:id="77" w:name="_Ref419888192"/>
      <w:bookmarkStart w:id="78" w:name="_Toc419991703"/>
      <w:r>
        <w:t>Integration scenarios</w:t>
      </w:r>
      <w:bookmarkEnd w:id="74"/>
      <w:bookmarkEnd w:id="75"/>
      <w:bookmarkEnd w:id="76"/>
      <w:bookmarkEnd w:id="77"/>
      <w:bookmarkEnd w:id="78"/>
      <w:r>
        <w:t xml:space="preserve"> </w:t>
      </w:r>
    </w:p>
    <w:p w:rsidR="005B22E6" w:rsidRDefault="00717E71" w:rsidP="008413F6">
      <w:r>
        <w:tab/>
        <w:t xml:space="preserve">This section will describe 2 possible ways the solution can be utilized to enforce access control in a target system. The first possibility is integration physically on the target system. </w:t>
      </w:r>
    </w:p>
    <w:p w:rsidR="005B22E6" w:rsidRDefault="005B22E6" w:rsidP="008413F6">
      <w:r>
        <w:rPr>
          <w:noProof/>
          <w:lang w:val="hr-HR" w:eastAsia="hr-HR"/>
        </w:rPr>
        <w:drawing>
          <wp:inline distT="0" distB="0" distL="0" distR="0">
            <wp:extent cx="5579745" cy="3117850"/>
            <wp:effectExtent l="19050" t="0" r="1905" b="0"/>
            <wp:docPr id="4" name="Slika 3" descr="Implemen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1.png"/>
                    <pic:cNvPicPr/>
                  </pic:nvPicPr>
                  <pic:blipFill>
                    <a:blip r:embed="rId21" cstate="print"/>
                    <a:stretch>
                      <a:fillRect/>
                    </a:stretch>
                  </pic:blipFill>
                  <pic:spPr>
                    <a:xfrm>
                      <a:off x="0" y="0"/>
                      <a:ext cx="5579745" cy="3117850"/>
                    </a:xfrm>
                    <a:prstGeom prst="rect">
                      <a:avLst/>
                    </a:prstGeom>
                  </pic:spPr>
                </pic:pic>
              </a:graphicData>
            </a:graphic>
          </wp:inline>
        </w:drawing>
      </w:r>
    </w:p>
    <w:p w:rsidR="005B22E6" w:rsidRDefault="005B22E6" w:rsidP="005B22E6">
      <w:pPr>
        <w:pStyle w:val="Opisslike"/>
      </w:pPr>
      <w:bookmarkStart w:id="79" w:name="_Toc419987468"/>
      <w:r>
        <w:t xml:space="preserve">Figure </w:t>
      </w:r>
      <w:fldSimple w:instr=" SEQ Figure \* ARABIC ">
        <w:r w:rsidR="007E2454">
          <w:rPr>
            <w:noProof/>
          </w:rPr>
          <w:t>14</w:t>
        </w:r>
      </w:fldSimple>
      <w:r>
        <w:t>. Integrated solution scenario</w:t>
      </w:r>
      <w:bookmarkEnd w:id="79"/>
    </w:p>
    <w:p w:rsidR="005B22E6" w:rsidRDefault="005B22E6" w:rsidP="008413F6"/>
    <w:p w:rsidR="003508C9" w:rsidRDefault="003508C9" w:rsidP="003508C9">
      <w:r>
        <w:t>-more secure system</w:t>
      </w:r>
    </w:p>
    <w:p w:rsidR="003508C9" w:rsidRDefault="003508C9" w:rsidP="003508C9">
      <w:r>
        <w:lastRenderedPageBreak/>
        <w:t>-limitations, pros, cons</w:t>
      </w:r>
    </w:p>
    <w:p w:rsidR="003508C9" w:rsidRDefault="003508C9" w:rsidP="008413F6"/>
    <w:p w:rsidR="003508C9" w:rsidRDefault="003508C9" w:rsidP="008413F6"/>
    <w:p w:rsidR="005B22E6" w:rsidRDefault="005B22E6" w:rsidP="008413F6">
      <w:r>
        <w:rPr>
          <w:noProof/>
          <w:lang w:val="hr-HR" w:eastAsia="hr-HR"/>
        </w:rPr>
        <w:drawing>
          <wp:inline distT="0" distB="0" distL="0" distR="0">
            <wp:extent cx="5579745" cy="3152140"/>
            <wp:effectExtent l="19050" t="0" r="1905" b="0"/>
            <wp:docPr id="7" name="Slika 6" descr="Implement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2.png"/>
                    <pic:cNvPicPr/>
                  </pic:nvPicPr>
                  <pic:blipFill>
                    <a:blip r:embed="rId22" cstate="print"/>
                    <a:stretch>
                      <a:fillRect/>
                    </a:stretch>
                  </pic:blipFill>
                  <pic:spPr>
                    <a:xfrm>
                      <a:off x="0" y="0"/>
                      <a:ext cx="5579745" cy="3152140"/>
                    </a:xfrm>
                    <a:prstGeom prst="rect">
                      <a:avLst/>
                    </a:prstGeom>
                  </pic:spPr>
                </pic:pic>
              </a:graphicData>
            </a:graphic>
          </wp:inline>
        </w:drawing>
      </w:r>
    </w:p>
    <w:p w:rsidR="005B22E6" w:rsidRDefault="005B22E6" w:rsidP="005B22E6">
      <w:pPr>
        <w:pStyle w:val="Opisslike"/>
      </w:pPr>
      <w:bookmarkStart w:id="80" w:name="_Toc419987469"/>
      <w:r>
        <w:t xml:space="preserve">Figure </w:t>
      </w:r>
      <w:fldSimple w:instr=" SEQ Figure \* ARABIC ">
        <w:r w:rsidR="007E2454">
          <w:rPr>
            <w:noProof/>
          </w:rPr>
          <w:t>15</w:t>
        </w:r>
      </w:fldSimple>
      <w:r>
        <w:t>. Using the solution as a service</w:t>
      </w:r>
      <w:bookmarkEnd w:id="80"/>
    </w:p>
    <w:p w:rsidR="005B22E6" w:rsidRDefault="005B22E6" w:rsidP="008413F6"/>
    <w:p w:rsidR="003508C9" w:rsidRDefault="003508C9" w:rsidP="008413F6">
      <w:r>
        <w:t>-connection issues</w:t>
      </w:r>
    </w:p>
    <w:p w:rsidR="003508C9" w:rsidRDefault="003508C9" w:rsidP="008413F6">
      <w:r>
        <w:t>-benefits, pros cons</w:t>
      </w:r>
    </w:p>
    <w:p w:rsidR="003508C9" w:rsidRDefault="003508C9" w:rsidP="008413F6"/>
    <w:p w:rsidR="005B22E6" w:rsidRDefault="005B22E6" w:rsidP="008413F6"/>
    <w:p w:rsidR="0019010D" w:rsidRDefault="0019010D" w:rsidP="008413F6"/>
    <w:p w:rsidR="0019010D" w:rsidRDefault="0019010D" w:rsidP="008413F6"/>
    <w:p w:rsidR="0019010D" w:rsidRDefault="0019010D" w:rsidP="008413F6"/>
    <w:p w:rsidR="0019010D" w:rsidRDefault="0019010D" w:rsidP="008413F6"/>
    <w:p w:rsidR="0019010D" w:rsidRDefault="0019010D" w:rsidP="008413F6"/>
    <w:p w:rsidR="0019010D" w:rsidRDefault="0019010D" w:rsidP="008413F6"/>
    <w:p w:rsidR="0019010D" w:rsidRDefault="0019010D" w:rsidP="008413F6"/>
    <w:p w:rsidR="0019010D" w:rsidRDefault="0019010D" w:rsidP="008413F6"/>
    <w:p w:rsidR="0019010D" w:rsidRDefault="0019010D" w:rsidP="008413F6"/>
    <w:p w:rsidR="0019010D" w:rsidRPr="008413F6" w:rsidRDefault="0019010D" w:rsidP="008413F6"/>
    <w:p w:rsidR="00A5664B" w:rsidRDefault="00A5664B" w:rsidP="007738CA">
      <w:pPr>
        <w:pStyle w:val="Naslov2"/>
      </w:pPr>
      <w:bookmarkStart w:id="81" w:name="_Toc419991704"/>
      <w:r w:rsidRPr="009839D4">
        <w:t xml:space="preserve">Development </w:t>
      </w:r>
      <w:r w:rsidR="00F5664C">
        <w:t>process</w:t>
      </w:r>
      <w:bookmarkEnd w:id="81"/>
      <w:r w:rsidR="00644C83">
        <w:t xml:space="preserve"> </w:t>
      </w:r>
    </w:p>
    <w:p w:rsidR="005073E8" w:rsidRDefault="005073E8" w:rsidP="005073E8">
      <w:r>
        <w:tab/>
        <w:t xml:space="preserve">The solution was developed in several stages. In the initial stages the basic architecture was made and the databases were configured. The Database Managers were made to provide easier, additional control and limit the possible interactions with the databases. The databases were tested and an initial schema was setup for testing purposes. After that stage </w:t>
      </w:r>
      <w:r w:rsidR="00D94A66">
        <w:t xml:space="preserve">the development of the Access Control framework began. As development of a PDP "from scratch" was unrealistic in the timeframe intended for this work, a number of base projects were considered. After some consideration the AT&amp;T git hub project </w:t>
      </w:r>
      <w:sdt>
        <w:sdtPr>
          <w:id w:val="113517936"/>
          <w:citation/>
        </w:sdtPr>
        <w:sdtContent>
          <w:r w:rsidR="00DE49AA">
            <w:fldChar w:fldCharType="begin"/>
          </w:r>
          <w:r w:rsidR="00D94A66">
            <w:rPr>
              <w:lang w:val="hr-HR"/>
            </w:rPr>
            <w:instrText xml:space="preserve"> CITATION ATT15 \l 1050 </w:instrText>
          </w:r>
          <w:r w:rsidR="00DE49AA">
            <w:fldChar w:fldCharType="separate"/>
          </w:r>
          <w:r w:rsidR="00D94A66" w:rsidRPr="00D94A66">
            <w:rPr>
              <w:noProof/>
              <w:lang w:val="hr-HR"/>
            </w:rPr>
            <w:t>[2]</w:t>
          </w:r>
          <w:r w:rsidR="00DE49AA">
            <w:fldChar w:fldCharType="end"/>
          </w:r>
        </w:sdtContent>
      </w:sdt>
      <w:r w:rsidR="00D94A66">
        <w:t xml:space="preserve"> was selected as a base project from which some core functionality will be used. As the project was in a "beta" for it lacked documentation and made the implementation and especially the configuration very difficult. Because testing proved that some core functionality is working and because there weren't many options available at this project was chosen. The main functionality utilized was the evaluation functionality of the PDP and the parsing functionality for the requests and policie</w:t>
      </w:r>
      <w:r w:rsidR="005B22E6">
        <w:t xml:space="preserve">s. </w:t>
      </w:r>
    </w:p>
    <w:p w:rsidR="005073E8" w:rsidRPr="005073E8" w:rsidRDefault="005073E8" w:rsidP="005073E8"/>
    <w:p w:rsidR="00644C83" w:rsidRPr="00644C83" w:rsidRDefault="00644C83" w:rsidP="00644C83">
      <w:r>
        <w:t xml:space="preserve">TODO: rewrite </w:t>
      </w:r>
      <w:r w:rsidR="007738CA">
        <w:t>so it is</w:t>
      </w:r>
      <w:r>
        <w:t xml:space="preserve"> easier to understand</w:t>
      </w:r>
    </w:p>
    <w:p w:rsidR="009F045C" w:rsidRDefault="002B4334" w:rsidP="009F045C">
      <w:r>
        <w:tab/>
      </w:r>
      <w:r w:rsidR="009F045C">
        <w:t xml:space="preserve">The NoSQL database used for storing sensor data in the first stages will be setup for simple and generic sensor readings. The database will contain the following data: </w:t>
      </w:r>
      <w:proofErr w:type="spellStart"/>
      <w:r w:rsidR="009F045C">
        <w:t>sensorID</w:t>
      </w:r>
      <w:proofErr w:type="spellEnd"/>
      <w:r w:rsidR="009F045C">
        <w:t xml:space="preserve">, </w:t>
      </w:r>
      <w:proofErr w:type="spellStart"/>
      <w:r w:rsidR="009F045C">
        <w:t>sensorType</w:t>
      </w:r>
      <w:proofErr w:type="spellEnd"/>
      <w:r w:rsidR="009F045C">
        <w:t xml:space="preserve">, timestamp, </w:t>
      </w:r>
      <w:proofErr w:type="spellStart"/>
      <w:r w:rsidR="009F045C">
        <w:t>valueOfReading</w:t>
      </w:r>
      <w:proofErr w:type="spellEnd"/>
      <w:r w:rsidR="009F045C">
        <w:t xml:space="preserve">. The structure will most likely mirror that list of values. In later stages the database will either be expanded to support the real sensor data currently used in the SMARTIE project or the policy list will be expanded and a connection to the current database used in SMARTIE (which is also a Cassandra DB). </w:t>
      </w:r>
    </w:p>
    <w:p w:rsidR="009F045C" w:rsidRDefault="002B4334" w:rsidP="009F045C">
      <w:r>
        <w:tab/>
      </w:r>
      <w:r w:rsidR="009F045C">
        <w:t xml:space="preserve">The policies that are going to be generated and used are going to be simple and access to data will be denied by default. Options for policies in the first stages will include allowing access according to </w:t>
      </w:r>
      <w:proofErr w:type="spellStart"/>
      <w:r w:rsidR="009F045C">
        <w:t>sensorID</w:t>
      </w:r>
      <w:proofErr w:type="spellEnd"/>
      <w:r w:rsidR="009F045C">
        <w:t xml:space="preserve">, </w:t>
      </w:r>
      <w:proofErr w:type="spellStart"/>
      <w:r w:rsidR="009F045C">
        <w:t>sensorType</w:t>
      </w:r>
      <w:proofErr w:type="spellEnd"/>
      <w:r w:rsidR="009F045C">
        <w:t xml:space="preserve">, </w:t>
      </w:r>
      <w:proofErr w:type="spellStart"/>
      <w:r w:rsidR="009F045C">
        <w:t>userGroup</w:t>
      </w:r>
      <w:proofErr w:type="spellEnd"/>
      <w:r w:rsidR="009F045C">
        <w:t xml:space="preserve">, </w:t>
      </w:r>
      <w:proofErr w:type="spellStart"/>
      <w:r w:rsidR="009F045C">
        <w:t>userType</w:t>
      </w:r>
      <w:proofErr w:type="spellEnd"/>
      <w:r w:rsidR="009F045C">
        <w:t xml:space="preserve"> (role). In later stages they will support basic environment conditions like day of the week and time of the day and other resource and user attributes (not yet decided which ones they will be). </w:t>
      </w:r>
    </w:p>
    <w:p w:rsidR="009F045C" w:rsidRDefault="002B4334" w:rsidP="009F045C">
      <w:r>
        <w:tab/>
      </w:r>
      <w:r w:rsidR="009F045C">
        <w:t>The main focus most of the time spent in the development will be for the access control part. For the PDP which is one of the more complicated parts, an open source solution (</w:t>
      </w:r>
      <w:proofErr w:type="spellStart"/>
      <w:r w:rsidR="009F045C">
        <w:t>Balana</w:t>
      </w:r>
      <w:proofErr w:type="spellEnd"/>
      <w:r w:rsidR="00530ED5">
        <w:t xml:space="preserve"> or AT&amp;T XACML open source </w:t>
      </w:r>
      <w:proofErr w:type="spellStart"/>
      <w:r w:rsidR="00530ED5">
        <w:t>GitHub</w:t>
      </w:r>
      <w:proofErr w:type="spellEnd"/>
      <w:r w:rsidR="00530ED5">
        <w:t xml:space="preserve"> project</w:t>
      </w:r>
      <w:r w:rsidR="009F045C">
        <w:t xml:space="preserve">) will be used as a starting point. It supports XACML and should simplify the implementation of a PDP significantly. For the XACML/JSON policy building, a framework ( </w:t>
      </w:r>
      <w:r w:rsidR="009F045C" w:rsidRPr="001B3605">
        <w:t>https://github.com/att/XACML</w:t>
      </w:r>
      <w:r w:rsidR="009F045C">
        <w:t xml:space="preserve"> ) with a REST service will be utilized to help with the integration. The PRP and PIP will connect to the policy database and will retrieve the attributes of the users, resource and environment. Implementation of these should be simple and straightforward. In the first stages User and Resource attributes will be stored in a separate database (not decided which one yet) and a number of test users and test resources and data will be generated for testing and development purposes. Later stages will include integration with </w:t>
      </w:r>
      <w:proofErr w:type="spellStart"/>
      <w:r w:rsidR="009F045C">
        <w:t>SmartData</w:t>
      </w:r>
      <w:proofErr w:type="spellEnd"/>
      <w:r w:rsidR="009F045C">
        <w:t xml:space="preserve"> regarding fetching user attributes and generating and storing resource </w:t>
      </w:r>
      <w:r w:rsidR="009F045C">
        <w:lastRenderedPageBreak/>
        <w:t xml:space="preserve">attributes. The PAP will be the last component made in the Access Control framework and will support the creation of simple policies described near the beginning of this section. </w:t>
      </w:r>
    </w:p>
    <w:p w:rsidR="00BA34BC" w:rsidRDefault="00BA34BC" w:rsidP="009F045C"/>
    <w:p w:rsidR="00BA34BC" w:rsidRPr="00644C83" w:rsidRDefault="00BA34BC" w:rsidP="00BA34BC">
      <w:r>
        <w:t>TODO: Database schema diagrams</w:t>
      </w:r>
    </w:p>
    <w:p w:rsidR="00BA34BC" w:rsidRDefault="00BA34BC" w:rsidP="009F045C"/>
    <w:p w:rsidR="009F045C" w:rsidRPr="004536CA" w:rsidRDefault="002B4334" w:rsidP="009F045C">
      <w:r>
        <w:tab/>
      </w:r>
      <w:r w:rsidR="009F045C">
        <w:t xml:space="preserve">This solution doesn't rely on other parts of the SMARTIE project and </w:t>
      </w:r>
      <w:proofErr w:type="spellStart"/>
      <w:r w:rsidR="009F045C">
        <w:t>SmartData</w:t>
      </w:r>
      <w:proofErr w:type="spellEnd"/>
      <w:r w:rsidR="009F045C">
        <w:t xml:space="preserve"> platform. This is good because independence will allow for good testing and easies development. However it is going to be built knowing that it has to be integrated or that it should be able to be integrated without much effort and/or modification. </w:t>
      </w:r>
    </w:p>
    <w:p w:rsidR="009F045C" w:rsidRDefault="009F045C" w:rsidP="007738CA">
      <w:pPr>
        <w:pStyle w:val="Naslov2"/>
      </w:pPr>
      <w:bookmarkStart w:id="82" w:name="_Toc419991705"/>
      <w:r>
        <w:t>Potential improvements/achievements</w:t>
      </w:r>
      <w:bookmarkEnd w:id="82"/>
    </w:p>
    <w:p w:rsidR="009F045C" w:rsidRDefault="007F616F" w:rsidP="009F045C">
      <w:r>
        <w:tab/>
      </w:r>
      <w:r w:rsidR="009F045C">
        <w:t xml:space="preserve">In the current state, </w:t>
      </w:r>
      <w:proofErr w:type="spellStart"/>
      <w:r w:rsidR="009F045C">
        <w:t>SmartData</w:t>
      </w:r>
      <w:proofErr w:type="spellEnd"/>
      <w:r w:rsidR="009F045C">
        <w:t xml:space="preserve"> has access control implemented by encrypting data and allowing decryption to users that have access to it. The policies that contain the information on which users can access the data are stored together with the data itself ("sticky policies"). This means that the all data needs to be fetched in order to evaluate the policy on it. This has a drawback in case of requests that result in denying access. If a user or set of users send a large number of requests for a lot of data, for which they don't have access to, an opening for a </w:t>
      </w:r>
      <w:proofErr w:type="spellStart"/>
      <w:r w:rsidR="009F045C">
        <w:t>DoS</w:t>
      </w:r>
      <w:proofErr w:type="spellEnd"/>
      <w:r w:rsidR="009F045C">
        <w:t xml:space="preserve"> type of attack could happen. This also means that in case of changing access policies for past data means fetching all the data that we want the change to affect and updating of the policy attached to it. This solution therefore isn't flexible if policies that are meant to be updated are to be integrated. </w:t>
      </w:r>
    </w:p>
    <w:p w:rsidR="009F045C" w:rsidRPr="00B64F6C" w:rsidRDefault="007F616F" w:rsidP="00B64F6C">
      <w:r>
        <w:tab/>
      </w:r>
      <w:r w:rsidR="009F045C">
        <w:t xml:space="preserve">This Access Control framework should solve this issues offering a safer and more flexible solution and could potentially be integrated as access control "before" (regarding the point in communication) the current access control point. </w:t>
      </w:r>
    </w:p>
    <w:p w:rsidR="00BC2426" w:rsidRPr="009839D4" w:rsidRDefault="00BD3DC0" w:rsidP="00BC2426">
      <w:r>
        <w:t>........</w:t>
      </w:r>
      <w:r w:rsidR="00BC2426">
        <w:t xml:space="preserve"> TODO: elaborate a bit more</w:t>
      </w:r>
    </w:p>
    <w:p w:rsidR="00C4302A" w:rsidRPr="009839D4" w:rsidRDefault="00C4302A" w:rsidP="00C4302A">
      <w:pPr>
        <w:pStyle w:val="Naslov1"/>
        <w:rPr>
          <w:lang w:val="en-GB"/>
        </w:rPr>
      </w:pPr>
      <w:bookmarkStart w:id="83" w:name="_Toc419991706"/>
      <w:r w:rsidRPr="009839D4">
        <w:rPr>
          <w:lang w:val="en-GB"/>
        </w:rPr>
        <w:lastRenderedPageBreak/>
        <w:t>Testing</w:t>
      </w:r>
      <w:bookmarkEnd w:id="83"/>
    </w:p>
    <w:p w:rsidR="00C4302A" w:rsidRPr="009839D4" w:rsidRDefault="00C4302A" w:rsidP="00C4302A"/>
    <w:p w:rsidR="00C4302A" w:rsidRDefault="00C4302A" w:rsidP="007738CA">
      <w:pPr>
        <w:pStyle w:val="Naslov2"/>
      </w:pPr>
      <w:bookmarkStart w:id="84" w:name="_Toc419991707"/>
      <w:r w:rsidRPr="009839D4">
        <w:t xml:space="preserve">Test </w:t>
      </w:r>
      <w:proofErr w:type="spellStart"/>
      <w:r w:rsidRPr="009839D4">
        <w:t>scenatio</w:t>
      </w:r>
      <w:proofErr w:type="spellEnd"/>
      <w:r w:rsidR="003508C9">
        <w:t xml:space="preserve"> - local scenario</w:t>
      </w:r>
      <w:bookmarkEnd w:id="84"/>
    </w:p>
    <w:p w:rsidR="003508C9" w:rsidRDefault="003508C9" w:rsidP="003508C9">
      <w:r>
        <w:t xml:space="preserve">local testing </w:t>
      </w:r>
    </w:p>
    <w:p w:rsidR="003508C9" w:rsidRPr="003508C9" w:rsidRDefault="003508C9" w:rsidP="003508C9"/>
    <w:p w:rsidR="00C4302A" w:rsidRPr="009839D4" w:rsidRDefault="00C4302A" w:rsidP="00C4302A"/>
    <w:p w:rsidR="00196E72" w:rsidRDefault="00C4302A" w:rsidP="007738CA">
      <w:pPr>
        <w:pStyle w:val="Naslov2"/>
      </w:pPr>
      <w:bookmarkStart w:id="85" w:name="_Toc419991708"/>
      <w:r w:rsidRPr="009839D4">
        <w:t>Test scenario</w:t>
      </w:r>
      <w:r w:rsidR="003508C9">
        <w:t xml:space="preserve"> - real data, real IoT scenario</w:t>
      </w:r>
      <w:bookmarkEnd w:id="85"/>
    </w:p>
    <w:p w:rsidR="00196E72" w:rsidRPr="00196E72" w:rsidRDefault="00196E72" w:rsidP="00196E72"/>
    <w:p w:rsidR="00196E72" w:rsidRDefault="00196E72" w:rsidP="00196E72">
      <w:pPr>
        <w:pStyle w:val="Naslov1"/>
      </w:pPr>
      <w:bookmarkStart w:id="86" w:name="_Toc419991709"/>
      <w:r>
        <w:lastRenderedPageBreak/>
        <w:t>Integration</w:t>
      </w:r>
      <w:r w:rsidR="00296122">
        <w:t>/testing</w:t>
      </w:r>
      <w:r>
        <w:t xml:space="preserve"> </w:t>
      </w:r>
      <w:r w:rsidR="00296122">
        <w:t>with</w:t>
      </w:r>
      <w:r>
        <w:t xml:space="preserve"> SMARTIE</w:t>
      </w:r>
      <w:bookmarkEnd w:id="86"/>
    </w:p>
    <w:p w:rsidR="00296122" w:rsidRDefault="00296122" w:rsidP="00196E72"/>
    <w:p w:rsidR="0019010D" w:rsidRPr="00196E72" w:rsidRDefault="0019010D" w:rsidP="00196E72"/>
    <w:p w:rsidR="00296122" w:rsidRDefault="00296122" w:rsidP="00296122">
      <w:pPr>
        <w:pStyle w:val="Naslov2"/>
      </w:pPr>
      <w:bookmarkStart w:id="87" w:name="_Toc419991710"/>
      <w:r>
        <w:t>Current state</w:t>
      </w:r>
      <w:bookmarkEnd w:id="87"/>
    </w:p>
    <w:p w:rsidR="00296122" w:rsidRDefault="00296122" w:rsidP="00296122"/>
    <w:p w:rsidR="0019010D" w:rsidRDefault="0019010D" w:rsidP="00296122"/>
    <w:p w:rsidR="0019010D" w:rsidRDefault="0019010D" w:rsidP="00296122"/>
    <w:p w:rsidR="0019010D" w:rsidRDefault="0019010D" w:rsidP="00296122"/>
    <w:p w:rsidR="0019010D" w:rsidRPr="00296122" w:rsidRDefault="0019010D" w:rsidP="00296122"/>
    <w:p w:rsidR="00296122" w:rsidRPr="00296122" w:rsidRDefault="00296122" w:rsidP="00296122">
      <w:pPr>
        <w:pStyle w:val="Naslov2"/>
      </w:pPr>
      <w:bookmarkStart w:id="88" w:name="_Toc419991711"/>
      <w:r w:rsidRPr="009839D4">
        <w:t>Proposed implementation</w:t>
      </w:r>
      <w:bookmarkEnd w:id="88"/>
    </w:p>
    <w:p w:rsidR="00C4302A" w:rsidRDefault="00C4302A" w:rsidP="00C4302A"/>
    <w:p w:rsidR="0019010D" w:rsidRDefault="0019010D" w:rsidP="00C4302A"/>
    <w:p w:rsidR="0019010D" w:rsidRDefault="0019010D" w:rsidP="00C4302A"/>
    <w:p w:rsidR="0019010D" w:rsidRDefault="0019010D" w:rsidP="00C4302A"/>
    <w:p w:rsidR="0019010D" w:rsidRDefault="0019010D" w:rsidP="00C4302A"/>
    <w:p w:rsidR="0019010D" w:rsidRPr="009839D4" w:rsidRDefault="0019010D" w:rsidP="00C4302A"/>
    <w:p w:rsidR="003508C9" w:rsidRDefault="00C4302A" w:rsidP="007738CA">
      <w:pPr>
        <w:pStyle w:val="Naslov2"/>
      </w:pPr>
      <w:bookmarkStart w:id="89" w:name="_Toc419991712"/>
      <w:r w:rsidRPr="009839D4">
        <w:t xml:space="preserve">Testing </w:t>
      </w:r>
      <w:r w:rsidR="003508C9">
        <w:t>1 - Fabio</w:t>
      </w:r>
      <w:r w:rsidR="00296122">
        <w:t>, testing as a service</w:t>
      </w:r>
      <w:bookmarkEnd w:id="89"/>
    </w:p>
    <w:p w:rsidR="00296122" w:rsidRDefault="00296122" w:rsidP="00296122"/>
    <w:p w:rsidR="0019010D" w:rsidRDefault="0019010D" w:rsidP="00296122"/>
    <w:p w:rsidR="0019010D" w:rsidRDefault="0019010D" w:rsidP="00296122"/>
    <w:p w:rsidR="0019010D" w:rsidRDefault="0019010D" w:rsidP="00296122"/>
    <w:p w:rsidR="0019010D" w:rsidRDefault="0019010D" w:rsidP="00296122"/>
    <w:p w:rsidR="0019010D" w:rsidRDefault="0019010D" w:rsidP="00296122"/>
    <w:p w:rsidR="0019010D" w:rsidRDefault="0019010D" w:rsidP="00296122"/>
    <w:p w:rsidR="0019010D" w:rsidRDefault="0019010D" w:rsidP="00296122"/>
    <w:p w:rsidR="0019010D" w:rsidRDefault="0019010D" w:rsidP="00296122"/>
    <w:p w:rsidR="0019010D" w:rsidRPr="00296122" w:rsidRDefault="0019010D" w:rsidP="00296122"/>
    <w:p w:rsidR="00C4302A" w:rsidRDefault="003508C9" w:rsidP="007738CA">
      <w:pPr>
        <w:pStyle w:val="Naslov2"/>
      </w:pPr>
      <w:bookmarkStart w:id="90" w:name="_Toc419991713"/>
      <w:r>
        <w:lastRenderedPageBreak/>
        <w:t xml:space="preserve">Testing2 </w:t>
      </w:r>
      <w:r w:rsidR="00296122">
        <w:t>- testing in a service</w:t>
      </w:r>
      <w:bookmarkEnd w:id="90"/>
    </w:p>
    <w:p w:rsidR="00196E72" w:rsidRPr="00196E72" w:rsidRDefault="00196E72" w:rsidP="00196E72"/>
    <w:p w:rsidR="00F60F35" w:rsidRDefault="003E19F2" w:rsidP="004601B8">
      <w:pPr>
        <w:pStyle w:val="Naslov1"/>
        <w:rPr>
          <w:lang w:val="en-GB"/>
        </w:rPr>
      </w:pPr>
      <w:bookmarkStart w:id="91" w:name="_Toc419991714"/>
      <w:r w:rsidRPr="009839D4">
        <w:rPr>
          <w:lang w:val="en-GB"/>
        </w:rPr>
        <w:lastRenderedPageBreak/>
        <w:t>Conclusion</w:t>
      </w:r>
      <w:bookmarkEnd w:id="91"/>
      <w:r w:rsidR="00F60F35" w:rsidRPr="009839D4">
        <w:rPr>
          <w:lang w:val="en-GB"/>
        </w:rPr>
        <w:t xml:space="preserve"> </w:t>
      </w:r>
    </w:p>
    <w:p w:rsidR="00296122" w:rsidRDefault="00296122" w:rsidP="00296122"/>
    <w:p w:rsidR="0019010D" w:rsidRDefault="0019010D" w:rsidP="00296122"/>
    <w:p w:rsidR="0019010D" w:rsidRDefault="0019010D" w:rsidP="00296122"/>
    <w:p w:rsidR="00296122" w:rsidRDefault="00296122" w:rsidP="00296122">
      <w:pPr>
        <w:pStyle w:val="Naslov2"/>
      </w:pPr>
      <w:bookmarkStart w:id="92" w:name="_Toc419991715"/>
      <w:r>
        <w:t>Integration in other systems</w:t>
      </w:r>
      <w:bookmarkEnd w:id="92"/>
    </w:p>
    <w:p w:rsidR="009F2DFE" w:rsidRDefault="009F2DFE" w:rsidP="00296122"/>
    <w:p w:rsidR="0019010D" w:rsidRDefault="0019010D" w:rsidP="00296122"/>
    <w:p w:rsidR="0019010D" w:rsidRDefault="0019010D" w:rsidP="00296122"/>
    <w:p w:rsidR="0019010D" w:rsidRDefault="0019010D" w:rsidP="00296122"/>
    <w:p w:rsidR="0019010D" w:rsidRDefault="0019010D" w:rsidP="00296122"/>
    <w:p w:rsidR="0019010D" w:rsidRDefault="0019010D" w:rsidP="00296122"/>
    <w:p w:rsidR="00296122" w:rsidRPr="00296122" w:rsidRDefault="00296122" w:rsidP="00296122">
      <w:pPr>
        <w:pStyle w:val="Naslov2"/>
      </w:pPr>
      <w:bookmarkStart w:id="93" w:name="_Toc419991716"/>
      <w:r>
        <w:t>Future work</w:t>
      </w:r>
      <w:bookmarkEnd w:id="93"/>
    </w:p>
    <w:p w:rsidR="003E19F2" w:rsidRPr="009839D4" w:rsidRDefault="004C0065" w:rsidP="003E19F2">
      <w:r>
        <w:tab/>
      </w:r>
      <w:r w:rsidR="003E19F2" w:rsidRPr="009839D4">
        <w:t xml:space="preserve">Companies such as Google, Facebook, Amazon... etc. are investing a lot of time, effort and money in solving the challenges regarding IoT, Big Data, Access Control, Security in all of these areas and more because future steps in the commercial technological aspect in general point to the integration of microcontrollers or computers in general into almost every device and everyday item or can be integrated into infrastructure, factories, farms, production facilities </w:t>
      </w:r>
      <w:proofErr w:type="spellStart"/>
      <w:r w:rsidR="003E19F2" w:rsidRPr="009839D4">
        <w:t>ect</w:t>
      </w:r>
      <w:proofErr w:type="spellEnd"/>
      <w:r w:rsidR="003E19F2" w:rsidRPr="009839D4">
        <w:t xml:space="preserve">. This leads to an IoT which leads to Big Data problems which are being addressed by NoSQL data management systems. Along with the fundamental problems like infrastructure and having solutions that can cope and handle everything, security and privacy of all of that data is an issue that needs to be addressed for "real world" applications to be acceptable, safe and successful. ABAC using the XACML/JSON standard from OASIS is one of many possible solution/routs that can be taken regarding the solving of this problem. Compared to other solutions it offers exceptional security if taken into account the minimum amount of human effort needed for managing and updating policies. The implementation of a standardized solution means that modules can be taken and ported to other applications easily and used in other areas such as web and mobile applications and effectively addressing half of the issues from the OWASP current top ten list without relying on individuals to take in consideration security issues one by one.  </w:t>
      </w:r>
    </w:p>
    <w:p w:rsidR="004C0065" w:rsidRDefault="004C0065" w:rsidP="003E19F2"/>
    <w:p w:rsidR="004C0065" w:rsidRDefault="004C0065" w:rsidP="003E19F2">
      <w:r>
        <w:t>TODO: finish work and elaborate</w:t>
      </w:r>
    </w:p>
    <w:p w:rsidR="0019010D" w:rsidRPr="009839D4" w:rsidRDefault="0019010D" w:rsidP="003E19F2"/>
    <w:p w:rsidR="0019010D" w:rsidRPr="00296122" w:rsidRDefault="0019010D" w:rsidP="00827436">
      <w:pPr>
        <w:pStyle w:val="Naslov2"/>
        <w:numPr>
          <w:ilvl w:val="1"/>
          <w:numId w:val="24"/>
        </w:numPr>
      </w:pPr>
      <w:bookmarkStart w:id="94" w:name="_Toc419991717"/>
      <w:r>
        <w:lastRenderedPageBreak/>
        <w:t xml:space="preserve">Final </w:t>
      </w:r>
      <w:proofErr w:type="spellStart"/>
      <w:r w:rsidR="00B64F6C">
        <w:t>taughts</w:t>
      </w:r>
      <w:bookmarkEnd w:id="94"/>
      <w:proofErr w:type="spellEnd"/>
    </w:p>
    <w:p w:rsidR="00B64F6C" w:rsidRDefault="00B64F6C" w:rsidP="00B64F6C">
      <w:r>
        <w:tab/>
        <w:t xml:space="preserve">Using the OASIS ABAC implementation proposal architecture will allow the solution to be easily be built upon and allow the adding of other essential functionalities. This solution will therefore retain the structure of the OASIS ABAC implementation but will not have the full set of features/functionalities implemented. Just a subset determined to be enough taking in account the limitations set. The integration in SMARTIE or </w:t>
      </w:r>
      <w:proofErr w:type="spellStart"/>
      <w:r>
        <w:t>SmartData</w:t>
      </w:r>
      <w:proofErr w:type="spellEnd"/>
      <w:r>
        <w:t xml:space="preserve"> is not yet certain but will helpfully be done and prove to have significant benefits.</w:t>
      </w:r>
    </w:p>
    <w:p w:rsidR="003E19F2" w:rsidRPr="009839D4" w:rsidRDefault="003E19F2" w:rsidP="00B34F5C"/>
    <w:sdt>
      <w:sdtPr>
        <w:rPr>
          <w:rFonts w:ascii="Times New Roman" w:hAnsi="Times New Roman"/>
          <w:b w:val="0"/>
          <w:kern w:val="0"/>
          <w:sz w:val="20"/>
          <w:lang w:val="en-GB"/>
        </w:rPr>
        <w:id w:val="9351363"/>
        <w:docPartObj>
          <w:docPartGallery w:val="Bibliographies"/>
          <w:docPartUnique/>
        </w:docPartObj>
      </w:sdtPr>
      <w:sdtContent>
        <w:bookmarkStart w:id="95" w:name="_Toc419991718" w:displacedByCustomXml="prev"/>
        <w:p w:rsidR="00703B0F" w:rsidRPr="009839D4" w:rsidRDefault="00703B0F">
          <w:pPr>
            <w:pStyle w:val="Naslov1"/>
            <w:rPr>
              <w:lang w:val="en-GB"/>
            </w:rPr>
          </w:pPr>
          <w:r w:rsidRPr="009839D4">
            <w:rPr>
              <w:lang w:val="en-GB"/>
            </w:rPr>
            <w:t>References</w:t>
          </w:r>
          <w:bookmarkEnd w:id="95"/>
        </w:p>
        <w:sdt>
          <w:sdtPr>
            <w:id w:val="111145805"/>
            <w:bibliography/>
          </w:sdtPr>
          <w:sdtContent>
            <w:p w:rsidR="00F5664C" w:rsidRDefault="00DE49AA" w:rsidP="0064737B">
              <w:pPr>
                <w:rPr>
                  <w:noProof/>
                  <w:lang w:val="pt-PT"/>
                </w:rPr>
              </w:pPr>
              <w:r w:rsidRPr="009839D4">
                <w:fldChar w:fldCharType="begin"/>
              </w:r>
              <w:r w:rsidR="00703B0F" w:rsidRPr="009839D4">
                <w:instrText xml:space="preserve"> BIBLIOGRAPHY </w:instrText>
              </w:r>
              <w:r w:rsidRPr="009839D4">
                <w:fldChar w:fldCharType="separate"/>
              </w:r>
            </w:p>
            <w:tbl>
              <w:tblPr>
                <w:tblW w:w="5000" w:type="pct"/>
                <w:tblCellSpacing w:w="15" w:type="dxa"/>
                <w:tblCellMar>
                  <w:top w:w="15" w:type="dxa"/>
                  <w:left w:w="15" w:type="dxa"/>
                  <w:bottom w:w="15" w:type="dxa"/>
                  <w:right w:w="15" w:type="dxa"/>
                </w:tblCellMar>
                <w:tblLook w:val="04A0"/>
              </w:tblPr>
              <w:tblGrid>
                <w:gridCol w:w="409"/>
                <w:gridCol w:w="8468"/>
              </w:tblGrid>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 </w:t>
                    </w:r>
                  </w:p>
                </w:tc>
                <w:tc>
                  <w:tcPr>
                    <w:tcW w:w="0" w:type="auto"/>
                    <w:hideMark/>
                  </w:tcPr>
                  <w:p w:rsidR="00F5664C" w:rsidRDefault="00F5664C">
                    <w:pPr>
                      <w:pStyle w:val="Bibliografija"/>
                      <w:rPr>
                        <w:rFonts w:eastAsiaTheme="minorEastAsia"/>
                        <w:noProof/>
                      </w:rPr>
                    </w:pPr>
                    <w:r>
                      <w:rPr>
                        <w:noProof/>
                      </w:rPr>
                      <w:t>“eXtensible Access Control Markup Language (XACML) Version 3.0,” 22 January 2013. [Online]. Available: http://docs.oasis-open.org/xacml/3.0/xacml-3.0-core-spec-os-en.pdf. [Accessed 4 November 2014].</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 </w:t>
                    </w:r>
                  </w:p>
                </w:tc>
                <w:tc>
                  <w:tcPr>
                    <w:tcW w:w="0" w:type="auto"/>
                    <w:hideMark/>
                  </w:tcPr>
                  <w:p w:rsidR="00F5664C" w:rsidRDefault="00F5664C">
                    <w:pPr>
                      <w:pStyle w:val="Bibliografija"/>
                      <w:rPr>
                        <w:rFonts w:eastAsiaTheme="minorEastAsia"/>
                        <w:noProof/>
                      </w:rPr>
                    </w:pPr>
                    <w:r>
                      <w:rPr>
                        <w:noProof/>
                      </w:rPr>
                      <w:t>“AT&amp;T XACML 3.0 Implementation,” [Online]. Available: https://github.com/att/XACML. [Accessed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 </w:t>
                    </w:r>
                  </w:p>
                </w:tc>
                <w:tc>
                  <w:tcPr>
                    <w:tcW w:w="0" w:type="auto"/>
                    <w:hideMark/>
                  </w:tcPr>
                  <w:p w:rsidR="00F5664C" w:rsidRDefault="00F5664C">
                    <w:pPr>
                      <w:pStyle w:val="Bibliografija"/>
                      <w:rPr>
                        <w:rFonts w:eastAsiaTheme="minorEastAsia"/>
                        <w:noProof/>
                      </w:rPr>
                    </w:pPr>
                    <w:r>
                      <w:rPr>
                        <w:noProof/>
                      </w:rPr>
                      <w:t xml:space="preserve">A. I. G. M. Luigi Atzori, “The Internet of Things: A survey,” </w:t>
                    </w:r>
                    <w:r>
                      <w:rPr>
                        <w:i/>
                        <w:iCs/>
                        <w:noProof/>
                      </w:rPr>
                      <w:t xml:space="preserve">Computer Networks 54, </w:t>
                    </w:r>
                    <w:r>
                      <w:rPr>
                        <w:noProof/>
                      </w:rPr>
                      <w:t xml:space="preserve">p. 2787–2805, 14 June 2010.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 </w:t>
                    </w:r>
                  </w:p>
                </w:tc>
                <w:tc>
                  <w:tcPr>
                    <w:tcW w:w="0" w:type="auto"/>
                    <w:hideMark/>
                  </w:tcPr>
                  <w:p w:rsidR="00F5664C" w:rsidRDefault="00F5664C">
                    <w:pPr>
                      <w:pStyle w:val="Bibliografija"/>
                      <w:rPr>
                        <w:rFonts w:eastAsiaTheme="minorEastAsia"/>
                        <w:noProof/>
                      </w:rPr>
                    </w:pPr>
                    <w:r>
                      <w:rPr>
                        <w:noProof/>
                      </w:rPr>
                      <w:t>N. B. A. C. V. M. Z. Andrea Zanella, “Internet of Things for Smart Cities,” 2014 April 2014. [Online]. Available: http://eprints.networks.imdea.org/id/eprint/740. [Accessed 12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 </w:t>
                    </w:r>
                  </w:p>
                </w:tc>
                <w:tc>
                  <w:tcPr>
                    <w:tcW w:w="0" w:type="auto"/>
                    <w:hideMark/>
                  </w:tcPr>
                  <w:p w:rsidR="00F5664C" w:rsidRDefault="00F5664C">
                    <w:pPr>
                      <w:pStyle w:val="Bibliografija"/>
                      <w:rPr>
                        <w:rFonts w:eastAsiaTheme="minorEastAsia"/>
                        <w:noProof/>
                      </w:rPr>
                    </w:pPr>
                    <w:r>
                      <w:rPr>
                        <w:noProof/>
                      </w:rPr>
                      <w:t xml:space="preserve">A. V. V. J. W. J. L. D. Q. Qi Jing, “Security of the Internet of Things: perspectives and challenges,” </w:t>
                    </w:r>
                    <w:r>
                      <w:rPr>
                        <w:i/>
                        <w:iCs/>
                        <w:noProof/>
                      </w:rPr>
                      <w:t xml:space="preserve">Wireless Netw, </w:t>
                    </w:r>
                    <w:r>
                      <w:rPr>
                        <w:noProof/>
                      </w:rPr>
                      <w:t xml:space="preserve">p. 20:2481–2501, 17 June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[6] </w:t>
                    </w:r>
                  </w:p>
                </w:tc>
                <w:tc>
                  <w:tcPr>
                    <w:tcW w:w="0" w:type="auto"/>
                    <w:hideMark/>
                  </w:tcPr>
                  <w:p w:rsidR="00F5664C" w:rsidRDefault="00F5664C">
                    <w:pPr>
                      <w:pStyle w:val="Bibliografija"/>
                      <w:rPr>
                        <w:rFonts w:eastAsiaTheme="minorEastAsia"/>
                        <w:noProof/>
                      </w:rPr>
                    </w:pPr>
                    <w:r>
                      <w:rPr>
                        <w:noProof/>
                      </w:rPr>
                      <w:t xml:space="preserve">J. W. C. Z. J. L. Hui Suo, “Security in the Internet of Things: A Review,” in </w:t>
                    </w:r>
                    <w:r>
                      <w:rPr>
                        <w:i/>
                        <w:iCs/>
                        <w:noProof/>
                      </w:rPr>
                      <w:t>International Conference on Computer Science and Electronics Engineering</w:t>
                    </w:r>
                    <w:r>
                      <w:rPr>
                        <w:noProof/>
                      </w:rPr>
                      <w:t xml:space="preserve">, 2012.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[7] </w:t>
                    </w:r>
                  </w:p>
                </w:tc>
                <w:tc>
                  <w:tcPr>
                    <w:tcW w:w="0" w:type="auto"/>
                    <w:hideMark/>
                  </w:tcPr>
                  <w:p w:rsidR="00F5664C" w:rsidRDefault="00F5664C">
                    <w:pPr>
                      <w:pStyle w:val="Bibliografija"/>
                      <w:rPr>
                        <w:rFonts w:eastAsiaTheme="minorEastAsia"/>
                        <w:noProof/>
                      </w:rPr>
                    </w:pPr>
                    <w:r>
                      <w:rPr>
                        <w:noProof/>
                      </w:rPr>
                      <w:t xml:space="preserve">A. R. L. G. A. C.-P. S. Sicari, “Security, privacy and trust in Internet of Things: The road ahead,” </w:t>
                    </w:r>
                    <w:r>
                      <w:rPr>
                        <w:i/>
                        <w:iCs/>
                        <w:noProof/>
                      </w:rPr>
                      <w:t xml:space="preserve">Computer Networks 76, </w:t>
                    </w:r>
                    <w:r>
                      <w:rPr>
                        <w:noProof/>
                      </w:rPr>
                      <w:t xml:space="preserve">p. 146–164, 15 July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[8] </w:t>
                    </w:r>
                  </w:p>
                </w:tc>
                <w:tc>
                  <w:tcPr>
                    <w:tcW w:w="0" w:type="auto"/>
                    <w:hideMark/>
                  </w:tcPr>
                  <w:p w:rsidR="00F5664C" w:rsidRDefault="00F5664C">
                    <w:pPr>
                      <w:pStyle w:val="Bibliografija"/>
                      <w:rPr>
                        <w:rFonts w:eastAsiaTheme="minorEastAsia"/>
                        <w:noProof/>
                      </w:rPr>
                    </w:pPr>
                    <w:r>
                      <w:rPr>
                        <w:noProof/>
                      </w:rPr>
                      <w:t>Y. S. J. W. Prasant Misra, “Towards a Practical Architecture for the Next Generation Internet of Things,” 3 February 2015. [Online]. Available: http://arxiv.org/pdf/1502.00797v1.pdf. [Accessed 10 Februry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[9] </w:t>
                    </w:r>
                  </w:p>
                </w:tc>
                <w:tc>
                  <w:tcPr>
                    <w:tcW w:w="0" w:type="auto"/>
                    <w:hideMark/>
                  </w:tcPr>
                  <w:p w:rsidR="00F5664C" w:rsidRDefault="00F5664C">
                    <w:pPr>
                      <w:pStyle w:val="Bibliografija"/>
                      <w:rPr>
                        <w:rFonts w:eastAsiaTheme="minorEastAsia"/>
                        <w:noProof/>
                      </w:rPr>
                    </w:pPr>
                    <w:r>
                      <w:rPr>
                        <w:noProof/>
                      </w:rPr>
                      <w:t>“Wikipedia M2M,” Wikimedia Foundation, Inc., 13 February 2015. [Online]. Available: http://en.wikipedia.org/wiki/Machine_to_machine.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[10] </w:t>
                    </w:r>
                  </w:p>
                </w:tc>
                <w:tc>
                  <w:tcPr>
                    <w:tcW w:w="0" w:type="auto"/>
                    <w:hideMark/>
                  </w:tcPr>
                  <w:p w:rsidR="00F5664C" w:rsidRDefault="00F5664C">
                    <w:pPr>
                      <w:pStyle w:val="Bibliografija"/>
                      <w:rPr>
                        <w:rFonts w:eastAsiaTheme="minorEastAsia"/>
                        <w:noProof/>
                      </w:rPr>
                    </w:pPr>
                    <w:r>
                      <w:rPr>
                        <w:noProof/>
                      </w:rPr>
                      <w:t xml:space="preserve">S. M. I. J. W. M. I. S. G. M. I. X. L. M. I. a. V. C. L. F. I. Min Chen, “A Survey of Recent Developments in Home M2M Networks,” </w:t>
                    </w:r>
                    <w:r>
                      <w:rPr>
                        <w:i/>
                        <w:iCs/>
                        <w:noProof/>
                      </w:rPr>
                      <w:t xml:space="preserve">IEEE COMMUNICATIONS SURVEYS &amp; TUTORIALS, VOL. 16, NO. 1, </w:t>
                    </w:r>
                    <w:r>
                      <w:rPr>
                        <w:noProof/>
                      </w:rPr>
                      <w:t xml:space="preserve">pp. 98-114,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[11] </w:t>
                    </w:r>
                  </w:p>
                </w:tc>
                <w:tc>
                  <w:tcPr>
                    <w:tcW w:w="0" w:type="auto"/>
                    <w:hideMark/>
                  </w:tcPr>
                  <w:p w:rsidR="00F5664C" w:rsidRDefault="00F5664C">
                    <w:pPr>
                      <w:pStyle w:val="Bibliografija"/>
                      <w:rPr>
                        <w:rFonts w:eastAsiaTheme="minorEastAsia"/>
                        <w:noProof/>
                      </w:rPr>
                    </w:pPr>
                    <w:r>
                      <w:rPr>
                        <w:noProof/>
                      </w:rPr>
                      <w:t xml:space="preserve">X. Z. Xiao Nie, “M2M Security Threat and Security Mechanism Research,” in </w:t>
                    </w:r>
                    <w:r>
                      <w:rPr>
                        <w:i/>
                        <w:iCs/>
                        <w:noProof/>
                      </w:rPr>
                      <w:t>3rd International Conference on Computer Science and Network Technology</w:t>
                    </w:r>
                    <w:r>
                      <w:rPr>
                        <w:noProof/>
                      </w:rPr>
                      <w:t xml:space="preserve">,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[12] </w:t>
                    </w:r>
                  </w:p>
                </w:tc>
                <w:tc>
                  <w:tcPr>
                    <w:tcW w:w="0" w:type="auto"/>
                    <w:hideMark/>
                  </w:tcPr>
                  <w:p w:rsidR="00F5664C" w:rsidRDefault="00F5664C">
                    <w:pPr>
                      <w:pStyle w:val="Bibliografija"/>
                      <w:rPr>
                        <w:rFonts w:eastAsiaTheme="minorEastAsia"/>
                        <w:noProof/>
                      </w:rPr>
                    </w:pPr>
                    <w:r>
                      <w:rPr>
                        <w:noProof/>
                      </w:rPr>
                      <w:t xml:space="preserve">M. A. P. O. S. N. M. L. t. H. David S. Watson, “Machine to Machine (M2M) Technology in Demand Responsive Commercial Buildings,” in </w:t>
                    </w:r>
                    <w:r>
                      <w:rPr>
                        <w:i/>
                        <w:iCs/>
                        <w:noProof/>
                      </w:rPr>
                      <w:t>2004 ACEEE Summer Study on Energy Efficiency in Buildings</w:t>
                    </w:r>
                    <w:r>
                      <w:rPr>
                        <w:noProof/>
                      </w:rPr>
                      <w:t xml:space="preserve">, Pacific Grove, CA, 2004. </w:t>
                    </w:r>
                  </w:p>
                </w:tc>
              </w:tr>
              <w:tr w:rsidR="00F5664C">
                <w:trPr>
                  <w:tblCellSpacing w:w="15" w:type="dxa"/>
                </w:trPr>
                <w:tc>
                  <w:tcPr>
                    <w:tcW w:w="50" w:type="pct"/>
                    <w:hideMark/>
                  </w:tcPr>
                  <w:p w:rsidR="00F5664C" w:rsidRDefault="00F5664C">
                    <w:pPr>
                      <w:pStyle w:val="Bibliografija"/>
                      <w:rPr>
                        <w:rFonts w:eastAsiaTheme="minorEastAsia"/>
                        <w:noProof/>
                      </w:rPr>
                    </w:pPr>
                    <w:r>
                      <w:rPr>
                        <w:noProof/>
                      </w:rPr>
                      <w:lastRenderedPageBreak/>
                      <w:t xml:space="preserve">[13] </w:t>
                    </w:r>
                  </w:p>
                </w:tc>
                <w:tc>
                  <w:tcPr>
                    <w:tcW w:w="0" w:type="auto"/>
                    <w:hideMark/>
                  </w:tcPr>
                  <w:p w:rsidR="00F5664C" w:rsidRDefault="00F5664C">
                    <w:pPr>
                      <w:pStyle w:val="Bibliografija"/>
                      <w:rPr>
                        <w:rFonts w:eastAsiaTheme="minorEastAsia"/>
                        <w:noProof/>
                      </w:rPr>
                    </w:pPr>
                    <w:r>
                      <w:rPr>
                        <w:noProof/>
                      </w:rPr>
                      <w:t xml:space="preserve">S. P. S. V. K. Roshni Bajpayee, “Big Data: A Brief investigation on NoSQL Databases,” </w:t>
                    </w:r>
                    <w:r>
                      <w:rPr>
                        <w:i/>
                        <w:iCs/>
                        <w:noProof/>
                      </w:rPr>
                      <w:t xml:space="preserve">International Journal of Innovations &amp; Advancement in Computer Science, IJIACS, Volume 4, Issue 1, </w:t>
                    </w:r>
                    <w:r>
                      <w:rPr>
                        <w:noProof/>
                      </w:rPr>
                      <w:t xml:space="preserve">p. 2347 – 8616, January 2015.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[14] </w:t>
                    </w:r>
                  </w:p>
                </w:tc>
                <w:tc>
                  <w:tcPr>
                    <w:tcW w:w="0" w:type="auto"/>
                    <w:hideMark/>
                  </w:tcPr>
                  <w:p w:rsidR="00F5664C" w:rsidRDefault="00F5664C">
                    <w:pPr>
                      <w:pStyle w:val="Bibliografija"/>
                      <w:rPr>
                        <w:rFonts w:eastAsiaTheme="minorEastAsia"/>
                        <w:noProof/>
                      </w:rPr>
                    </w:pPr>
                    <w:r>
                      <w:rPr>
                        <w:noProof/>
                      </w:rPr>
                      <w:t xml:space="preserve">P. P. V. K. Rajendra Kumar Shukla, “Big Data Frameworks: At a Glance,” </w:t>
                    </w:r>
                    <w:r>
                      <w:rPr>
                        <w:i/>
                        <w:iCs/>
                        <w:noProof/>
                      </w:rPr>
                      <w:t xml:space="preserve">International Journal of Innovations &amp; Advancement in Computer Science, IJIACS, Volume 4, Issue 1, </w:t>
                    </w:r>
                    <w:r>
                      <w:rPr>
                        <w:noProof/>
                      </w:rPr>
                      <w:t xml:space="preserve">p. 2347 – 8616, January 2015.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[15] </w:t>
                    </w:r>
                  </w:p>
                </w:tc>
                <w:tc>
                  <w:tcPr>
                    <w:tcW w:w="0" w:type="auto"/>
                    <w:hideMark/>
                  </w:tcPr>
                  <w:p w:rsidR="00F5664C" w:rsidRDefault="00F5664C">
                    <w:pPr>
                      <w:pStyle w:val="Bibliografija"/>
                      <w:rPr>
                        <w:rFonts w:eastAsiaTheme="minorEastAsia"/>
                        <w:noProof/>
                      </w:rPr>
                    </w:pPr>
                    <w:r>
                      <w:rPr>
                        <w:noProof/>
                      </w:rPr>
                      <w:t>“Google Images,” [Online]. Available: http://1.bp.blogspot.com/-4sM6wRgPBUA/T9FiKnMhNFI/AAAAAAAAACc/bOO8PGQ0rDs/s1600/BigData+-+V5+Lens.JPG. [Accessed 17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[16] </w:t>
                    </w:r>
                  </w:p>
                </w:tc>
                <w:tc>
                  <w:tcPr>
                    <w:tcW w:w="0" w:type="auto"/>
                    <w:hideMark/>
                  </w:tcPr>
                  <w:p w:rsidR="00F5664C" w:rsidRDefault="00F5664C">
                    <w:pPr>
                      <w:pStyle w:val="Bibliografija"/>
                      <w:rPr>
                        <w:rFonts w:eastAsiaTheme="minorEastAsia"/>
                        <w:noProof/>
                      </w:rPr>
                    </w:pPr>
                    <w:r>
                      <w:rPr>
                        <w:noProof/>
                      </w:rPr>
                      <w:t xml:space="preserve">G. Lafuente, “The big data security challenge,” </w:t>
                    </w:r>
                    <w:r>
                      <w:rPr>
                        <w:i/>
                        <w:iCs/>
                        <w:noProof/>
                      </w:rPr>
                      <w:t xml:space="preserve">Network Security, </w:t>
                    </w:r>
                    <w:r>
                      <w:rPr>
                        <w:noProof/>
                      </w:rPr>
                      <w:t xml:space="preserve">January 2015.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[17] </w:t>
                    </w:r>
                  </w:p>
                </w:tc>
                <w:tc>
                  <w:tcPr>
                    <w:tcW w:w="0" w:type="auto"/>
                    <w:hideMark/>
                  </w:tcPr>
                  <w:p w:rsidR="00F5664C" w:rsidRDefault="00F5664C">
                    <w:pPr>
                      <w:pStyle w:val="Bibliografija"/>
                      <w:rPr>
                        <w:rFonts w:eastAsiaTheme="minorEastAsia"/>
                        <w:noProof/>
                      </w:rPr>
                    </w:pPr>
                    <w:r>
                      <w:rPr>
                        <w:noProof/>
                      </w:rPr>
                      <w:t xml:space="preserve">“Alternatives to relational database: Comparison of NoSQL and XML approaches for clinical data storage,” </w:t>
                    </w:r>
                    <w:r>
                      <w:rPr>
                        <w:i/>
                        <w:iCs/>
                        <w:noProof/>
                      </w:rPr>
                      <w:t xml:space="preserve">computer methods and programs in biomedicine 110, </w:t>
                    </w:r>
                    <w:r>
                      <w:rPr>
                        <w:noProof/>
                      </w:rPr>
                      <w:t xml:space="preserve">p. 99–109,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[18] </w:t>
                    </w:r>
                  </w:p>
                </w:tc>
                <w:tc>
                  <w:tcPr>
                    <w:tcW w:w="0" w:type="auto"/>
                    <w:hideMark/>
                  </w:tcPr>
                  <w:p w:rsidR="00F5664C" w:rsidRDefault="00F5664C">
                    <w:pPr>
                      <w:pStyle w:val="Bibliografija"/>
                      <w:rPr>
                        <w:rFonts w:eastAsiaTheme="minorEastAsia"/>
                        <w:noProof/>
                      </w:rPr>
                    </w:pPr>
                    <w:r>
                      <w:rPr>
                        <w:noProof/>
                      </w:rPr>
                      <w:t xml:space="preserve">S. A. H. A B M Moniruzzaman, “NoSQL Database: New Era of Databases for Big data Analytics - Classification, Characteristics and Comparison,” </w:t>
                    </w:r>
                    <w:r>
                      <w:rPr>
                        <w:i/>
                        <w:iCs/>
                        <w:noProof/>
                      </w:rPr>
                      <w:t xml:space="preserve">International Journal of Database Theory and Application, </w:t>
                    </w:r>
                    <w:r>
                      <w:rPr>
                        <w:noProof/>
                      </w:rPr>
                      <w:t xml:space="preserve">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[19] </w:t>
                    </w:r>
                  </w:p>
                </w:tc>
                <w:tc>
                  <w:tcPr>
                    <w:tcW w:w="0" w:type="auto"/>
                    <w:hideMark/>
                  </w:tcPr>
                  <w:p w:rsidR="00F5664C" w:rsidRDefault="00F5664C">
                    <w:pPr>
                      <w:pStyle w:val="Bibliografija"/>
                      <w:rPr>
                        <w:rFonts w:eastAsiaTheme="minorEastAsia"/>
                        <w:noProof/>
                      </w:rPr>
                    </w:pPr>
                    <w:r>
                      <w:rPr>
                        <w:noProof/>
                      </w:rPr>
                      <w:t>“MongoDB HomePage,” MongoDB, Inc., [Online]. Available: http://www.mongodb.org/.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[20] </w:t>
                    </w:r>
                  </w:p>
                </w:tc>
                <w:tc>
                  <w:tcPr>
                    <w:tcW w:w="0" w:type="auto"/>
                    <w:hideMark/>
                  </w:tcPr>
                  <w:p w:rsidR="00F5664C" w:rsidRDefault="00F5664C">
                    <w:pPr>
                      <w:pStyle w:val="Bibliografija"/>
                      <w:rPr>
                        <w:rFonts w:eastAsiaTheme="minorEastAsia"/>
                        <w:noProof/>
                      </w:rPr>
                    </w:pPr>
                    <w:r>
                      <w:rPr>
                        <w:noProof/>
                      </w:rPr>
                      <w:t>“Apache Hadoop,” The Apache Software Foundation, 12 12 2014. [Online]. Available: http://hadoop.apache.org/.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[21] </w:t>
                    </w:r>
                  </w:p>
                </w:tc>
                <w:tc>
                  <w:tcPr>
                    <w:tcW w:w="0" w:type="auto"/>
                    <w:hideMark/>
                  </w:tcPr>
                  <w:p w:rsidR="00F5664C" w:rsidRDefault="00F5664C">
                    <w:pPr>
                      <w:pStyle w:val="Bibliografija"/>
                      <w:rPr>
                        <w:rFonts w:eastAsiaTheme="minorEastAsia"/>
                        <w:noProof/>
                      </w:rPr>
                    </w:pPr>
                    <w:r>
                      <w:rPr>
                        <w:noProof/>
                      </w:rPr>
                      <w:t>“Apache Hbase,” The Apache Software Foundation, 11 Februaray 2015. [Online]. Available: http://hbase.apache.org/book.html. [Accessed 15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[22] </w:t>
                    </w:r>
                  </w:p>
                </w:tc>
                <w:tc>
                  <w:tcPr>
                    <w:tcW w:w="0" w:type="auto"/>
                    <w:hideMark/>
                  </w:tcPr>
                  <w:p w:rsidR="00F5664C" w:rsidRDefault="00F5664C">
                    <w:pPr>
                      <w:pStyle w:val="Bibliografija"/>
                      <w:rPr>
                        <w:rFonts w:eastAsiaTheme="minorEastAsia"/>
                        <w:noProof/>
                      </w:rPr>
                    </w:pPr>
                    <w:r>
                      <w:rPr>
                        <w:noProof/>
                      </w:rPr>
                      <w:t>“Apache Hive,” The Apache Software Foundation, 12 January 2015. [Online]. Available: https://cwiki.apache.org/confluence/display/Hive/Home.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[23] </w:t>
                    </w:r>
                  </w:p>
                </w:tc>
                <w:tc>
                  <w:tcPr>
                    <w:tcW w:w="0" w:type="auto"/>
                    <w:hideMark/>
                  </w:tcPr>
                  <w:p w:rsidR="00F5664C" w:rsidRDefault="00F5664C">
                    <w:pPr>
                      <w:pStyle w:val="Bibliografija"/>
                      <w:rPr>
                        <w:rFonts w:eastAsiaTheme="minorEastAsia"/>
                        <w:noProof/>
                      </w:rPr>
                    </w:pPr>
                    <w:r>
                      <w:rPr>
                        <w:noProof/>
                      </w:rPr>
                      <w:t>“Apache Spark,” The Apache Software Foundation, [Online]. Available: http://spark.apache.org/.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[24] </w:t>
                    </w:r>
                  </w:p>
                </w:tc>
                <w:tc>
                  <w:tcPr>
                    <w:tcW w:w="0" w:type="auto"/>
                    <w:hideMark/>
                  </w:tcPr>
                  <w:p w:rsidR="00F5664C" w:rsidRDefault="00F5664C">
                    <w:pPr>
                      <w:pStyle w:val="Bibliografija"/>
                      <w:rPr>
                        <w:rFonts w:eastAsiaTheme="minorEastAsia"/>
                        <w:noProof/>
                      </w:rPr>
                    </w:pPr>
                    <w:r>
                      <w:rPr>
                        <w:noProof/>
                      </w:rPr>
                      <w:t>“Apache Spark summary,” 2015 Black Duck Software, Inc., January 2015. [Online]. Available: https://www.openhub.net/p/apache-spark.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[25] </w:t>
                    </w:r>
                  </w:p>
                </w:tc>
                <w:tc>
                  <w:tcPr>
                    <w:tcW w:w="0" w:type="auto"/>
                    <w:hideMark/>
                  </w:tcPr>
                  <w:p w:rsidR="00F5664C" w:rsidRDefault="00F5664C">
                    <w:pPr>
                      <w:pStyle w:val="Bibliografija"/>
                      <w:rPr>
                        <w:rFonts w:eastAsiaTheme="minorEastAsia"/>
                        <w:noProof/>
                      </w:rPr>
                    </w:pPr>
                    <w:r>
                      <w:rPr>
                        <w:noProof/>
                      </w:rPr>
                      <w:t>“Apache Cassandra,” The Apache Software Foundation, [Online]. Available: http://cassandra.apache.org/.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[26] </w:t>
                    </w:r>
                  </w:p>
                </w:tc>
                <w:tc>
                  <w:tcPr>
                    <w:tcW w:w="0" w:type="auto"/>
                    <w:hideMark/>
                  </w:tcPr>
                  <w:p w:rsidR="00F5664C" w:rsidRDefault="00F5664C">
                    <w:pPr>
                      <w:pStyle w:val="Bibliografija"/>
                      <w:rPr>
                        <w:rFonts w:eastAsiaTheme="minorEastAsia"/>
                        <w:noProof/>
                      </w:rPr>
                    </w:pPr>
                    <w:r>
                      <w:rPr>
                        <w:noProof/>
                      </w:rPr>
                      <w:t>“Wikipedia MongoDB,” Wikimedia Foundation, Inc, 9 March 2015. [Online]. Available: http://en.wikipedia.org/wiki/MongoDB. [Accessed 12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lastRenderedPageBreak/>
                      <w:t xml:space="preserve">[27] </w:t>
                    </w:r>
                  </w:p>
                </w:tc>
                <w:tc>
                  <w:tcPr>
                    <w:tcW w:w="0" w:type="auto"/>
                    <w:hideMark/>
                  </w:tcPr>
                  <w:p w:rsidR="00F5664C" w:rsidRDefault="00F5664C">
                    <w:pPr>
                      <w:pStyle w:val="Bibliografija"/>
                      <w:rPr>
                        <w:rFonts w:eastAsiaTheme="minorEastAsia"/>
                        <w:noProof/>
                      </w:rPr>
                    </w:pPr>
                    <w:r>
                      <w:rPr>
                        <w:noProof/>
                      </w:rPr>
                      <w:t>“Tutorialspoint Neo4j,” [Online]. Available: http://www.tutorialspoint.com/neo4j/neo4j_features_advantages.htm. [Accessed 18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[28] </w:t>
                    </w:r>
                  </w:p>
                </w:tc>
                <w:tc>
                  <w:tcPr>
                    <w:tcW w:w="0" w:type="auto"/>
                    <w:hideMark/>
                  </w:tcPr>
                  <w:p w:rsidR="00F5664C" w:rsidRDefault="00F5664C">
                    <w:pPr>
                      <w:pStyle w:val="Bibliografija"/>
                      <w:rPr>
                        <w:rFonts w:eastAsiaTheme="minorEastAsia"/>
                        <w:noProof/>
                      </w:rPr>
                    </w:pPr>
                    <w:r>
                      <w:rPr>
                        <w:noProof/>
                      </w:rPr>
                      <w:t>“Neo4j official,” Neo Technology Inc., 2015. [Online]. Available: http://neo4j.com/. [Accessed 18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[29] </w:t>
                    </w:r>
                  </w:p>
                </w:tc>
                <w:tc>
                  <w:tcPr>
                    <w:tcW w:w="0" w:type="auto"/>
                    <w:hideMark/>
                  </w:tcPr>
                  <w:p w:rsidR="00F5664C" w:rsidRDefault="00F5664C">
                    <w:pPr>
                      <w:pStyle w:val="Bibliografija"/>
                      <w:rPr>
                        <w:rFonts w:eastAsiaTheme="minorEastAsia"/>
                        <w:noProof/>
                      </w:rPr>
                    </w:pPr>
                    <w:r>
                      <w:rPr>
                        <w:noProof/>
                      </w:rPr>
                      <w:t>“OrientDB official site,” Orient Technologies, 2015. [Online]. Available: http://www.orientechnologies.com/orientdb/. [Accessed 18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[30] </w:t>
                    </w:r>
                  </w:p>
                </w:tc>
                <w:tc>
                  <w:tcPr>
                    <w:tcW w:w="0" w:type="auto"/>
                    <w:hideMark/>
                  </w:tcPr>
                  <w:p w:rsidR="00F5664C" w:rsidRDefault="00F5664C">
                    <w:pPr>
                      <w:pStyle w:val="Bibliografija"/>
                      <w:rPr>
                        <w:rFonts w:eastAsiaTheme="minorEastAsia"/>
                        <w:noProof/>
                      </w:rPr>
                    </w:pPr>
                    <w:r>
                      <w:rPr>
                        <w:noProof/>
                      </w:rPr>
                      <w:t>“Redis website FAQ,” Salvatore Sanfilippo and Pieter Noordhuis, [Online]. Available: http://redis.io/topics/faq. [Accessed 20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[31] </w:t>
                    </w:r>
                  </w:p>
                </w:tc>
                <w:tc>
                  <w:tcPr>
                    <w:tcW w:w="0" w:type="auto"/>
                    <w:hideMark/>
                  </w:tcPr>
                  <w:p w:rsidR="00F5664C" w:rsidRDefault="00F5664C">
                    <w:pPr>
                      <w:pStyle w:val="Bibliografija"/>
                      <w:rPr>
                        <w:rFonts w:eastAsiaTheme="minorEastAsia"/>
                        <w:noProof/>
                      </w:rPr>
                    </w:pPr>
                    <w:r>
                      <w:rPr>
                        <w:noProof/>
                      </w:rPr>
                      <w:t>“Redis official website,” Redis, [Online]. Available: http://redis.io/. [Accessed 20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[32] </w:t>
                    </w:r>
                  </w:p>
                </w:tc>
                <w:tc>
                  <w:tcPr>
                    <w:tcW w:w="0" w:type="auto"/>
                    <w:hideMark/>
                  </w:tcPr>
                  <w:p w:rsidR="00F5664C" w:rsidRDefault="00F5664C">
                    <w:pPr>
                      <w:pStyle w:val="Bibliografija"/>
                      <w:rPr>
                        <w:rFonts w:eastAsiaTheme="minorEastAsia"/>
                        <w:noProof/>
                      </w:rPr>
                    </w:pPr>
                    <w:r>
                      <w:rPr>
                        <w:noProof/>
                      </w:rPr>
                      <w:t xml:space="preserve">R. M. M. A. S. Anam Zahid, “Security of Sharded NoSQL Databases:,” in </w:t>
                    </w:r>
                    <w:r>
                      <w:rPr>
                        <w:i/>
                        <w:iCs/>
                        <w:noProof/>
                      </w:rPr>
                      <w:t>Conference on Information Assurance and Cyber Security (CIACS)</w:t>
                    </w:r>
                    <w:r>
                      <w:rPr>
                        <w:noProof/>
                      </w:rPr>
                      <w:t xml:space="preserve">,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[33] </w:t>
                    </w:r>
                  </w:p>
                </w:tc>
                <w:tc>
                  <w:tcPr>
                    <w:tcW w:w="0" w:type="auto"/>
                    <w:hideMark/>
                  </w:tcPr>
                  <w:p w:rsidR="00F5664C" w:rsidRDefault="00F5664C">
                    <w:pPr>
                      <w:pStyle w:val="Bibliografija"/>
                      <w:rPr>
                        <w:rFonts w:eastAsiaTheme="minorEastAsia"/>
                        <w:noProof/>
                      </w:rPr>
                    </w:pPr>
                    <w:r>
                      <w:rPr>
                        <w:noProof/>
                      </w:rPr>
                      <w:t xml:space="preserve">C. P. N. Priya P. Sharma, “Securing Big Data Hadoop: A Review of Security, Issues, Threats and Solution,” </w:t>
                    </w:r>
                    <w:r>
                      <w:rPr>
                        <w:i/>
                        <w:iCs/>
                        <w:noProof/>
                      </w:rPr>
                      <w:t xml:space="preserve">International Journal of Computer Science and Information Technologies, Vol. 5 (2), </w:t>
                    </w:r>
                    <w:r>
                      <w:rPr>
                        <w:noProof/>
                      </w:rPr>
                      <w:t xml:space="preserve">pp. 2126-2131,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[34] </w:t>
                    </w:r>
                  </w:p>
                </w:tc>
                <w:tc>
                  <w:tcPr>
                    <w:tcW w:w="0" w:type="auto"/>
                    <w:hideMark/>
                  </w:tcPr>
                  <w:p w:rsidR="00F5664C" w:rsidRDefault="00F5664C">
                    <w:pPr>
                      <w:pStyle w:val="Bibliografija"/>
                      <w:rPr>
                        <w:rFonts w:eastAsiaTheme="minorEastAsia"/>
                        <w:noProof/>
                      </w:rPr>
                    </w:pPr>
                    <w:r>
                      <w:rPr>
                        <w:noProof/>
                      </w:rPr>
                      <w:t xml:space="preserve">N. G.-O. Y. G. E. G. J. A. Lior Okman, “Security Issues in NoSQL Databases,” </w:t>
                    </w:r>
                    <w:r>
                      <w:rPr>
                        <w:i/>
                        <w:iCs/>
                        <w:noProof/>
                      </w:rPr>
                      <w:t xml:space="preserve">International Joint Conference of IEEE TrustCom-11/IEEE ICESS-11/FCST-11, </w:t>
                    </w:r>
                    <w:r>
                      <w:rPr>
                        <w:noProof/>
                      </w:rPr>
                      <w:t xml:space="preserve">pp. 541-547, 2011.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[35] </w:t>
                    </w:r>
                  </w:p>
                </w:tc>
                <w:tc>
                  <w:tcPr>
                    <w:tcW w:w="0" w:type="auto"/>
                    <w:hideMark/>
                  </w:tcPr>
                  <w:p w:rsidR="00F5664C" w:rsidRDefault="00F5664C">
                    <w:pPr>
                      <w:pStyle w:val="Bibliografija"/>
                      <w:rPr>
                        <w:rFonts w:eastAsiaTheme="minorEastAsia"/>
                        <w:noProof/>
                      </w:rPr>
                    </w:pPr>
                    <w:r>
                      <w:rPr>
                        <w:noProof/>
                      </w:rPr>
                      <w:t xml:space="preserve">“A comparison between several NoSQL databases with comments and notes”.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[36] </w:t>
                    </w:r>
                  </w:p>
                </w:tc>
                <w:tc>
                  <w:tcPr>
                    <w:tcW w:w="0" w:type="auto"/>
                    <w:hideMark/>
                  </w:tcPr>
                  <w:p w:rsidR="00F5664C" w:rsidRDefault="00F5664C">
                    <w:pPr>
                      <w:pStyle w:val="Bibliografija"/>
                      <w:rPr>
                        <w:rFonts w:eastAsiaTheme="minorEastAsia"/>
                        <w:noProof/>
                      </w:rPr>
                    </w:pPr>
                    <w:r>
                      <w:rPr>
                        <w:noProof/>
                      </w:rPr>
                      <w:t xml:space="preserve">M. G. M. I. Enrico Barbierato, “Performance evaluation of NoSQL big-data applications using multi-formalism models,” </w:t>
                    </w:r>
                    <w:r>
                      <w:rPr>
                        <w:i/>
                        <w:iCs/>
                        <w:noProof/>
                      </w:rPr>
                      <w:t xml:space="preserve">Future Generation Computer Systems 37, </w:t>
                    </w:r>
                    <w:r>
                      <w:rPr>
                        <w:noProof/>
                      </w:rPr>
                      <w:t xml:space="preserve">p. 345–353,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[37] </w:t>
                    </w:r>
                  </w:p>
                </w:tc>
                <w:tc>
                  <w:tcPr>
                    <w:tcW w:w="0" w:type="auto"/>
                    <w:hideMark/>
                  </w:tcPr>
                  <w:p w:rsidR="00F5664C" w:rsidRDefault="00F5664C">
                    <w:pPr>
                      <w:pStyle w:val="Bibliografija"/>
                      <w:rPr>
                        <w:rFonts w:eastAsiaTheme="minorEastAsia"/>
                        <w:noProof/>
                      </w:rPr>
                    </w:pPr>
                    <w:r>
                      <w:rPr>
                        <w:noProof/>
                      </w:rPr>
                      <w:t>D. CORPORATION, “Benchmarking Top NoSQL Databases, A Performance Comparison for Architects and IT Managers,” 2013.</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[38] </w:t>
                    </w:r>
                  </w:p>
                </w:tc>
                <w:tc>
                  <w:tcPr>
                    <w:tcW w:w="0" w:type="auto"/>
                    <w:hideMark/>
                  </w:tcPr>
                  <w:p w:rsidR="00F5664C" w:rsidRDefault="00F5664C">
                    <w:pPr>
                      <w:pStyle w:val="Bibliografija"/>
                      <w:rPr>
                        <w:rFonts w:eastAsiaTheme="minorEastAsia"/>
                        <w:noProof/>
                      </w:rPr>
                    </w:pPr>
                    <w:r>
                      <w:rPr>
                        <w:noProof/>
                      </w:rPr>
                      <w:t>“XML wikipedia,” Wikimedia Foundation, Inc, March March 2015. [Online]. Available: http://en.wikipedia.org/wiki/XML.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[39] </w:t>
                    </w:r>
                  </w:p>
                </w:tc>
                <w:tc>
                  <w:tcPr>
                    <w:tcW w:w="0" w:type="auto"/>
                    <w:hideMark/>
                  </w:tcPr>
                  <w:p w:rsidR="00F5664C" w:rsidRDefault="00F5664C">
                    <w:pPr>
                      <w:pStyle w:val="Bibliografija"/>
                      <w:rPr>
                        <w:rFonts w:eastAsiaTheme="minorEastAsia"/>
                        <w:noProof/>
                      </w:rPr>
                    </w:pPr>
                    <w:r>
                      <w:rPr>
                        <w:noProof/>
                      </w:rPr>
                      <w:t>“JSON org,” [Online]. Available: http://json.org/.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[40] </w:t>
                    </w:r>
                  </w:p>
                </w:tc>
                <w:tc>
                  <w:tcPr>
                    <w:tcW w:w="0" w:type="auto"/>
                    <w:hideMark/>
                  </w:tcPr>
                  <w:p w:rsidR="00F5664C" w:rsidRDefault="00F5664C">
                    <w:pPr>
                      <w:pStyle w:val="Bibliografija"/>
                      <w:rPr>
                        <w:rFonts w:eastAsiaTheme="minorEastAsia"/>
                        <w:noProof/>
                      </w:rPr>
                    </w:pPr>
                    <w:r>
                      <w:rPr>
                        <w:noProof/>
                      </w:rPr>
                      <w:t>“OASIS official wabsite,” OASIS, 2015. [Online]. Available: https://www.oasis-open.org/org.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[41] </w:t>
                    </w:r>
                  </w:p>
                </w:tc>
                <w:tc>
                  <w:tcPr>
                    <w:tcW w:w="0" w:type="auto"/>
                    <w:hideMark/>
                  </w:tcPr>
                  <w:p w:rsidR="00F5664C" w:rsidRDefault="00F5664C">
                    <w:pPr>
                      <w:pStyle w:val="Bibliografija"/>
                      <w:rPr>
                        <w:rFonts w:eastAsiaTheme="minorEastAsia"/>
                        <w:noProof/>
                      </w:rPr>
                    </w:pPr>
                    <w:r>
                      <w:rPr>
                        <w:noProof/>
                      </w:rPr>
                      <w:t>“XACML wikipedia,” Wikimedia Foundation, Inc., 16 January 2015. [Online]. Available: http://en.wikipedia.org/wiki/XACML.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[42] </w:t>
                    </w:r>
                  </w:p>
                </w:tc>
                <w:tc>
                  <w:tcPr>
                    <w:tcW w:w="0" w:type="auto"/>
                    <w:hideMark/>
                  </w:tcPr>
                  <w:p w:rsidR="00F5664C" w:rsidRDefault="00F5664C">
                    <w:pPr>
                      <w:pStyle w:val="Bibliografija"/>
                      <w:rPr>
                        <w:rFonts w:eastAsiaTheme="minorEastAsia"/>
                        <w:noProof/>
                      </w:rPr>
                    </w:pPr>
                    <w:r>
                      <w:rPr>
                        <w:noProof/>
                      </w:rPr>
                      <w:t xml:space="preserve">“JSON Profile of XACML 3.0 Version 1.0,” 15 May 2014. [Online]. Available: http://docs.oasis-open.org/xacml/xacml-json-http/v1.0/csprd03/xacml-json-http-v1.0-csprd03.pdf. [Accessed 11 February </w:t>
                    </w:r>
                    <w:r>
                      <w:rPr>
                        <w:noProof/>
                      </w:rPr>
                      <w:lastRenderedPageBreak/>
                      <w:t>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lastRenderedPageBreak/>
                      <w:t xml:space="preserve">[43] </w:t>
                    </w:r>
                  </w:p>
                </w:tc>
                <w:tc>
                  <w:tcPr>
                    <w:tcW w:w="0" w:type="auto"/>
                    <w:hideMark/>
                  </w:tcPr>
                  <w:p w:rsidR="00F5664C" w:rsidRDefault="00F5664C">
                    <w:pPr>
                      <w:pStyle w:val="Bibliografija"/>
                      <w:rPr>
                        <w:rFonts w:eastAsiaTheme="minorEastAsia"/>
                        <w:noProof/>
                      </w:rPr>
                    </w:pPr>
                    <w:r>
                      <w:rPr>
                        <w:noProof/>
                      </w:rPr>
                      <w:t>“SMARTIE Homepage,” IHP GmbH, 22 July 2014. [Online]. Available: http://www.smartie-project.eu/project.html. [Accessed 20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[44] </w:t>
                    </w:r>
                  </w:p>
                </w:tc>
                <w:tc>
                  <w:tcPr>
                    <w:tcW w:w="0" w:type="auto"/>
                    <w:hideMark/>
                  </w:tcPr>
                  <w:p w:rsidR="00F5664C" w:rsidRDefault="00F5664C">
                    <w:pPr>
                      <w:pStyle w:val="Bibliografija"/>
                      <w:rPr>
                        <w:rFonts w:eastAsiaTheme="minorEastAsia"/>
                        <w:noProof/>
                      </w:rPr>
                    </w:pPr>
                    <w:r>
                      <w:rPr>
                        <w:noProof/>
                      </w:rPr>
                      <w:t xml:space="preserve">R. B. S. M. M. P. Jayavardhana Gubbi, “Internet of Things (IoT): A vision, architectural elements, and future directions,” </w:t>
                    </w:r>
                    <w:r>
                      <w:rPr>
                        <w:i/>
                        <w:iCs/>
                        <w:noProof/>
                      </w:rPr>
                      <w:t xml:space="preserve">Future Generation Computer Systems 29, </w:t>
                    </w:r>
                    <w:r>
                      <w:rPr>
                        <w:noProof/>
                      </w:rPr>
                      <w:t xml:space="preserve">p. 1645–1660, 24 February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[45] </w:t>
                    </w:r>
                  </w:p>
                </w:tc>
                <w:tc>
                  <w:tcPr>
                    <w:tcW w:w="0" w:type="auto"/>
                    <w:hideMark/>
                  </w:tcPr>
                  <w:p w:rsidR="00F5664C" w:rsidRDefault="00F5664C">
                    <w:pPr>
                      <w:pStyle w:val="Bibliografija"/>
                      <w:rPr>
                        <w:rFonts w:eastAsiaTheme="minorEastAsia"/>
                        <w:noProof/>
                      </w:rPr>
                    </w:pPr>
                    <w:r>
                      <w:rPr>
                        <w:noProof/>
                      </w:rPr>
                      <w:t>“Apache Hadoop YARN,” Apache Software Foundation, 11 13 2014. [Online]. Available: http://hadoop.apache.org/docs/current/hadoop-yarn/hadoop-yarn-site/YARN.html.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[46] </w:t>
                    </w:r>
                  </w:p>
                </w:tc>
                <w:tc>
                  <w:tcPr>
                    <w:tcW w:w="0" w:type="auto"/>
                    <w:hideMark/>
                  </w:tcPr>
                  <w:p w:rsidR="00F5664C" w:rsidRDefault="00F5664C">
                    <w:pPr>
                      <w:pStyle w:val="Bibliografija"/>
                      <w:rPr>
                        <w:rFonts w:eastAsiaTheme="minorEastAsia"/>
                        <w:noProof/>
                      </w:rPr>
                    </w:pPr>
                    <w:r>
                      <w:rPr>
                        <w:noProof/>
                      </w:rPr>
                      <w:t>“Apache Hadoop HDFS,” Apache Software Foundation, 13 11 2014. [Online]. Available: http://hadoop.apache.org/docs/current/hadoop-project-dist/hadoop-hdfs/HdfsDesign.html. [Accessed 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[47] </w:t>
                    </w:r>
                  </w:p>
                </w:tc>
                <w:tc>
                  <w:tcPr>
                    <w:tcW w:w="0" w:type="auto"/>
                    <w:hideMark/>
                  </w:tcPr>
                  <w:p w:rsidR="00F5664C" w:rsidRDefault="00F5664C">
                    <w:pPr>
                      <w:pStyle w:val="Bibliografija"/>
                      <w:rPr>
                        <w:rFonts w:eastAsiaTheme="minorEastAsia"/>
                        <w:noProof/>
                      </w:rPr>
                    </w:pPr>
                    <w:r>
                      <w:rPr>
                        <w:noProof/>
                      </w:rPr>
                      <w:t>“Apache Hadoop MapReduce,” Apache Software Foundation, 13 11 2014. [Online]. Available: http://hadoop.apache.org/docs/current/hadoop-mapreduce-client/hadoop-mapreduce-client-core/MapReduceTutorial.html.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[48] </w:t>
                    </w:r>
                  </w:p>
                </w:tc>
                <w:tc>
                  <w:tcPr>
                    <w:tcW w:w="0" w:type="auto"/>
                    <w:hideMark/>
                  </w:tcPr>
                  <w:p w:rsidR="00F5664C" w:rsidRDefault="00F5664C">
                    <w:pPr>
                      <w:pStyle w:val="Bibliografija"/>
                      <w:rPr>
                        <w:rFonts w:eastAsiaTheme="minorEastAsia"/>
                        <w:noProof/>
                      </w:rPr>
                    </w:pPr>
                    <w:r>
                      <w:rPr>
                        <w:noProof/>
                      </w:rPr>
                      <w:t xml:space="preserve">Y. H. A. C. A. G. G. H. E. N. Hanson, “Major Technical Advancements in Apache Hive,” in </w:t>
                    </w:r>
                    <w:r>
                      <w:rPr>
                        <w:i/>
                        <w:iCs/>
                        <w:noProof/>
                      </w:rPr>
                      <w:t>SIGMOD '14 Proceedings of the 2014 ACM SIGMOD international conference on Management of data</w:t>
                    </w:r>
                    <w:r>
                      <w:rPr>
                        <w:noProof/>
                      </w:rPr>
                      <w:t xml:space="preserve">, New York, NY, USA, 2014 .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[49] </w:t>
                    </w:r>
                  </w:p>
                </w:tc>
                <w:tc>
                  <w:tcPr>
                    <w:tcW w:w="0" w:type="auto"/>
                    <w:hideMark/>
                  </w:tcPr>
                  <w:p w:rsidR="00F5664C" w:rsidRDefault="00F5664C">
                    <w:pPr>
                      <w:pStyle w:val="Bibliografija"/>
                      <w:rPr>
                        <w:rFonts w:eastAsiaTheme="minorEastAsia"/>
                        <w:noProof/>
                      </w:rPr>
                    </w:pPr>
                    <w:r>
                      <w:rPr>
                        <w:noProof/>
                      </w:rPr>
                      <w:t xml:space="preserve">M. C. M. J. F. S. S. I. S. Matei Zaharia, “Spark: Cluster Computing with Working Sets,” 2010.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[50] </w:t>
                    </w:r>
                  </w:p>
                </w:tc>
                <w:tc>
                  <w:tcPr>
                    <w:tcW w:w="0" w:type="auto"/>
                    <w:hideMark/>
                  </w:tcPr>
                  <w:p w:rsidR="00F5664C" w:rsidRDefault="00F5664C">
                    <w:pPr>
                      <w:pStyle w:val="Bibliografija"/>
                      <w:rPr>
                        <w:rFonts w:eastAsiaTheme="minorEastAsia"/>
                        <w:noProof/>
                      </w:rPr>
                    </w:pPr>
                    <w:r>
                      <w:rPr>
                        <w:noProof/>
                      </w:rPr>
                      <w:t xml:space="preserve">M. C. F. X. D. L. a. K. Z. Jiafu Wan, “From Machine-to-Machine Communications towards Cyber-Physical Systems,” </w:t>
                    </w:r>
                    <w:r>
                      <w:rPr>
                        <w:i/>
                        <w:iCs/>
                        <w:noProof/>
                      </w:rPr>
                      <w:t xml:space="preserve">Computer Science and Information Systems Vol. 10, No. 3, </w:t>
                    </w:r>
                    <w:r>
                      <w:rPr>
                        <w:noProof/>
                      </w:rPr>
                      <w:t xml:space="preserve">p. 1105–1128, June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[51] </w:t>
                    </w:r>
                  </w:p>
                </w:tc>
                <w:tc>
                  <w:tcPr>
                    <w:tcW w:w="0" w:type="auto"/>
                    <w:hideMark/>
                  </w:tcPr>
                  <w:p w:rsidR="00F5664C" w:rsidRDefault="00F5664C">
                    <w:pPr>
                      <w:pStyle w:val="Bibliografija"/>
                      <w:rPr>
                        <w:rFonts w:eastAsiaTheme="minorEastAsia"/>
                        <w:noProof/>
                      </w:rPr>
                    </w:pPr>
                    <w:r>
                      <w:rPr>
                        <w:noProof/>
                      </w:rPr>
                      <w:t xml:space="preserve">C. S. DU Jiang, “A Study of Information Security for M2M of lOT,” in </w:t>
                    </w:r>
                    <w:r>
                      <w:rPr>
                        <w:i/>
                        <w:iCs/>
                        <w:noProof/>
                      </w:rPr>
                      <w:t>3rd International Conference on Advanced Computer Theory and Engineering (ICACTE)</w:t>
                    </w:r>
                    <w:r>
                      <w:rPr>
                        <w:noProof/>
                      </w:rPr>
                      <w:t xml:space="preserve">, 2010.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[52] </w:t>
                    </w:r>
                  </w:p>
                </w:tc>
                <w:tc>
                  <w:tcPr>
                    <w:tcW w:w="0" w:type="auto"/>
                    <w:hideMark/>
                  </w:tcPr>
                  <w:p w:rsidR="00F5664C" w:rsidRDefault="00F5664C">
                    <w:pPr>
                      <w:pStyle w:val="Bibliografija"/>
                      <w:rPr>
                        <w:rFonts w:eastAsiaTheme="minorEastAsia"/>
                        <w:noProof/>
                      </w:rPr>
                    </w:pPr>
                    <w:r>
                      <w:rPr>
                        <w:noProof/>
                      </w:rPr>
                      <w:t>“Wikipedia,” Wikimedia Foundation, Inc., 13 February 2015. [Online]. Available: http://en.wikipedia.org/wiki/Machine_to_machine.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[53] </w:t>
                    </w:r>
                  </w:p>
                </w:tc>
                <w:tc>
                  <w:tcPr>
                    <w:tcW w:w="0" w:type="auto"/>
                    <w:hideMark/>
                  </w:tcPr>
                  <w:p w:rsidR="00F5664C" w:rsidRDefault="00F5664C">
                    <w:pPr>
                      <w:pStyle w:val="Bibliografija"/>
                      <w:rPr>
                        <w:rFonts w:eastAsiaTheme="minorEastAsia"/>
                        <w:noProof/>
                      </w:rPr>
                    </w:pPr>
                    <w:r>
                      <w:rPr>
                        <w:noProof/>
                      </w:rPr>
                      <w:t>“XML website,” O’Reilly Media, Inc., [Online]. Available: http://www.xml.com/. [Accessed 20 Merch 2015].</w:t>
                    </w:r>
                  </w:p>
                </w:tc>
              </w:tr>
            </w:tbl>
            <w:p w:rsidR="00F5664C" w:rsidRDefault="00F5664C">
              <w:pPr>
                <w:rPr>
                  <w:noProof/>
                </w:rPr>
              </w:pPr>
            </w:p>
            <w:p w:rsidR="00703B0F" w:rsidRPr="009839D4" w:rsidRDefault="00DE49AA" w:rsidP="0064737B">
              <w:r w:rsidRPr="009839D4">
                <w:fldChar w:fldCharType="end"/>
              </w:r>
            </w:p>
          </w:sdtContent>
        </w:sdt>
      </w:sdtContent>
    </w:sdt>
    <w:sectPr w:rsidR="00703B0F" w:rsidRPr="009839D4" w:rsidSect="003256A7">
      <w:footerReference w:type="default" r:id="rId23"/>
      <w:pgSz w:w="11906" w:h="16838" w:code="9"/>
      <w:pgMar w:top="1701" w:right="1418" w:bottom="1701" w:left="1701" w:header="0" w:footer="964"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7436" w:rsidRDefault="00827436" w:rsidP="000E5F3B">
      <w:pPr>
        <w:spacing w:line="240" w:lineRule="auto"/>
      </w:pPr>
      <w:r>
        <w:separator/>
      </w:r>
    </w:p>
  </w:endnote>
  <w:endnote w:type="continuationSeparator" w:id="0">
    <w:p w:rsidR="00827436" w:rsidRDefault="00827436" w:rsidP="000E5F3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L Helvetica Ligh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NimbusRomNo9L-Regu">
    <w:altName w:val="Times New Roman"/>
    <w:panose1 w:val="00000000000000000000"/>
    <w:charset w:val="00"/>
    <w:family w:val="roman"/>
    <w:notTrueType/>
    <w:pitch w:val="default"/>
    <w:sig w:usb0="00000003" w:usb1="00000000" w:usb2="00000000" w:usb3="00000000" w:csb0="00000001" w:csb1="00000000"/>
  </w:font>
  <w:font w:name="NimbusRomNo9L-ReguItal">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6B9" w:rsidRDefault="003E46B9"/>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747544"/>
      <w:docPartObj>
        <w:docPartGallery w:val="Page Numbers (Bottom of Page)"/>
        <w:docPartUnique/>
      </w:docPartObj>
    </w:sdtPr>
    <w:sdtContent>
      <w:p w:rsidR="003E46B9" w:rsidRDefault="003E46B9">
        <w:pPr>
          <w:pStyle w:val="Podnoje"/>
          <w:jc w:val="right"/>
        </w:pPr>
        <w:fldSimple w:instr=" PAGE   \* MERGEFORMAT ">
          <w:r>
            <w:rPr>
              <w:noProof/>
            </w:rPr>
            <w:t>IV</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51357"/>
      <w:docPartObj>
        <w:docPartGallery w:val="Page Numbers (Bottom of Page)"/>
        <w:docPartUnique/>
      </w:docPartObj>
    </w:sdtPr>
    <w:sdtContent>
      <w:p w:rsidR="003E46B9" w:rsidRDefault="003E46B9" w:rsidP="00037B33">
        <w:pPr>
          <w:pStyle w:val="Podnoje"/>
          <w:jc w:val="right"/>
        </w:pPr>
        <w:fldSimple w:instr=" PAGE   \* MERGEFORMAT ">
          <w:r w:rsidR="009705D9">
            <w:rPr>
              <w:noProof/>
            </w:rPr>
            <w:t>32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7436" w:rsidRDefault="00827436" w:rsidP="000E5F3B">
      <w:pPr>
        <w:spacing w:line="240" w:lineRule="auto"/>
      </w:pPr>
      <w:r>
        <w:separator/>
      </w:r>
    </w:p>
  </w:footnote>
  <w:footnote w:type="continuationSeparator" w:id="0">
    <w:p w:rsidR="00827436" w:rsidRDefault="00827436" w:rsidP="000E5F3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34EF7"/>
    <w:multiLevelType w:val="hybridMultilevel"/>
    <w:tmpl w:val="347A8A4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0C710B77"/>
    <w:multiLevelType w:val="multilevel"/>
    <w:tmpl w:val="041A001F"/>
    <w:styleLink w:val="CustomStil1"/>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ind w:left="648" w:hanging="648"/>
      </w:pPr>
      <w:rPr>
        <w:rFonts w:hint="default"/>
      </w:rPr>
    </w:lvl>
    <w:lvl w:ilvl="4">
      <w:start w:val="1"/>
      <w:numFmt w:val="decimal"/>
      <w:lvlText w:val="%1.%2.%3.%4.%5."/>
      <w:lvlJc w:val="left"/>
      <w:pPr>
        <w:ind w:left="792" w:hanging="792"/>
      </w:pPr>
      <w:rPr>
        <w:rFonts w:hint="default"/>
      </w:rPr>
    </w:lvl>
    <w:lvl w:ilvl="5">
      <w:start w:val="1"/>
      <w:numFmt w:val="decimal"/>
      <w:lvlText w:val="%1.%2.%3.%4.%5.%6."/>
      <w:lvlJc w:val="left"/>
      <w:pPr>
        <w:ind w:left="936" w:hanging="936"/>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224" w:hanging="1224"/>
      </w:pPr>
      <w:rPr>
        <w:rFonts w:hint="default"/>
      </w:rPr>
    </w:lvl>
    <w:lvl w:ilvl="8">
      <w:start w:val="1"/>
      <w:numFmt w:val="decimal"/>
      <w:lvlText w:val="%1.%2.%3.%4.%5.%6.%7.%8.%9."/>
      <w:lvlJc w:val="left"/>
      <w:pPr>
        <w:ind w:left="1440" w:hanging="1440"/>
      </w:pPr>
      <w:rPr>
        <w:rFonts w:hint="default"/>
      </w:rPr>
    </w:lvl>
  </w:abstractNum>
  <w:abstractNum w:abstractNumId="2">
    <w:nsid w:val="11157EEF"/>
    <w:multiLevelType w:val="hybridMultilevel"/>
    <w:tmpl w:val="FECCA21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113D72F3"/>
    <w:multiLevelType w:val="hybridMultilevel"/>
    <w:tmpl w:val="6946442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193E1B17"/>
    <w:multiLevelType w:val="hybridMultilevel"/>
    <w:tmpl w:val="C9F2E2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2234528A"/>
    <w:multiLevelType w:val="hybridMultilevel"/>
    <w:tmpl w:val="C5AAA9C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27215441"/>
    <w:multiLevelType w:val="multilevel"/>
    <w:tmpl w:val="1ACC70D0"/>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718" w:hanging="576"/>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vertAlign w:val="baseline"/>
        <w:em w:val="none"/>
      </w:rPr>
    </w:lvl>
    <w:lvl w:ilvl="2">
      <w:start w:val="1"/>
      <w:numFmt w:val="decimal"/>
      <w:pStyle w:val="Naslov3"/>
      <w:lvlText w:val="%1.%2.%3"/>
      <w:lvlJc w:val="left"/>
      <w:pPr>
        <w:ind w:left="720" w:hanging="720"/>
      </w:pPr>
      <w:rPr>
        <w:rFonts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abstractNum w:abstractNumId="7">
    <w:nsid w:val="2A3D264E"/>
    <w:multiLevelType w:val="hybridMultilevel"/>
    <w:tmpl w:val="688654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2A66330B"/>
    <w:multiLevelType w:val="hybridMultilevel"/>
    <w:tmpl w:val="E1C4BE04"/>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2BFC0C0E"/>
    <w:multiLevelType w:val="hybridMultilevel"/>
    <w:tmpl w:val="90BCFC9A"/>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39385281"/>
    <w:multiLevelType w:val="hybridMultilevel"/>
    <w:tmpl w:val="B46E845A"/>
    <w:lvl w:ilvl="0" w:tplc="041A0001">
      <w:start w:val="1"/>
      <w:numFmt w:val="bullet"/>
      <w:lvlText w:val=""/>
      <w:lvlJc w:val="left"/>
      <w:pPr>
        <w:ind w:left="774" w:hanging="360"/>
      </w:pPr>
      <w:rPr>
        <w:rFonts w:ascii="Symbol" w:hAnsi="Symbol" w:hint="default"/>
      </w:rPr>
    </w:lvl>
    <w:lvl w:ilvl="1" w:tplc="041A0003" w:tentative="1">
      <w:start w:val="1"/>
      <w:numFmt w:val="bullet"/>
      <w:lvlText w:val="o"/>
      <w:lvlJc w:val="left"/>
      <w:pPr>
        <w:ind w:left="1494" w:hanging="360"/>
      </w:pPr>
      <w:rPr>
        <w:rFonts w:ascii="Courier New" w:hAnsi="Courier New" w:cs="Courier New" w:hint="default"/>
      </w:rPr>
    </w:lvl>
    <w:lvl w:ilvl="2" w:tplc="041A0005" w:tentative="1">
      <w:start w:val="1"/>
      <w:numFmt w:val="bullet"/>
      <w:lvlText w:val=""/>
      <w:lvlJc w:val="left"/>
      <w:pPr>
        <w:ind w:left="2214" w:hanging="360"/>
      </w:pPr>
      <w:rPr>
        <w:rFonts w:ascii="Wingdings" w:hAnsi="Wingdings" w:hint="default"/>
      </w:rPr>
    </w:lvl>
    <w:lvl w:ilvl="3" w:tplc="041A0001" w:tentative="1">
      <w:start w:val="1"/>
      <w:numFmt w:val="bullet"/>
      <w:lvlText w:val=""/>
      <w:lvlJc w:val="left"/>
      <w:pPr>
        <w:ind w:left="2934" w:hanging="360"/>
      </w:pPr>
      <w:rPr>
        <w:rFonts w:ascii="Symbol" w:hAnsi="Symbol" w:hint="default"/>
      </w:rPr>
    </w:lvl>
    <w:lvl w:ilvl="4" w:tplc="041A0003" w:tentative="1">
      <w:start w:val="1"/>
      <w:numFmt w:val="bullet"/>
      <w:lvlText w:val="o"/>
      <w:lvlJc w:val="left"/>
      <w:pPr>
        <w:ind w:left="3654" w:hanging="360"/>
      </w:pPr>
      <w:rPr>
        <w:rFonts w:ascii="Courier New" w:hAnsi="Courier New" w:cs="Courier New" w:hint="default"/>
      </w:rPr>
    </w:lvl>
    <w:lvl w:ilvl="5" w:tplc="041A0005" w:tentative="1">
      <w:start w:val="1"/>
      <w:numFmt w:val="bullet"/>
      <w:lvlText w:val=""/>
      <w:lvlJc w:val="left"/>
      <w:pPr>
        <w:ind w:left="4374" w:hanging="360"/>
      </w:pPr>
      <w:rPr>
        <w:rFonts w:ascii="Wingdings" w:hAnsi="Wingdings" w:hint="default"/>
      </w:rPr>
    </w:lvl>
    <w:lvl w:ilvl="6" w:tplc="041A0001" w:tentative="1">
      <w:start w:val="1"/>
      <w:numFmt w:val="bullet"/>
      <w:lvlText w:val=""/>
      <w:lvlJc w:val="left"/>
      <w:pPr>
        <w:ind w:left="5094" w:hanging="360"/>
      </w:pPr>
      <w:rPr>
        <w:rFonts w:ascii="Symbol" w:hAnsi="Symbol" w:hint="default"/>
      </w:rPr>
    </w:lvl>
    <w:lvl w:ilvl="7" w:tplc="041A0003" w:tentative="1">
      <w:start w:val="1"/>
      <w:numFmt w:val="bullet"/>
      <w:lvlText w:val="o"/>
      <w:lvlJc w:val="left"/>
      <w:pPr>
        <w:ind w:left="5814" w:hanging="360"/>
      </w:pPr>
      <w:rPr>
        <w:rFonts w:ascii="Courier New" w:hAnsi="Courier New" w:cs="Courier New" w:hint="default"/>
      </w:rPr>
    </w:lvl>
    <w:lvl w:ilvl="8" w:tplc="041A0005" w:tentative="1">
      <w:start w:val="1"/>
      <w:numFmt w:val="bullet"/>
      <w:lvlText w:val=""/>
      <w:lvlJc w:val="left"/>
      <w:pPr>
        <w:ind w:left="6534" w:hanging="360"/>
      </w:pPr>
      <w:rPr>
        <w:rFonts w:ascii="Wingdings" w:hAnsi="Wingdings" w:hint="default"/>
      </w:rPr>
    </w:lvl>
  </w:abstractNum>
  <w:abstractNum w:abstractNumId="11">
    <w:nsid w:val="3BB25C8A"/>
    <w:multiLevelType w:val="multilevel"/>
    <w:tmpl w:val="041A001F"/>
    <w:lvl w:ilvl="0">
      <w:start w:val="1"/>
      <w:numFmt w:val="decimal"/>
      <w:lvlText w:val="%1."/>
      <w:lvlJc w:val="left"/>
      <w:pPr>
        <w:ind w:left="1069" w:hanging="36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12">
    <w:nsid w:val="40E3179A"/>
    <w:multiLevelType w:val="multilevel"/>
    <w:tmpl w:val="613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3C63F1"/>
    <w:multiLevelType w:val="hybridMultilevel"/>
    <w:tmpl w:val="AEE88C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47442E1C"/>
    <w:multiLevelType w:val="hybridMultilevel"/>
    <w:tmpl w:val="4E8EFB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4F5D73CC"/>
    <w:multiLevelType w:val="hybridMultilevel"/>
    <w:tmpl w:val="5EFC795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nsid w:val="5F9F3478"/>
    <w:multiLevelType w:val="hybridMultilevel"/>
    <w:tmpl w:val="3476108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nsid w:val="69C27C6F"/>
    <w:multiLevelType w:val="multilevel"/>
    <w:tmpl w:val="1E86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9446A7"/>
    <w:multiLevelType w:val="hybridMultilevel"/>
    <w:tmpl w:val="7D1C07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6DB61F39"/>
    <w:multiLevelType w:val="hybridMultilevel"/>
    <w:tmpl w:val="4D7846EC"/>
    <w:lvl w:ilvl="0" w:tplc="041A000F">
      <w:start w:val="1"/>
      <w:numFmt w:val="decimal"/>
      <w:lvlText w:val="%1."/>
      <w:lvlJc w:val="left"/>
      <w:pPr>
        <w:ind w:left="720" w:hanging="360"/>
      </w:pPr>
      <w:rPr>
        <w:rFonts w:hint="default"/>
      </w:rPr>
    </w:lvl>
    <w:lvl w:ilvl="1" w:tplc="041A0001">
      <w:start w:val="1"/>
      <w:numFmt w:val="bullet"/>
      <w:lvlText w:val=""/>
      <w:lvlJc w:val="left"/>
      <w:pPr>
        <w:ind w:left="1440" w:hanging="360"/>
      </w:pPr>
      <w:rPr>
        <w:rFonts w:ascii="Symbol" w:hAnsi="Symbol"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6DFE6564"/>
    <w:multiLevelType w:val="hybridMultilevel"/>
    <w:tmpl w:val="1A2427CC"/>
    <w:lvl w:ilvl="0" w:tplc="041A000F">
      <w:start w:val="1"/>
      <w:numFmt w:val="decimal"/>
      <w:lvlText w:val="%1."/>
      <w:lvlJc w:val="left"/>
      <w:pPr>
        <w:ind w:left="766" w:hanging="360"/>
      </w:pPr>
    </w:lvl>
    <w:lvl w:ilvl="1" w:tplc="041A0019" w:tentative="1">
      <w:start w:val="1"/>
      <w:numFmt w:val="lowerLetter"/>
      <w:lvlText w:val="%2."/>
      <w:lvlJc w:val="left"/>
      <w:pPr>
        <w:ind w:left="1486" w:hanging="360"/>
      </w:pPr>
    </w:lvl>
    <w:lvl w:ilvl="2" w:tplc="041A001B" w:tentative="1">
      <w:start w:val="1"/>
      <w:numFmt w:val="lowerRoman"/>
      <w:lvlText w:val="%3."/>
      <w:lvlJc w:val="right"/>
      <w:pPr>
        <w:ind w:left="2206" w:hanging="180"/>
      </w:pPr>
    </w:lvl>
    <w:lvl w:ilvl="3" w:tplc="041A000F" w:tentative="1">
      <w:start w:val="1"/>
      <w:numFmt w:val="decimal"/>
      <w:lvlText w:val="%4."/>
      <w:lvlJc w:val="left"/>
      <w:pPr>
        <w:ind w:left="2926" w:hanging="360"/>
      </w:pPr>
    </w:lvl>
    <w:lvl w:ilvl="4" w:tplc="041A0019" w:tentative="1">
      <w:start w:val="1"/>
      <w:numFmt w:val="lowerLetter"/>
      <w:lvlText w:val="%5."/>
      <w:lvlJc w:val="left"/>
      <w:pPr>
        <w:ind w:left="3646" w:hanging="360"/>
      </w:pPr>
    </w:lvl>
    <w:lvl w:ilvl="5" w:tplc="041A001B" w:tentative="1">
      <w:start w:val="1"/>
      <w:numFmt w:val="lowerRoman"/>
      <w:lvlText w:val="%6."/>
      <w:lvlJc w:val="right"/>
      <w:pPr>
        <w:ind w:left="4366" w:hanging="180"/>
      </w:pPr>
    </w:lvl>
    <w:lvl w:ilvl="6" w:tplc="041A000F" w:tentative="1">
      <w:start w:val="1"/>
      <w:numFmt w:val="decimal"/>
      <w:lvlText w:val="%7."/>
      <w:lvlJc w:val="left"/>
      <w:pPr>
        <w:ind w:left="5086" w:hanging="360"/>
      </w:pPr>
    </w:lvl>
    <w:lvl w:ilvl="7" w:tplc="041A0019" w:tentative="1">
      <w:start w:val="1"/>
      <w:numFmt w:val="lowerLetter"/>
      <w:lvlText w:val="%8."/>
      <w:lvlJc w:val="left"/>
      <w:pPr>
        <w:ind w:left="5806" w:hanging="360"/>
      </w:pPr>
    </w:lvl>
    <w:lvl w:ilvl="8" w:tplc="041A001B" w:tentative="1">
      <w:start w:val="1"/>
      <w:numFmt w:val="lowerRoman"/>
      <w:lvlText w:val="%9."/>
      <w:lvlJc w:val="right"/>
      <w:pPr>
        <w:ind w:left="6526" w:hanging="180"/>
      </w:pPr>
    </w:lvl>
  </w:abstractNum>
  <w:abstractNum w:abstractNumId="21">
    <w:nsid w:val="7BB770DF"/>
    <w:multiLevelType w:val="hybridMultilevel"/>
    <w:tmpl w:val="C930CEB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0"/>
  </w:num>
  <w:num w:numId="4">
    <w:abstractNumId w:val="14"/>
  </w:num>
  <w:num w:numId="5">
    <w:abstractNumId w:val="12"/>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9"/>
  </w:num>
  <w:num w:numId="9">
    <w:abstractNumId w:val="8"/>
  </w:num>
  <w:num w:numId="10">
    <w:abstractNumId w:val="0"/>
  </w:num>
  <w:num w:numId="11">
    <w:abstractNumId w:val="2"/>
  </w:num>
  <w:num w:numId="12">
    <w:abstractNumId w:val="5"/>
  </w:num>
  <w:num w:numId="13">
    <w:abstractNumId w:val="17"/>
  </w:num>
  <w:num w:numId="14">
    <w:abstractNumId w:val="4"/>
  </w:num>
  <w:num w:numId="15">
    <w:abstractNumId w:val="18"/>
  </w:num>
  <w:num w:numId="16">
    <w:abstractNumId w:val="21"/>
  </w:num>
  <w:num w:numId="17">
    <w:abstractNumId w:val="15"/>
  </w:num>
  <w:num w:numId="18">
    <w:abstractNumId w:val="13"/>
  </w:num>
  <w:num w:numId="19">
    <w:abstractNumId w:val="3"/>
  </w:num>
  <w:num w:numId="20">
    <w:abstractNumId w:val="16"/>
  </w:num>
  <w:num w:numId="21">
    <w:abstractNumId w:val="7"/>
  </w:num>
  <w:num w:numId="22">
    <w:abstractNumId w:val="19"/>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attachedTemplate r:id="rId1"/>
  <w:stylePaneFormatFilter w:val="3F01"/>
  <w:defaultTabStop w:val="720"/>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013E69"/>
    <w:rsid w:val="000040C4"/>
    <w:rsid w:val="00010A6F"/>
    <w:rsid w:val="00013E69"/>
    <w:rsid w:val="00016255"/>
    <w:rsid w:val="00016EB7"/>
    <w:rsid w:val="000170B1"/>
    <w:rsid w:val="00022E2F"/>
    <w:rsid w:val="0002769C"/>
    <w:rsid w:val="000325DF"/>
    <w:rsid w:val="00034731"/>
    <w:rsid w:val="00034EA2"/>
    <w:rsid w:val="00036000"/>
    <w:rsid w:val="00036CE2"/>
    <w:rsid w:val="00037B33"/>
    <w:rsid w:val="000420E7"/>
    <w:rsid w:val="00043AC4"/>
    <w:rsid w:val="0004541F"/>
    <w:rsid w:val="000514FD"/>
    <w:rsid w:val="00060285"/>
    <w:rsid w:val="000738DB"/>
    <w:rsid w:val="00081E8F"/>
    <w:rsid w:val="00082907"/>
    <w:rsid w:val="000834B5"/>
    <w:rsid w:val="00084496"/>
    <w:rsid w:val="000849DD"/>
    <w:rsid w:val="000850FC"/>
    <w:rsid w:val="000870D9"/>
    <w:rsid w:val="00091F28"/>
    <w:rsid w:val="00093061"/>
    <w:rsid w:val="0009424A"/>
    <w:rsid w:val="0009437C"/>
    <w:rsid w:val="000A27DB"/>
    <w:rsid w:val="000A2FF3"/>
    <w:rsid w:val="000B063B"/>
    <w:rsid w:val="000B0CBB"/>
    <w:rsid w:val="000B1208"/>
    <w:rsid w:val="000B1E5A"/>
    <w:rsid w:val="000B368E"/>
    <w:rsid w:val="000B6851"/>
    <w:rsid w:val="000C3FEA"/>
    <w:rsid w:val="000C5D0C"/>
    <w:rsid w:val="000C7193"/>
    <w:rsid w:val="000D637A"/>
    <w:rsid w:val="000E2640"/>
    <w:rsid w:val="000E457F"/>
    <w:rsid w:val="000E5928"/>
    <w:rsid w:val="000E5F3B"/>
    <w:rsid w:val="000E6E69"/>
    <w:rsid w:val="000F1CA6"/>
    <w:rsid w:val="000F2F6A"/>
    <w:rsid w:val="000F3932"/>
    <w:rsid w:val="000F3DEC"/>
    <w:rsid w:val="000F42EE"/>
    <w:rsid w:val="000F6C24"/>
    <w:rsid w:val="000F7350"/>
    <w:rsid w:val="00103719"/>
    <w:rsid w:val="0010590D"/>
    <w:rsid w:val="0010732A"/>
    <w:rsid w:val="001103B6"/>
    <w:rsid w:val="0011120E"/>
    <w:rsid w:val="00113EFE"/>
    <w:rsid w:val="001263D7"/>
    <w:rsid w:val="001267E1"/>
    <w:rsid w:val="00127DA5"/>
    <w:rsid w:val="001518C1"/>
    <w:rsid w:val="001531D1"/>
    <w:rsid w:val="001561EA"/>
    <w:rsid w:val="00163E7C"/>
    <w:rsid w:val="00164FC5"/>
    <w:rsid w:val="00173631"/>
    <w:rsid w:val="00186D29"/>
    <w:rsid w:val="0019010D"/>
    <w:rsid w:val="00192016"/>
    <w:rsid w:val="00193231"/>
    <w:rsid w:val="00194159"/>
    <w:rsid w:val="00196E72"/>
    <w:rsid w:val="00197739"/>
    <w:rsid w:val="001A1EA6"/>
    <w:rsid w:val="001A4277"/>
    <w:rsid w:val="001B7E86"/>
    <w:rsid w:val="001C6255"/>
    <w:rsid w:val="001D2B8F"/>
    <w:rsid w:val="001D6268"/>
    <w:rsid w:val="001F0E93"/>
    <w:rsid w:val="001F21CE"/>
    <w:rsid w:val="001F413C"/>
    <w:rsid w:val="001F5180"/>
    <w:rsid w:val="001F539B"/>
    <w:rsid w:val="00201B83"/>
    <w:rsid w:val="002026D1"/>
    <w:rsid w:val="00210FDA"/>
    <w:rsid w:val="00214116"/>
    <w:rsid w:val="0021570C"/>
    <w:rsid w:val="00223561"/>
    <w:rsid w:val="00227519"/>
    <w:rsid w:val="002278BA"/>
    <w:rsid w:val="00231CE4"/>
    <w:rsid w:val="00233C2E"/>
    <w:rsid w:val="00234E92"/>
    <w:rsid w:val="00251324"/>
    <w:rsid w:val="002530A4"/>
    <w:rsid w:val="0025510A"/>
    <w:rsid w:val="00257130"/>
    <w:rsid w:val="00261F64"/>
    <w:rsid w:val="002650DB"/>
    <w:rsid w:val="00284BD0"/>
    <w:rsid w:val="00291394"/>
    <w:rsid w:val="0029165F"/>
    <w:rsid w:val="00291C05"/>
    <w:rsid w:val="002926A3"/>
    <w:rsid w:val="00296122"/>
    <w:rsid w:val="002A20F3"/>
    <w:rsid w:val="002A61B9"/>
    <w:rsid w:val="002B4334"/>
    <w:rsid w:val="002B75AA"/>
    <w:rsid w:val="002C02F5"/>
    <w:rsid w:val="002C23F3"/>
    <w:rsid w:val="002C348C"/>
    <w:rsid w:val="002C35A1"/>
    <w:rsid w:val="002C363B"/>
    <w:rsid w:val="002C4D2F"/>
    <w:rsid w:val="002E01AA"/>
    <w:rsid w:val="002E0EA1"/>
    <w:rsid w:val="002E3CC1"/>
    <w:rsid w:val="002E4E2B"/>
    <w:rsid w:val="002E5B7D"/>
    <w:rsid w:val="002F37A0"/>
    <w:rsid w:val="00302535"/>
    <w:rsid w:val="00312748"/>
    <w:rsid w:val="00321B28"/>
    <w:rsid w:val="003256A7"/>
    <w:rsid w:val="003401C0"/>
    <w:rsid w:val="0034066B"/>
    <w:rsid w:val="00343B1B"/>
    <w:rsid w:val="003459D4"/>
    <w:rsid w:val="00346B10"/>
    <w:rsid w:val="00346DB2"/>
    <w:rsid w:val="003508C9"/>
    <w:rsid w:val="00357907"/>
    <w:rsid w:val="00360A5B"/>
    <w:rsid w:val="0036227D"/>
    <w:rsid w:val="00363A20"/>
    <w:rsid w:val="003655F5"/>
    <w:rsid w:val="00380FA8"/>
    <w:rsid w:val="003827BE"/>
    <w:rsid w:val="00385810"/>
    <w:rsid w:val="00385CD8"/>
    <w:rsid w:val="00387F33"/>
    <w:rsid w:val="00390B89"/>
    <w:rsid w:val="003930C9"/>
    <w:rsid w:val="0039315C"/>
    <w:rsid w:val="003B1316"/>
    <w:rsid w:val="003B3771"/>
    <w:rsid w:val="003B4463"/>
    <w:rsid w:val="003B6D8F"/>
    <w:rsid w:val="003B70DB"/>
    <w:rsid w:val="003C0A4E"/>
    <w:rsid w:val="003C4675"/>
    <w:rsid w:val="003C4BC5"/>
    <w:rsid w:val="003C6243"/>
    <w:rsid w:val="003D3B6A"/>
    <w:rsid w:val="003D675A"/>
    <w:rsid w:val="003E19F2"/>
    <w:rsid w:val="003E3E7B"/>
    <w:rsid w:val="003E46B9"/>
    <w:rsid w:val="003E762B"/>
    <w:rsid w:val="003F2A25"/>
    <w:rsid w:val="00405B7E"/>
    <w:rsid w:val="00406EF3"/>
    <w:rsid w:val="00415B31"/>
    <w:rsid w:val="00416229"/>
    <w:rsid w:val="00416614"/>
    <w:rsid w:val="00422143"/>
    <w:rsid w:val="00424C9A"/>
    <w:rsid w:val="004306B6"/>
    <w:rsid w:val="004343FA"/>
    <w:rsid w:val="00434787"/>
    <w:rsid w:val="00442982"/>
    <w:rsid w:val="0045557F"/>
    <w:rsid w:val="00457FFD"/>
    <w:rsid w:val="004601B8"/>
    <w:rsid w:val="00460ED0"/>
    <w:rsid w:val="0046124F"/>
    <w:rsid w:val="00467ED0"/>
    <w:rsid w:val="00473303"/>
    <w:rsid w:val="004741D6"/>
    <w:rsid w:val="00483D71"/>
    <w:rsid w:val="004842EF"/>
    <w:rsid w:val="004902AE"/>
    <w:rsid w:val="004965D0"/>
    <w:rsid w:val="004A18E5"/>
    <w:rsid w:val="004A1F5E"/>
    <w:rsid w:val="004A4599"/>
    <w:rsid w:val="004A69E8"/>
    <w:rsid w:val="004A7C4D"/>
    <w:rsid w:val="004B4C45"/>
    <w:rsid w:val="004C0065"/>
    <w:rsid w:val="004C14DA"/>
    <w:rsid w:val="004C484C"/>
    <w:rsid w:val="004C4C33"/>
    <w:rsid w:val="004C570B"/>
    <w:rsid w:val="004D0544"/>
    <w:rsid w:val="004D0D09"/>
    <w:rsid w:val="004D7C3F"/>
    <w:rsid w:val="004E05B0"/>
    <w:rsid w:val="004E1F69"/>
    <w:rsid w:val="004E288F"/>
    <w:rsid w:val="004F2A99"/>
    <w:rsid w:val="004F373D"/>
    <w:rsid w:val="004F7CFC"/>
    <w:rsid w:val="004F7D55"/>
    <w:rsid w:val="00501C88"/>
    <w:rsid w:val="005073E8"/>
    <w:rsid w:val="00510091"/>
    <w:rsid w:val="00514EB6"/>
    <w:rsid w:val="00515271"/>
    <w:rsid w:val="005159E3"/>
    <w:rsid w:val="00530ED5"/>
    <w:rsid w:val="00531B01"/>
    <w:rsid w:val="00532351"/>
    <w:rsid w:val="005378E4"/>
    <w:rsid w:val="00537B34"/>
    <w:rsid w:val="005400C8"/>
    <w:rsid w:val="00540173"/>
    <w:rsid w:val="00541522"/>
    <w:rsid w:val="00544BB4"/>
    <w:rsid w:val="00550A1A"/>
    <w:rsid w:val="0055277E"/>
    <w:rsid w:val="00553332"/>
    <w:rsid w:val="00562454"/>
    <w:rsid w:val="005625BA"/>
    <w:rsid w:val="005712A2"/>
    <w:rsid w:val="00571772"/>
    <w:rsid w:val="00572043"/>
    <w:rsid w:val="00575145"/>
    <w:rsid w:val="00577C28"/>
    <w:rsid w:val="00586B84"/>
    <w:rsid w:val="00596B11"/>
    <w:rsid w:val="00597A8B"/>
    <w:rsid w:val="005A2A02"/>
    <w:rsid w:val="005A357F"/>
    <w:rsid w:val="005A4A84"/>
    <w:rsid w:val="005A5356"/>
    <w:rsid w:val="005A7A76"/>
    <w:rsid w:val="005B0A24"/>
    <w:rsid w:val="005B22E6"/>
    <w:rsid w:val="005C5FAE"/>
    <w:rsid w:val="005D0111"/>
    <w:rsid w:val="005D4A69"/>
    <w:rsid w:val="005E18C7"/>
    <w:rsid w:val="005E4619"/>
    <w:rsid w:val="005E48C4"/>
    <w:rsid w:val="005F1D98"/>
    <w:rsid w:val="005F378B"/>
    <w:rsid w:val="005F49FC"/>
    <w:rsid w:val="005F5E27"/>
    <w:rsid w:val="00601F71"/>
    <w:rsid w:val="0060467D"/>
    <w:rsid w:val="00607636"/>
    <w:rsid w:val="0061571C"/>
    <w:rsid w:val="006172D8"/>
    <w:rsid w:val="0063343F"/>
    <w:rsid w:val="00633586"/>
    <w:rsid w:val="00633909"/>
    <w:rsid w:val="00640C58"/>
    <w:rsid w:val="00644C83"/>
    <w:rsid w:val="006452D7"/>
    <w:rsid w:val="0064531D"/>
    <w:rsid w:val="0064737B"/>
    <w:rsid w:val="00652EBF"/>
    <w:rsid w:val="0066079A"/>
    <w:rsid w:val="00661FC1"/>
    <w:rsid w:val="00663368"/>
    <w:rsid w:val="00670470"/>
    <w:rsid w:val="006708A4"/>
    <w:rsid w:val="00672429"/>
    <w:rsid w:val="00677899"/>
    <w:rsid w:val="00686BF4"/>
    <w:rsid w:val="006934AB"/>
    <w:rsid w:val="00697FA2"/>
    <w:rsid w:val="006A4F11"/>
    <w:rsid w:val="006A7127"/>
    <w:rsid w:val="006B0554"/>
    <w:rsid w:val="006B1E1E"/>
    <w:rsid w:val="006B2382"/>
    <w:rsid w:val="006B4117"/>
    <w:rsid w:val="006B57CE"/>
    <w:rsid w:val="006C0EC3"/>
    <w:rsid w:val="006C37EC"/>
    <w:rsid w:val="006C3D0B"/>
    <w:rsid w:val="006D4F5B"/>
    <w:rsid w:val="006D6958"/>
    <w:rsid w:val="006E561B"/>
    <w:rsid w:val="006F4BA9"/>
    <w:rsid w:val="006F52A9"/>
    <w:rsid w:val="00703B0F"/>
    <w:rsid w:val="00703C6C"/>
    <w:rsid w:val="00711A5D"/>
    <w:rsid w:val="00713548"/>
    <w:rsid w:val="00714153"/>
    <w:rsid w:val="00716013"/>
    <w:rsid w:val="00717E71"/>
    <w:rsid w:val="00722FE1"/>
    <w:rsid w:val="00732325"/>
    <w:rsid w:val="00733E4E"/>
    <w:rsid w:val="00734B43"/>
    <w:rsid w:val="007379F9"/>
    <w:rsid w:val="00740ACF"/>
    <w:rsid w:val="00741DBA"/>
    <w:rsid w:val="007459A8"/>
    <w:rsid w:val="00755E7B"/>
    <w:rsid w:val="007578A8"/>
    <w:rsid w:val="00761424"/>
    <w:rsid w:val="007710B1"/>
    <w:rsid w:val="0077217F"/>
    <w:rsid w:val="00772319"/>
    <w:rsid w:val="007738CA"/>
    <w:rsid w:val="00774CA6"/>
    <w:rsid w:val="00777F3F"/>
    <w:rsid w:val="00791E32"/>
    <w:rsid w:val="0079208D"/>
    <w:rsid w:val="007935A6"/>
    <w:rsid w:val="007A1D90"/>
    <w:rsid w:val="007A6D66"/>
    <w:rsid w:val="007B2177"/>
    <w:rsid w:val="007B2A99"/>
    <w:rsid w:val="007B3AAD"/>
    <w:rsid w:val="007B412F"/>
    <w:rsid w:val="007B5B6F"/>
    <w:rsid w:val="007B73F2"/>
    <w:rsid w:val="007C05F8"/>
    <w:rsid w:val="007E2454"/>
    <w:rsid w:val="007E58BD"/>
    <w:rsid w:val="007E6C88"/>
    <w:rsid w:val="007F3406"/>
    <w:rsid w:val="007F616F"/>
    <w:rsid w:val="007F7D37"/>
    <w:rsid w:val="00802AE1"/>
    <w:rsid w:val="00802F79"/>
    <w:rsid w:val="00807F3D"/>
    <w:rsid w:val="00812758"/>
    <w:rsid w:val="00813362"/>
    <w:rsid w:val="008139C6"/>
    <w:rsid w:val="00814526"/>
    <w:rsid w:val="00816A90"/>
    <w:rsid w:val="00822D43"/>
    <w:rsid w:val="00825094"/>
    <w:rsid w:val="00825773"/>
    <w:rsid w:val="00827436"/>
    <w:rsid w:val="00827476"/>
    <w:rsid w:val="008276C1"/>
    <w:rsid w:val="00830E2F"/>
    <w:rsid w:val="00831325"/>
    <w:rsid w:val="0083401B"/>
    <w:rsid w:val="00835F14"/>
    <w:rsid w:val="0084047F"/>
    <w:rsid w:val="00840F6D"/>
    <w:rsid w:val="008413F6"/>
    <w:rsid w:val="00852EDD"/>
    <w:rsid w:val="00855ABA"/>
    <w:rsid w:val="008562A6"/>
    <w:rsid w:val="00863319"/>
    <w:rsid w:val="00871660"/>
    <w:rsid w:val="0087236F"/>
    <w:rsid w:val="00877271"/>
    <w:rsid w:val="00887280"/>
    <w:rsid w:val="00887899"/>
    <w:rsid w:val="00890AB9"/>
    <w:rsid w:val="008946C5"/>
    <w:rsid w:val="008963B8"/>
    <w:rsid w:val="008A0BBE"/>
    <w:rsid w:val="008A1DC0"/>
    <w:rsid w:val="008A53C5"/>
    <w:rsid w:val="008A5A24"/>
    <w:rsid w:val="008B27F9"/>
    <w:rsid w:val="008B373A"/>
    <w:rsid w:val="008C3580"/>
    <w:rsid w:val="008C7BD1"/>
    <w:rsid w:val="008D1838"/>
    <w:rsid w:val="008E1E66"/>
    <w:rsid w:val="008F06AF"/>
    <w:rsid w:val="008F7516"/>
    <w:rsid w:val="00905FB2"/>
    <w:rsid w:val="00911D6F"/>
    <w:rsid w:val="00915FD3"/>
    <w:rsid w:val="009179DA"/>
    <w:rsid w:val="009204D0"/>
    <w:rsid w:val="0092363D"/>
    <w:rsid w:val="00934679"/>
    <w:rsid w:val="00937721"/>
    <w:rsid w:val="009448C6"/>
    <w:rsid w:val="0095018B"/>
    <w:rsid w:val="00952C77"/>
    <w:rsid w:val="00962E0D"/>
    <w:rsid w:val="00964F12"/>
    <w:rsid w:val="00965A20"/>
    <w:rsid w:val="0096750E"/>
    <w:rsid w:val="009705D9"/>
    <w:rsid w:val="0097277F"/>
    <w:rsid w:val="0097349A"/>
    <w:rsid w:val="0097478C"/>
    <w:rsid w:val="00976C12"/>
    <w:rsid w:val="00980C30"/>
    <w:rsid w:val="00982198"/>
    <w:rsid w:val="009839D4"/>
    <w:rsid w:val="00991D3C"/>
    <w:rsid w:val="009945FA"/>
    <w:rsid w:val="00996AF2"/>
    <w:rsid w:val="009A458D"/>
    <w:rsid w:val="009A4826"/>
    <w:rsid w:val="009B141D"/>
    <w:rsid w:val="009B203E"/>
    <w:rsid w:val="009B454E"/>
    <w:rsid w:val="009B614B"/>
    <w:rsid w:val="009C3EDC"/>
    <w:rsid w:val="009C5ED8"/>
    <w:rsid w:val="009C6CDB"/>
    <w:rsid w:val="009C7C42"/>
    <w:rsid w:val="009D0A1B"/>
    <w:rsid w:val="009D0A5D"/>
    <w:rsid w:val="009D0AB2"/>
    <w:rsid w:val="009D2669"/>
    <w:rsid w:val="009D3A45"/>
    <w:rsid w:val="009D7016"/>
    <w:rsid w:val="009E63B9"/>
    <w:rsid w:val="009E65DA"/>
    <w:rsid w:val="009E7FA2"/>
    <w:rsid w:val="009F0287"/>
    <w:rsid w:val="009F045C"/>
    <w:rsid w:val="009F1BE4"/>
    <w:rsid w:val="009F21B5"/>
    <w:rsid w:val="009F2DFE"/>
    <w:rsid w:val="009F481F"/>
    <w:rsid w:val="009F5B44"/>
    <w:rsid w:val="009F6EFE"/>
    <w:rsid w:val="00A04A96"/>
    <w:rsid w:val="00A07769"/>
    <w:rsid w:val="00A154B7"/>
    <w:rsid w:val="00A164E1"/>
    <w:rsid w:val="00A24564"/>
    <w:rsid w:val="00A26E3A"/>
    <w:rsid w:val="00A3616A"/>
    <w:rsid w:val="00A37746"/>
    <w:rsid w:val="00A4627B"/>
    <w:rsid w:val="00A50B8A"/>
    <w:rsid w:val="00A52ADE"/>
    <w:rsid w:val="00A5319E"/>
    <w:rsid w:val="00A5664B"/>
    <w:rsid w:val="00A603EE"/>
    <w:rsid w:val="00A60C2C"/>
    <w:rsid w:val="00A702C4"/>
    <w:rsid w:val="00A709C1"/>
    <w:rsid w:val="00A70C22"/>
    <w:rsid w:val="00A76A81"/>
    <w:rsid w:val="00A83A0C"/>
    <w:rsid w:val="00A925E9"/>
    <w:rsid w:val="00A97151"/>
    <w:rsid w:val="00AA058B"/>
    <w:rsid w:val="00AA17CF"/>
    <w:rsid w:val="00AA2108"/>
    <w:rsid w:val="00AA5B74"/>
    <w:rsid w:val="00AA6A74"/>
    <w:rsid w:val="00AB17B5"/>
    <w:rsid w:val="00AB1AAC"/>
    <w:rsid w:val="00AB1FFC"/>
    <w:rsid w:val="00AC200E"/>
    <w:rsid w:val="00AC2EEF"/>
    <w:rsid w:val="00AC3306"/>
    <w:rsid w:val="00AC7AE8"/>
    <w:rsid w:val="00AD3098"/>
    <w:rsid w:val="00AD311C"/>
    <w:rsid w:val="00AD78BA"/>
    <w:rsid w:val="00AE2AA3"/>
    <w:rsid w:val="00AE6280"/>
    <w:rsid w:val="00AE6592"/>
    <w:rsid w:val="00AF31F7"/>
    <w:rsid w:val="00AF60F6"/>
    <w:rsid w:val="00B109F6"/>
    <w:rsid w:val="00B13193"/>
    <w:rsid w:val="00B16EA7"/>
    <w:rsid w:val="00B200C1"/>
    <w:rsid w:val="00B277FD"/>
    <w:rsid w:val="00B32EF2"/>
    <w:rsid w:val="00B34F5C"/>
    <w:rsid w:val="00B37DC5"/>
    <w:rsid w:val="00B45933"/>
    <w:rsid w:val="00B473BD"/>
    <w:rsid w:val="00B50240"/>
    <w:rsid w:val="00B50ACB"/>
    <w:rsid w:val="00B51CA7"/>
    <w:rsid w:val="00B57D27"/>
    <w:rsid w:val="00B631F1"/>
    <w:rsid w:val="00B64F6C"/>
    <w:rsid w:val="00B654E9"/>
    <w:rsid w:val="00B6607D"/>
    <w:rsid w:val="00B666D0"/>
    <w:rsid w:val="00B77E86"/>
    <w:rsid w:val="00B83770"/>
    <w:rsid w:val="00B84743"/>
    <w:rsid w:val="00B8547B"/>
    <w:rsid w:val="00B86293"/>
    <w:rsid w:val="00B94332"/>
    <w:rsid w:val="00BA0B07"/>
    <w:rsid w:val="00BA34BC"/>
    <w:rsid w:val="00BA6C48"/>
    <w:rsid w:val="00BB4080"/>
    <w:rsid w:val="00BB7711"/>
    <w:rsid w:val="00BC2426"/>
    <w:rsid w:val="00BC265E"/>
    <w:rsid w:val="00BC33FF"/>
    <w:rsid w:val="00BC71E8"/>
    <w:rsid w:val="00BC75FC"/>
    <w:rsid w:val="00BD2B98"/>
    <w:rsid w:val="00BD2C53"/>
    <w:rsid w:val="00BD3DC0"/>
    <w:rsid w:val="00BD41DE"/>
    <w:rsid w:val="00BD5446"/>
    <w:rsid w:val="00BE14A5"/>
    <w:rsid w:val="00BE1777"/>
    <w:rsid w:val="00BE2B5C"/>
    <w:rsid w:val="00BE3B45"/>
    <w:rsid w:val="00BF45AB"/>
    <w:rsid w:val="00BF57B0"/>
    <w:rsid w:val="00BF6E7F"/>
    <w:rsid w:val="00C1082F"/>
    <w:rsid w:val="00C170DA"/>
    <w:rsid w:val="00C20375"/>
    <w:rsid w:val="00C20C84"/>
    <w:rsid w:val="00C2326D"/>
    <w:rsid w:val="00C2381A"/>
    <w:rsid w:val="00C30A3B"/>
    <w:rsid w:val="00C42579"/>
    <w:rsid w:val="00C4302A"/>
    <w:rsid w:val="00C45B70"/>
    <w:rsid w:val="00C604A7"/>
    <w:rsid w:val="00C70856"/>
    <w:rsid w:val="00C723F2"/>
    <w:rsid w:val="00C75741"/>
    <w:rsid w:val="00C75FE9"/>
    <w:rsid w:val="00C82D9B"/>
    <w:rsid w:val="00C83C46"/>
    <w:rsid w:val="00C874AE"/>
    <w:rsid w:val="00C917F0"/>
    <w:rsid w:val="00C9360A"/>
    <w:rsid w:val="00C9719F"/>
    <w:rsid w:val="00C9763B"/>
    <w:rsid w:val="00CA2B67"/>
    <w:rsid w:val="00CA6005"/>
    <w:rsid w:val="00CA7E6A"/>
    <w:rsid w:val="00CB1971"/>
    <w:rsid w:val="00CD1D61"/>
    <w:rsid w:val="00CD271B"/>
    <w:rsid w:val="00CD4E90"/>
    <w:rsid w:val="00CD6500"/>
    <w:rsid w:val="00CE09A7"/>
    <w:rsid w:val="00CE6C08"/>
    <w:rsid w:val="00CF174F"/>
    <w:rsid w:val="00CF3354"/>
    <w:rsid w:val="00CF3F50"/>
    <w:rsid w:val="00D043AD"/>
    <w:rsid w:val="00D05FD9"/>
    <w:rsid w:val="00D06A01"/>
    <w:rsid w:val="00D108E4"/>
    <w:rsid w:val="00D11A10"/>
    <w:rsid w:val="00D11E90"/>
    <w:rsid w:val="00D14B80"/>
    <w:rsid w:val="00D14D1C"/>
    <w:rsid w:val="00D21221"/>
    <w:rsid w:val="00D25960"/>
    <w:rsid w:val="00D2618B"/>
    <w:rsid w:val="00D26D7A"/>
    <w:rsid w:val="00D30724"/>
    <w:rsid w:val="00D35DDC"/>
    <w:rsid w:val="00D40474"/>
    <w:rsid w:val="00D40574"/>
    <w:rsid w:val="00D42191"/>
    <w:rsid w:val="00D43DD9"/>
    <w:rsid w:val="00D45469"/>
    <w:rsid w:val="00D4734D"/>
    <w:rsid w:val="00D47391"/>
    <w:rsid w:val="00D545BB"/>
    <w:rsid w:val="00D55CB7"/>
    <w:rsid w:val="00D617D6"/>
    <w:rsid w:val="00D64FE8"/>
    <w:rsid w:val="00D66AC1"/>
    <w:rsid w:val="00D716D8"/>
    <w:rsid w:val="00D72EC8"/>
    <w:rsid w:val="00D81A53"/>
    <w:rsid w:val="00D81A6D"/>
    <w:rsid w:val="00D85FC7"/>
    <w:rsid w:val="00D9299F"/>
    <w:rsid w:val="00D94A66"/>
    <w:rsid w:val="00DA27A6"/>
    <w:rsid w:val="00DA3EF4"/>
    <w:rsid w:val="00DB2327"/>
    <w:rsid w:val="00DB474A"/>
    <w:rsid w:val="00DC367C"/>
    <w:rsid w:val="00DC7949"/>
    <w:rsid w:val="00DD1298"/>
    <w:rsid w:val="00DD3880"/>
    <w:rsid w:val="00DD4ED1"/>
    <w:rsid w:val="00DD7C7D"/>
    <w:rsid w:val="00DE085E"/>
    <w:rsid w:val="00DE0C86"/>
    <w:rsid w:val="00DE260C"/>
    <w:rsid w:val="00DE49AA"/>
    <w:rsid w:val="00DE4DE2"/>
    <w:rsid w:val="00DE55C9"/>
    <w:rsid w:val="00DE740D"/>
    <w:rsid w:val="00DE7612"/>
    <w:rsid w:val="00DF5ABE"/>
    <w:rsid w:val="00E006C8"/>
    <w:rsid w:val="00E02B28"/>
    <w:rsid w:val="00E162CA"/>
    <w:rsid w:val="00E164A3"/>
    <w:rsid w:val="00E16D01"/>
    <w:rsid w:val="00E2072F"/>
    <w:rsid w:val="00E237B7"/>
    <w:rsid w:val="00E2449D"/>
    <w:rsid w:val="00E2783E"/>
    <w:rsid w:val="00E31972"/>
    <w:rsid w:val="00E3526E"/>
    <w:rsid w:val="00E445B4"/>
    <w:rsid w:val="00E51F66"/>
    <w:rsid w:val="00E54AF2"/>
    <w:rsid w:val="00E61897"/>
    <w:rsid w:val="00E62AE6"/>
    <w:rsid w:val="00E648F2"/>
    <w:rsid w:val="00E66F3F"/>
    <w:rsid w:val="00E7286D"/>
    <w:rsid w:val="00E75F4B"/>
    <w:rsid w:val="00E77385"/>
    <w:rsid w:val="00E807A3"/>
    <w:rsid w:val="00E811FD"/>
    <w:rsid w:val="00E8179C"/>
    <w:rsid w:val="00E85EC1"/>
    <w:rsid w:val="00E944CC"/>
    <w:rsid w:val="00E96FD4"/>
    <w:rsid w:val="00EA05C8"/>
    <w:rsid w:val="00EA2438"/>
    <w:rsid w:val="00EA42F6"/>
    <w:rsid w:val="00EA6459"/>
    <w:rsid w:val="00EB02D0"/>
    <w:rsid w:val="00EB1DF6"/>
    <w:rsid w:val="00EB3678"/>
    <w:rsid w:val="00EB5915"/>
    <w:rsid w:val="00EC0891"/>
    <w:rsid w:val="00EC6CF4"/>
    <w:rsid w:val="00EC74FB"/>
    <w:rsid w:val="00ED212E"/>
    <w:rsid w:val="00ED33D5"/>
    <w:rsid w:val="00EE0771"/>
    <w:rsid w:val="00EE2EE0"/>
    <w:rsid w:val="00EE3CC6"/>
    <w:rsid w:val="00EE40DC"/>
    <w:rsid w:val="00EE5B01"/>
    <w:rsid w:val="00EF0B13"/>
    <w:rsid w:val="00EF2D37"/>
    <w:rsid w:val="00EF5E42"/>
    <w:rsid w:val="00F00CB8"/>
    <w:rsid w:val="00F03182"/>
    <w:rsid w:val="00F0567A"/>
    <w:rsid w:val="00F060A7"/>
    <w:rsid w:val="00F06C47"/>
    <w:rsid w:val="00F15D4D"/>
    <w:rsid w:val="00F21E73"/>
    <w:rsid w:val="00F22090"/>
    <w:rsid w:val="00F2383A"/>
    <w:rsid w:val="00F238D6"/>
    <w:rsid w:val="00F32A78"/>
    <w:rsid w:val="00F34737"/>
    <w:rsid w:val="00F34DFB"/>
    <w:rsid w:val="00F35482"/>
    <w:rsid w:val="00F41945"/>
    <w:rsid w:val="00F46864"/>
    <w:rsid w:val="00F515E8"/>
    <w:rsid w:val="00F55BC9"/>
    <w:rsid w:val="00F5664C"/>
    <w:rsid w:val="00F60F35"/>
    <w:rsid w:val="00F6605B"/>
    <w:rsid w:val="00F67032"/>
    <w:rsid w:val="00F6713A"/>
    <w:rsid w:val="00F70951"/>
    <w:rsid w:val="00F71266"/>
    <w:rsid w:val="00F81DD7"/>
    <w:rsid w:val="00F85EF2"/>
    <w:rsid w:val="00F96889"/>
    <w:rsid w:val="00F97BA5"/>
    <w:rsid w:val="00FA011C"/>
    <w:rsid w:val="00FA0431"/>
    <w:rsid w:val="00FA0B24"/>
    <w:rsid w:val="00FA2A59"/>
    <w:rsid w:val="00FA3AB3"/>
    <w:rsid w:val="00FA4BEF"/>
    <w:rsid w:val="00FB12ED"/>
    <w:rsid w:val="00FB3054"/>
    <w:rsid w:val="00FB5D32"/>
    <w:rsid w:val="00FB7760"/>
    <w:rsid w:val="00FD1949"/>
    <w:rsid w:val="00FD1EB6"/>
    <w:rsid w:val="00FE25B0"/>
    <w:rsid w:val="00FE545E"/>
    <w:rsid w:val="00FF0282"/>
    <w:rsid w:val="00FF3547"/>
    <w:rsid w:val="00FF75D6"/>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index 2" w:uiPriority="99"/>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able of authorities" w:uiPriority="99"/>
    <w:lsdException w:name="toa heading"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1B01"/>
    <w:pPr>
      <w:spacing w:after="120" w:line="360" w:lineRule="auto"/>
      <w:jc w:val="both"/>
    </w:pPr>
    <w:rPr>
      <w:lang w:val="en-GB"/>
    </w:rPr>
  </w:style>
  <w:style w:type="paragraph" w:styleId="Naslov1">
    <w:name w:val="heading 1"/>
    <w:basedOn w:val="Normal"/>
    <w:next w:val="Normal"/>
    <w:link w:val="Naslov1Char"/>
    <w:uiPriority w:val="9"/>
    <w:qFormat/>
    <w:rsid w:val="003256A7"/>
    <w:pPr>
      <w:keepNext/>
      <w:pageBreakBefore/>
      <w:numPr>
        <w:numId w:val="1"/>
      </w:numPr>
      <w:suppressAutoHyphens/>
      <w:spacing w:after="0"/>
      <w:outlineLvl w:val="0"/>
    </w:pPr>
    <w:rPr>
      <w:rFonts w:ascii="Arial" w:hAnsi="Arial"/>
      <w:b/>
      <w:kern w:val="28"/>
      <w:sz w:val="36"/>
      <w:lang w:val="pt-PT"/>
    </w:rPr>
  </w:style>
  <w:style w:type="paragraph" w:styleId="Naslov2">
    <w:name w:val="heading 2"/>
    <w:basedOn w:val="Normal"/>
    <w:next w:val="Normal"/>
    <w:link w:val="Naslov2Char"/>
    <w:autoRedefine/>
    <w:unhideWhenUsed/>
    <w:qFormat/>
    <w:rsid w:val="0019010D"/>
    <w:pPr>
      <w:keepNext/>
      <w:numPr>
        <w:ilvl w:val="1"/>
        <w:numId w:val="23"/>
      </w:numPr>
      <w:spacing w:before="240" w:after="60"/>
      <w:outlineLvl w:val="1"/>
    </w:pPr>
    <w:rPr>
      <w:rFonts w:asciiTheme="majorHAnsi" w:eastAsiaTheme="majorEastAsia" w:hAnsiTheme="majorHAnsi" w:cstheme="majorBidi"/>
      <w:b/>
      <w:bCs/>
      <w:i/>
      <w:iCs/>
      <w:sz w:val="28"/>
      <w:szCs w:val="28"/>
    </w:rPr>
  </w:style>
  <w:style w:type="paragraph" w:styleId="Naslov3">
    <w:name w:val="heading 3"/>
    <w:basedOn w:val="Normal"/>
    <w:next w:val="Normal"/>
    <w:link w:val="Naslov3Char"/>
    <w:unhideWhenUsed/>
    <w:qFormat/>
    <w:rsid w:val="00640C58"/>
    <w:pPr>
      <w:keepNext/>
      <w:numPr>
        <w:ilvl w:val="2"/>
        <w:numId w:val="1"/>
      </w:numPr>
      <w:spacing w:before="240" w:after="60"/>
      <w:outlineLvl w:val="2"/>
    </w:pPr>
    <w:rPr>
      <w:rFonts w:asciiTheme="majorHAnsi" w:eastAsiaTheme="majorEastAsia" w:hAnsiTheme="majorHAnsi" w:cstheme="majorBidi"/>
      <w:b/>
      <w:bCs/>
      <w:sz w:val="26"/>
      <w:szCs w:val="26"/>
      <w:lang w:val="pt-PT"/>
    </w:rPr>
  </w:style>
  <w:style w:type="paragraph" w:styleId="Naslov4">
    <w:name w:val="heading 4"/>
    <w:basedOn w:val="Normal"/>
    <w:next w:val="Normal"/>
    <w:link w:val="Naslov4Char"/>
    <w:semiHidden/>
    <w:unhideWhenUsed/>
    <w:qFormat/>
    <w:rsid w:val="0088728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slov5">
    <w:name w:val="heading 5"/>
    <w:basedOn w:val="Normal"/>
    <w:next w:val="Normal"/>
    <w:link w:val="Naslov5Char"/>
    <w:semiHidden/>
    <w:unhideWhenUsed/>
    <w:qFormat/>
    <w:rsid w:val="0088728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slov6">
    <w:name w:val="heading 6"/>
    <w:basedOn w:val="Normal"/>
    <w:next w:val="Normal"/>
    <w:link w:val="Naslov6Char"/>
    <w:semiHidden/>
    <w:unhideWhenUsed/>
    <w:qFormat/>
    <w:rsid w:val="0088728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slov7">
    <w:name w:val="heading 7"/>
    <w:basedOn w:val="Normal"/>
    <w:next w:val="Normal"/>
    <w:link w:val="Naslov7Char"/>
    <w:semiHidden/>
    <w:unhideWhenUsed/>
    <w:qFormat/>
    <w:rsid w:val="0088728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ormal"/>
    <w:next w:val="Normal"/>
    <w:link w:val="Naslov8Char"/>
    <w:semiHidden/>
    <w:unhideWhenUsed/>
    <w:qFormat/>
    <w:rsid w:val="00887280"/>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Naslov9">
    <w:name w:val="heading 9"/>
    <w:basedOn w:val="Normal"/>
    <w:next w:val="Normal"/>
    <w:link w:val="Naslov9Char"/>
    <w:semiHidden/>
    <w:unhideWhenUsed/>
    <w:qFormat/>
    <w:rsid w:val="00887280"/>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semiHidden/>
    <w:rsid w:val="00B666D0"/>
    <w:rPr>
      <w:rFonts w:ascii="Tahoma" w:hAnsi="Tahoma" w:cs="Tahoma"/>
      <w:sz w:val="16"/>
      <w:szCs w:val="16"/>
    </w:rPr>
  </w:style>
  <w:style w:type="paragraph" w:customStyle="1" w:styleId="Tituloteseautor">
    <w:name w:val="Titulo_tese_autor"/>
    <w:basedOn w:val="Normal"/>
    <w:rsid w:val="00390B89"/>
    <w:pPr>
      <w:spacing w:line="240" w:lineRule="auto"/>
      <w:jc w:val="left"/>
    </w:pPr>
    <w:rPr>
      <w:rFonts w:ascii="Helvetica" w:hAnsi="Helvetica"/>
      <w:b/>
      <w:noProof/>
      <w:sz w:val="28"/>
    </w:rPr>
  </w:style>
  <w:style w:type="paragraph" w:customStyle="1" w:styleId="textos-normais">
    <w:name w:val="textos-normais"/>
    <w:basedOn w:val="Normal"/>
    <w:rsid w:val="00531B01"/>
    <w:pPr>
      <w:spacing w:after="0" w:line="240" w:lineRule="auto"/>
      <w:jc w:val="left"/>
    </w:pPr>
    <w:rPr>
      <w:rFonts w:ascii="Helvetica" w:hAnsi="Helvetica"/>
      <w:snapToGrid w:val="0"/>
      <w:color w:val="000000"/>
      <w:lang w:eastAsia="en-US"/>
    </w:rPr>
  </w:style>
  <w:style w:type="paragraph" w:customStyle="1" w:styleId="titulosnormais">
    <w:name w:val="titulos_normais"/>
    <w:basedOn w:val="Tituloteseautor"/>
    <w:rsid w:val="00852EDD"/>
    <w:rPr>
      <w:noProof w:val="0"/>
      <w:sz w:val="22"/>
      <w:lang w:val="pt-PT"/>
    </w:rPr>
  </w:style>
  <w:style w:type="character" w:customStyle="1" w:styleId="Naslov2Char">
    <w:name w:val="Naslov 2 Char"/>
    <w:basedOn w:val="Zadanifontodlomka"/>
    <w:link w:val="Naslov2"/>
    <w:rsid w:val="0019010D"/>
    <w:rPr>
      <w:rFonts w:asciiTheme="majorHAnsi" w:eastAsiaTheme="majorEastAsia" w:hAnsiTheme="majorHAnsi" w:cstheme="majorBidi"/>
      <w:b/>
      <w:bCs/>
      <w:i/>
      <w:iCs/>
      <w:sz w:val="28"/>
      <w:szCs w:val="28"/>
      <w:lang w:val="en-GB"/>
    </w:rPr>
  </w:style>
  <w:style w:type="character" w:customStyle="1" w:styleId="Naslov3Char">
    <w:name w:val="Naslov 3 Char"/>
    <w:basedOn w:val="Zadanifontodlomka"/>
    <w:link w:val="Naslov3"/>
    <w:rsid w:val="00640C58"/>
    <w:rPr>
      <w:rFonts w:asciiTheme="majorHAnsi" w:eastAsiaTheme="majorEastAsia" w:hAnsiTheme="majorHAnsi" w:cstheme="majorBidi"/>
      <w:b/>
      <w:bCs/>
      <w:sz w:val="26"/>
      <w:szCs w:val="26"/>
    </w:rPr>
  </w:style>
  <w:style w:type="paragraph" w:styleId="Zaglavlje">
    <w:name w:val="header"/>
    <w:basedOn w:val="Normal"/>
    <w:link w:val="ZaglavljeChar"/>
    <w:rsid w:val="000E5F3B"/>
    <w:pPr>
      <w:tabs>
        <w:tab w:val="center" w:pos="4252"/>
        <w:tab w:val="right" w:pos="8504"/>
      </w:tabs>
      <w:spacing w:line="240" w:lineRule="auto"/>
    </w:pPr>
  </w:style>
  <w:style w:type="character" w:customStyle="1" w:styleId="ZaglavljeChar">
    <w:name w:val="Zaglavlje Char"/>
    <w:basedOn w:val="Zadanifontodlomka"/>
    <w:link w:val="Zaglavlje"/>
    <w:rsid w:val="000E5F3B"/>
    <w:rPr>
      <w:lang w:val="en-GB"/>
    </w:rPr>
  </w:style>
  <w:style w:type="paragraph" w:styleId="Podnoje">
    <w:name w:val="footer"/>
    <w:basedOn w:val="Normal"/>
    <w:link w:val="PodnojeChar"/>
    <w:uiPriority w:val="99"/>
    <w:rsid w:val="000E5F3B"/>
    <w:pPr>
      <w:tabs>
        <w:tab w:val="center" w:pos="4252"/>
        <w:tab w:val="right" w:pos="8504"/>
      </w:tabs>
      <w:spacing w:line="240" w:lineRule="auto"/>
    </w:pPr>
  </w:style>
  <w:style w:type="character" w:customStyle="1" w:styleId="PodnojeChar">
    <w:name w:val="Podnožje Char"/>
    <w:basedOn w:val="Zadanifontodlomka"/>
    <w:link w:val="Podnoje"/>
    <w:uiPriority w:val="99"/>
    <w:rsid w:val="000E5F3B"/>
    <w:rPr>
      <w:lang w:val="en-GB"/>
    </w:rPr>
  </w:style>
  <w:style w:type="paragraph" w:styleId="Sadraj2">
    <w:name w:val="toc 2"/>
    <w:basedOn w:val="Normal"/>
    <w:next w:val="Normal"/>
    <w:autoRedefine/>
    <w:uiPriority w:val="39"/>
    <w:rsid w:val="000E5F3B"/>
    <w:pPr>
      <w:spacing w:after="100"/>
      <w:ind w:left="200"/>
    </w:pPr>
  </w:style>
  <w:style w:type="paragraph" w:styleId="Sadraj1">
    <w:name w:val="toc 1"/>
    <w:basedOn w:val="Normal"/>
    <w:next w:val="Normal"/>
    <w:autoRedefine/>
    <w:uiPriority w:val="39"/>
    <w:rsid w:val="00887280"/>
    <w:pPr>
      <w:tabs>
        <w:tab w:val="left" w:pos="400"/>
        <w:tab w:val="right" w:leader="dot" w:pos="8777"/>
      </w:tabs>
      <w:spacing w:after="100"/>
    </w:pPr>
  </w:style>
  <w:style w:type="paragraph" w:styleId="Sadraj3">
    <w:name w:val="toc 3"/>
    <w:basedOn w:val="Normal"/>
    <w:next w:val="Normal"/>
    <w:autoRedefine/>
    <w:uiPriority w:val="39"/>
    <w:rsid w:val="000E5F3B"/>
    <w:pPr>
      <w:spacing w:after="100"/>
      <w:ind w:left="400"/>
    </w:pPr>
  </w:style>
  <w:style w:type="character" w:styleId="Hiperveza">
    <w:name w:val="Hyperlink"/>
    <w:basedOn w:val="Zadanifontodlomka"/>
    <w:uiPriority w:val="99"/>
    <w:unhideWhenUsed/>
    <w:rsid w:val="000E5F3B"/>
    <w:rPr>
      <w:color w:val="0000FF" w:themeColor="hyperlink"/>
      <w:u w:val="single"/>
    </w:rPr>
  </w:style>
  <w:style w:type="paragraph" w:customStyle="1" w:styleId="Cabealho1">
    <w:name w:val="Cabeçalho 1"/>
    <w:basedOn w:val="Naslov1"/>
    <w:qFormat/>
    <w:rsid w:val="00640C58"/>
    <w:pPr>
      <w:outlineLvl w:val="9"/>
    </w:pPr>
  </w:style>
  <w:style w:type="paragraph" w:customStyle="1" w:styleId="textos-normais-pequeno">
    <w:name w:val="textos-normais-pequeno"/>
    <w:basedOn w:val="textos-normais"/>
    <w:qFormat/>
    <w:rsid w:val="003E3E7B"/>
    <w:rPr>
      <w:sz w:val="16"/>
      <w:lang w:val="pt-PT"/>
    </w:rPr>
  </w:style>
  <w:style w:type="paragraph" w:styleId="Opisslike">
    <w:name w:val="caption"/>
    <w:basedOn w:val="Normal"/>
    <w:next w:val="Normal"/>
    <w:unhideWhenUsed/>
    <w:qFormat/>
    <w:rsid w:val="004A4599"/>
    <w:pPr>
      <w:spacing w:after="200" w:line="240" w:lineRule="auto"/>
      <w:jc w:val="center"/>
    </w:pPr>
    <w:rPr>
      <w:b/>
      <w:bCs/>
      <w:sz w:val="18"/>
      <w:szCs w:val="18"/>
    </w:rPr>
  </w:style>
  <w:style w:type="paragraph" w:styleId="Tablicaslika">
    <w:name w:val="table of figures"/>
    <w:basedOn w:val="Normal"/>
    <w:next w:val="Normal"/>
    <w:uiPriority w:val="99"/>
    <w:rsid w:val="004A4599"/>
    <w:pPr>
      <w:spacing w:after="0"/>
    </w:pPr>
  </w:style>
  <w:style w:type="paragraph" w:styleId="Indeks1">
    <w:name w:val="index 1"/>
    <w:basedOn w:val="Normal"/>
    <w:next w:val="Normal"/>
    <w:autoRedefine/>
    <w:uiPriority w:val="99"/>
    <w:rsid w:val="00B50ACB"/>
    <w:pPr>
      <w:spacing w:after="0" w:line="240" w:lineRule="auto"/>
      <w:ind w:left="200" w:hanging="200"/>
    </w:pPr>
  </w:style>
  <w:style w:type="paragraph" w:styleId="Tablicaizvora">
    <w:name w:val="table of authorities"/>
    <w:basedOn w:val="Normal"/>
    <w:next w:val="Normal"/>
    <w:uiPriority w:val="99"/>
    <w:rsid w:val="00B50ACB"/>
    <w:pPr>
      <w:spacing w:after="0"/>
      <w:ind w:left="200" w:hanging="200"/>
    </w:pPr>
  </w:style>
  <w:style w:type="paragraph" w:styleId="Indeks2">
    <w:name w:val="index 2"/>
    <w:basedOn w:val="Normal"/>
    <w:next w:val="Normal"/>
    <w:autoRedefine/>
    <w:uiPriority w:val="99"/>
    <w:rsid w:val="00B50ACB"/>
    <w:pPr>
      <w:spacing w:after="0" w:line="240" w:lineRule="auto"/>
      <w:ind w:left="400" w:hanging="200"/>
    </w:pPr>
  </w:style>
  <w:style w:type="paragraph" w:styleId="Naslovtabliceizvora">
    <w:name w:val="toa heading"/>
    <w:basedOn w:val="Normal"/>
    <w:next w:val="Normal"/>
    <w:uiPriority w:val="99"/>
    <w:rsid w:val="00703B0F"/>
    <w:pPr>
      <w:spacing w:before="120"/>
    </w:pPr>
    <w:rPr>
      <w:rFonts w:asciiTheme="majorHAnsi" w:eastAsiaTheme="majorEastAsia" w:hAnsiTheme="majorHAnsi" w:cstheme="majorBidi"/>
      <w:b/>
      <w:bCs/>
      <w:sz w:val="24"/>
      <w:szCs w:val="24"/>
    </w:rPr>
  </w:style>
  <w:style w:type="paragraph" w:styleId="Bibliografija">
    <w:name w:val="Bibliography"/>
    <w:basedOn w:val="Normal"/>
    <w:next w:val="Normal"/>
    <w:uiPriority w:val="37"/>
    <w:unhideWhenUsed/>
    <w:rsid w:val="00703B0F"/>
  </w:style>
  <w:style w:type="character" w:customStyle="1" w:styleId="Naslov1Char">
    <w:name w:val="Naslov 1 Char"/>
    <w:basedOn w:val="Zadanifontodlomka"/>
    <w:link w:val="Naslov1"/>
    <w:uiPriority w:val="9"/>
    <w:rsid w:val="00703B0F"/>
    <w:rPr>
      <w:rFonts w:ascii="Arial" w:hAnsi="Arial"/>
      <w:b/>
      <w:kern w:val="28"/>
      <w:sz w:val="36"/>
    </w:rPr>
  </w:style>
  <w:style w:type="paragraph" w:styleId="Odlomakpopisa">
    <w:name w:val="List Paragraph"/>
    <w:basedOn w:val="Normal"/>
    <w:uiPriority w:val="34"/>
    <w:qFormat/>
    <w:rsid w:val="00F81DD7"/>
    <w:pPr>
      <w:ind w:left="720"/>
      <w:contextualSpacing/>
    </w:pPr>
  </w:style>
  <w:style w:type="numbering" w:customStyle="1" w:styleId="CustomStil1">
    <w:name w:val="Custom Stil1"/>
    <w:uiPriority w:val="99"/>
    <w:rsid w:val="004965D0"/>
    <w:pPr>
      <w:numPr>
        <w:numId w:val="2"/>
      </w:numPr>
    </w:pPr>
  </w:style>
  <w:style w:type="paragraph" w:customStyle="1" w:styleId="Default">
    <w:name w:val="Default"/>
    <w:rsid w:val="00127DA5"/>
    <w:pPr>
      <w:autoSpaceDE w:val="0"/>
      <w:autoSpaceDN w:val="0"/>
      <w:adjustRightInd w:val="0"/>
    </w:pPr>
    <w:rPr>
      <w:color w:val="000000"/>
      <w:sz w:val="24"/>
      <w:szCs w:val="24"/>
      <w:lang w:val="hr-HR"/>
    </w:rPr>
  </w:style>
  <w:style w:type="character" w:customStyle="1" w:styleId="Naslov4Char">
    <w:name w:val="Naslov 4 Char"/>
    <w:basedOn w:val="Zadanifontodlomka"/>
    <w:link w:val="Naslov4"/>
    <w:semiHidden/>
    <w:rsid w:val="00887280"/>
    <w:rPr>
      <w:rFonts w:asciiTheme="majorHAnsi" w:eastAsiaTheme="majorEastAsia" w:hAnsiTheme="majorHAnsi" w:cstheme="majorBidi"/>
      <w:b/>
      <w:bCs/>
      <w:i/>
      <w:iCs/>
      <w:color w:val="4F81BD" w:themeColor="accent1"/>
      <w:lang w:val="en-GB"/>
    </w:rPr>
  </w:style>
  <w:style w:type="character" w:customStyle="1" w:styleId="Naslov5Char">
    <w:name w:val="Naslov 5 Char"/>
    <w:basedOn w:val="Zadanifontodlomka"/>
    <w:link w:val="Naslov5"/>
    <w:semiHidden/>
    <w:rsid w:val="00887280"/>
    <w:rPr>
      <w:rFonts w:asciiTheme="majorHAnsi" w:eastAsiaTheme="majorEastAsia" w:hAnsiTheme="majorHAnsi" w:cstheme="majorBidi"/>
      <w:color w:val="243F60" w:themeColor="accent1" w:themeShade="7F"/>
      <w:lang w:val="en-GB"/>
    </w:rPr>
  </w:style>
  <w:style w:type="character" w:customStyle="1" w:styleId="Naslov6Char">
    <w:name w:val="Naslov 6 Char"/>
    <w:basedOn w:val="Zadanifontodlomka"/>
    <w:link w:val="Naslov6"/>
    <w:semiHidden/>
    <w:rsid w:val="00887280"/>
    <w:rPr>
      <w:rFonts w:asciiTheme="majorHAnsi" w:eastAsiaTheme="majorEastAsia" w:hAnsiTheme="majorHAnsi" w:cstheme="majorBidi"/>
      <w:i/>
      <w:iCs/>
      <w:color w:val="243F60" w:themeColor="accent1" w:themeShade="7F"/>
      <w:lang w:val="en-GB"/>
    </w:rPr>
  </w:style>
  <w:style w:type="character" w:customStyle="1" w:styleId="Naslov7Char">
    <w:name w:val="Naslov 7 Char"/>
    <w:basedOn w:val="Zadanifontodlomka"/>
    <w:link w:val="Naslov7"/>
    <w:semiHidden/>
    <w:rsid w:val="00887280"/>
    <w:rPr>
      <w:rFonts w:asciiTheme="majorHAnsi" w:eastAsiaTheme="majorEastAsia" w:hAnsiTheme="majorHAnsi" w:cstheme="majorBidi"/>
      <w:i/>
      <w:iCs/>
      <w:color w:val="404040" w:themeColor="text1" w:themeTint="BF"/>
      <w:lang w:val="en-GB"/>
    </w:rPr>
  </w:style>
  <w:style w:type="character" w:customStyle="1" w:styleId="Naslov8Char">
    <w:name w:val="Naslov 8 Char"/>
    <w:basedOn w:val="Zadanifontodlomka"/>
    <w:link w:val="Naslov8"/>
    <w:semiHidden/>
    <w:rsid w:val="00887280"/>
    <w:rPr>
      <w:rFonts w:asciiTheme="majorHAnsi" w:eastAsiaTheme="majorEastAsia" w:hAnsiTheme="majorHAnsi" w:cstheme="majorBidi"/>
      <w:color w:val="404040" w:themeColor="text1" w:themeTint="BF"/>
      <w:lang w:val="en-GB"/>
    </w:rPr>
  </w:style>
  <w:style w:type="character" w:customStyle="1" w:styleId="Naslov9Char">
    <w:name w:val="Naslov 9 Char"/>
    <w:basedOn w:val="Zadanifontodlomka"/>
    <w:link w:val="Naslov9"/>
    <w:semiHidden/>
    <w:rsid w:val="00887280"/>
    <w:rPr>
      <w:rFonts w:asciiTheme="majorHAnsi" w:eastAsiaTheme="majorEastAsia" w:hAnsiTheme="majorHAnsi" w:cstheme="majorBidi"/>
      <w:i/>
      <w:iCs/>
      <w:color w:val="404040" w:themeColor="text1" w:themeTint="BF"/>
      <w:lang w:val="en-GB"/>
    </w:rPr>
  </w:style>
  <w:style w:type="paragraph" w:styleId="Podnaslov">
    <w:name w:val="Subtitle"/>
    <w:basedOn w:val="Normal"/>
    <w:next w:val="Normal"/>
    <w:link w:val="PodnaslovChar"/>
    <w:qFormat/>
    <w:rsid w:val="002C23F3"/>
    <w:pPr>
      <w:numPr>
        <w:ilvl w:val="1"/>
      </w:numPr>
      <w:ind w:left="170"/>
    </w:pPr>
    <w:rPr>
      <w:rFonts w:asciiTheme="majorHAnsi" w:eastAsiaTheme="majorEastAsia" w:hAnsiTheme="majorHAnsi" w:cstheme="majorBidi"/>
      <w:b/>
      <w:i/>
      <w:iCs/>
      <w:spacing w:val="15"/>
      <w:sz w:val="24"/>
      <w:szCs w:val="24"/>
    </w:rPr>
  </w:style>
  <w:style w:type="character" w:customStyle="1" w:styleId="PodnaslovChar">
    <w:name w:val="Podnaslov Char"/>
    <w:basedOn w:val="Zadanifontodlomka"/>
    <w:link w:val="Podnaslov"/>
    <w:rsid w:val="002C23F3"/>
    <w:rPr>
      <w:rFonts w:asciiTheme="majorHAnsi" w:eastAsiaTheme="majorEastAsia" w:hAnsiTheme="majorHAnsi" w:cstheme="majorBidi"/>
      <w:b/>
      <w:i/>
      <w:iCs/>
      <w:spacing w:val="15"/>
      <w:sz w:val="24"/>
      <w:szCs w:val="24"/>
      <w:lang w:val="en-GB"/>
    </w:rPr>
  </w:style>
  <w:style w:type="character" w:styleId="Naslovknjige">
    <w:name w:val="Book Title"/>
    <w:basedOn w:val="Zadanifontodlomka"/>
    <w:uiPriority w:val="33"/>
    <w:qFormat/>
    <w:rsid w:val="00714153"/>
    <w:rPr>
      <w:b/>
      <w:bCs/>
      <w:smallCaps/>
      <w:spacing w:val="5"/>
    </w:rPr>
  </w:style>
  <w:style w:type="character" w:styleId="Istaknuto">
    <w:name w:val="Emphasis"/>
    <w:basedOn w:val="Zadanifontodlomka"/>
    <w:qFormat/>
    <w:rsid w:val="00C2326D"/>
    <w:rPr>
      <w:i/>
      <w:iCs/>
    </w:rPr>
  </w:style>
  <w:style w:type="paragraph" w:styleId="Revizija">
    <w:name w:val="Revision"/>
    <w:hidden/>
    <w:uiPriority w:val="99"/>
    <w:semiHidden/>
    <w:rsid w:val="00EA2438"/>
    <w:rPr>
      <w:lang w:val="en-GB"/>
    </w:rPr>
  </w:style>
  <w:style w:type="paragraph" w:styleId="Tekstfusnote">
    <w:name w:val="footnote text"/>
    <w:basedOn w:val="Normal"/>
    <w:link w:val="TekstfusnoteChar"/>
    <w:rsid w:val="00EE0771"/>
    <w:pPr>
      <w:spacing w:after="0" w:line="240" w:lineRule="auto"/>
    </w:pPr>
  </w:style>
  <w:style w:type="character" w:customStyle="1" w:styleId="TekstfusnoteChar">
    <w:name w:val="Tekst fusnote Char"/>
    <w:basedOn w:val="Zadanifontodlomka"/>
    <w:link w:val="Tekstfusnote"/>
    <w:rsid w:val="00EE0771"/>
    <w:rPr>
      <w:lang w:val="en-GB"/>
    </w:rPr>
  </w:style>
  <w:style w:type="character" w:styleId="Referencafusnote">
    <w:name w:val="footnote reference"/>
    <w:basedOn w:val="Zadanifontodlomka"/>
    <w:rsid w:val="00EE0771"/>
    <w:rPr>
      <w:vertAlign w:val="superscript"/>
    </w:rPr>
  </w:style>
  <w:style w:type="character" w:customStyle="1" w:styleId="apple-converted-space">
    <w:name w:val="apple-converted-space"/>
    <w:basedOn w:val="Zadanifontodlomka"/>
    <w:rsid w:val="00EE0771"/>
  </w:style>
  <w:style w:type="character" w:customStyle="1" w:styleId="commitsticker">
    <w:name w:val="commits_ticker"/>
    <w:basedOn w:val="Zadanifontodlomka"/>
    <w:rsid w:val="00EE0771"/>
  </w:style>
  <w:style w:type="character" w:customStyle="1" w:styleId="bad">
    <w:name w:val="bad"/>
    <w:basedOn w:val="Zadanifontodlomka"/>
    <w:rsid w:val="00EE0771"/>
  </w:style>
  <w:style w:type="character" w:customStyle="1" w:styleId="committersticker">
    <w:name w:val="committers_ticker"/>
    <w:basedOn w:val="Zadanifontodlomka"/>
    <w:rsid w:val="00EE0771"/>
  </w:style>
  <w:style w:type="character" w:customStyle="1" w:styleId="good">
    <w:name w:val="good"/>
    <w:basedOn w:val="Zadanifontodlomka"/>
    <w:rsid w:val="00EE0771"/>
  </w:style>
  <w:style w:type="character" w:styleId="Naglaeno">
    <w:name w:val="Strong"/>
    <w:basedOn w:val="Zadanifontodlomka"/>
    <w:qFormat/>
    <w:rsid w:val="00C4302A"/>
    <w:rPr>
      <w:b/>
      <w:bCs/>
    </w:rPr>
  </w:style>
  <w:style w:type="paragraph" w:styleId="StandardWeb">
    <w:name w:val="Normal (Web)"/>
    <w:basedOn w:val="Normal"/>
    <w:uiPriority w:val="99"/>
    <w:unhideWhenUsed/>
    <w:rsid w:val="006D6958"/>
    <w:pPr>
      <w:spacing w:before="100" w:beforeAutospacing="1" w:after="100" w:afterAutospacing="1" w:line="240" w:lineRule="auto"/>
      <w:jc w:val="left"/>
    </w:pPr>
    <w:rPr>
      <w:sz w:val="24"/>
      <w:szCs w:val="24"/>
      <w:lang w:val="hr-HR" w:eastAsia="hr-HR"/>
    </w:rPr>
  </w:style>
  <w:style w:type="paragraph" w:styleId="Citat">
    <w:name w:val="Quote"/>
    <w:basedOn w:val="Normal"/>
    <w:next w:val="Normal"/>
    <w:link w:val="CitatChar"/>
    <w:uiPriority w:val="29"/>
    <w:qFormat/>
    <w:rsid w:val="00291C05"/>
    <w:rPr>
      <w:i/>
      <w:iCs/>
      <w:color w:val="000000" w:themeColor="text1"/>
    </w:rPr>
  </w:style>
  <w:style w:type="character" w:customStyle="1" w:styleId="CitatChar">
    <w:name w:val="Citat Char"/>
    <w:basedOn w:val="Zadanifontodlomka"/>
    <w:link w:val="Citat"/>
    <w:uiPriority w:val="29"/>
    <w:rsid w:val="00291C05"/>
    <w:rPr>
      <w:i/>
      <w:iCs/>
      <w:color w:val="000000" w:themeColor="text1"/>
      <w:lang w:val="en-GB"/>
    </w:rPr>
  </w:style>
  <w:style w:type="paragraph" w:styleId="Naglaencitat">
    <w:name w:val="Intense Quote"/>
    <w:basedOn w:val="Normal"/>
    <w:next w:val="Normal"/>
    <w:link w:val="NaglaencitatChar"/>
    <w:uiPriority w:val="30"/>
    <w:qFormat/>
    <w:rsid w:val="00291C05"/>
    <w:pPr>
      <w:pBdr>
        <w:bottom w:val="single" w:sz="4" w:space="4" w:color="4F81BD" w:themeColor="accent1"/>
      </w:pBdr>
      <w:spacing w:before="200" w:after="280"/>
      <w:ind w:left="936" w:right="936"/>
    </w:pPr>
    <w:rPr>
      <w:b/>
      <w:bCs/>
      <w:i/>
      <w:iCs/>
      <w:color w:val="4F81BD" w:themeColor="accent1"/>
    </w:rPr>
  </w:style>
  <w:style w:type="character" w:customStyle="1" w:styleId="NaglaencitatChar">
    <w:name w:val="Naglašen citat Char"/>
    <w:basedOn w:val="Zadanifontodlomka"/>
    <w:link w:val="Naglaencitat"/>
    <w:uiPriority w:val="30"/>
    <w:rsid w:val="00291C05"/>
    <w:rPr>
      <w:b/>
      <w:bCs/>
      <w:i/>
      <w:iCs/>
      <w:color w:val="4F81BD" w:themeColor="accent1"/>
      <w:lang w:val="en-GB"/>
    </w:rPr>
  </w:style>
  <w:style w:type="paragraph" w:styleId="Tekstkrajnjebiljeke">
    <w:name w:val="endnote text"/>
    <w:basedOn w:val="Normal"/>
    <w:link w:val="TekstkrajnjebiljekeChar"/>
    <w:rsid w:val="00C9763B"/>
    <w:pPr>
      <w:spacing w:after="0" w:line="240" w:lineRule="auto"/>
    </w:pPr>
  </w:style>
  <w:style w:type="character" w:customStyle="1" w:styleId="TekstkrajnjebiljekeChar">
    <w:name w:val="Tekst krajnje bilješke Char"/>
    <w:basedOn w:val="Zadanifontodlomka"/>
    <w:link w:val="Tekstkrajnjebiljeke"/>
    <w:rsid w:val="00C9763B"/>
    <w:rPr>
      <w:lang w:val="en-GB"/>
    </w:rPr>
  </w:style>
  <w:style w:type="character" w:styleId="Referencakrajnjebiljeke">
    <w:name w:val="endnote reference"/>
    <w:basedOn w:val="Zadanifontodlomka"/>
    <w:rsid w:val="00C9763B"/>
    <w:rPr>
      <w:vertAlign w:val="superscript"/>
    </w:rPr>
  </w:style>
</w:styles>
</file>

<file path=word/webSettings.xml><?xml version="1.0" encoding="utf-8"?>
<w:webSettings xmlns:r="http://schemas.openxmlformats.org/officeDocument/2006/relationships" xmlns:w="http://schemas.openxmlformats.org/wordprocessingml/2006/main">
  <w:divs>
    <w:div w:id="28453561">
      <w:bodyDiv w:val="1"/>
      <w:marLeft w:val="0"/>
      <w:marRight w:val="0"/>
      <w:marTop w:val="0"/>
      <w:marBottom w:val="0"/>
      <w:divBdr>
        <w:top w:val="none" w:sz="0" w:space="0" w:color="auto"/>
        <w:left w:val="none" w:sz="0" w:space="0" w:color="auto"/>
        <w:bottom w:val="none" w:sz="0" w:space="0" w:color="auto"/>
        <w:right w:val="none" w:sz="0" w:space="0" w:color="auto"/>
      </w:divBdr>
    </w:div>
    <w:div w:id="171455666">
      <w:bodyDiv w:val="1"/>
      <w:marLeft w:val="0"/>
      <w:marRight w:val="0"/>
      <w:marTop w:val="0"/>
      <w:marBottom w:val="0"/>
      <w:divBdr>
        <w:top w:val="none" w:sz="0" w:space="0" w:color="auto"/>
        <w:left w:val="none" w:sz="0" w:space="0" w:color="auto"/>
        <w:bottom w:val="none" w:sz="0" w:space="0" w:color="auto"/>
        <w:right w:val="none" w:sz="0" w:space="0" w:color="auto"/>
      </w:divBdr>
    </w:div>
    <w:div w:id="183177643">
      <w:bodyDiv w:val="1"/>
      <w:marLeft w:val="0"/>
      <w:marRight w:val="0"/>
      <w:marTop w:val="0"/>
      <w:marBottom w:val="0"/>
      <w:divBdr>
        <w:top w:val="none" w:sz="0" w:space="0" w:color="auto"/>
        <w:left w:val="none" w:sz="0" w:space="0" w:color="auto"/>
        <w:bottom w:val="none" w:sz="0" w:space="0" w:color="auto"/>
        <w:right w:val="none" w:sz="0" w:space="0" w:color="auto"/>
      </w:divBdr>
    </w:div>
    <w:div w:id="187765154">
      <w:bodyDiv w:val="1"/>
      <w:marLeft w:val="0"/>
      <w:marRight w:val="0"/>
      <w:marTop w:val="0"/>
      <w:marBottom w:val="0"/>
      <w:divBdr>
        <w:top w:val="none" w:sz="0" w:space="0" w:color="auto"/>
        <w:left w:val="none" w:sz="0" w:space="0" w:color="auto"/>
        <w:bottom w:val="none" w:sz="0" w:space="0" w:color="auto"/>
        <w:right w:val="none" w:sz="0" w:space="0" w:color="auto"/>
      </w:divBdr>
    </w:div>
    <w:div w:id="266349152">
      <w:bodyDiv w:val="1"/>
      <w:marLeft w:val="0"/>
      <w:marRight w:val="0"/>
      <w:marTop w:val="0"/>
      <w:marBottom w:val="0"/>
      <w:divBdr>
        <w:top w:val="none" w:sz="0" w:space="0" w:color="auto"/>
        <w:left w:val="none" w:sz="0" w:space="0" w:color="auto"/>
        <w:bottom w:val="none" w:sz="0" w:space="0" w:color="auto"/>
        <w:right w:val="none" w:sz="0" w:space="0" w:color="auto"/>
      </w:divBdr>
    </w:div>
    <w:div w:id="326058748">
      <w:bodyDiv w:val="1"/>
      <w:marLeft w:val="0"/>
      <w:marRight w:val="0"/>
      <w:marTop w:val="0"/>
      <w:marBottom w:val="0"/>
      <w:divBdr>
        <w:top w:val="none" w:sz="0" w:space="0" w:color="auto"/>
        <w:left w:val="none" w:sz="0" w:space="0" w:color="auto"/>
        <w:bottom w:val="none" w:sz="0" w:space="0" w:color="auto"/>
        <w:right w:val="none" w:sz="0" w:space="0" w:color="auto"/>
      </w:divBdr>
      <w:divsChild>
        <w:div w:id="943876924">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366637467">
      <w:bodyDiv w:val="1"/>
      <w:marLeft w:val="0"/>
      <w:marRight w:val="0"/>
      <w:marTop w:val="0"/>
      <w:marBottom w:val="0"/>
      <w:divBdr>
        <w:top w:val="none" w:sz="0" w:space="0" w:color="auto"/>
        <w:left w:val="none" w:sz="0" w:space="0" w:color="auto"/>
        <w:bottom w:val="none" w:sz="0" w:space="0" w:color="auto"/>
        <w:right w:val="none" w:sz="0" w:space="0" w:color="auto"/>
      </w:divBdr>
    </w:div>
    <w:div w:id="506403590">
      <w:bodyDiv w:val="1"/>
      <w:marLeft w:val="0"/>
      <w:marRight w:val="0"/>
      <w:marTop w:val="0"/>
      <w:marBottom w:val="0"/>
      <w:divBdr>
        <w:top w:val="none" w:sz="0" w:space="0" w:color="auto"/>
        <w:left w:val="none" w:sz="0" w:space="0" w:color="auto"/>
        <w:bottom w:val="none" w:sz="0" w:space="0" w:color="auto"/>
        <w:right w:val="none" w:sz="0" w:space="0" w:color="auto"/>
      </w:divBdr>
    </w:div>
    <w:div w:id="535046205">
      <w:bodyDiv w:val="1"/>
      <w:marLeft w:val="0"/>
      <w:marRight w:val="0"/>
      <w:marTop w:val="0"/>
      <w:marBottom w:val="0"/>
      <w:divBdr>
        <w:top w:val="none" w:sz="0" w:space="0" w:color="auto"/>
        <w:left w:val="none" w:sz="0" w:space="0" w:color="auto"/>
        <w:bottom w:val="none" w:sz="0" w:space="0" w:color="auto"/>
        <w:right w:val="none" w:sz="0" w:space="0" w:color="auto"/>
      </w:divBdr>
    </w:div>
    <w:div w:id="546994584">
      <w:bodyDiv w:val="1"/>
      <w:marLeft w:val="0"/>
      <w:marRight w:val="0"/>
      <w:marTop w:val="0"/>
      <w:marBottom w:val="0"/>
      <w:divBdr>
        <w:top w:val="none" w:sz="0" w:space="0" w:color="auto"/>
        <w:left w:val="none" w:sz="0" w:space="0" w:color="auto"/>
        <w:bottom w:val="none" w:sz="0" w:space="0" w:color="auto"/>
        <w:right w:val="none" w:sz="0" w:space="0" w:color="auto"/>
      </w:divBdr>
      <w:divsChild>
        <w:div w:id="815219958">
          <w:marLeft w:val="0"/>
          <w:marRight w:val="0"/>
          <w:marTop w:val="0"/>
          <w:marBottom w:val="30"/>
          <w:divBdr>
            <w:top w:val="none" w:sz="0" w:space="0" w:color="auto"/>
            <w:left w:val="single" w:sz="6" w:space="18" w:color="AAAAAA"/>
            <w:bottom w:val="single" w:sz="6" w:space="5" w:color="AAAAAA"/>
            <w:right w:val="single" w:sz="6" w:space="18" w:color="AAAAAA"/>
          </w:divBdr>
        </w:div>
      </w:divsChild>
    </w:div>
    <w:div w:id="600141340">
      <w:bodyDiv w:val="1"/>
      <w:marLeft w:val="0"/>
      <w:marRight w:val="0"/>
      <w:marTop w:val="0"/>
      <w:marBottom w:val="0"/>
      <w:divBdr>
        <w:top w:val="none" w:sz="0" w:space="0" w:color="auto"/>
        <w:left w:val="none" w:sz="0" w:space="0" w:color="auto"/>
        <w:bottom w:val="none" w:sz="0" w:space="0" w:color="auto"/>
        <w:right w:val="none" w:sz="0" w:space="0" w:color="auto"/>
      </w:divBdr>
    </w:div>
    <w:div w:id="695430032">
      <w:bodyDiv w:val="1"/>
      <w:marLeft w:val="0"/>
      <w:marRight w:val="0"/>
      <w:marTop w:val="0"/>
      <w:marBottom w:val="0"/>
      <w:divBdr>
        <w:top w:val="none" w:sz="0" w:space="0" w:color="auto"/>
        <w:left w:val="none" w:sz="0" w:space="0" w:color="auto"/>
        <w:bottom w:val="none" w:sz="0" w:space="0" w:color="auto"/>
        <w:right w:val="none" w:sz="0" w:space="0" w:color="auto"/>
      </w:divBdr>
    </w:div>
    <w:div w:id="760100269">
      <w:bodyDiv w:val="1"/>
      <w:marLeft w:val="0"/>
      <w:marRight w:val="0"/>
      <w:marTop w:val="0"/>
      <w:marBottom w:val="0"/>
      <w:divBdr>
        <w:top w:val="none" w:sz="0" w:space="0" w:color="auto"/>
        <w:left w:val="none" w:sz="0" w:space="0" w:color="auto"/>
        <w:bottom w:val="none" w:sz="0" w:space="0" w:color="auto"/>
        <w:right w:val="none" w:sz="0" w:space="0" w:color="auto"/>
      </w:divBdr>
    </w:div>
    <w:div w:id="830414861">
      <w:bodyDiv w:val="1"/>
      <w:marLeft w:val="0"/>
      <w:marRight w:val="0"/>
      <w:marTop w:val="0"/>
      <w:marBottom w:val="0"/>
      <w:divBdr>
        <w:top w:val="none" w:sz="0" w:space="0" w:color="auto"/>
        <w:left w:val="none" w:sz="0" w:space="0" w:color="auto"/>
        <w:bottom w:val="none" w:sz="0" w:space="0" w:color="auto"/>
        <w:right w:val="none" w:sz="0" w:space="0" w:color="auto"/>
      </w:divBdr>
    </w:div>
    <w:div w:id="836502307">
      <w:bodyDiv w:val="1"/>
      <w:marLeft w:val="0"/>
      <w:marRight w:val="0"/>
      <w:marTop w:val="0"/>
      <w:marBottom w:val="0"/>
      <w:divBdr>
        <w:top w:val="none" w:sz="0" w:space="0" w:color="auto"/>
        <w:left w:val="none" w:sz="0" w:space="0" w:color="auto"/>
        <w:bottom w:val="none" w:sz="0" w:space="0" w:color="auto"/>
        <w:right w:val="none" w:sz="0" w:space="0" w:color="auto"/>
      </w:divBdr>
      <w:divsChild>
        <w:div w:id="190149161">
          <w:marLeft w:val="0"/>
          <w:marRight w:val="0"/>
          <w:marTop w:val="0"/>
          <w:marBottom w:val="0"/>
          <w:divBdr>
            <w:top w:val="none" w:sz="0" w:space="0" w:color="auto"/>
            <w:left w:val="none" w:sz="0" w:space="0" w:color="auto"/>
            <w:bottom w:val="none" w:sz="0" w:space="0" w:color="auto"/>
            <w:right w:val="none" w:sz="0" w:space="0" w:color="auto"/>
          </w:divBdr>
        </w:div>
        <w:div w:id="249779647">
          <w:marLeft w:val="0"/>
          <w:marRight w:val="0"/>
          <w:marTop w:val="0"/>
          <w:marBottom w:val="0"/>
          <w:divBdr>
            <w:top w:val="none" w:sz="0" w:space="0" w:color="auto"/>
            <w:left w:val="none" w:sz="0" w:space="0" w:color="auto"/>
            <w:bottom w:val="none" w:sz="0" w:space="0" w:color="auto"/>
            <w:right w:val="none" w:sz="0" w:space="0" w:color="auto"/>
          </w:divBdr>
        </w:div>
        <w:div w:id="1267663128">
          <w:marLeft w:val="0"/>
          <w:marRight w:val="0"/>
          <w:marTop w:val="0"/>
          <w:marBottom w:val="0"/>
          <w:divBdr>
            <w:top w:val="none" w:sz="0" w:space="0" w:color="auto"/>
            <w:left w:val="none" w:sz="0" w:space="0" w:color="auto"/>
            <w:bottom w:val="none" w:sz="0" w:space="0" w:color="auto"/>
            <w:right w:val="none" w:sz="0" w:space="0" w:color="auto"/>
          </w:divBdr>
        </w:div>
      </w:divsChild>
    </w:div>
    <w:div w:id="961307699">
      <w:bodyDiv w:val="1"/>
      <w:marLeft w:val="0"/>
      <w:marRight w:val="0"/>
      <w:marTop w:val="0"/>
      <w:marBottom w:val="0"/>
      <w:divBdr>
        <w:top w:val="none" w:sz="0" w:space="0" w:color="auto"/>
        <w:left w:val="none" w:sz="0" w:space="0" w:color="auto"/>
        <w:bottom w:val="none" w:sz="0" w:space="0" w:color="auto"/>
        <w:right w:val="none" w:sz="0" w:space="0" w:color="auto"/>
      </w:divBdr>
    </w:div>
    <w:div w:id="965744059">
      <w:bodyDiv w:val="1"/>
      <w:marLeft w:val="0"/>
      <w:marRight w:val="0"/>
      <w:marTop w:val="0"/>
      <w:marBottom w:val="0"/>
      <w:divBdr>
        <w:top w:val="none" w:sz="0" w:space="0" w:color="auto"/>
        <w:left w:val="none" w:sz="0" w:space="0" w:color="auto"/>
        <w:bottom w:val="none" w:sz="0" w:space="0" w:color="auto"/>
        <w:right w:val="none" w:sz="0" w:space="0" w:color="auto"/>
      </w:divBdr>
    </w:div>
    <w:div w:id="1047877981">
      <w:bodyDiv w:val="1"/>
      <w:marLeft w:val="0"/>
      <w:marRight w:val="0"/>
      <w:marTop w:val="0"/>
      <w:marBottom w:val="0"/>
      <w:divBdr>
        <w:top w:val="none" w:sz="0" w:space="0" w:color="auto"/>
        <w:left w:val="none" w:sz="0" w:space="0" w:color="auto"/>
        <w:bottom w:val="none" w:sz="0" w:space="0" w:color="auto"/>
        <w:right w:val="none" w:sz="0" w:space="0" w:color="auto"/>
      </w:divBdr>
      <w:divsChild>
        <w:div w:id="2136873647">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1114445369">
      <w:bodyDiv w:val="1"/>
      <w:marLeft w:val="0"/>
      <w:marRight w:val="0"/>
      <w:marTop w:val="0"/>
      <w:marBottom w:val="0"/>
      <w:divBdr>
        <w:top w:val="none" w:sz="0" w:space="0" w:color="auto"/>
        <w:left w:val="none" w:sz="0" w:space="0" w:color="auto"/>
        <w:bottom w:val="none" w:sz="0" w:space="0" w:color="auto"/>
        <w:right w:val="none" w:sz="0" w:space="0" w:color="auto"/>
      </w:divBdr>
      <w:divsChild>
        <w:div w:id="841965880">
          <w:marLeft w:val="0"/>
          <w:marRight w:val="0"/>
          <w:marTop w:val="0"/>
          <w:marBottom w:val="0"/>
          <w:divBdr>
            <w:top w:val="none" w:sz="0" w:space="0" w:color="auto"/>
            <w:left w:val="none" w:sz="0" w:space="0" w:color="auto"/>
            <w:bottom w:val="none" w:sz="0" w:space="0" w:color="auto"/>
            <w:right w:val="none" w:sz="0" w:space="0" w:color="auto"/>
          </w:divBdr>
        </w:div>
        <w:div w:id="1011568540">
          <w:marLeft w:val="0"/>
          <w:marRight w:val="0"/>
          <w:marTop w:val="0"/>
          <w:marBottom w:val="0"/>
          <w:divBdr>
            <w:top w:val="none" w:sz="0" w:space="0" w:color="auto"/>
            <w:left w:val="none" w:sz="0" w:space="0" w:color="auto"/>
            <w:bottom w:val="none" w:sz="0" w:space="0" w:color="auto"/>
            <w:right w:val="none" w:sz="0" w:space="0" w:color="auto"/>
          </w:divBdr>
        </w:div>
        <w:div w:id="1019506017">
          <w:marLeft w:val="0"/>
          <w:marRight w:val="0"/>
          <w:marTop w:val="0"/>
          <w:marBottom w:val="0"/>
          <w:divBdr>
            <w:top w:val="none" w:sz="0" w:space="0" w:color="auto"/>
            <w:left w:val="none" w:sz="0" w:space="0" w:color="auto"/>
            <w:bottom w:val="none" w:sz="0" w:space="0" w:color="auto"/>
            <w:right w:val="none" w:sz="0" w:space="0" w:color="auto"/>
          </w:divBdr>
        </w:div>
      </w:divsChild>
    </w:div>
    <w:div w:id="1235167708">
      <w:bodyDiv w:val="1"/>
      <w:marLeft w:val="0"/>
      <w:marRight w:val="0"/>
      <w:marTop w:val="0"/>
      <w:marBottom w:val="0"/>
      <w:divBdr>
        <w:top w:val="none" w:sz="0" w:space="0" w:color="auto"/>
        <w:left w:val="none" w:sz="0" w:space="0" w:color="auto"/>
        <w:bottom w:val="none" w:sz="0" w:space="0" w:color="auto"/>
        <w:right w:val="none" w:sz="0" w:space="0" w:color="auto"/>
      </w:divBdr>
    </w:div>
    <w:div w:id="1273592052">
      <w:bodyDiv w:val="1"/>
      <w:marLeft w:val="0"/>
      <w:marRight w:val="0"/>
      <w:marTop w:val="0"/>
      <w:marBottom w:val="0"/>
      <w:divBdr>
        <w:top w:val="none" w:sz="0" w:space="0" w:color="auto"/>
        <w:left w:val="none" w:sz="0" w:space="0" w:color="auto"/>
        <w:bottom w:val="none" w:sz="0" w:space="0" w:color="auto"/>
        <w:right w:val="none" w:sz="0" w:space="0" w:color="auto"/>
      </w:divBdr>
      <w:divsChild>
        <w:div w:id="145126100">
          <w:marLeft w:val="0"/>
          <w:marRight w:val="0"/>
          <w:marTop w:val="0"/>
          <w:marBottom w:val="0"/>
          <w:divBdr>
            <w:top w:val="none" w:sz="0" w:space="0" w:color="auto"/>
            <w:left w:val="none" w:sz="0" w:space="0" w:color="auto"/>
            <w:bottom w:val="none" w:sz="0" w:space="0" w:color="auto"/>
            <w:right w:val="none" w:sz="0" w:space="0" w:color="auto"/>
          </w:divBdr>
        </w:div>
        <w:div w:id="1112700612">
          <w:marLeft w:val="0"/>
          <w:marRight w:val="0"/>
          <w:marTop w:val="0"/>
          <w:marBottom w:val="0"/>
          <w:divBdr>
            <w:top w:val="none" w:sz="0" w:space="0" w:color="auto"/>
            <w:left w:val="none" w:sz="0" w:space="0" w:color="auto"/>
            <w:bottom w:val="none" w:sz="0" w:space="0" w:color="auto"/>
            <w:right w:val="none" w:sz="0" w:space="0" w:color="auto"/>
          </w:divBdr>
        </w:div>
        <w:div w:id="1707678790">
          <w:marLeft w:val="0"/>
          <w:marRight w:val="0"/>
          <w:marTop w:val="0"/>
          <w:marBottom w:val="0"/>
          <w:divBdr>
            <w:top w:val="none" w:sz="0" w:space="0" w:color="auto"/>
            <w:left w:val="none" w:sz="0" w:space="0" w:color="auto"/>
            <w:bottom w:val="none" w:sz="0" w:space="0" w:color="auto"/>
            <w:right w:val="none" w:sz="0" w:space="0" w:color="auto"/>
          </w:divBdr>
        </w:div>
      </w:divsChild>
    </w:div>
    <w:div w:id="1289505237">
      <w:bodyDiv w:val="1"/>
      <w:marLeft w:val="0"/>
      <w:marRight w:val="0"/>
      <w:marTop w:val="0"/>
      <w:marBottom w:val="0"/>
      <w:divBdr>
        <w:top w:val="none" w:sz="0" w:space="0" w:color="auto"/>
        <w:left w:val="none" w:sz="0" w:space="0" w:color="auto"/>
        <w:bottom w:val="none" w:sz="0" w:space="0" w:color="auto"/>
        <w:right w:val="none" w:sz="0" w:space="0" w:color="auto"/>
      </w:divBdr>
    </w:div>
    <w:div w:id="1318460564">
      <w:bodyDiv w:val="1"/>
      <w:marLeft w:val="0"/>
      <w:marRight w:val="0"/>
      <w:marTop w:val="0"/>
      <w:marBottom w:val="0"/>
      <w:divBdr>
        <w:top w:val="none" w:sz="0" w:space="0" w:color="auto"/>
        <w:left w:val="none" w:sz="0" w:space="0" w:color="auto"/>
        <w:bottom w:val="none" w:sz="0" w:space="0" w:color="auto"/>
        <w:right w:val="none" w:sz="0" w:space="0" w:color="auto"/>
      </w:divBdr>
    </w:div>
    <w:div w:id="1321344524">
      <w:bodyDiv w:val="1"/>
      <w:marLeft w:val="0"/>
      <w:marRight w:val="0"/>
      <w:marTop w:val="0"/>
      <w:marBottom w:val="0"/>
      <w:divBdr>
        <w:top w:val="none" w:sz="0" w:space="0" w:color="auto"/>
        <w:left w:val="none" w:sz="0" w:space="0" w:color="auto"/>
        <w:bottom w:val="none" w:sz="0" w:space="0" w:color="auto"/>
        <w:right w:val="none" w:sz="0" w:space="0" w:color="auto"/>
      </w:divBdr>
    </w:div>
    <w:div w:id="1368947445">
      <w:bodyDiv w:val="1"/>
      <w:marLeft w:val="0"/>
      <w:marRight w:val="0"/>
      <w:marTop w:val="0"/>
      <w:marBottom w:val="0"/>
      <w:divBdr>
        <w:top w:val="none" w:sz="0" w:space="0" w:color="auto"/>
        <w:left w:val="none" w:sz="0" w:space="0" w:color="auto"/>
        <w:bottom w:val="none" w:sz="0" w:space="0" w:color="auto"/>
        <w:right w:val="none" w:sz="0" w:space="0" w:color="auto"/>
      </w:divBdr>
    </w:div>
    <w:div w:id="1499153645">
      <w:bodyDiv w:val="1"/>
      <w:marLeft w:val="0"/>
      <w:marRight w:val="0"/>
      <w:marTop w:val="0"/>
      <w:marBottom w:val="0"/>
      <w:divBdr>
        <w:top w:val="none" w:sz="0" w:space="0" w:color="auto"/>
        <w:left w:val="none" w:sz="0" w:space="0" w:color="auto"/>
        <w:bottom w:val="none" w:sz="0" w:space="0" w:color="auto"/>
        <w:right w:val="none" w:sz="0" w:space="0" w:color="auto"/>
      </w:divBdr>
    </w:div>
    <w:div w:id="1570846579">
      <w:bodyDiv w:val="1"/>
      <w:marLeft w:val="0"/>
      <w:marRight w:val="0"/>
      <w:marTop w:val="0"/>
      <w:marBottom w:val="0"/>
      <w:divBdr>
        <w:top w:val="none" w:sz="0" w:space="0" w:color="auto"/>
        <w:left w:val="none" w:sz="0" w:space="0" w:color="auto"/>
        <w:bottom w:val="none" w:sz="0" w:space="0" w:color="auto"/>
        <w:right w:val="none" w:sz="0" w:space="0" w:color="auto"/>
      </w:divBdr>
    </w:div>
    <w:div w:id="1581450863">
      <w:bodyDiv w:val="1"/>
      <w:marLeft w:val="0"/>
      <w:marRight w:val="0"/>
      <w:marTop w:val="0"/>
      <w:marBottom w:val="0"/>
      <w:divBdr>
        <w:top w:val="none" w:sz="0" w:space="0" w:color="auto"/>
        <w:left w:val="none" w:sz="0" w:space="0" w:color="auto"/>
        <w:bottom w:val="none" w:sz="0" w:space="0" w:color="auto"/>
        <w:right w:val="none" w:sz="0" w:space="0" w:color="auto"/>
      </w:divBdr>
    </w:div>
    <w:div w:id="1616017555">
      <w:bodyDiv w:val="1"/>
      <w:marLeft w:val="0"/>
      <w:marRight w:val="0"/>
      <w:marTop w:val="0"/>
      <w:marBottom w:val="0"/>
      <w:divBdr>
        <w:top w:val="none" w:sz="0" w:space="0" w:color="auto"/>
        <w:left w:val="none" w:sz="0" w:space="0" w:color="auto"/>
        <w:bottom w:val="none" w:sz="0" w:space="0" w:color="auto"/>
        <w:right w:val="none" w:sz="0" w:space="0" w:color="auto"/>
      </w:divBdr>
    </w:div>
    <w:div w:id="1702583618">
      <w:bodyDiv w:val="1"/>
      <w:marLeft w:val="0"/>
      <w:marRight w:val="0"/>
      <w:marTop w:val="0"/>
      <w:marBottom w:val="0"/>
      <w:divBdr>
        <w:top w:val="none" w:sz="0" w:space="0" w:color="auto"/>
        <w:left w:val="none" w:sz="0" w:space="0" w:color="auto"/>
        <w:bottom w:val="none" w:sz="0" w:space="0" w:color="auto"/>
        <w:right w:val="none" w:sz="0" w:space="0" w:color="auto"/>
      </w:divBdr>
    </w:div>
    <w:div w:id="1810047795">
      <w:bodyDiv w:val="1"/>
      <w:marLeft w:val="0"/>
      <w:marRight w:val="0"/>
      <w:marTop w:val="0"/>
      <w:marBottom w:val="0"/>
      <w:divBdr>
        <w:top w:val="none" w:sz="0" w:space="0" w:color="auto"/>
        <w:left w:val="none" w:sz="0" w:space="0" w:color="auto"/>
        <w:bottom w:val="none" w:sz="0" w:space="0" w:color="auto"/>
        <w:right w:val="none" w:sz="0" w:space="0" w:color="auto"/>
      </w:divBdr>
    </w:div>
    <w:div w:id="1810054750">
      <w:bodyDiv w:val="1"/>
      <w:marLeft w:val="0"/>
      <w:marRight w:val="0"/>
      <w:marTop w:val="0"/>
      <w:marBottom w:val="0"/>
      <w:divBdr>
        <w:top w:val="none" w:sz="0" w:space="0" w:color="auto"/>
        <w:left w:val="none" w:sz="0" w:space="0" w:color="auto"/>
        <w:bottom w:val="none" w:sz="0" w:space="0" w:color="auto"/>
        <w:right w:val="none" w:sz="0" w:space="0" w:color="auto"/>
      </w:divBdr>
    </w:div>
    <w:div w:id="1825269948">
      <w:bodyDiv w:val="1"/>
      <w:marLeft w:val="0"/>
      <w:marRight w:val="0"/>
      <w:marTop w:val="0"/>
      <w:marBottom w:val="0"/>
      <w:divBdr>
        <w:top w:val="none" w:sz="0" w:space="0" w:color="auto"/>
        <w:left w:val="none" w:sz="0" w:space="0" w:color="auto"/>
        <w:bottom w:val="none" w:sz="0" w:space="0" w:color="auto"/>
        <w:right w:val="none" w:sz="0" w:space="0" w:color="auto"/>
      </w:divBdr>
    </w:div>
    <w:div w:id="1850287594">
      <w:bodyDiv w:val="1"/>
      <w:marLeft w:val="0"/>
      <w:marRight w:val="0"/>
      <w:marTop w:val="0"/>
      <w:marBottom w:val="0"/>
      <w:divBdr>
        <w:top w:val="none" w:sz="0" w:space="0" w:color="auto"/>
        <w:left w:val="none" w:sz="0" w:space="0" w:color="auto"/>
        <w:bottom w:val="none" w:sz="0" w:space="0" w:color="auto"/>
        <w:right w:val="none" w:sz="0" w:space="0" w:color="auto"/>
      </w:divBdr>
    </w:div>
    <w:div w:id="1924410437">
      <w:bodyDiv w:val="1"/>
      <w:marLeft w:val="0"/>
      <w:marRight w:val="0"/>
      <w:marTop w:val="0"/>
      <w:marBottom w:val="0"/>
      <w:divBdr>
        <w:top w:val="none" w:sz="0" w:space="0" w:color="auto"/>
        <w:left w:val="none" w:sz="0" w:space="0" w:color="auto"/>
        <w:bottom w:val="none" w:sz="0" w:space="0" w:color="auto"/>
        <w:right w:val="none" w:sz="0" w:space="0" w:color="auto"/>
      </w:divBdr>
    </w:div>
    <w:div w:id="1973099736">
      <w:bodyDiv w:val="1"/>
      <w:marLeft w:val="0"/>
      <w:marRight w:val="0"/>
      <w:marTop w:val="0"/>
      <w:marBottom w:val="0"/>
      <w:divBdr>
        <w:top w:val="none" w:sz="0" w:space="0" w:color="auto"/>
        <w:left w:val="none" w:sz="0" w:space="0" w:color="auto"/>
        <w:bottom w:val="none" w:sz="0" w:space="0" w:color="auto"/>
        <w:right w:val="none" w:sz="0" w:space="0" w:color="auto"/>
      </w:divBdr>
    </w:div>
    <w:div w:id="2015375176">
      <w:bodyDiv w:val="1"/>
      <w:marLeft w:val="0"/>
      <w:marRight w:val="0"/>
      <w:marTop w:val="0"/>
      <w:marBottom w:val="0"/>
      <w:divBdr>
        <w:top w:val="none" w:sz="0" w:space="0" w:color="auto"/>
        <w:left w:val="none" w:sz="0" w:space="0" w:color="auto"/>
        <w:bottom w:val="none" w:sz="0" w:space="0" w:color="auto"/>
        <w:right w:val="none" w:sz="0" w:space="0" w:color="auto"/>
      </w:divBdr>
    </w:div>
    <w:div w:id="2030059727">
      <w:bodyDiv w:val="1"/>
      <w:marLeft w:val="0"/>
      <w:marRight w:val="0"/>
      <w:marTop w:val="0"/>
      <w:marBottom w:val="0"/>
      <w:divBdr>
        <w:top w:val="none" w:sz="0" w:space="0" w:color="auto"/>
        <w:left w:val="none" w:sz="0" w:space="0" w:color="auto"/>
        <w:bottom w:val="none" w:sz="0" w:space="0" w:color="auto"/>
        <w:right w:val="none" w:sz="0" w:space="0" w:color="auto"/>
      </w:divBdr>
    </w:div>
    <w:div w:id="2033531600">
      <w:bodyDiv w:val="1"/>
      <w:marLeft w:val="0"/>
      <w:marRight w:val="0"/>
      <w:marTop w:val="0"/>
      <w:marBottom w:val="0"/>
      <w:divBdr>
        <w:top w:val="none" w:sz="0" w:space="0" w:color="auto"/>
        <w:left w:val="none" w:sz="0" w:space="0" w:color="auto"/>
        <w:bottom w:val="none" w:sz="0" w:space="0" w:color="auto"/>
        <w:right w:val="none" w:sz="0" w:space="0" w:color="auto"/>
      </w:divBdr>
      <w:divsChild>
        <w:div w:id="535775971">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2051372566">
      <w:bodyDiv w:val="1"/>
      <w:marLeft w:val="0"/>
      <w:marRight w:val="0"/>
      <w:marTop w:val="0"/>
      <w:marBottom w:val="0"/>
      <w:divBdr>
        <w:top w:val="none" w:sz="0" w:space="0" w:color="auto"/>
        <w:left w:val="none" w:sz="0" w:space="0" w:color="auto"/>
        <w:bottom w:val="none" w:sz="0" w:space="0" w:color="auto"/>
        <w:right w:val="none" w:sz="0" w:space="0" w:color="auto"/>
      </w:divBdr>
    </w:div>
    <w:div w:id="2129466540">
      <w:bodyDiv w:val="1"/>
      <w:marLeft w:val="0"/>
      <w:marRight w:val="0"/>
      <w:marTop w:val="0"/>
      <w:marBottom w:val="0"/>
      <w:divBdr>
        <w:top w:val="none" w:sz="0" w:space="0" w:color="auto"/>
        <w:left w:val="none" w:sz="0" w:space="0" w:color="auto"/>
        <w:bottom w:val="none" w:sz="0" w:space="0" w:color="auto"/>
        <w:right w:val="none" w:sz="0" w:space="0" w:color="auto"/>
      </w:divBdr>
      <w:divsChild>
        <w:div w:id="270168344">
          <w:marLeft w:val="0"/>
          <w:marRight w:val="0"/>
          <w:marTop w:val="0"/>
          <w:marBottom w:val="0"/>
          <w:divBdr>
            <w:top w:val="none" w:sz="0" w:space="0" w:color="auto"/>
            <w:left w:val="none" w:sz="0" w:space="0" w:color="auto"/>
            <w:bottom w:val="none" w:sz="0" w:space="0" w:color="auto"/>
            <w:right w:val="none" w:sz="0" w:space="0" w:color="auto"/>
          </w:divBdr>
        </w:div>
        <w:div w:id="2089031711">
          <w:marLeft w:val="0"/>
          <w:marRight w:val="0"/>
          <w:marTop w:val="0"/>
          <w:marBottom w:val="0"/>
          <w:divBdr>
            <w:top w:val="none" w:sz="0" w:space="0" w:color="auto"/>
            <w:left w:val="none" w:sz="0" w:space="0" w:color="auto"/>
            <w:bottom w:val="none" w:sz="0" w:space="0" w:color="auto"/>
            <w:right w:val="none" w:sz="0" w:space="0" w:color="auto"/>
          </w:divBdr>
          <w:divsChild>
            <w:div w:id="1448157430">
              <w:marLeft w:val="0"/>
              <w:marRight w:val="0"/>
              <w:marTop w:val="0"/>
              <w:marBottom w:val="0"/>
              <w:divBdr>
                <w:top w:val="none" w:sz="0" w:space="0" w:color="auto"/>
                <w:left w:val="none" w:sz="0" w:space="0" w:color="auto"/>
                <w:bottom w:val="none" w:sz="0" w:space="0" w:color="auto"/>
                <w:right w:val="none" w:sz="0" w:space="0" w:color="auto"/>
              </w:divBdr>
              <w:divsChild>
                <w:div w:id="1406217575">
                  <w:marLeft w:val="0"/>
                  <w:marRight w:val="0"/>
                  <w:marTop w:val="0"/>
                  <w:marBottom w:val="0"/>
                  <w:divBdr>
                    <w:top w:val="none" w:sz="0" w:space="0" w:color="auto"/>
                    <w:left w:val="none" w:sz="0" w:space="0" w:color="auto"/>
                    <w:bottom w:val="none" w:sz="0" w:space="0" w:color="auto"/>
                    <w:right w:val="none" w:sz="0" w:space="0" w:color="auto"/>
                  </w:divBdr>
                  <w:divsChild>
                    <w:div w:id="14292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Google%20disk\UA\Dissertation\Random\Modelo_tese_mestrad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Jay13</b:Tag>
    <b:SourceType>ArticleInAPeriodical</b:SourceType>
    <b:Guid>{5C763D91-3E56-42CB-A412-FC53E5885AEA}</b:Guid>
    <b:LCID>0</b:LCID>
    <b:Author>
      <b:Author>
        <b:NameList>
          <b:Person>
            <b:Last>Jayavardhana Gubbi</b:Last>
            <b:First>Rajkumar</b:First>
            <b:Middle>Buyya, Slaven Marusic, Marimuthu Palaniswami</b:Middle>
          </b:Person>
        </b:NameList>
      </b:Author>
    </b:Author>
    <b:Title>Internet of Things (IoT): A vision, architectural elements, and future directions</b:Title>
    <b:Year>2013.</b:Year>
    <b:PeriodicalTitle>Future Generation Computer Systems 29</b:PeriodicalTitle>
    <b:Month>February</b:Month>
    <b:Day>24</b:Day>
    <b:Pages>1645–1660</b:Pages>
    <b:RefOrder>44</b:RefOrder>
  </b:Source>
  <b:Source>
    <b:Tag>Lui10</b:Tag>
    <b:SourceType>ArticleInAPeriodical</b:SourceType>
    <b:Guid>{903926AF-0ECB-43E2-A545-66EAC5EAF2CB}</b:Guid>
    <b:LCID>0</b:LCID>
    <b:Author>
      <b:Author>
        <b:NameList>
          <b:Person>
            <b:Last>Luigi Atzori</b:Last>
            <b:First>Antonio</b:First>
            <b:Middle>Iera, Giacomo Morabito</b:Middle>
          </b:Person>
        </b:NameList>
      </b:Author>
    </b:Author>
    <b:Title>The Internet of Things: A survey</b:Title>
    <b:PeriodicalTitle>Computer Networks 54</b:PeriodicalTitle>
    <b:Year>2010</b:Year>
    <b:Month>June</b:Month>
    <b:Day>14</b:Day>
    <b:Pages>2787–2805</b:Pages>
    <b:RefOrder>3</b:RefOrder>
  </b:Source>
  <b:Source>
    <b:Tag>And14</b:Tag>
    <b:SourceType>DocumentFromInternetSite</b:SourceType>
    <b:Guid>{40CF1732-B2A5-41EB-9C35-491059214050}</b:Guid>
    <b:LCID>0</b:LCID>
    <b:Author>
      <b:Author>
        <b:NameList>
          <b:Person>
            <b:Last>Andrea Zanella</b:Last>
            <b:First>Nicola</b:First>
            <b:Middle>Bui, Angelo Castellani,Lorenzo Vangelista, Michele Zorzi</b:Middle>
          </b:Person>
        </b:NameList>
      </b:Author>
    </b:Author>
    <b:Title>Internet of Things for Smart Cities</b:Title>
    <b:PeriodicalTitle>IEEE Internet of Things Journal</b:PeriodicalTitle>
    <b:Year>2014</b:Year>
    <b:YearAccessed>2015</b:YearAccessed>
    <b:MonthAccessed>February</b:MonthAccessed>
    <b:DayAccessed>12</b:DayAccessed>
    <b:URL>http://eprints.networks.imdea.org/id/eprint/740</b:URL>
    <b:Month>April</b:Month>
    <b:Day>2014</b:Day>
    <b:RefOrder>4</b:RefOrder>
  </b:Source>
  <b:Source>
    <b:Tag>QiJ14</b:Tag>
    <b:SourceType>ArticleInAPeriodical</b:SourceType>
    <b:Guid>{83B39D1A-D137-46D0-BD58-AB7A473BFE20}</b:Guid>
    <b:LCID>0</b:LCID>
    <b:Author>
      <b:Author>
        <b:NameList>
          <b:Person>
            <b:Last>Qi Jing</b:Last>
            <b:First>Athanasios</b:First>
            <b:Middle>V. Vasilakos, Jiafu Wa, Jingwei Lu, Dechao Qiu</b:Middle>
          </b:Person>
        </b:NameList>
      </b:Author>
    </b:Author>
    <b:Title>Security of the Internet of Things: perspectives and challenges</b:Title>
    <b:Year>2014)</b:Year>
    <b:Month>June</b:Month>
    <b:Day>17</b:Day>
    <b:PeriodicalTitle>Wireless Netw</b:PeriodicalTitle>
    <b:Pages>20:2481–2501</b:Pages>
    <b:RefOrder>5</b:RefOrder>
  </b:Source>
  <b:Source>
    <b:Tag>Pra15</b:Tag>
    <b:SourceType>DocumentFromInternetSite</b:SourceType>
    <b:Guid>{43B6F63B-42D6-4737-B09B-9D59FC8B19EC}</b:Guid>
    <b:LCID>0</b:LCID>
    <b:Author>
      <b:Author>
        <b:NameList>
          <b:Person>
            <b:Last>Prasant Misra</b:Last>
            <b:First>Yogesh</b:First>
            <b:Middle>Simmhan, Jay Warrior</b:Middle>
          </b:Person>
        </b:NameList>
      </b:Author>
    </b:Author>
    <b:Title>Towards a Practical Architecture for the Next Generation Internet of Things</b:Title>
    <b:Year>2015</b:Year>
    <b:Month>February</b:Month>
    <b:Day>3</b:Day>
    <b:YearAccessed>2015</b:YearAccessed>
    <b:MonthAccessed>Februry</b:MonthAccessed>
    <b:DayAccessed>10</b:DayAccessed>
    <b:URL>http://arxiv.org/pdf/1502.00797v1.pdf</b:URL>
    <b:RefOrder>8</b:RefOrder>
  </b:Source>
  <b:Source>
    <b:Tag>Hui12</b:Tag>
    <b:SourceType>ConferenceProceedings</b:SourceType>
    <b:Guid>{6C03A18E-27B2-457A-B763-E0E35FE1BF99}</b:Guid>
    <b:LCID>0</b:LCID>
    <b:Author>
      <b:Author>
        <b:NameList>
          <b:Person>
            <b:Last>Hui Suo</b:Last>
            <b:First>Jiafu</b:First>
            <b:Middle>Wan, Caifeng Zou, Jianqi Liu</b:Middle>
          </b:Person>
        </b:NameList>
      </b:Author>
    </b:Author>
    <b:Title>Security in the Internet of Things: A Review</b:Title>
    <b:Year>2012</b:Year>
    <b:ConferenceName>International Conference on Computer Science and Electronics Engineering</b:ConferenceName>
    <b:RefOrder>6</b:RefOrder>
  </b:Source>
  <b:Source>
    <b:Tag>SSi14</b:Tag>
    <b:SourceType>ArticleInAPeriodical</b:SourceType>
    <b:Guid>{C64D5E2E-9E2D-421F-8785-87E7005810B4}</b:Guid>
    <b:LCID>0</b:LCID>
    <b:Author>
      <b:Author>
        <b:NameList>
          <b:Person>
            <b:Last>S. Sicari</b:Last>
            <b:First>A.</b:First>
            <b:Middle>Rizzardi, L.A. Grieco, A. Coen-Porisini</b:Middle>
          </b:Person>
        </b:NameList>
      </b:Author>
    </b:Author>
    <b:Title>Security, privacy and trust in Internet of Things: The road ahead</b:Title>
    <b:Year>2014</b:Year>
    <b:PeriodicalTitle>Computer Networks 76</b:PeriodicalTitle>
    <b:Month>July</b:Month>
    <b:Day>15</b:Day>
    <b:Pages>146–164</b:Pages>
    <b:RefOrder>7</b:RefOrder>
  </b:Source>
  <b:Source>
    <b:Tag>14Th</b:Tag>
    <b:SourceType>InternetSite</b:SourceType>
    <b:Guid>{6EE1BF9E-E92A-401B-96AA-A178DA87C58D}</b:Guid>
    <b:LCID>0</b:LCID>
    <b:Year>2014</b:Year>
    <b:Month>12</b:Month>
    <b:Day>12</b:Day>
    <b:ProductionCompany>The Apache Software Foundation</b:ProductionCompany>
    <b:YearAccessed>2015</b:YearAccessed>
    <b:MonthAccessed>February</b:MonthAccessed>
    <b:DayAccessed>7</b:DayAccessed>
    <b:URL>http://hadoop.apache.org/</b:URL>
    <b:Title>Apache Hadoop</b:Title>
    <b:RefOrder>20</b:RefOrder>
  </b:Source>
  <b:Source>
    <b:Tag>Apa141</b:Tag>
    <b:SourceType>InternetSite</b:SourceType>
    <b:Guid>{393FF176-DCA5-496F-93E3-98BD803F7C9A}</b:Guid>
    <b:LCID>0</b:LCID>
    <b:Title>Apache Hadoop YARN</b:Title>
    <b:ProductionCompany>Apache Software Foundation</b:ProductionCompany>
    <b:Year>2014</b:Year>
    <b:Month>13</b:Month>
    <b:Day>11</b:Day>
    <b:YearAccessed>2015</b:YearAccessed>
    <b:MonthAccessed>February</b:MonthAccessed>
    <b:DayAccessed>7</b:DayAccessed>
    <b:URL>http://hadoop.apache.org/docs/current/hadoop-yarn/hadoop-yarn-site/YARN.html</b:URL>
    <b:RefOrder>45</b:RefOrder>
  </b:Source>
  <b:Source>
    <b:Tag>Apa14</b:Tag>
    <b:SourceType>InternetSite</b:SourceType>
    <b:Guid>{E8FC76DB-C3AE-4572-8066-91715E6C0D9A}</b:Guid>
    <b:LCID>0</b:LCID>
    <b:Title>Apache Hadoop HDFS</b:Title>
    <b:ProductionCompany>Apache Software Foundation</b:ProductionCompany>
    <b:Year>2014</b:Year>
    <b:YearAccessed>2015</b:YearAccessed>
    <b:MonthAccessed>February</b:MonthAccessed>
    <b:DayAccessed>6</b:DayAccessed>
    <b:URL>http://hadoop.apache.org/docs/current/hadoop-project-dist/hadoop-hdfs/HdfsDesign.html</b:URL>
    <b:Month>11</b:Month>
    <b:Day>13</b:Day>
    <b:RefOrder>46</b:RefOrder>
  </b:Source>
  <b:Source>
    <b:Tag>Apa142</b:Tag>
    <b:SourceType>InternetSite</b:SourceType>
    <b:Guid>{4AB6A9AF-EC32-4BA2-BAAC-0B8DBB1137B0}</b:Guid>
    <b:LCID>0</b:LCID>
    <b:Title>Apache Hadoop MapReduce</b:Title>
    <b:ProductionCompany>Apache Software Foundation</b:ProductionCompany>
    <b:Year>2014</b:Year>
    <b:Month>11</b:Month>
    <b:Day>13</b:Day>
    <b:YearAccessed>2015</b:YearAccessed>
    <b:MonthAccessed>February</b:MonthAccessed>
    <b:DayAccessed>7</b:DayAccessed>
    <b:URL>http://hadoop.apache.org/docs/current/hadoop-mapreduce-client/hadoop-mapreduce-client-core/MapReduceTutorial.html</b:URL>
    <b:RefOrder>47</b:RefOrder>
  </b:Source>
  <b:Source>
    <b:Tag>Apa15</b:Tag>
    <b:SourceType>InternetSite</b:SourceType>
    <b:Guid>{F31300FB-EB8A-43EE-960D-FDC458054F65}</b:Guid>
    <b:LCID>0</b:LCID>
    <b:Title>Apache Hive</b:Title>
    <b:ProductionCompany>The Apache Software Foundation</b:ProductionCompany>
    <b:YearAccessed>2015</b:YearAccessed>
    <b:MonthAccessed>February</b:MonthAccessed>
    <b:DayAccessed>7</b:DayAccessed>
    <b:URL>https://cwiki.apache.org/confluence/display/Hive/Home</b:URL>
    <b:Year>2015</b:Year>
    <b:Month>January</b:Month>
    <b:Day>12</b:Day>
    <b:RefOrder>22</b:RefOrder>
  </b:Source>
  <b:Source>
    <b:Tag>Han14</b:Tag>
    <b:SourceType>ConferenceProceedings</b:SourceType>
    <b:Guid>{7871EAAB-769B-4CB6-91A9-B74264DFD850}</b:Guid>
    <b:LCID>0</b:LCID>
    <b:Author>
      <b:Author>
        <b:NameList>
          <b:Person>
            <b:Last>Hanson</b:Last>
            <b:First>Yin</b:First>
            <b:Middle>Huai Ashutosh Chauhan Alan Gates Gunther Hagleitner Eric N.</b:Middle>
          </b:Person>
        </b:NameList>
      </b:Author>
    </b:Author>
    <b:Title>Major Technical Advancements in Apache Hive</b:Title>
    <b:Year>2014 </b:Year>
    <b:ConferenceName>SIGMOD '14 Proceedings of the 2014 ACM SIGMOD international conference on Management of data</b:ConferenceName>
    <b:City>New York, NY, USA</b:City>
    <b:RefOrder>48</b:RefOrder>
  </b:Source>
  <b:Source>
    <b:Tag>Apa151</b:Tag>
    <b:SourceType>InternetSite</b:SourceType>
    <b:Guid>{B612EAC5-293D-4943-ADD8-4181CBA66930}</b:Guid>
    <b:LCID>0</b:LCID>
    <b:Title>Apache Spark</b:Title>
    <b:ProductionCompany>The Apache Software Foundation</b:ProductionCompany>
    <b:YearAccessed>2015</b:YearAccessed>
    <b:MonthAccessed>February</b:MonthAccessed>
    <b:DayAccessed>7</b:DayAccessed>
    <b:URL>http://spark.apache.org/</b:URL>
    <b:RefOrder>23</b:RefOrder>
  </b:Source>
  <b:Source>
    <b:Tag>Mat10</b:Tag>
    <b:SourceType>ArticleInAPeriodical</b:SourceType>
    <b:Guid>{9D5A2DC0-6252-4B00-9803-7B473AF330DF}</b:Guid>
    <b:LCID>0</b:LCID>
    <b:Author>
      <b:Author>
        <b:NameList>
          <b:Person>
            <b:Last>Matei Zaharia</b:Last>
            <b:First>Mosharaf</b:First>
            <b:Middle>Chowdhury, Michael J. Franklin, Scott Shenker, Ion Stoica</b:Middle>
          </b:Person>
        </b:NameList>
      </b:Author>
    </b:Author>
    <b:Title>Spark: Cluster Computing with Working Sets</b:Title>
    <b:Year>2010</b:Year>
    <b:RefOrder>49</b:RefOrder>
  </b:Source>
  <b:Source>
    <b:Tag>Apa152</b:Tag>
    <b:SourceType>InternetSite</b:SourceType>
    <b:Guid>{20D904EF-ADEA-41D2-B80C-30F1F717183B}</b:Guid>
    <b:LCID>0</b:LCID>
    <b:Title>Apache Hbase</b:Title>
    <b:Year>2015</b:Year>
    <b:Month>Februaray</b:Month>
    <b:Day>11</b:Day>
    <b:ProductionCompany>The Apache Software Foundation</b:ProductionCompany>
    <b:YearAccessed>2015</b:YearAccessed>
    <b:MonthAccessed>February</b:MonthAccessed>
    <b:DayAccessed>15</b:DayAccessed>
    <b:URL>http://hbase.apache.org/book.html</b:URL>
    <b:RefOrder>21</b:RefOrder>
  </b:Source>
  <b:Source>
    <b:Tag>NoS</b:Tag>
    <b:SourceType>ArticleInAPeriodical</b:SourceType>
    <b:Guid>{7875675B-F572-49CE-A8A0-68DF47CEA73E}</b:Guid>
    <b:LCID>0</b:LCID>
    <b:Title>NoSQL Database: New Era of Databases for Big data Analytics - Classification, Characteristics and Comparison</b:Title>
    <b:Author>
      <b:Author>
        <b:NameList>
          <b:Person>
            <b:Last>A B M Moniruzzaman</b:Last>
            <b:First>Syed</b:First>
            <b:Middle>Akhter Hossain</b:Middle>
          </b:Person>
        </b:NameList>
      </b:Author>
    </b:Author>
    <b:PeriodicalTitle>International Journal of Database Theory and Application</b:PeriodicalTitle>
    <b:Year>2013</b:Year>
    <b:RefOrder>18</b:RefOrder>
  </b:Source>
  <b:Source>
    <b:Tag>Alt13</b:Tag>
    <b:SourceType>ArticleInAPeriodical</b:SourceType>
    <b:Guid>{51B13DE1-6890-459C-B137-A2722A090EEA}</b:Guid>
    <b:LCID>0</b:LCID>
    <b:Title>Alternatives to relational database: Comparison of NoSQL and XML approaches for clinical data storage</b:Title>
    <b:PeriodicalTitle>computer methods and programs in biomedicine 110</b:PeriodicalTitle>
    <b:Year>2013</b:Year>
    <b:Pages>99–109</b:Pages>
    <b:RefOrder>17</b:RefOrder>
  </b:Source>
  <b:Source>
    <b:Tag>Aco</b:Tag>
    <b:SourceType>ArticleInAPeriodical</b:SourceType>
    <b:Guid>{2BC07BD3-9508-476D-B086-A49AA49B21B1}</b:Guid>
    <b:LCID>0</b:LCID>
    <b:Title>A comparison between several NoSQL databases with comments and notes</b:Title>
    <b:RefOrder>35</b:RefOrder>
  </b:Source>
  <b:Source>
    <b:Tag>Mon15</b:Tag>
    <b:SourceType>InternetSite</b:SourceType>
    <b:Guid>{066E87D1-7F6E-48EA-9645-E6F91E7AD448}</b:Guid>
    <b:LCID>0</b:LCID>
    <b:Title>MongoDB HomePage</b:Title>
    <b:ProductionCompany>MongoDB, Inc.</b:ProductionCompany>
    <b:YearAccessed>2015</b:YearAccessed>
    <b:MonthAccessed>February</b:MonthAccessed>
    <b:DayAccessed>7</b:DayAccessed>
    <b:URL>http://www.mongodb.org/</b:URL>
    <b:RefOrder>19</b:RefOrder>
  </b:Source>
  <b:Source>
    <b:Tag>Ros15</b:Tag>
    <b:SourceType>ArticleInAPeriodical</b:SourceType>
    <b:Guid>{147B3FBA-C9D1-4E4B-ACAC-2E4097E234D8}</b:Guid>
    <b:LCID>0</b:LCID>
    <b:Author>
      <b:Author>
        <b:NameList>
          <b:Person>
            <b:Last>Roshni Bajpayee</b:Last>
            <b:First>Sonali</b:First>
            <b:Middle>Priya Sinha, Vinod Kumar</b:Middle>
          </b:Person>
        </b:NameList>
      </b:Author>
    </b:Author>
    <b:Title>Big Data: A Brief investigation on NoSQL Databases</b:Title>
    <b:Year>2015</b:Year>
    <b:Month>January</b:Month>
    <b:PeriodicalTitle>International Journal of Innovations &amp; Advancement in Computer Science, IJIACS, Volume 4, Issue 1</b:PeriodicalTitle>
    <b:Pages>2347 – 8616</b:Pages>
    <b:RefOrder>13</b:RefOrder>
  </b:Source>
  <b:Source>
    <b:Tag>Raj15</b:Tag>
    <b:SourceType>ArticleInAPeriodical</b:SourceType>
    <b:Guid>{48C044BC-154C-482B-81DF-EF324C20CBEE}</b:Guid>
    <b:LCID>0</b:LCID>
    <b:Author>
      <b:Author>
        <b:NameList>
          <b:Person>
            <b:Last>Rajendra Kumar Shukla</b:Last>
            <b:First>Pooja</b:First>
            <b:Middle>Pandey, Vinod Kumar</b:Middle>
          </b:Person>
        </b:NameList>
      </b:Author>
    </b:Author>
    <b:Title>Big Data Frameworks: At a Glance</b:Title>
    <b:PeriodicalTitle>International Journal of Innovations &amp; Advancement in Computer Science, IJIACS, Volume 4, Issue 1</b:PeriodicalTitle>
    <b:Year>2015</b:Year>
    <b:Month>January</b:Month>
    <b:Pages>2347 – 8616</b:Pages>
    <b:RefOrder>14</b:RefOrder>
  </b:Source>
  <b:Source>
    <b:Tag>Goo15</b:Tag>
    <b:SourceType>DocumentFromInternetSite</b:SourceType>
    <b:Guid>{A5696A4F-607A-4F7B-BBD2-CEB995790BDB}</b:Guid>
    <b:LCID>0</b:LCID>
    <b:Title>Google Images</b:Title>
    <b:YearAccessed>2015</b:YearAccessed>
    <b:MonthAccessed>February</b:MonthAccessed>
    <b:DayAccessed>17</b:DayAccessed>
    <b:URL>http://1.bp.blogspot.com/-4sM6wRgPBUA/T9FiKnMhNFI/AAAAAAAAACc/bOO8PGQ0rDs/s1600/BigData+-+V5+Lens.JPG</b:URL>
    <b:RefOrder>15</b:RefOrder>
  </b:Source>
  <b:Source>
    <b:Tag>Gui15</b:Tag>
    <b:SourceType>ArticleInAPeriodical</b:SourceType>
    <b:Guid>{1ADCEAB0-4489-4A2B-B187-58024EC95458}</b:Guid>
    <b:LCID>0</b:LCID>
    <b:Author>
      <b:Author>
        <b:NameList>
          <b:Person>
            <b:Last>Lafuente</b:Last>
            <b:First>Guillermo</b:First>
          </b:Person>
        </b:NameList>
      </b:Author>
    </b:Author>
    <b:Title>The big data security challenge</b:Title>
    <b:Year>2015</b:Year>
    <b:Month>January</b:Month>
    <b:PeriodicalTitle>Network Security</b:PeriodicalTitle>
    <b:RefOrder>16</b:RefOrder>
  </b:Source>
  <b:Source>
    <b:Tag>Dav04</b:Tag>
    <b:SourceType>ConferenceProceedings</b:SourceType>
    <b:Guid>{B498A79C-239B-4175-AC2F-97CA13C243E6}</b:Guid>
    <b:LCID>0</b:LCID>
    <b:Author>
      <b:Author>
        <b:NameList>
          <b:Person>
            <b:Last>David S. Watson</b:Last>
            <b:First>Mary</b:First>
            <b:Middle>Ann Piette, Osman Sezgen, Naoya Motegi, Laurie ten Hope</b:Middle>
          </b:Person>
        </b:NameList>
      </b:Author>
    </b:Author>
    <b:Title>Machine to Machine (M2M) Technology in Demand Responsive Commercial Buildings</b:Title>
    <b:Year>2004</b:Year>
    <b:Month>August</b:Month>
    <b:ConferenceName>2004 ACEEE Summer Study on Energy Efficiency in Buildings</b:ConferenceName>
    <b:City>Pacific Grove, CA</b:City>
    <b:RefOrder>12</b:RefOrder>
  </b:Source>
  <b:Source>
    <b:Tag>Jia13</b:Tag>
    <b:SourceType>ArticleInAPeriodical</b:SourceType>
    <b:Guid>{A9F49F7F-8136-4851-A5A8-C4C1007D3EA0}</b:Guid>
    <b:LCID>0</b:LCID>
    <b:Author>
      <b:Author>
        <b:NameList>
          <b:Person>
            <b:Last>Jiafu Wan</b:Last>
            <b:First>Min</b:First>
            <b:Middle>Chen, Feng Xia, Di Li, and Keliang Zhou</b:Middle>
          </b:Person>
        </b:NameList>
      </b:Author>
    </b:Author>
    <b:Title>From Machine-to-Machine Communications towards Cyber-Physical Systems</b:Title>
    <b:Year>2013</b:Year>
    <b:Month>June</b:Month>
    <b:City>1105–1128</b:City>
    <b:Pages>1105–1128</b:Pages>
    <b:PeriodicalTitle>Computer Science and Information Systems Vol. 10, No. 3</b:PeriodicalTitle>
    <b:RefOrder>50</b:RefOrder>
  </b:Source>
  <b:Source>
    <b:Tag>DUJ10</b:Tag>
    <b:SourceType>ConferenceProceedings</b:SourceType>
    <b:Guid>{F70C1485-9295-4334-82FC-2C15524B8CFB}</b:Guid>
    <b:LCID>0</b:LCID>
    <b:Author>
      <b:Author>
        <b:NameList>
          <b:Person>
            <b:Last>DU Jiang</b:Last>
            <b:First>CHAO</b:First>
            <b:Middle>ShiWei</b:Middle>
          </b:Person>
        </b:NameList>
      </b:Author>
    </b:Author>
    <b:Title>A Study of Information Security for M2M of lOT</b:Title>
    <b:Year>2010</b:Year>
    <b:ConferenceName>3rd International Conference on Advanced Computer Theory and Engineering (ICACTE)</b:ConferenceName>
    <b:RefOrder>51</b:RefOrder>
  </b:Source>
  <b:Source>
    <b:Tag>Min14</b:Tag>
    <b:SourceType>ArticleInAPeriodical</b:SourceType>
    <b:Guid>{25BA76F8-3E0E-4061-A420-9C63E7BBE9C8}</b:Guid>
    <b:LCID>0</b:LCID>
    <b:Author>
      <b:Author>
        <b:NameList>
          <b:Person>
            <b:Last>Min Chen</b:Last>
            <b:First>Senior</b:First>
            <b:Middle>Member, IEEE, Jiafu Wan, Member, IEEE, Sergio González, Member, IEEE, Xiaofei Liao, Member, IEEE, and Victor C.M. Leung, Fellow, IEEE</b:Middle>
          </b:Person>
        </b:NameList>
      </b:Author>
    </b:Author>
    <b:Title>A Survey of Recent Developments in Home M2M Networks</b:Title>
    <b:PeriodicalTitle>IEEE COMMUNICATIONS SURVEYS &amp; TUTORIALS, VOL. 16, NO. 1</b:PeriodicalTitle>
    <b:Year>2014</b:Year>
    <b:Pages>98-114</b:Pages>
    <b:RefOrder>10</b:RefOrder>
  </b:Source>
  <b:Source>
    <b:Tag>Xia13</b:Tag>
    <b:SourceType>ConferenceProceedings</b:SourceType>
    <b:Guid>{45C98CBE-7A7F-4FD2-A43D-CEF355F05892}</b:Guid>
    <b:LCID>0</b:LCID>
    <b:Author>
      <b:Author>
        <b:NameList>
          <b:Person>
            <b:Last>Xiao Nie</b:Last>
            <b:First>Xiaobing</b:First>
            <b:Middle>Zhai</b:Middle>
          </b:Person>
        </b:NameList>
      </b:Author>
    </b:Author>
    <b:Title>M2M Security Threat and Security Mechanism Research</b:Title>
    <b:Year>2013</b:Year>
    <b:ConferenceName>3rd International Conference on Computer Science and Network Technology</b:ConferenceName>
    <b:RefOrder>11</b:RefOrder>
  </b:Source>
  <b:Source>
    <b:Tag>Apa153</b:Tag>
    <b:SourceType>InternetSite</b:SourceType>
    <b:Guid>{A76CD644-F34C-474E-A93E-156F13A41AF3}</b:Guid>
    <b:LCID>0</b:LCID>
    <b:Title>Apache Spark summary</b:Title>
    <b:Year>2015</b:Year>
    <b:ProductionCompany>2015 Black Duck Software, Inc.</b:ProductionCompany>
    <b:Month>January</b:Month>
    <b:YearAccessed>2015.</b:YearAccessed>
    <b:MonthAccessed>February</b:MonthAccessed>
    <b:DayAccessed>16</b:DayAccessed>
    <b:URL>https://www.openhub.net/p/apache-spark</b:URL>
    <b:RefOrder>24</b:RefOrder>
  </b:Source>
  <b:Source>
    <b:Tag>Apa154</b:Tag>
    <b:SourceType>InternetSite</b:SourceType>
    <b:Guid>{A3069273-16BD-4D7C-A51D-77C52AB656F5}</b:Guid>
    <b:LCID>0</b:LCID>
    <b:Title>Apache Cassandra</b:Title>
    <b:ProductionCompany>The Apache Software Foundation</b:ProductionCompany>
    <b:YearAccessed>2015</b:YearAccessed>
    <b:MonthAccessed>February</b:MonthAccessed>
    <b:DayAccessed>16</b:DayAccessed>
    <b:URL>http://cassandra.apache.org/</b:URL>
    <b:RefOrder>25</b:RefOrder>
  </b:Source>
  <b:Source>
    <b:Tag>Wik151</b:Tag>
    <b:SourceType>InternetSite</b:SourceType>
    <b:Guid>{8BDDD6AC-A8CD-484E-9D3A-28B136171224}</b:Guid>
    <b:LCID>0</b:LCID>
    <b:Title>Wikipedia MongoDB</b:Title>
    <b:ProductionCompany>Wikimedia Foundation, Inc</b:ProductionCompany>
    <b:Year>2015</b:Year>
    <b:Month>March</b:Month>
    <b:Day>9</b:Day>
    <b:YearAccessed>2015</b:YearAccessed>
    <b:MonthAccessed>March</b:MonthAccessed>
    <b:DayAccessed>12</b:DayAccessed>
    <b:URL>http://en.wikipedia.org/wiki/MongoDB</b:URL>
    <b:RefOrder>26</b:RefOrder>
  </b:Source>
  <b:Source>
    <b:Tag>Wik15</b:Tag>
    <b:SourceType>InternetSite</b:SourceType>
    <b:Guid>{EDFE66EE-E7BE-451F-ABE6-A4AF53D1BCBC}</b:Guid>
    <b:LCID>0</b:LCID>
    <b:Title>Wikipedia M2M</b:Title>
    <b:Year>2015</b:Year>
    <b:ProductionCompany>Wikimedia Foundation, Inc.</b:ProductionCompany>
    <b:Month>February</b:Month>
    <b:Day>13</b:Day>
    <b:YearAccessed>2015.</b:YearAccessed>
    <b:MonthAccessed>February</b:MonthAccessed>
    <b:DayAccessed>16</b:DayAccessed>
    <b:URL>http://en.wikipedia.org/wiki/Machine_to_machine</b:URL>
    <b:RefOrder>9</b:RefOrder>
  </b:Source>
  <b:Source>
    <b:Tag>RezerviranoMjesto1</b:Tag>
    <b:SourceType>InternetSite</b:SourceType>
    <b:Guid>{BDD26660-F511-402C-BBCF-7E1A9345D78A}</b:Guid>
    <b:LCID>0</b:LCID>
    <b:Title>Wikipedia</b:Title>
    <b:Year>2015</b:Year>
    <b:ProductionCompany>Wikimedia Foundation, Inc.</b:ProductionCompany>
    <b:Month>February</b:Month>
    <b:Day>13</b:Day>
    <b:YearAccessed>2015.</b:YearAccessed>
    <b:MonthAccessed>February</b:MonthAccessed>
    <b:DayAccessed>16</b:DayAccessed>
    <b:URL>http://en.wikipedia.org/wiki/Machine_to_machine</b:URL>
    <b:RefOrder>52</b:RefOrder>
  </b:Source>
  <b:Source>
    <b:Tag>Tut15</b:Tag>
    <b:SourceType>InternetSite</b:SourceType>
    <b:Guid>{A6AC83D9-5A53-4740-BAF8-B3E11A9AE5E8}</b:Guid>
    <b:LCID>0</b:LCID>
    <b:Title>Tutorialspoint Neo4j</b:Title>
    <b:YearAccessed>2015</b:YearAccessed>
    <b:MonthAccessed>February</b:MonthAccessed>
    <b:DayAccessed>18</b:DayAccessed>
    <b:URL>http://www.tutorialspoint.com/neo4j/neo4j_features_advantages.htm</b:URL>
    <b:RefOrder>27</b:RefOrder>
  </b:Source>
  <b:Source>
    <b:Tag>Neo15</b:Tag>
    <b:SourceType>InternetSite</b:SourceType>
    <b:Guid>{B64874E6-64B5-4D26-A64F-33DA84D2A562}</b:Guid>
    <b:LCID>0</b:LCID>
    <b:Title>Neo4j official</b:Title>
    <b:ProductionCompany>Neo Technology Inc.</b:ProductionCompany>
    <b:Year>2015</b:Year>
    <b:YearAccessed>2015</b:YearAccessed>
    <b:MonthAccessed>February</b:MonthAccessed>
    <b:DayAccessed>18</b:DayAccessed>
    <b:URL>http://neo4j.com/</b:URL>
    <b:RefOrder>28</b:RefOrder>
  </b:Source>
  <b:Source>
    <b:Tag>Ori15</b:Tag>
    <b:SourceType>InternetSite</b:SourceType>
    <b:Guid>{033D0668-519E-464A-87CE-6E6D6D682EB4}</b:Guid>
    <b:LCID>0</b:LCID>
    <b:Title>OrientDB official site</b:Title>
    <b:ProductionCompany>Orient Technologies</b:ProductionCompany>
    <b:Year>2015</b:Year>
    <b:YearAccessed>2015</b:YearAccessed>
    <b:MonthAccessed>February</b:MonthAccessed>
    <b:DayAccessed>18</b:DayAccessed>
    <b:URL>http://www.orientechnologies.com/orientdb/</b:URL>
    <b:RefOrder>29</b:RefOrder>
  </b:Source>
  <b:Source>
    <b:Tag>Ana14</b:Tag>
    <b:SourceType>ConferenceProceedings</b:SourceType>
    <b:Guid>{3A32E40D-C27A-4B36-83B3-3936FBD6C915}</b:Guid>
    <b:LCID>0</b:LCID>
    <b:Author>
      <b:Author>
        <b:NameList>
          <b:Person>
            <b:Last>Anam Zahid</b:Last>
            <b:First>Rahat</b:First>
            <b:Middle>Masood, Muhammad Awais Shibli</b:Middle>
          </b:Person>
        </b:NameList>
      </b:Author>
    </b:Author>
    <b:Title>Security of Sharded NoSQL Databases:</b:Title>
    <b:Year>2014</b:Year>
    <b:ConferenceName>Conference on Information Assurance and Cyber Security (CIACS)</b:ConferenceName>
    <b:RefOrder>32</b:RefOrder>
  </b:Source>
  <b:Source>
    <b:Tag>Pri14</b:Tag>
    <b:SourceType>ArticleInAPeriodical</b:SourceType>
    <b:Guid>{076246C1-6B9D-44D3-9908-A28F49C735D8}</b:Guid>
    <b:LCID>0</b:LCID>
    <b:Author>
      <b:Author>
        <b:NameList>
          <b:Person>
            <b:Last>Priya P. Sharma</b:Last>
            <b:First>Chandrakant</b:First>
            <b:Middle>P. Navdeti</b:Middle>
          </b:Person>
        </b:NameList>
      </b:Author>
    </b:Author>
    <b:Title>Securing Big Data Hadoop: A Review of Security, Issues, Threats and Solution</b:Title>
    <b:Year>2014</b:Year>
    <b:PeriodicalTitle>International Journal of Computer Science and Information Technologies, Vol. 5 (2)</b:PeriodicalTitle>
    <b:Pages>2126-2131</b:Pages>
    <b:RefOrder>33</b:RefOrder>
  </b:Source>
  <b:Source>
    <b:Tag>Red15</b:Tag>
    <b:SourceType>InternetSite</b:SourceType>
    <b:Guid>{4B8505CC-0473-4779-B272-DF7F44890551}</b:Guid>
    <b:LCID>0</b:LCID>
    <b:Title>Redis website FAQ</b:Title>
    <b:ProductionCompany>Salvatore Sanfilippo and Pieter Noordhuis</b:ProductionCompany>
    <b:YearAccessed>2015</b:YearAccessed>
    <b:MonthAccessed>February</b:MonthAccessed>
    <b:DayAccessed>20</b:DayAccessed>
    <b:URL>http://redis.io/topics/faq</b:URL>
    <b:RefOrder>30</b:RefOrder>
  </b:Source>
  <b:Source>
    <b:Tag>Red151</b:Tag>
    <b:SourceType>InternetSite</b:SourceType>
    <b:Guid>{022C026E-D70B-49A0-AD7C-E22D7A64144B}</b:Guid>
    <b:LCID>0</b:LCID>
    <b:Title>Redis official website</b:Title>
    <b:ProductionCompany>Redis</b:ProductionCompany>
    <b:YearAccessed>2015</b:YearAccessed>
    <b:MonthAccessed>February</b:MonthAccessed>
    <b:DayAccessed>20</b:DayAccessed>
    <b:URL>http://redis.io/</b:URL>
    <b:RefOrder>31</b:RefOrder>
  </b:Source>
  <b:Source>
    <b:Tag>Lio11</b:Tag>
    <b:SourceType>ArticleInAPeriodical</b:SourceType>
    <b:Guid>{B233C1D6-0B5B-4711-BBEC-FCA83B803B77}</b:Guid>
    <b:LCID>0</b:LCID>
    <b:Author>
      <b:Author>
        <b:NameList>
          <b:Person>
            <b:Last>Lior Okman</b:Last>
            <b:First>Nurit</b:First>
            <b:Middle>Gal-Oz, Yaron Gonen, Ehud Gudes, Jenny Abramov</b:Middle>
          </b:Person>
        </b:NameList>
      </b:Author>
    </b:Author>
    <b:Title>Security Issues in NoSQL Databases</b:Title>
    <b:Year>2011</b:Year>
    <b:PeriodicalTitle>International Joint Conference of IEEE TrustCom-11/IEEE ICESS-11/FCST-11</b:PeriodicalTitle>
    <b:Pages>541-547</b:Pages>
    <b:RefOrder>34</b:RefOrder>
  </b:Source>
  <b:Source>
    <b:Tag>Enr14</b:Tag>
    <b:SourceType>ArticleInAPeriodical</b:SourceType>
    <b:Guid>{0B2316FF-3DF2-4795-8403-A2CE5E6AD793}</b:Guid>
    <b:LCID>0</b:LCID>
    <b:Author>
      <b:Author>
        <b:NameList>
          <b:Person>
            <b:Last>Enrico Barbierato</b:Last>
            <b:First>Marco</b:First>
            <b:Middle>Gribaudo, Mauro Iacono</b:Middle>
          </b:Person>
        </b:NameList>
      </b:Author>
    </b:Author>
    <b:Title>Performance evaluation of NoSQL big-data applications using multi-formalism models</b:Title>
    <b:PeriodicalTitle>Future Generation Computer Systems 37</b:PeriodicalTitle>
    <b:Year>2014</b:Year>
    <b:Pages>345–353</b:Pages>
    <b:RefOrder>36</b:RefOrder>
  </b:Source>
  <b:Source>
    <b:Tag>COR13</b:Tag>
    <b:SourceType>Report</b:SourceType>
    <b:Guid>{7EF61F64-36C9-4811-8192-F021F35EDD37}</b:Guid>
    <b:LCID>0</b:LCID>
    <b:Author>
      <b:Author>
        <b:NameList>
          <b:Person>
            <b:Last>CORPORATION</b:Last>
            <b:First>DATASTAX</b:First>
          </b:Person>
        </b:NameList>
      </b:Author>
    </b:Author>
    <b:Title>Benchmarking Top NoSQL Databases, A Performance Comparison for Architects and IT Managers</b:Title>
    <b:Year>2013</b:Year>
    <b:RefOrder>37</b:RefOrder>
  </b:Source>
  <b:Source>
    <b:Tag>SMA15</b:Tag>
    <b:SourceType>InternetSite</b:SourceType>
    <b:Guid>{3DFBBA7D-03E8-452F-9FC8-8A4A49448ADC}</b:Guid>
    <b:LCID>0</b:LCID>
    <b:Title>SMARTIE Homepage</b:Title>
    <b:YearAccessed>2015.</b:YearAccessed>
    <b:MonthAccessed>February</b:MonthAccessed>
    <b:DayAccessed>20</b:DayAccessed>
    <b:URL>http://www.smartie-project.eu/project.html</b:URL>
    <b:ProductionCompany>IHP GmbH</b:ProductionCompany>
    <b:Year>2014</b:Year>
    <b:Month>July</b:Month>
    <b:Day>22</b:Day>
    <b:RefOrder>43</b:RefOrder>
  </b:Source>
  <b:Source>
    <b:Tag>OAS15</b:Tag>
    <b:SourceType>InternetSite</b:SourceType>
    <b:Guid>{4D78B2B8-C0BA-4561-8CD6-20D47BDFE9B3}</b:Guid>
    <b:LCID>0</b:LCID>
    <b:Title>OASIS official wabsite</b:Title>
    <b:ProductionCompany>OASIS</b:ProductionCompany>
    <b:Year>2015</b:Year>
    <b:YearAccessed>2015</b:YearAccessed>
    <b:MonthAccessed>March</b:MonthAccessed>
    <b:DayAccessed>20</b:DayAccessed>
    <b:URL>https://www.oasis-open.org/org</b:URL>
    <b:RefOrder>40</b:RefOrder>
  </b:Source>
  <b:Source>
    <b:Tag>JSO15</b:Tag>
    <b:SourceType>InternetSite</b:SourceType>
    <b:Guid>{DFAD1B89-4AC7-48EF-B0E7-05D09F7C59EF}</b:Guid>
    <b:LCID>0</b:LCID>
    <b:Title>JSON org</b:Title>
    <b:YearAccessed>2015</b:YearAccessed>
    <b:MonthAccessed>March</b:MonthAccessed>
    <b:DayAccessed>20</b:DayAccessed>
    <b:URL>http://json.org/</b:URL>
    <b:RefOrder>39</b:RefOrder>
  </b:Source>
  <b:Source>
    <b:Tag>XML15</b:Tag>
    <b:SourceType>InternetSite</b:SourceType>
    <b:Guid>{B3CBBA49-A2C3-4C25-8511-BFAA99F0DBD6}</b:Guid>
    <b:LCID>0</b:LCID>
    <b:Title>XML website</b:Title>
    <b:ProductionCompany>O’Reilly Media, Inc.</b:ProductionCompany>
    <b:YearAccessed>2015</b:YearAccessed>
    <b:MonthAccessed>Merch</b:MonthAccessed>
    <b:DayAccessed>20</b:DayAccessed>
    <b:URL>http://www.xml.com/</b:URL>
    <b:RefOrder>53</b:RefOrder>
  </b:Source>
  <b:Source>
    <b:Tag>XML151</b:Tag>
    <b:SourceType>InternetSite</b:SourceType>
    <b:Guid>{14496A96-FF58-4D18-8A84-BC427E16E82A}</b:Guid>
    <b:LCID>0</b:LCID>
    <b:Title>XML wikipedia</b:Title>
    <b:ProductionCompany>Wikimedia Foundation, Inc</b:ProductionCompany>
    <b:Year>March 2015</b:Year>
    <b:Month>March </b:Month>
    <b:YearAccessed>2015</b:YearAccessed>
    <b:MonthAccessed>March</b:MonthAccessed>
    <b:DayAccessed>20</b:DayAccessed>
    <b:URL>http://en.wikipedia.org/wiki/XML</b:URL>
    <b:RefOrder>38</b:RefOrder>
  </b:Source>
  <b:Source>
    <b:Tag>JSO14</b:Tag>
    <b:SourceType>DocumentFromInternetSite</b:SourceType>
    <b:Guid>{D4748972-173F-4614-B54C-38764EB82D01}</b:Guid>
    <b:LCID>0</b:LCID>
    <b:Title>JSON Profile of XACML 3.0 Version 1.0</b:Title>
    <b:Year>2014</b:Year>
    <b:Month>May</b:Month>
    <b:Day>15</b:Day>
    <b:YearAccessed>2015</b:YearAccessed>
    <b:MonthAccessed>February</b:MonthAccessed>
    <b:DayAccessed>11</b:DayAccessed>
    <b:URL>http://docs.oasis-open.org/xacml/xacml-json-http/v1.0/csprd03/xacml-json-http-v1.0-csprd03.pdf</b:URL>
    <b:RefOrder>42</b:RefOrder>
  </b:Source>
  <b:Source>
    <b:Tag>eXt13</b:Tag>
    <b:SourceType>DocumentFromInternetSite</b:SourceType>
    <b:Guid>{70D00B3B-E152-4036-9899-3315D28CF196}</b:Guid>
    <b:LCID>0</b:LCID>
    <b:Title>eXtensible Access Control Markup Language (XACML) Version 3.0</b:Title>
    <b:Year>2013</b:Year>
    <b:Month>January</b:Month>
    <b:Day>22</b:Day>
    <b:YearAccessed>2014</b:YearAccessed>
    <b:MonthAccessed>November</b:MonthAccessed>
    <b:DayAccessed>4</b:DayAccessed>
    <b:URL>http://docs.oasis-open.org/xacml/3.0/xacml-3.0-core-spec-os-en.pdf</b:URL>
    <b:RefOrder>1</b:RefOrder>
  </b:Source>
  <b:Source>
    <b:Tag>XAC15</b:Tag>
    <b:SourceType>InternetSite</b:SourceType>
    <b:Guid>{C2DA79A8-3E7A-4115-BFDC-18D7BA204718}</b:Guid>
    <b:LCID>0</b:LCID>
    <b:Title>XACML wikipedia</b:Title>
    <b:Year>2015</b:Year>
    <b:Month>January</b:Month>
    <b:Day>16</b:Day>
    <b:YearAccessed>2015</b:YearAccessed>
    <b:MonthAccessed>March</b:MonthAccessed>
    <b:DayAccessed>20</b:DayAccessed>
    <b:URL>http://en.wikipedia.org/wiki/XACML</b:URL>
    <b:ProductionCompany>Wikimedia Foundation, Inc.</b:ProductionCompany>
    <b:RefOrder>41</b:RefOrder>
  </b:Source>
  <b:Source>
    <b:Tag>ATT15</b:Tag>
    <b:SourceType>InternetSite</b:SourceType>
    <b:Guid>{D7219C4F-A493-48A0-9C0A-97EA790C729D}</b:Guid>
    <b:LCID>0</b:LCID>
    <b:Title>AT&amp;T XACML 3.0 Implementation</b:Title>
    <b:YearAccessed>2015</b:YearAccessed>
    <b:MonthAccessed>February</b:MonthAccessed>
    <b:URL>https://github.com/att/XACML</b:URL>
    <b:RefOrder>2</b:RefOrder>
  </b:Source>
</b:Sources>
</file>

<file path=customXml/itemProps1.xml><?xml version="1.0" encoding="utf-8"?>
<ds:datastoreItem xmlns:ds="http://schemas.openxmlformats.org/officeDocument/2006/customXml" ds:itemID="{4DF92263-D4F8-409B-BC5A-B7D010C19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Modelo_tese_mestrado.dotx</Template>
  <TotalTime>1989</TotalTime>
  <Pages>57</Pages>
  <Words>17255</Words>
  <Characters>98354</Characters>
  <Application>Microsoft Office Word</Application>
  <DocSecurity>0</DocSecurity>
  <Lines>819</Lines>
  <Paragraphs>230</Paragraphs>
  <ScaleCrop>false</ScaleCrop>
  <HeadingPairs>
    <vt:vector size="6" baseType="variant">
      <vt:variant>
        <vt:lpstr>Naslov</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lpstr> </vt:lpstr>
    </vt:vector>
  </TitlesOfParts>
  <Company>SACA - UA</Company>
  <LinksUpToDate>false</LinksUpToDate>
  <CharactersWithSpaces>115379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35</cp:revision>
  <cp:lastPrinted>2005-02-25T13:21:00Z</cp:lastPrinted>
  <dcterms:created xsi:type="dcterms:W3CDTF">2015-05-19T13:05:00Z</dcterms:created>
  <dcterms:modified xsi:type="dcterms:W3CDTF">2015-05-21T17:55:00Z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734624747</vt:i4>
  </property>
  <property fmtid="{D5CDD505-2E9C-101B-9397-08002B2CF9AE}" pid="3" name="_EmailSubject">
    <vt:lpwstr>Normalização do Formato de Apresentação das Teses de Doutoramento e Dissertações de Mestrado</vt:lpwstr>
  </property>
  <property fmtid="{D5CDD505-2E9C-101B-9397-08002B2CF9AE}" pid="4" name="_AuthorEmail">
    <vt:lpwstr>cmoreira@adm.ua.pt</vt:lpwstr>
  </property>
  <property fmtid="{D5CDD505-2E9C-101B-9397-08002B2CF9AE}" pid="5" name="_AuthorEmailDisplayName">
    <vt:lpwstr>Cristina Maria Alves Moreira</vt:lpwstr>
  </property>
  <property fmtid="{D5CDD505-2E9C-101B-9397-08002B2CF9AE}" pid="6" name="_ReviewingToolsShownOnce">
    <vt:lpwstr/>
  </property>
</Properties>
</file>