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670F44" w:rsidRDefault="00060285">
            <w:pPr>
              <w:pStyle w:val="Tituloteseautor"/>
              <w:rPr>
                <w:noProof w:val="0"/>
                <w:lang w:eastAsia="en-US"/>
              </w:rPr>
            </w:pPr>
          </w:p>
        </w:tc>
        <w:tc>
          <w:tcPr>
            <w:tcW w:w="7085" w:type="dxa"/>
            <w:gridSpan w:val="3"/>
          </w:tcPr>
          <w:p w:rsidR="00060285" w:rsidRPr="00670F44" w:rsidRDefault="00EE59D8" w:rsidP="00670F44">
            <w:pPr>
              <w:pStyle w:val="Tituloteseautor"/>
              <w:jc w:val="both"/>
              <w:rPr>
                <w:snapToGrid w:val="0"/>
                <w:lang w:eastAsia="en-US"/>
              </w:rPr>
            </w:pPr>
            <w:r w:rsidRPr="00670F44">
              <w:rPr>
                <w:b w:val="0"/>
                <w:noProof w:val="0"/>
                <w:snapToGrid w:val="0"/>
                <w:sz w:val="20"/>
                <w:lang w:eastAsia="en-US"/>
              </w:rPr>
              <w:t xml:space="preserve">This thesis </w:t>
            </w:r>
            <w:r w:rsidR="00D76A59" w:rsidRPr="00670F44">
              <w:rPr>
                <w:b w:val="0"/>
                <w:noProof w:val="0"/>
                <w:snapToGrid w:val="0"/>
                <w:sz w:val="20"/>
                <w:lang w:eastAsia="en-US"/>
              </w:rPr>
              <w:t xml:space="preserve">is </w:t>
            </w:r>
            <w:r w:rsidRPr="00670F44">
              <w:rPr>
                <w:b w:val="0"/>
                <w:noProof w:val="0"/>
                <w:snapToGrid w:val="0"/>
                <w:sz w:val="20"/>
                <w:lang w:eastAsia="en-US"/>
              </w:rPr>
              <w:t>submitted to the University of Aveiro an</w:t>
            </w:r>
            <w:r w:rsidR="00D76A59" w:rsidRPr="00670F44">
              <w:rPr>
                <w:b w:val="0"/>
                <w:noProof w:val="0"/>
                <w:snapToGrid w:val="0"/>
                <w:sz w:val="20"/>
                <w:lang w:eastAsia="en-US"/>
              </w:rPr>
              <w:t>d Faculty of Electrical Engineering and Computing, University of Zagreb</w:t>
            </w:r>
            <w:r w:rsidRPr="00670F44">
              <w:rPr>
                <w:b w:val="0"/>
                <w:noProof w:val="0"/>
                <w:snapToGrid w:val="0"/>
                <w:sz w:val="20"/>
                <w:lang w:eastAsia="en-US"/>
              </w:rPr>
              <w:t xml:space="preserve"> for compliance with the requirements for the degree of </w:t>
            </w:r>
            <w:r w:rsidR="00D76A59" w:rsidRPr="00670F44">
              <w:rPr>
                <w:b w:val="0"/>
                <w:noProof w:val="0"/>
                <w:snapToGrid w:val="0"/>
                <w:sz w:val="20"/>
                <w:lang w:eastAsia="en-US"/>
              </w:rPr>
              <w:t>Master of Science in Computing</w:t>
            </w:r>
            <w:r w:rsidRPr="00670F44">
              <w:rPr>
                <w:b w:val="0"/>
                <w:noProof w:val="0"/>
                <w:snapToGrid w:val="0"/>
                <w:sz w:val="20"/>
                <w:lang w:eastAsia="en-US"/>
              </w:rPr>
              <w:t xml:space="preserve">, performed under the supervision of </w:t>
            </w:r>
            <w:r w:rsidR="00670F44">
              <w:rPr>
                <w:b w:val="0"/>
                <w:noProof w:val="0"/>
                <w:snapToGrid w:val="0"/>
                <w:sz w:val="20"/>
                <w:lang w:eastAsia="en-US"/>
              </w:rPr>
              <w:t>Prof. Dr.</w:t>
            </w:r>
            <w:r w:rsidR="00DF7204">
              <w:rPr>
                <w:b w:val="0"/>
                <w:noProof w:val="0"/>
                <w:snapToGrid w:val="0"/>
                <w:sz w:val="20"/>
                <w:lang w:eastAsia="en-US"/>
              </w:rPr>
              <w:t xml:space="preserve"> Sc.</w:t>
            </w:r>
            <w:r w:rsidR="00D76A59" w:rsidRPr="00670F44">
              <w:rPr>
                <w:b w:val="0"/>
                <w:noProof w:val="0"/>
                <w:snapToGrid w:val="0"/>
                <w:sz w:val="20"/>
                <w:lang w:eastAsia="en-US"/>
              </w:rPr>
              <w:t xml:space="preserve"> </w:t>
            </w:r>
            <w:proofErr w:type="spellStart"/>
            <w:r w:rsidR="007C4522" w:rsidRPr="00670F44">
              <w:rPr>
                <w:b w:val="0"/>
                <w:noProof w:val="0"/>
                <w:snapToGrid w:val="0"/>
                <w:sz w:val="20"/>
                <w:lang w:eastAsia="en-US"/>
              </w:rPr>
              <w:t>Óscar</w:t>
            </w:r>
            <w:proofErr w:type="spellEnd"/>
            <w:r w:rsidR="007C4522" w:rsidRPr="00670F44">
              <w:rPr>
                <w:b w:val="0"/>
                <w:noProof w:val="0"/>
                <w:snapToGrid w:val="0"/>
                <w:sz w:val="20"/>
                <w:lang w:eastAsia="en-US"/>
              </w:rPr>
              <w:t xml:space="preserve"> Pereira, Professor </w:t>
            </w:r>
            <w:proofErr w:type="spellStart"/>
            <w:r w:rsidR="007C4522" w:rsidRPr="00670F44">
              <w:rPr>
                <w:b w:val="0"/>
                <w:noProof w:val="0"/>
                <w:snapToGrid w:val="0"/>
                <w:sz w:val="20"/>
                <w:lang w:eastAsia="en-US"/>
              </w:rPr>
              <w:t>auxiliar</w:t>
            </w:r>
            <w:proofErr w:type="spellEnd"/>
            <w:r w:rsidR="007C4522" w:rsidRPr="00670F44">
              <w:rPr>
                <w:b w:val="0"/>
                <w:noProof w:val="0"/>
                <w:snapToGrid w:val="0"/>
                <w:sz w:val="20"/>
                <w:lang w:eastAsia="en-US"/>
              </w:rPr>
              <w:t xml:space="preserve"> on the Department of Electronics, Telecommunications and Informatics of the University of Aveiro </w:t>
            </w:r>
            <w:r w:rsidR="00D76A59" w:rsidRPr="00670F44">
              <w:rPr>
                <w:b w:val="0"/>
                <w:noProof w:val="0"/>
                <w:snapToGrid w:val="0"/>
                <w:sz w:val="20"/>
                <w:lang w:eastAsia="en-US"/>
              </w:rPr>
              <w:t>and</w:t>
            </w:r>
            <w:r w:rsidR="007C4522" w:rsidRPr="00670F44">
              <w:rPr>
                <w:b w:val="0"/>
                <w:noProof w:val="0"/>
                <w:snapToGrid w:val="0"/>
                <w:sz w:val="20"/>
                <w:lang w:eastAsia="en-US"/>
              </w:rPr>
              <w:t xml:space="preserve"> </w:t>
            </w:r>
            <w:r w:rsidR="00DF7204">
              <w:rPr>
                <w:b w:val="0"/>
                <w:noProof w:val="0"/>
                <w:snapToGrid w:val="0"/>
                <w:sz w:val="20"/>
                <w:lang w:eastAsia="en-US"/>
              </w:rPr>
              <w:t>Mr. S</w:t>
            </w:r>
            <w:r w:rsidR="00670F44" w:rsidRPr="00670F44">
              <w:rPr>
                <w:b w:val="0"/>
                <w:noProof w:val="0"/>
                <w:snapToGrid w:val="0"/>
                <w:sz w:val="20"/>
                <w:lang w:eastAsia="en-US"/>
              </w:rPr>
              <w:t xml:space="preserve">c. </w:t>
            </w:r>
            <w:r w:rsidR="007C4522" w:rsidRPr="00670F44">
              <w:rPr>
                <w:b w:val="0"/>
                <w:noProof w:val="0"/>
                <w:snapToGrid w:val="0"/>
                <w:sz w:val="20"/>
                <w:lang w:eastAsia="en-US"/>
              </w:rPr>
              <w:t xml:space="preserve">Ricardo </w:t>
            </w:r>
            <w:proofErr w:type="spellStart"/>
            <w:r w:rsidR="007C4522" w:rsidRPr="00670F44">
              <w:rPr>
                <w:b w:val="0"/>
                <w:noProof w:val="0"/>
                <w:snapToGrid w:val="0"/>
                <w:sz w:val="20"/>
                <w:lang w:eastAsia="en-US"/>
              </w:rPr>
              <w:t>Azevedo</w:t>
            </w:r>
            <w:proofErr w:type="spellEnd"/>
            <w:r w:rsidRPr="00670F44">
              <w:rPr>
                <w:b w:val="0"/>
                <w:noProof w:val="0"/>
                <w:snapToGrid w:val="0"/>
                <w:sz w:val="20"/>
                <w:lang w:eastAsia="en-US"/>
              </w:rPr>
              <w:t xml:space="preserve">, </w:t>
            </w:r>
            <w:r w:rsidR="007C4522" w:rsidRPr="00670F44">
              <w:rPr>
                <w:b w:val="0"/>
                <w:noProof w:val="0"/>
                <w:snapToGrid w:val="0"/>
                <w:sz w:val="20"/>
                <w:lang w:eastAsia="en-US"/>
              </w:rPr>
              <w:t xml:space="preserve">from </w:t>
            </w:r>
            <w:r w:rsidR="00670F44" w:rsidRPr="00670F44">
              <w:rPr>
                <w:b w:val="0"/>
                <w:noProof w:val="0"/>
                <w:snapToGrid w:val="0"/>
                <w:sz w:val="20"/>
                <w:lang w:eastAsia="en-US"/>
              </w:rPr>
              <w:t xml:space="preserve">PT – </w:t>
            </w:r>
            <w:proofErr w:type="spellStart"/>
            <w:r w:rsidR="00670F44" w:rsidRPr="00670F44">
              <w:rPr>
                <w:b w:val="0"/>
                <w:noProof w:val="0"/>
                <w:snapToGrid w:val="0"/>
                <w:sz w:val="20"/>
                <w:lang w:eastAsia="en-US"/>
              </w:rPr>
              <w:t>Inovação</w:t>
            </w:r>
            <w:proofErr w:type="spellEnd"/>
            <w:r w:rsidR="00670F44" w:rsidRPr="00670F44">
              <w:rPr>
                <w:b w:val="0"/>
                <w:noProof w:val="0"/>
                <w:snapToGrid w:val="0"/>
                <w:sz w:val="20"/>
                <w:lang w:eastAsia="en-US"/>
              </w:rPr>
              <w:t xml:space="preserve"> e </w:t>
            </w:r>
            <w:proofErr w:type="spellStart"/>
            <w:r w:rsidR="00670F44" w:rsidRPr="00670F44">
              <w:rPr>
                <w:b w:val="0"/>
                <w:noProof w:val="0"/>
                <w:snapToGrid w:val="0"/>
                <w:sz w:val="20"/>
                <w:lang w:eastAsia="en-US"/>
              </w:rPr>
              <w:t>Sistemas</w:t>
            </w:r>
            <w:proofErr w:type="spellEnd"/>
            <w:r w:rsidR="007C4522" w:rsidRPr="00670F44">
              <w:rPr>
                <w:b w:val="0"/>
                <w:noProof w:val="0"/>
                <w:snapToGrid w:val="0"/>
                <w:sz w:val="20"/>
                <w:lang w:eastAsia="en-US"/>
              </w:rPr>
              <w:t xml:space="preserve">  </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7C4522" w:rsidRDefault="00060285" w:rsidP="00390B89">
            <w:pPr>
              <w:pStyle w:val="textos-normais"/>
              <w:rPr>
                <w:color w:val="auto"/>
              </w:rPr>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7C4522">
            <w:pPr>
              <w:pStyle w:val="textos-normais"/>
              <w:jc w:val="both"/>
            </w:pPr>
            <w:r>
              <w:t>I dedicate this work to my loving parents without whom</w:t>
            </w:r>
            <w:r w:rsidR="007D47FE">
              <w:t>,</w:t>
            </w:r>
            <w:r>
              <w:t xml:space="preserve"> this would never have been possible</w:t>
            </w:r>
            <w:r w:rsidR="004A7C4D" w:rsidRPr="009839D4">
              <w:t>.</w:t>
            </w:r>
          </w:p>
          <w:p w:rsidR="004A7C4D" w:rsidRPr="009839D4" w:rsidRDefault="004A7C4D" w:rsidP="00BD5446">
            <w:pPr>
              <w:pStyle w:val="textos-normais"/>
              <w:rPr>
                <w:rFonts w:ascii="L Helvetica Light" w:hAnsi="L Helvetica Light"/>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117AE5">
            <w:pPr>
              <w:pStyle w:val="titulosnormais"/>
              <w:rPr>
                <w:lang w:val="en-GB"/>
              </w:rPr>
            </w:pPr>
            <w:r>
              <w:rPr>
                <w:lang w:val="en-GB"/>
              </w:rPr>
              <w:t>The jury</w:t>
            </w:r>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7D47FE">
            <w:pPr>
              <w:pStyle w:val="Tituloteseautor"/>
              <w:rPr>
                <w:b w:val="0"/>
                <w:noProof w:val="0"/>
                <w:sz w:val="20"/>
              </w:rPr>
            </w:pPr>
            <w:proofErr w:type="spellStart"/>
            <w:r>
              <w:rPr>
                <w:b w:val="0"/>
                <w:noProof w:val="0"/>
                <w:sz w:val="20"/>
              </w:rPr>
              <w:t>P</w:t>
            </w:r>
            <w:r w:rsidR="00117AE5">
              <w:rPr>
                <w:b w:val="0"/>
                <w:noProof w:val="0"/>
                <w:sz w:val="20"/>
              </w:rPr>
              <w:t>resident</w:t>
            </w:r>
            <w:r>
              <w:rPr>
                <w:b w:val="0"/>
                <w:noProof w:val="0"/>
                <w:sz w:val="20"/>
              </w:rPr>
              <w:t>e</w:t>
            </w:r>
            <w:proofErr w:type="spellEnd"/>
          </w:p>
        </w:tc>
        <w:tc>
          <w:tcPr>
            <w:tcW w:w="7045" w:type="dxa"/>
          </w:tcPr>
          <w:p w:rsidR="007D47FE" w:rsidRDefault="00110155" w:rsidP="00110155">
            <w:pPr>
              <w:pStyle w:val="textos-normais-pequeno"/>
              <w:rPr>
                <w:sz w:val="22"/>
                <w:lang w:val="en-GB"/>
              </w:rPr>
            </w:pPr>
            <w:r w:rsidRPr="00110155">
              <w:rPr>
                <w:sz w:val="22"/>
                <w:lang w:val="en-GB"/>
              </w:rPr>
              <w:t xml:space="preserve">Prof. Dr. André Ventura </w:t>
            </w:r>
            <w:proofErr w:type="spellStart"/>
            <w:r w:rsidRPr="00110155">
              <w:rPr>
                <w:sz w:val="22"/>
                <w:lang w:val="en-GB"/>
              </w:rPr>
              <w:t>da</w:t>
            </w:r>
            <w:proofErr w:type="spellEnd"/>
            <w:r w:rsidRPr="00110155">
              <w:rPr>
                <w:sz w:val="22"/>
                <w:lang w:val="en-GB"/>
              </w:rPr>
              <w:t xml:space="preserve"> Cruz </w:t>
            </w:r>
            <w:proofErr w:type="spellStart"/>
            <w:r w:rsidRPr="00110155">
              <w:rPr>
                <w:sz w:val="22"/>
                <w:lang w:val="en-GB"/>
              </w:rPr>
              <w:t>Marnoto</w:t>
            </w:r>
            <w:proofErr w:type="spellEnd"/>
            <w:r w:rsidRPr="00110155">
              <w:rPr>
                <w:sz w:val="22"/>
                <w:lang w:val="en-GB"/>
              </w:rPr>
              <w:t xml:space="preserve"> </w:t>
            </w:r>
            <w:proofErr w:type="spellStart"/>
            <w:r w:rsidRPr="00110155">
              <w:rPr>
                <w:sz w:val="22"/>
                <w:lang w:val="en-GB"/>
              </w:rPr>
              <w:t>Zúquete</w:t>
            </w:r>
            <w:proofErr w:type="spellEnd"/>
            <w:r w:rsidRPr="00110155">
              <w:rPr>
                <w:sz w:val="22"/>
                <w:lang w:val="en-GB"/>
              </w:rPr>
              <w:t xml:space="preserve">, </w:t>
            </w:r>
          </w:p>
          <w:p w:rsidR="00BD5446" w:rsidRPr="009839D4" w:rsidRDefault="007D47FE" w:rsidP="00110155">
            <w:pPr>
              <w:pStyle w:val="textos-normais-pequeno"/>
              <w:rPr>
                <w:lang w:val="en-GB"/>
              </w:rPr>
            </w:pPr>
            <w:r w:rsidRPr="007D47FE">
              <w:rPr>
                <w:lang w:val="en-GB"/>
              </w:rPr>
              <w:t xml:space="preserve">Professor </w:t>
            </w:r>
            <w:proofErr w:type="spellStart"/>
            <w:r w:rsidRPr="007D47FE">
              <w:rPr>
                <w:lang w:val="en-GB"/>
              </w:rPr>
              <w:t>Auxiliar</w:t>
            </w:r>
            <w:proofErr w:type="spellEnd"/>
            <w:r w:rsidRPr="007D47FE">
              <w:rPr>
                <w:lang w:val="en-GB"/>
              </w:rPr>
              <w:t xml:space="preserve"> </w:t>
            </w:r>
            <w:proofErr w:type="spellStart"/>
            <w:r w:rsidRPr="007D47FE">
              <w:rPr>
                <w:lang w:val="en-GB"/>
              </w:rPr>
              <w:t>da</w:t>
            </w:r>
            <w:proofErr w:type="spellEnd"/>
            <w:r w:rsidRPr="007D47FE">
              <w:rPr>
                <w:lang w:val="en-GB"/>
              </w:rPr>
              <w:t xml:space="preserve"> </w:t>
            </w:r>
            <w:proofErr w:type="spellStart"/>
            <w:r w:rsidRPr="007D47FE">
              <w:rPr>
                <w:lang w:val="en-GB"/>
              </w:rPr>
              <w:t>Universidade</w:t>
            </w:r>
            <w:proofErr w:type="spellEnd"/>
            <w:r w:rsidRPr="007D47FE">
              <w:rPr>
                <w:lang w:val="en-GB"/>
              </w:rPr>
              <w:t xml:space="preserve"> de Aveiro</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7D47FE" w:rsidRDefault="007D47FE">
            <w:pPr>
              <w:pStyle w:val="Tituloteseautor"/>
              <w:rPr>
                <w:b w:val="0"/>
                <w:noProof w:val="0"/>
                <w:sz w:val="20"/>
              </w:rPr>
            </w:pPr>
            <w:proofErr w:type="spellStart"/>
            <w:r w:rsidRPr="007D47FE">
              <w:rPr>
                <w:b w:val="0"/>
                <w:noProof w:val="0"/>
                <w:sz w:val="20"/>
              </w:rPr>
              <w:t>Arguente</w:t>
            </w:r>
            <w:proofErr w:type="spellEnd"/>
          </w:p>
        </w:tc>
        <w:tc>
          <w:tcPr>
            <w:tcW w:w="7045" w:type="dxa"/>
          </w:tcPr>
          <w:p w:rsidR="007D47FE" w:rsidRDefault="007D47FE" w:rsidP="003E3E7B">
            <w:pPr>
              <w:pStyle w:val="textos-normais-pequeno"/>
              <w:rPr>
                <w:sz w:val="22"/>
                <w:lang w:val="en-GB"/>
              </w:rPr>
            </w:pPr>
            <w:r w:rsidRPr="007D47FE">
              <w:rPr>
                <w:sz w:val="22"/>
                <w:lang w:val="en-GB"/>
              </w:rPr>
              <w:t xml:space="preserve">Prof. Dr. Miguel Filipe </w:t>
            </w:r>
            <w:proofErr w:type="spellStart"/>
            <w:r w:rsidRPr="007D47FE">
              <w:rPr>
                <w:sz w:val="22"/>
                <w:lang w:val="en-GB"/>
              </w:rPr>
              <w:t>Leitão</w:t>
            </w:r>
            <w:proofErr w:type="spellEnd"/>
            <w:r w:rsidRPr="007D47FE">
              <w:rPr>
                <w:sz w:val="22"/>
                <w:lang w:val="en-GB"/>
              </w:rPr>
              <w:t xml:space="preserve"> </w:t>
            </w:r>
            <w:proofErr w:type="spellStart"/>
            <w:r w:rsidRPr="007D47FE">
              <w:rPr>
                <w:sz w:val="22"/>
                <w:lang w:val="en-GB"/>
              </w:rPr>
              <w:t>Pardal</w:t>
            </w:r>
            <w:proofErr w:type="spellEnd"/>
          </w:p>
          <w:p w:rsidR="00BD5446" w:rsidRPr="009839D4" w:rsidRDefault="007D47FE" w:rsidP="003E3E7B">
            <w:pPr>
              <w:pStyle w:val="textos-normais-pequeno"/>
              <w:rPr>
                <w:lang w:val="en-GB"/>
              </w:rPr>
            </w:pPr>
            <w:r w:rsidRPr="007D47FE">
              <w:rPr>
                <w:lang w:val="en-GB"/>
              </w:rPr>
              <w:t xml:space="preserve">Professor </w:t>
            </w:r>
            <w:proofErr w:type="spellStart"/>
            <w:r w:rsidRPr="007D47FE">
              <w:rPr>
                <w:lang w:val="en-GB"/>
              </w:rPr>
              <w:t>Auxiliar</w:t>
            </w:r>
            <w:proofErr w:type="spellEnd"/>
            <w:r w:rsidRPr="007D47FE">
              <w:rPr>
                <w:lang w:val="en-GB"/>
              </w:rPr>
              <w:t xml:space="preserve"> </w:t>
            </w:r>
            <w:proofErr w:type="spellStart"/>
            <w:r w:rsidRPr="007D47FE">
              <w:rPr>
                <w:lang w:val="en-GB"/>
              </w:rPr>
              <w:t>da</w:t>
            </w:r>
            <w:proofErr w:type="spellEnd"/>
            <w:r w:rsidRPr="007D47FE">
              <w:rPr>
                <w:lang w:val="en-GB"/>
              </w:rPr>
              <w:t xml:space="preserve"> </w:t>
            </w:r>
            <w:proofErr w:type="spellStart"/>
            <w:r w:rsidRPr="007D47FE">
              <w:rPr>
                <w:lang w:val="en-GB"/>
              </w:rPr>
              <w:t>Universidade</w:t>
            </w:r>
            <w:proofErr w:type="spellEnd"/>
            <w:r w:rsidRPr="007D47FE">
              <w:rPr>
                <w:lang w:val="en-GB"/>
              </w:rPr>
              <w:t xml:space="preserve"> de </w:t>
            </w:r>
            <w:proofErr w:type="spellStart"/>
            <w:r w:rsidRPr="007D47FE">
              <w:rPr>
                <w:lang w:val="en-GB"/>
              </w:rPr>
              <w:t>Lisboa</w:t>
            </w:r>
            <w:proofErr w:type="spellEnd"/>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7D47FE" w:rsidRDefault="007D47FE">
            <w:pPr>
              <w:pStyle w:val="Tituloteseautor"/>
              <w:rPr>
                <w:b w:val="0"/>
                <w:noProof w:val="0"/>
                <w:sz w:val="20"/>
              </w:rPr>
            </w:pPr>
            <w:proofErr w:type="spellStart"/>
            <w:r w:rsidRPr="007D47FE">
              <w:rPr>
                <w:b w:val="0"/>
                <w:noProof w:val="0"/>
                <w:sz w:val="20"/>
              </w:rPr>
              <w:t>Orientador</w:t>
            </w:r>
            <w:proofErr w:type="spellEnd"/>
          </w:p>
        </w:tc>
        <w:tc>
          <w:tcPr>
            <w:tcW w:w="7045" w:type="dxa"/>
          </w:tcPr>
          <w:p w:rsidR="007D47FE" w:rsidRDefault="007D47FE" w:rsidP="003E3E7B">
            <w:pPr>
              <w:pStyle w:val="textos-normais-pequeno"/>
              <w:rPr>
                <w:sz w:val="22"/>
                <w:lang w:val="en-GB"/>
              </w:rPr>
            </w:pPr>
            <w:r w:rsidRPr="007D47FE">
              <w:rPr>
                <w:sz w:val="22"/>
                <w:lang w:val="en-GB"/>
              </w:rPr>
              <w:t xml:space="preserve">Prof. Dr. </w:t>
            </w: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 </w:t>
            </w:r>
          </w:p>
          <w:p w:rsidR="00BD5446" w:rsidRPr="009839D4" w:rsidRDefault="007D47FE" w:rsidP="003E3E7B">
            <w:pPr>
              <w:pStyle w:val="textos-normais-pequeno"/>
              <w:rPr>
                <w:lang w:val="en-GB"/>
              </w:rPr>
            </w:pPr>
            <w:r w:rsidRPr="007D47FE">
              <w:rPr>
                <w:lang w:val="en-GB"/>
              </w:rPr>
              <w:t xml:space="preserve">Professor </w:t>
            </w:r>
            <w:proofErr w:type="spellStart"/>
            <w:r w:rsidRPr="007D47FE">
              <w:rPr>
                <w:lang w:val="en-GB"/>
              </w:rPr>
              <w:t>Auxiliar</w:t>
            </w:r>
            <w:proofErr w:type="spellEnd"/>
            <w:r w:rsidRPr="007D47FE">
              <w:rPr>
                <w:lang w:val="en-GB"/>
              </w:rPr>
              <w:t xml:space="preserve"> </w:t>
            </w:r>
            <w:proofErr w:type="spellStart"/>
            <w:r w:rsidRPr="007D47FE">
              <w:rPr>
                <w:lang w:val="en-GB"/>
              </w:rPr>
              <w:t>da</w:t>
            </w:r>
            <w:proofErr w:type="spellEnd"/>
            <w:r w:rsidRPr="007D47FE">
              <w:rPr>
                <w:lang w:val="en-GB"/>
              </w:rPr>
              <w:t xml:space="preserve"> </w:t>
            </w:r>
            <w:proofErr w:type="spellStart"/>
            <w:r w:rsidRPr="007D47FE">
              <w:rPr>
                <w:lang w:val="en-GB"/>
              </w:rPr>
              <w:t>Universidade</w:t>
            </w:r>
            <w:proofErr w:type="spellEnd"/>
            <w:r w:rsidRPr="007D47FE">
              <w:rPr>
                <w:lang w:val="en-GB"/>
              </w:rPr>
              <w:t xml:space="preserve"> de Aveiro</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rsidP="007C4522">
            <w:pPr>
              <w:pStyle w:val="textos-normais"/>
              <w:jc w:val="both"/>
              <w:rPr>
                <w:color w:val="FF0000"/>
              </w:rPr>
            </w:pPr>
            <w:proofErr w:type="spellStart"/>
            <w:r w:rsidRPr="006D5CD7">
              <w:rPr>
                <w:color w:val="FF0000"/>
              </w:rPr>
              <w:t>texto</w:t>
            </w:r>
            <w:proofErr w:type="spellEnd"/>
            <w:r w:rsidRPr="006D5CD7">
              <w:rPr>
                <w:color w:val="FF0000"/>
              </w:rPr>
              <w:t xml:space="preserve"> O </w:t>
            </w:r>
            <w:proofErr w:type="spellStart"/>
            <w:r w:rsidRPr="006D5CD7">
              <w:rPr>
                <w:color w:val="FF0000"/>
              </w:rPr>
              <w:t>presente</w:t>
            </w:r>
            <w:proofErr w:type="spellEnd"/>
            <w:r w:rsidRPr="006D5CD7">
              <w:rPr>
                <w:color w:val="FF0000"/>
              </w:rPr>
              <w:t xml:space="preserve"> </w:t>
            </w:r>
            <w:proofErr w:type="spellStart"/>
            <w:r w:rsidRPr="006D5CD7">
              <w:rPr>
                <w:color w:val="FF0000"/>
              </w:rPr>
              <w:t>trabalho</w:t>
            </w:r>
            <w:proofErr w:type="spellEnd"/>
            <w:r w:rsidRPr="006D5CD7">
              <w:rPr>
                <w:color w:val="FF0000"/>
              </w:rPr>
              <w:t xml:space="preserve"> </w:t>
            </w:r>
            <w:proofErr w:type="spellStart"/>
            <w:r w:rsidRPr="006D5CD7">
              <w:rPr>
                <w:color w:val="FF0000"/>
              </w:rPr>
              <w:t>propõe</w:t>
            </w:r>
            <w:proofErr w:type="spellEnd"/>
            <w:r w:rsidRPr="006D5CD7">
              <w:rPr>
                <w:color w:val="FF0000"/>
              </w:rPr>
              <w:t xml:space="preserve">-se </w:t>
            </w:r>
            <w:proofErr w:type="spellStart"/>
            <w:r w:rsidRPr="006D5CD7">
              <w:rPr>
                <w:color w:val="FF0000"/>
              </w:rPr>
              <w:t>divulgar</w:t>
            </w:r>
            <w:proofErr w:type="spellEnd"/>
            <w:r w:rsidRPr="006D5CD7">
              <w:rPr>
                <w:color w:val="FF0000"/>
              </w:rPr>
              <w:t xml:space="preserve"> as </w:t>
            </w:r>
            <w:proofErr w:type="spellStart"/>
            <w:r w:rsidRPr="006D5CD7">
              <w:rPr>
                <w:color w:val="FF0000"/>
              </w:rPr>
              <w:t>mais</w:t>
            </w:r>
            <w:proofErr w:type="spellEnd"/>
            <w:r w:rsidRPr="006D5CD7">
              <w:rPr>
                <w:color w:val="FF0000"/>
              </w:rPr>
              <w:t xml:space="preserve"> </w:t>
            </w:r>
            <w:proofErr w:type="spellStart"/>
            <w:r w:rsidRPr="006D5CD7">
              <w:rPr>
                <w:color w:val="FF0000"/>
              </w:rPr>
              <w:t>significativas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existentes</w:t>
            </w:r>
            <w:proofErr w:type="spellEnd"/>
            <w:r w:rsidRPr="006D5CD7">
              <w:rPr>
                <w:color w:val="FF0000"/>
              </w:rPr>
              <w:t xml:space="preserve"> </w:t>
            </w:r>
            <w:proofErr w:type="spellStart"/>
            <w:r w:rsidRPr="006D5CD7">
              <w:rPr>
                <w:color w:val="FF0000"/>
              </w:rPr>
              <w:t>em</w:t>
            </w:r>
            <w:proofErr w:type="spellEnd"/>
            <w:r w:rsidRPr="006D5CD7">
              <w:rPr>
                <w:color w:val="FF0000"/>
              </w:rPr>
              <w:t xml:space="preserve"> Portugal continental. O </w:t>
            </w:r>
            <w:proofErr w:type="spellStart"/>
            <w:r w:rsidRPr="006D5CD7">
              <w:rPr>
                <w:color w:val="FF0000"/>
              </w:rPr>
              <w:t>livro</w:t>
            </w:r>
            <w:proofErr w:type="spellEnd"/>
            <w:r w:rsidRPr="006D5CD7">
              <w:rPr>
                <w:color w:val="FF0000"/>
              </w:rPr>
              <w:t xml:space="preserve"> é </w:t>
            </w:r>
            <w:proofErr w:type="spellStart"/>
            <w:r w:rsidRPr="006D5CD7">
              <w:rPr>
                <w:color w:val="FF0000"/>
              </w:rPr>
              <w:t>composto</w:t>
            </w:r>
            <w:proofErr w:type="spellEnd"/>
            <w:r w:rsidRPr="006D5CD7">
              <w:rPr>
                <w:color w:val="FF0000"/>
              </w:rPr>
              <w:t xml:space="preserve"> </w:t>
            </w:r>
            <w:proofErr w:type="spellStart"/>
            <w:r w:rsidRPr="006D5CD7">
              <w:rPr>
                <w:color w:val="FF0000"/>
              </w:rPr>
              <w:t>por</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apresentação</w:t>
            </w:r>
            <w:proofErr w:type="spellEnd"/>
            <w:r w:rsidRPr="006D5CD7">
              <w:rPr>
                <w:color w:val="FF0000"/>
              </w:rPr>
              <w:t xml:space="preserve"> dos </w:t>
            </w:r>
            <w:proofErr w:type="spellStart"/>
            <w:r w:rsidRPr="006D5CD7">
              <w:rPr>
                <w:color w:val="FF0000"/>
              </w:rPr>
              <w:t>materiais</w:t>
            </w:r>
            <w:proofErr w:type="spellEnd"/>
            <w:r w:rsidRPr="006D5CD7">
              <w:rPr>
                <w:color w:val="FF0000"/>
              </w:rPr>
              <w:t xml:space="preserve"> </w:t>
            </w:r>
            <w:proofErr w:type="spellStart"/>
            <w:r w:rsidRPr="006D5CD7">
              <w:rPr>
                <w:color w:val="FF0000"/>
              </w:rPr>
              <w:t>tradicionais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suas</w:t>
            </w:r>
            <w:proofErr w:type="spellEnd"/>
            <w:r w:rsidRPr="006D5CD7">
              <w:rPr>
                <w:color w:val="FF0000"/>
              </w:rPr>
              <w:t xml:space="preserve"> </w:t>
            </w:r>
            <w:proofErr w:type="spellStart"/>
            <w:r w:rsidRPr="006D5CD7">
              <w:rPr>
                <w:color w:val="FF0000"/>
              </w:rPr>
              <w:t>principais</w:t>
            </w:r>
            <w:proofErr w:type="spellEnd"/>
            <w:r w:rsidRPr="006D5CD7">
              <w:rPr>
                <w:color w:val="FF0000"/>
              </w:rPr>
              <w:t xml:space="preserve"> </w:t>
            </w:r>
            <w:proofErr w:type="spellStart"/>
            <w:r w:rsidRPr="006D5CD7">
              <w:rPr>
                <w:color w:val="FF0000"/>
              </w:rPr>
              <w:t>características</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compilação</w:t>
            </w:r>
            <w:proofErr w:type="spellEnd"/>
            <w:r w:rsidRPr="006D5CD7">
              <w:rPr>
                <w:color w:val="FF0000"/>
              </w:rPr>
              <w:t xml:space="preserve"> de </w:t>
            </w:r>
            <w:proofErr w:type="spellStart"/>
            <w:r w:rsidRPr="006D5CD7">
              <w:rPr>
                <w:color w:val="FF0000"/>
              </w:rPr>
              <w:t>fichas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carácter</w:t>
            </w:r>
            <w:proofErr w:type="spellEnd"/>
            <w:r w:rsidRPr="006D5CD7">
              <w:rPr>
                <w:color w:val="FF0000"/>
              </w:rPr>
              <w:t xml:space="preserve"> </w:t>
            </w:r>
            <w:proofErr w:type="spellStart"/>
            <w:r w:rsidRPr="006D5CD7">
              <w:rPr>
                <w:color w:val="FF0000"/>
              </w:rPr>
              <w:t>prático</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vasta</w:t>
            </w:r>
            <w:proofErr w:type="spellEnd"/>
            <w:r w:rsidRPr="006D5CD7">
              <w:rPr>
                <w:color w:val="FF0000"/>
              </w:rPr>
              <w:t xml:space="preserve"> </w:t>
            </w:r>
            <w:proofErr w:type="spellStart"/>
            <w:r w:rsidRPr="006D5CD7">
              <w:rPr>
                <w:color w:val="FF0000"/>
              </w:rPr>
              <w:t>bibliografia</w:t>
            </w:r>
            <w:proofErr w:type="spellEnd"/>
            <w:r w:rsidRPr="006D5CD7">
              <w:rPr>
                <w:color w:val="FF0000"/>
              </w:rPr>
              <w:t xml:space="preserve"> </w:t>
            </w:r>
            <w:proofErr w:type="spellStart"/>
            <w:r w:rsidRPr="006D5CD7">
              <w:rPr>
                <w:color w:val="FF0000"/>
              </w:rPr>
              <w:t>comentada</w:t>
            </w:r>
            <w:proofErr w:type="spellEnd"/>
            <w:r w:rsidRPr="006D5CD7">
              <w:rPr>
                <w:color w:val="FF0000"/>
              </w:rPr>
              <w:t xml:space="preserve"> e um </w:t>
            </w:r>
            <w:proofErr w:type="spellStart"/>
            <w:r w:rsidRPr="006D5CD7">
              <w:rPr>
                <w:color w:val="FF0000"/>
              </w:rPr>
              <w:t>glossário</w:t>
            </w:r>
            <w:proofErr w:type="spellEnd"/>
            <w:r w:rsidRPr="006D5CD7">
              <w:rPr>
                <w:color w:val="FF0000"/>
              </w:rPr>
              <w:t xml:space="preserve"> de </w:t>
            </w:r>
            <w:proofErr w:type="spellStart"/>
            <w:r w:rsidRPr="006D5CD7">
              <w:rPr>
                <w:color w:val="FF0000"/>
              </w:rPr>
              <w:t>termos</w:t>
            </w:r>
            <w:proofErr w:type="spellEnd"/>
            <w:r w:rsidRPr="006D5CD7">
              <w:rPr>
                <w:color w:val="FF0000"/>
              </w:rPr>
              <w:t xml:space="preserve"> </w:t>
            </w:r>
            <w:proofErr w:type="spellStart"/>
            <w:r w:rsidRPr="006D5CD7">
              <w:rPr>
                <w:color w:val="FF0000"/>
              </w:rPr>
              <w:t>técnicos</w:t>
            </w:r>
            <w:proofErr w:type="spellEnd"/>
            <w:r w:rsidRPr="006D5CD7">
              <w:rPr>
                <w:color w:val="FF0000"/>
              </w:rPr>
              <w:t xml:space="preserve">. </w:t>
            </w:r>
          </w:p>
          <w:p w:rsidR="00BD5446" w:rsidRPr="006D5CD7" w:rsidRDefault="00BD5446" w:rsidP="007C4522">
            <w:pPr>
              <w:pStyle w:val="textos-normais"/>
              <w:jc w:val="both"/>
              <w:rPr>
                <w:color w:val="FF0000"/>
              </w:rPr>
            </w:pPr>
            <w:r w:rsidRPr="006D5CD7">
              <w:rPr>
                <w:color w:val="FF0000"/>
              </w:rPr>
              <w:t xml:space="preserve">A </w:t>
            </w:r>
            <w:proofErr w:type="spellStart"/>
            <w:r w:rsidRPr="006D5CD7">
              <w:rPr>
                <w:color w:val="FF0000"/>
              </w:rPr>
              <w:t>importante</w:t>
            </w:r>
            <w:proofErr w:type="spellEnd"/>
            <w:r w:rsidRPr="006D5CD7">
              <w:rPr>
                <w:color w:val="FF0000"/>
              </w:rPr>
              <w:t xml:space="preserve"> </w:t>
            </w:r>
            <w:proofErr w:type="spellStart"/>
            <w:r w:rsidRPr="006D5CD7">
              <w:rPr>
                <w:color w:val="FF0000"/>
              </w:rPr>
              <w:t>colaboração</w:t>
            </w:r>
            <w:proofErr w:type="spellEnd"/>
            <w:r w:rsidRPr="006D5CD7">
              <w:rPr>
                <w:color w:val="FF0000"/>
              </w:rPr>
              <w:t xml:space="preserve"> de </w:t>
            </w:r>
            <w:proofErr w:type="spellStart"/>
            <w:r w:rsidRPr="006D5CD7">
              <w:rPr>
                <w:color w:val="FF0000"/>
              </w:rPr>
              <w:t>diversas</w:t>
            </w:r>
            <w:proofErr w:type="spellEnd"/>
            <w:r w:rsidRPr="006D5CD7">
              <w:rPr>
                <w:color w:val="FF0000"/>
              </w:rPr>
              <w:t xml:space="preserve"> </w:t>
            </w:r>
            <w:proofErr w:type="spellStart"/>
            <w:r w:rsidRPr="006D5CD7">
              <w:rPr>
                <w:color w:val="FF0000"/>
              </w:rPr>
              <w:t>personalidades</w:t>
            </w:r>
            <w:proofErr w:type="spellEnd"/>
            <w:r w:rsidRPr="006D5CD7">
              <w:rPr>
                <w:color w:val="FF0000"/>
              </w:rPr>
              <w:t xml:space="preserve"> </w:t>
            </w:r>
            <w:proofErr w:type="spellStart"/>
            <w:r w:rsidRPr="006D5CD7">
              <w:rPr>
                <w:color w:val="FF0000"/>
              </w:rPr>
              <w:t>ligadas</w:t>
            </w:r>
            <w:proofErr w:type="spellEnd"/>
            <w:r w:rsidRPr="006D5CD7">
              <w:rPr>
                <w:color w:val="FF0000"/>
              </w:rPr>
              <w:t xml:space="preserve"> à </w:t>
            </w:r>
            <w:proofErr w:type="spellStart"/>
            <w:r w:rsidRPr="006D5CD7">
              <w:rPr>
                <w:color w:val="FF0000"/>
              </w:rPr>
              <w:t>área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História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Arquitectura</w:t>
            </w:r>
            <w:proofErr w:type="spellEnd"/>
            <w:r w:rsidRPr="006D5CD7">
              <w:rPr>
                <w:color w:val="FF0000"/>
              </w:rPr>
              <w:t xml:space="preserve">, </w:t>
            </w:r>
            <w:proofErr w:type="spellStart"/>
            <w:r w:rsidRPr="006D5CD7">
              <w:rPr>
                <w:color w:val="FF0000"/>
              </w:rPr>
              <w:t>bem</w:t>
            </w:r>
            <w:proofErr w:type="spellEnd"/>
            <w:r w:rsidRPr="006D5CD7">
              <w:rPr>
                <w:color w:val="FF0000"/>
              </w:rPr>
              <w:t xml:space="preserve"> </w:t>
            </w:r>
            <w:proofErr w:type="spellStart"/>
            <w:r w:rsidRPr="006D5CD7">
              <w:rPr>
                <w:color w:val="FF0000"/>
              </w:rPr>
              <w:t>como</w:t>
            </w:r>
            <w:proofErr w:type="spellEnd"/>
            <w:r w:rsidRPr="006D5CD7">
              <w:rPr>
                <w:color w:val="FF0000"/>
              </w:rPr>
              <w:t xml:space="preserve"> o </w:t>
            </w:r>
            <w:proofErr w:type="spellStart"/>
            <w:r w:rsidRPr="006D5CD7">
              <w:rPr>
                <w:color w:val="FF0000"/>
              </w:rPr>
              <w:t>levantamento</w:t>
            </w:r>
            <w:proofErr w:type="spellEnd"/>
            <w:r w:rsidRPr="006D5CD7">
              <w:rPr>
                <w:color w:val="FF0000"/>
              </w:rPr>
              <w:t xml:space="preserve"> </w:t>
            </w:r>
            <w:proofErr w:type="spellStart"/>
            <w:r w:rsidRPr="006D5CD7">
              <w:rPr>
                <w:color w:val="FF0000"/>
              </w:rPr>
              <w:t>fotográfico</w:t>
            </w:r>
            <w:proofErr w:type="spellEnd"/>
            <w:r w:rsidRPr="006D5CD7">
              <w:rPr>
                <w:color w:val="FF0000"/>
              </w:rPr>
              <w:t xml:space="preserve"> </w:t>
            </w:r>
            <w:proofErr w:type="spellStart"/>
            <w:r w:rsidRPr="006D5CD7">
              <w:rPr>
                <w:color w:val="FF0000"/>
              </w:rPr>
              <w:t>realizado</w:t>
            </w:r>
            <w:proofErr w:type="spellEnd"/>
            <w:r w:rsidRPr="006D5CD7">
              <w:rPr>
                <w:color w:val="FF0000"/>
              </w:rPr>
              <w:t xml:space="preserve"> </w:t>
            </w:r>
            <w:proofErr w:type="spellStart"/>
            <w:r w:rsidRPr="006D5CD7">
              <w:rPr>
                <w:color w:val="FF0000"/>
              </w:rPr>
              <w:t>contribuem</w:t>
            </w:r>
            <w:proofErr w:type="spellEnd"/>
            <w:r w:rsidRPr="006D5CD7">
              <w:rPr>
                <w:color w:val="FF0000"/>
              </w:rPr>
              <w:t xml:space="preserve"> </w:t>
            </w:r>
            <w:proofErr w:type="spellStart"/>
            <w:r w:rsidRPr="006D5CD7">
              <w:rPr>
                <w:color w:val="FF0000"/>
              </w:rPr>
              <w:t>para</w:t>
            </w:r>
            <w:proofErr w:type="spellEnd"/>
            <w:r w:rsidRPr="006D5CD7">
              <w:rPr>
                <w:color w:val="FF0000"/>
              </w:rPr>
              <w:t xml:space="preserve"> o </w:t>
            </w:r>
            <w:proofErr w:type="spellStart"/>
            <w:r w:rsidRPr="006D5CD7">
              <w:rPr>
                <w:color w:val="FF0000"/>
              </w:rPr>
              <w:t>conhecimento</w:t>
            </w:r>
            <w:proofErr w:type="spellEnd"/>
            <w:r w:rsidRPr="006D5CD7">
              <w:rPr>
                <w:color w:val="FF0000"/>
              </w:rPr>
              <w:t xml:space="preserve"> e </w:t>
            </w:r>
            <w:proofErr w:type="spellStart"/>
            <w:r w:rsidRPr="006D5CD7">
              <w:rPr>
                <w:color w:val="FF0000"/>
              </w:rPr>
              <w:t>valorização</w:t>
            </w:r>
            <w:proofErr w:type="spellEnd"/>
            <w:r w:rsidRPr="006D5CD7">
              <w:rPr>
                <w:color w:val="FF0000"/>
              </w:rPr>
              <w:t xml:space="preserve"> de um </w:t>
            </w:r>
            <w:proofErr w:type="spellStart"/>
            <w:r w:rsidRPr="006D5CD7">
              <w:rPr>
                <w:color w:val="FF0000"/>
              </w:rPr>
              <w:t>saber</w:t>
            </w:r>
            <w:proofErr w:type="spellEnd"/>
            <w:r w:rsidRPr="006D5CD7">
              <w:rPr>
                <w:color w:val="FF0000"/>
              </w:rPr>
              <w:t xml:space="preserve"> </w:t>
            </w:r>
            <w:proofErr w:type="spellStart"/>
            <w:r w:rsidRPr="006D5CD7">
              <w:rPr>
                <w:color w:val="FF0000"/>
              </w:rPr>
              <w:t>tradicional</w:t>
            </w:r>
            <w:proofErr w:type="spellEnd"/>
            <w:r w:rsidRPr="006D5CD7">
              <w:rPr>
                <w:color w:val="FF0000"/>
              </w:rPr>
              <w:t>.</w:t>
            </w:r>
          </w:p>
          <w:p w:rsidR="00BD5446" w:rsidRPr="006D5CD7" w:rsidRDefault="00BD5446" w:rsidP="007C4522">
            <w:pPr>
              <w:pStyle w:val="textos-normais"/>
              <w:jc w:val="both"/>
              <w:rPr>
                <w:color w:val="FF0000"/>
              </w:rPr>
            </w:pPr>
          </w:p>
          <w:p w:rsidR="00BD5446" w:rsidRPr="006D5CD7" w:rsidRDefault="00BD5446" w:rsidP="007C4522">
            <w:pPr>
              <w:pStyle w:val="textos-normais"/>
              <w:jc w:val="both"/>
              <w:rPr>
                <w:color w:val="FF0000"/>
              </w:rPr>
            </w:pPr>
            <w:r w:rsidRPr="006D5CD7">
              <w:rPr>
                <w:color w:val="FF0000"/>
              </w:rPr>
              <w:t>(</w:t>
            </w:r>
            <w:proofErr w:type="spellStart"/>
            <w:r w:rsidRPr="006D5CD7">
              <w:rPr>
                <w:color w:val="FF0000"/>
              </w:rPr>
              <w:t>opcional</w:t>
            </w:r>
            <w:proofErr w:type="spellEnd"/>
            <w:r w:rsidRPr="006D5CD7">
              <w:rPr>
                <w:color w:val="FF0000"/>
              </w:rPr>
              <w:t>)</w:t>
            </w:r>
          </w:p>
          <w:p w:rsidR="00BD5446" w:rsidRPr="009839D4" w:rsidRDefault="00BD5446">
            <w:pPr>
              <w:pStyle w:val="textos-normais"/>
              <w:rPr>
                <w:rFonts w:ascii="L Helvetica Light" w:hAnsi="L Helvetica Light"/>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7C4522">
            <w:pPr>
              <w:pStyle w:val="textos-normais"/>
              <w:jc w:val="both"/>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A72169" w:rsidRDefault="00A72169" w:rsidP="001F539B">
      <w:pPr>
        <w:sectPr w:rsidR="00A72169" w:rsidSect="00A93746">
          <w:headerReference w:type="even" r:id="rId9"/>
          <w:headerReference w:type="default" r:id="rId10"/>
          <w:footerReference w:type="even" r:id="rId11"/>
          <w:footerReference w:type="default" r:id="rId12"/>
          <w:pgSz w:w="11906" w:h="16838" w:code="9"/>
          <w:pgMar w:top="720" w:right="720" w:bottom="720" w:left="720" w:header="567" w:footer="567" w:gutter="0"/>
          <w:cols w:space="720"/>
          <w:titlePg/>
          <w:docGrid w:linePitch="299"/>
        </w:sectPr>
      </w:pPr>
    </w:p>
    <w:p w:rsidR="001F539B" w:rsidRPr="009839D4" w:rsidRDefault="001F539B" w:rsidP="001F539B">
      <w:pPr>
        <w:sectPr w:rsidR="001F539B" w:rsidRPr="009839D4" w:rsidSect="00A72169">
          <w:type w:val="continuous"/>
          <w:pgSz w:w="11906" w:h="16838" w:code="9"/>
          <w:pgMar w:top="720" w:right="720" w:bottom="720" w:left="720" w:header="567" w:footer="567" w:gutter="0"/>
          <w:cols w:space="720"/>
          <w:titlePg/>
          <w:docGrid w:linePitch="299"/>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687626"/>
      <w:r w:rsidRPr="009839D4">
        <w:rPr>
          <w:lang w:val="en-GB"/>
        </w:rPr>
        <w:lastRenderedPageBreak/>
        <w:t>Table of content</w:t>
      </w:r>
      <w:bookmarkEnd w:id="0"/>
      <w:bookmarkEnd w:id="1"/>
      <w:bookmarkEnd w:id="2"/>
    </w:p>
    <w:p w:rsidR="00843B53" w:rsidRDefault="00464FFD">
      <w:pPr>
        <w:pStyle w:val="Sadraj1"/>
        <w:rPr>
          <w:rFonts w:asciiTheme="minorHAnsi" w:eastAsiaTheme="minorEastAsia" w:hAnsiTheme="minorHAnsi" w:cstheme="minorBidi"/>
          <w:noProof/>
          <w:szCs w:val="22"/>
          <w:lang w:val="hr-HR" w:eastAsia="hr-HR"/>
        </w:rPr>
      </w:pPr>
      <w:r w:rsidRPr="009839D4">
        <w:fldChar w:fldCharType="begin"/>
      </w:r>
      <w:r w:rsidR="009D0A1B" w:rsidRPr="009839D4">
        <w:instrText xml:space="preserve"> TOC \o "1-3" \h \z \u </w:instrText>
      </w:r>
      <w:r w:rsidRPr="009839D4">
        <w:fldChar w:fldCharType="separate"/>
      </w:r>
      <w:hyperlink w:anchor="_Toc420687626" w:history="1">
        <w:r w:rsidR="00843B53" w:rsidRPr="0074187C">
          <w:rPr>
            <w:rStyle w:val="Hiperveza"/>
            <w:noProof/>
          </w:rPr>
          <w:t>Table of content</w:t>
        </w:r>
        <w:r w:rsidR="00843B53">
          <w:rPr>
            <w:noProof/>
            <w:webHidden/>
          </w:rPr>
          <w:tab/>
        </w:r>
        <w:r>
          <w:rPr>
            <w:noProof/>
            <w:webHidden/>
          </w:rPr>
          <w:fldChar w:fldCharType="begin"/>
        </w:r>
        <w:r w:rsidR="00843B53">
          <w:rPr>
            <w:noProof/>
            <w:webHidden/>
          </w:rPr>
          <w:instrText xml:space="preserve"> PAGEREF _Toc420687626 \h </w:instrText>
        </w:r>
        <w:r>
          <w:rPr>
            <w:noProof/>
            <w:webHidden/>
          </w:rPr>
        </w:r>
        <w:r>
          <w:rPr>
            <w:noProof/>
            <w:webHidden/>
          </w:rPr>
          <w:fldChar w:fldCharType="separate"/>
        </w:r>
        <w:r w:rsidR="000D74D4">
          <w:rPr>
            <w:noProof/>
            <w:webHidden/>
          </w:rPr>
          <w:t>I</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27" w:history="1">
        <w:r w:rsidR="00843B53" w:rsidRPr="0074187C">
          <w:rPr>
            <w:rStyle w:val="Hiperveza"/>
            <w:noProof/>
          </w:rPr>
          <w:t>List of Acronyms</w:t>
        </w:r>
        <w:r w:rsidR="00843B53">
          <w:rPr>
            <w:noProof/>
            <w:webHidden/>
          </w:rPr>
          <w:tab/>
        </w:r>
        <w:r>
          <w:rPr>
            <w:noProof/>
            <w:webHidden/>
          </w:rPr>
          <w:fldChar w:fldCharType="begin"/>
        </w:r>
        <w:r w:rsidR="00843B53">
          <w:rPr>
            <w:noProof/>
            <w:webHidden/>
          </w:rPr>
          <w:instrText xml:space="preserve"> PAGEREF _Toc420687627 \h </w:instrText>
        </w:r>
        <w:r>
          <w:rPr>
            <w:noProof/>
            <w:webHidden/>
          </w:rPr>
        </w:r>
        <w:r>
          <w:rPr>
            <w:noProof/>
            <w:webHidden/>
          </w:rPr>
          <w:fldChar w:fldCharType="separate"/>
        </w:r>
        <w:r w:rsidR="000D74D4">
          <w:rPr>
            <w:noProof/>
            <w:webHidden/>
          </w:rPr>
          <w:t>III</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28" w:history="1">
        <w:r w:rsidR="00843B53" w:rsidRPr="0074187C">
          <w:rPr>
            <w:rStyle w:val="Hiperveza"/>
            <w:noProof/>
          </w:rPr>
          <w:t>List of figures</w:t>
        </w:r>
        <w:r w:rsidR="00843B53">
          <w:rPr>
            <w:noProof/>
            <w:webHidden/>
          </w:rPr>
          <w:tab/>
        </w:r>
        <w:r>
          <w:rPr>
            <w:noProof/>
            <w:webHidden/>
          </w:rPr>
          <w:fldChar w:fldCharType="begin"/>
        </w:r>
        <w:r w:rsidR="00843B53">
          <w:rPr>
            <w:noProof/>
            <w:webHidden/>
          </w:rPr>
          <w:instrText xml:space="preserve"> PAGEREF _Toc420687628 \h </w:instrText>
        </w:r>
        <w:r>
          <w:rPr>
            <w:noProof/>
            <w:webHidden/>
          </w:rPr>
        </w:r>
        <w:r>
          <w:rPr>
            <w:noProof/>
            <w:webHidden/>
          </w:rPr>
          <w:fldChar w:fldCharType="separate"/>
        </w:r>
        <w:r w:rsidR="000D74D4">
          <w:rPr>
            <w:noProof/>
            <w:webHidden/>
          </w:rPr>
          <w:t>V</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29" w:history="1">
        <w:r w:rsidR="00843B53" w:rsidRPr="0074187C">
          <w:rPr>
            <w:rStyle w:val="Hiperveza"/>
            <w:noProof/>
          </w:rPr>
          <w:t>List of tables</w:t>
        </w:r>
        <w:r w:rsidR="00843B53">
          <w:rPr>
            <w:noProof/>
            <w:webHidden/>
          </w:rPr>
          <w:tab/>
        </w:r>
        <w:r>
          <w:rPr>
            <w:noProof/>
            <w:webHidden/>
          </w:rPr>
          <w:fldChar w:fldCharType="begin"/>
        </w:r>
        <w:r w:rsidR="00843B53">
          <w:rPr>
            <w:noProof/>
            <w:webHidden/>
          </w:rPr>
          <w:instrText xml:space="preserve"> PAGEREF _Toc420687629 \h </w:instrText>
        </w:r>
        <w:r>
          <w:rPr>
            <w:noProof/>
            <w:webHidden/>
          </w:rPr>
        </w:r>
        <w:r>
          <w:rPr>
            <w:noProof/>
            <w:webHidden/>
          </w:rPr>
          <w:fldChar w:fldCharType="separate"/>
        </w:r>
        <w:r w:rsidR="000D74D4">
          <w:rPr>
            <w:noProof/>
            <w:webHidden/>
          </w:rPr>
          <w:t>VI</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30" w:history="1">
        <w:r w:rsidR="00843B53" w:rsidRPr="0074187C">
          <w:rPr>
            <w:rStyle w:val="Hiperveza"/>
            <w:noProof/>
          </w:rPr>
          <w:t>1</w:t>
        </w:r>
        <w:r w:rsidR="00843B53">
          <w:rPr>
            <w:rFonts w:asciiTheme="minorHAnsi" w:eastAsiaTheme="minorEastAsia" w:hAnsiTheme="minorHAnsi" w:cstheme="minorBidi"/>
            <w:noProof/>
            <w:szCs w:val="22"/>
            <w:lang w:val="hr-HR" w:eastAsia="hr-HR"/>
          </w:rPr>
          <w:tab/>
        </w:r>
        <w:r w:rsidR="00843B53" w:rsidRPr="0074187C">
          <w:rPr>
            <w:rStyle w:val="Hiperveza"/>
            <w:noProof/>
          </w:rPr>
          <w:t>Introduction</w:t>
        </w:r>
        <w:r w:rsidR="00843B53">
          <w:rPr>
            <w:noProof/>
            <w:webHidden/>
          </w:rPr>
          <w:tab/>
        </w:r>
        <w:r>
          <w:rPr>
            <w:noProof/>
            <w:webHidden/>
          </w:rPr>
          <w:fldChar w:fldCharType="begin"/>
        </w:r>
        <w:r w:rsidR="00843B53">
          <w:rPr>
            <w:noProof/>
            <w:webHidden/>
          </w:rPr>
          <w:instrText xml:space="preserve"> PAGEREF _Toc420687630 \h </w:instrText>
        </w:r>
        <w:r>
          <w:rPr>
            <w:noProof/>
            <w:webHidden/>
          </w:rPr>
        </w:r>
        <w:r>
          <w:rPr>
            <w:noProof/>
            <w:webHidden/>
          </w:rPr>
          <w:fldChar w:fldCharType="separate"/>
        </w:r>
        <w:r w:rsidR="000D74D4">
          <w:rPr>
            <w:noProof/>
            <w:webHidden/>
          </w:rPr>
          <w:t>1</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1" w:history="1">
        <w:r w:rsidR="00843B53" w:rsidRPr="0074187C">
          <w:rPr>
            <w:rStyle w:val="Hiperveza"/>
            <w:noProof/>
            <w:snapToGrid w:val="0"/>
            <w:w w:val="0"/>
          </w:rPr>
          <w:t>1.1</w:t>
        </w:r>
        <w:r w:rsidR="00843B53">
          <w:rPr>
            <w:rFonts w:asciiTheme="minorHAnsi" w:eastAsiaTheme="minorEastAsia" w:hAnsiTheme="minorHAnsi" w:cstheme="minorBidi"/>
            <w:noProof/>
            <w:szCs w:val="22"/>
            <w:lang w:val="hr-HR" w:eastAsia="hr-HR"/>
          </w:rPr>
          <w:tab/>
        </w:r>
        <w:r w:rsidR="00843B53" w:rsidRPr="0074187C">
          <w:rPr>
            <w:rStyle w:val="Hiperveza"/>
            <w:noProof/>
          </w:rPr>
          <w:t>Dissertation description text</w:t>
        </w:r>
        <w:r w:rsidR="00843B53">
          <w:rPr>
            <w:noProof/>
            <w:webHidden/>
          </w:rPr>
          <w:tab/>
        </w:r>
        <w:r>
          <w:rPr>
            <w:noProof/>
            <w:webHidden/>
          </w:rPr>
          <w:fldChar w:fldCharType="begin"/>
        </w:r>
        <w:r w:rsidR="00843B53">
          <w:rPr>
            <w:noProof/>
            <w:webHidden/>
          </w:rPr>
          <w:instrText xml:space="preserve"> PAGEREF _Toc420687631 \h </w:instrText>
        </w:r>
        <w:r>
          <w:rPr>
            <w:noProof/>
            <w:webHidden/>
          </w:rPr>
        </w:r>
        <w:r>
          <w:rPr>
            <w:noProof/>
            <w:webHidden/>
          </w:rPr>
          <w:fldChar w:fldCharType="separate"/>
        </w:r>
        <w:r w:rsidR="000D74D4">
          <w:rPr>
            <w:noProof/>
            <w:webHidden/>
          </w:rPr>
          <w:t>2</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2" w:history="1">
        <w:r w:rsidR="00843B53" w:rsidRPr="0074187C">
          <w:rPr>
            <w:rStyle w:val="Hiperveza"/>
            <w:noProof/>
            <w:snapToGrid w:val="0"/>
            <w:w w:val="0"/>
          </w:rPr>
          <w:t>1.2</w:t>
        </w:r>
        <w:r w:rsidR="00843B53">
          <w:rPr>
            <w:rFonts w:asciiTheme="minorHAnsi" w:eastAsiaTheme="minorEastAsia" w:hAnsiTheme="minorHAnsi" w:cstheme="minorBidi"/>
            <w:noProof/>
            <w:szCs w:val="22"/>
            <w:lang w:val="hr-HR" w:eastAsia="hr-HR"/>
          </w:rPr>
          <w:tab/>
        </w:r>
        <w:r w:rsidR="00843B53" w:rsidRPr="0074187C">
          <w:rPr>
            <w:rStyle w:val="Hiperveza"/>
            <w:noProof/>
          </w:rPr>
          <w:t>Problem formulation/description</w:t>
        </w:r>
        <w:r w:rsidR="00843B53">
          <w:rPr>
            <w:noProof/>
            <w:webHidden/>
          </w:rPr>
          <w:tab/>
        </w:r>
        <w:r>
          <w:rPr>
            <w:noProof/>
            <w:webHidden/>
          </w:rPr>
          <w:fldChar w:fldCharType="begin"/>
        </w:r>
        <w:r w:rsidR="00843B53">
          <w:rPr>
            <w:noProof/>
            <w:webHidden/>
          </w:rPr>
          <w:instrText xml:space="preserve"> PAGEREF _Toc420687632 \h </w:instrText>
        </w:r>
        <w:r>
          <w:rPr>
            <w:noProof/>
            <w:webHidden/>
          </w:rPr>
        </w:r>
        <w:r>
          <w:rPr>
            <w:noProof/>
            <w:webHidden/>
          </w:rPr>
          <w:fldChar w:fldCharType="separate"/>
        </w:r>
        <w:r w:rsidR="000D74D4">
          <w:rPr>
            <w:noProof/>
            <w:webHidden/>
          </w:rPr>
          <w:t>2</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3" w:history="1">
        <w:r w:rsidR="00843B53" w:rsidRPr="0074187C">
          <w:rPr>
            <w:rStyle w:val="Hiperveza"/>
            <w:noProof/>
            <w:snapToGrid w:val="0"/>
            <w:w w:val="0"/>
          </w:rPr>
          <w:t>1.3</w:t>
        </w:r>
        <w:r w:rsidR="00843B53">
          <w:rPr>
            <w:rFonts w:asciiTheme="minorHAnsi" w:eastAsiaTheme="minorEastAsia" w:hAnsiTheme="minorHAnsi" w:cstheme="minorBidi"/>
            <w:noProof/>
            <w:szCs w:val="22"/>
            <w:lang w:val="hr-HR" w:eastAsia="hr-HR"/>
          </w:rPr>
          <w:tab/>
        </w:r>
        <w:r w:rsidR="00843B53" w:rsidRPr="0074187C">
          <w:rPr>
            <w:rStyle w:val="Hiperveza"/>
            <w:noProof/>
          </w:rPr>
          <w:t>Proposed solution</w:t>
        </w:r>
        <w:r w:rsidR="00843B53">
          <w:rPr>
            <w:noProof/>
            <w:webHidden/>
          </w:rPr>
          <w:tab/>
        </w:r>
        <w:r>
          <w:rPr>
            <w:noProof/>
            <w:webHidden/>
          </w:rPr>
          <w:fldChar w:fldCharType="begin"/>
        </w:r>
        <w:r w:rsidR="00843B53">
          <w:rPr>
            <w:noProof/>
            <w:webHidden/>
          </w:rPr>
          <w:instrText xml:space="preserve"> PAGEREF _Toc420687633 \h </w:instrText>
        </w:r>
        <w:r>
          <w:rPr>
            <w:noProof/>
            <w:webHidden/>
          </w:rPr>
        </w:r>
        <w:r>
          <w:rPr>
            <w:noProof/>
            <w:webHidden/>
          </w:rPr>
          <w:fldChar w:fldCharType="separate"/>
        </w:r>
        <w:r w:rsidR="000D74D4">
          <w:rPr>
            <w:noProof/>
            <w:webHidden/>
          </w:rPr>
          <w:t>3</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4" w:history="1">
        <w:r w:rsidR="00843B53" w:rsidRPr="0074187C">
          <w:rPr>
            <w:rStyle w:val="Hiperveza"/>
            <w:noProof/>
            <w:snapToGrid w:val="0"/>
            <w:w w:val="0"/>
          </w:rPr>
          <w:t>1.4</w:t>
        </w:r>
        <w:r w:rsidR="00843B53">
          <w:rPr>
            <w:rFonts w:asciiTheme="minorHAnsi" w:eastAsiaTheme="minorEastAsia" w:hAnsiTheme="minorHAnsi" w:cstheme="minorBidi"/>
            <w:noProof/>
            <w:szCs w:val="22"/>
            <w:lang w:val="hr-HR" w:eastAsia="hr-HR"/>
          </w:rPr>
          <w:tab/>
        </w:r>
        <w:r w:rsidR="00843B53" w:rsidRPr="0074187C">
          <w:rPr>
            <w:rStyle w:val="Hiperveza"/>
            <w:noProof/>
          </w:rPr>
          <w:t>Development environment and technologies used</w:t>
        </w:r>
        <w:r w:rsidR="00843B53">
          <w:rPr>
            <w:noProof/>
            <w:webHidden/>
          </w:rPr>
          <w:tab/>
        </w:r>
        <w:r>
          <w:rPr>
            <w:noProof/>
            <w:webHidden/>
          </w:rPr>
          <w:fldChar w:fldCharType="begin"/>
        </w:r>
        <w:r w:rsidR="00843B53">
          <w:rPr>
            <w:noProof/>
            <w:webHidden/>
          </w:rPr>
          <w:instrText xml:space="preserve"> PAGEREF _Toc420687634 \h </w:instrText>
        </w:r>
        <w:r>
          <w:rPr>
            <w:noProof/>
            <w:webHidden/>
          </w:rPr>
        </w:r>
        <w:r>
          <w:rPr>
            <w:noProof/>
            <w:webHidden/>
          </w:rPr>
          <w:fldChar w:fldCharType="separate"/>
        </w:r>
        <w:r w:rsidR="000D74D4">
          <w:rPr>
            <w:noProof/>
            <w:webHidden/>
          </w:rPr>
          <w:t>5</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5" w:history="1">
        <w:r w:rsidR="00843B53" w:rsidRPr="0074187C">
          <w:rPr>
            <w:rStyle w:val="Hiperveza"/>
            <w:noProof/>
            <w:snapToGrid w:val="0"/>
            <w:w w:val="0"/>
          </w:rPr>
          <w:t>1.5</w:t>
        </w:r>
        <w:r w:rsidR="00843B53">
          <w:rPr>
            <w:rFonts w:asciiTheme="minorHAnsi" w:eastAsiaTheme="minorEastAsia" w:hAnsiTheme="minorHAnsi" w:cstheme="minorBidi"/>
            <w:noProof/>
            <w:szCs w:val="22"/>
            <w:lang w:val="hr-HR" w:eastAsia="hr-HR"/>
          </w:rPr>
          <w:tab/>
        </w:r>
        <w:r w:rsidR="00843B53" w:rsidRPr="0074187C">
          <w:rPr>
            <w:rStyle w:val="Hiperveza"/>
            <w:noProof/>
          </w:rPr>
          <w:t>Dissertation structure</w:t>
        </w:r>
        <w:r w:rsidR="00843B53">
          <w:rPr>
            <w:noProof/>
            <w:webHidden/>
          </w:rPr>
          <w:tab/>
        </w:r>
        <w:r>
          <w:rPr>
            <w:noProof/>
            <w:webHidden/>
          </w:rPr>
          <w:fldChar w:fldCharType="begin"/>
        </w:r>
        <w:r w:rsidR="00843B53">
          <w:rPr>
            <w:noProof/>
            <w:webHidden/>
          </w:rPr>
          <w:instrText xml:space="preserve"> PAGEREF _Toc420687635 \h </w:instrText>
        </w:r>
        <w:r>
          <w:rPr>
            <w:noProof/>
            <w:webHidden/>
          </w:rPr>
        </w:r>
        <w:r>
          <w:rPr>
            <w:noProof/>
            <w:webHidden/>
          </w:rPr>
          <w:fldChar w:fldCharType="separate"/>
        </w:r>
        <w:r w:rsidR="000D74D4">
          <w:rPr>
            <w:noProof/>
            <w:webHidden/>
          </w:rPr>
          <w:t>5</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36" w:history="1">
        <w:r w:rsidR="00843B53" w:rsidRPr="0074187C">
          <w:rPr>
            <w:rStyle w:val="Hiperveza"/>
            <w:noProof/>
          </w:rPr>
          <w:t>2</w:t>
        </w:r>
        <w:r w:rsidR="00843B53">
          <w:rPr>
            <w:rFonts w:asciiTheme="minorHAnsi" w:eastAsiaTheme="minorEastAsia" w:hAnsiTheme="minorHAnsi" w:cstheme="minorBidi"/>
            <w:noProof/>
            <w:szCs w:val="22"/>
            <w:lang w:val="hr-HR" w:eastAsia="hr-HR"/>
          </w:rPr>
          <w:tab/>
        </w:r>
        <w:r w:rsidR="00843B53" w:rsidRPr="0074187C">
          <w:rPr>
            <w:rStyle w:val="Hiperveza"/>
            <w:noProof/>
          </w:rPr>
          <w:t>State of the art</w:t>
        </w:r>
        <w:r w:rsidR="00843B53">
          <w:rPr>
            <w:noProof/>
            <w:webHidden/>
          </w:rPr>
          <w:tab/>
        </w:r>
        <w:r>
          <w:rPr>
            <w:noProof/>
            <w:webHidden/>
          </w:rPr>
          <w:fldChar w:fldCharType="begin"/>
        </w:r>
        <w:r w:rsidR="00843B53">
          <w:rPr>
            <w:noProof/>
            <w:webHidden/>
          </w:rPr>
          <w:instrText xml:space="preserve"> PAGEREF _Toc420687636 \h </w:instrText>
        </w:r>
        <w:r>
          <w:rPr>
            <w:noProof/>
            <w:webHidden/>
          </w:rPr>
        </w:r>
        <w:r>
          <w:rPr>
            <w:noProof/>
            <w:webHidden/>
          </w:rPr>
          <w:fldChar w:fldCharType="separate"/>
        </w:r>
        <w:r w:rsidR="000D74D4">
          <w:rPr>
            <w:noProof/>
            <w:webHidden/>
          </w:rPr>
          <w:t>7</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37" w:history="1">
        <w:r w:rsidR="00843B53" w:rsidRPr="0074187C">
          <w:rPr>
            <w:rStyle w:val="Hiperveza"/>
            <w:noProof/>
            <w:snapToGrid w:val="0"/>
            <w:w w:val="0"/>
          </w:rPr>
          <w:t>2.1</w:t>
        </w:r>
        <w:r w:rsidR="00843B53">
          <w:rPr>
            <w:rFonts w:asciiTheme="minorHAnsi" w:eastAsiaTheme="minorEastAsia" w:hAnsiTheme="minorHAnsi" w:cstheme="minorBidi"/>
            <w:noProof/>
            <w:szCs w:val="22"/>
            <w:lang w:val="hr-HR" w:eastAsia="hr-HR"/>
          </w:rPr>
          <w:tab/>
        </w:r>
        <w:r w:rsidR="00843B53" w:rsidRPr="0074187C">
          <w:rPr>
            <w:rStyle w:val="Hiperveza"/>
            <w:noProof/>
          </w:rPr>
          <w:t>Access Control</w:t>
        </w:r>
        <w:r w:rsidR="00843B53">
          <w:rPr>
            <w:noProof/>
            <w:webHidden/>
          </w:rPr>
          <w:tab/>
        </w:r>
        <w:r>
          <w:rPr>
            <w:noProof/>
            <w:webHidden/>
          </w:rPr>
          <w:fldChar w:fldCharType="begin"/>
        </w:r>
        <w:r w:rsidR="00843B53">
          <w:rPr>
            <w:noProof/>
            <w:webHidden/>
          </w:rPr>
          <w:instrText xml:space="preserve"> PAGEREF _Toc420687637 \h </w:instrText>
        </w:r>
        <w:r>
          <w:rPr>
            <w:noProof/>
            <w:webHidden/>
          </w:rPr>
        </w:r>
        <w:r>
          <w:rPr>
            <w:noProof/>
            <w:webHidden/>
          </w:rPr>
          <w:fldChar w:fldCharType="separate"/>
        </w:r>
        <w:r w:rsidR="000D74D4">
          <w:rPr>
            <w:noProof/>
            <w:webHidden/>
          </w:rPr>
          <w:t>7</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38" w:history="1">
        <w:r w:rsidR="00843B53" w:rsidRPr="0074187C">
          <w:rPr>
            <w:rStyle w:val="Hiperveza"/>
            <w:noProof/>
          </w:rPr>
          <w:t>2.1.1</w:t>
        </w:r>
        <w:r w:rsidR="00843B53">
          <w:rPr>
            <w:rFonts w:asciiTheme="minorHAnsi" w:eastAsiaTheme="minorEastAsia" w:hAnsiTheme="minorHAnsi" w:cstheme="minorBidi"/>
            <w:noProof/>
            <w:szCs w:val="22"/>
            <w:lang w:val="hr-HR" w:eastAsia="hr-HR"/>
          </w:rPr>
          <w:tab/>
        </w:r>
        <w:r w:rsidR="00843B53" w:rsidRPr="0074187C">
          <w:rPr>
            <w:rStyle w:val="Hiperveza"/>
            <w:noProof/>
          </w:rPr>
          <w:t>Types of access control</w:t>
        </w:r>
        <w:r w:rsidR="00843B53">
          <w:rPr>
            <w:noProof/>
            <w:webHidden/>
          </w:rPr>
          <w:tab/>
        </w:r>
        <w:r>
          <w:rPr>
            <w:noProof/>
            <w:webHidden/>
          </w:rPr>
          <w:fldChar w:fldCharType="begin"/>
        </w:r>
        <w:r w:rsidR="00843B53">
          <w:rPr>
            <w:noProof/>
            <w:webHidden/>
          </w:rPr>
          <w:instrText xml:space="preserve"> PAGEREF _Toc420687638 \h </w:instrText>
        </w:r>
        <w:r>
          <w:rPr>
            <w:noProof/>
            <w:webHidden/>
          </w:rPr>
        </w:r>
        <w:r>
          <w:rPr>
            <w:noProof/>
            <w:webHidden/>
          </w:rPr>
          <w:fldChar w:fldCharType="separate"/>
        </w:r>
        <w:r w:rsidR="000D74D4">
          <w:rPr>
            <w:noProof/>
            <w:webHidden/>
          </w:rPr>
          <w:t>8</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39" w:history="1">
        <w:r w:rsidR="00843B53" w:rsidRPr="0074187C">
          <w:rPr>
            <w:rStyle w:val="Hiperveza"/>
            <w:noProof/>
          </w:rPr>
          <w:t>2.1.2</w:t>
        </w:r>
        <w:r w:rsidR="00843B53">
          <w:rPr>
            <w:rFonts w:asciiTheme="minorHAnsi" w:eastAsiaTheme="minorEastAsia" w:hAnsiTheme="minorHAnsi" w:cstheme="minorBidi"/>
            <w:noProof/>
            <w:szCs w:val="22"/>
            <w:lang w:val="hr-HR" w:eastAsia="hr-HR"/>
          </w:rPr>
          <w:tab/>
        </w:r>
        <w:r w:rsidR="00843B53" w:rsidRPr="0074187C">
          <w:rPr>
            <w:rStyle w:val="Hiperveza"/>
            <w:noProof/>
          </w:rPr>
          <w:t>OASIS, XACML and JSON</w:t>
        </w:r>
        <w:r w:rsidR="00843B53">
          <w:rPr>
            <w:noProof/>
            <w:webHidden/>
          </w:rPr>
          <w:tab/>
        </w:r>
        <w:r>
          <w:rPr>
            <w:noProof/>
            <w:webHidden/>
          </w:rPr>
          <w:fldChar w:fldCharType="begin"/>
        </w:r>
        <w:r w:rsidR="00843B53">
          <w:rPr>
            <w:noProof/>
            <w:webHidden/>
          </w:rPr>
          <w:instrText xml:space="preserve"> PAGEREF _Toc420687639 \h </w:instrText>
        </w:r>
        <w:r>
          <w:rPr>
            <w:noProof/>
            <w:webHidden/>
          </w:rPr>
        </w:r>
        <w:r>
          <w:rPr>
            <w:noProof/>
            <w:webHidden/>
          </w:rPr>
          <w:fldChar w:fldCharType="separate"/>
        </w:r>
        <w:r w:rsidR="000D74D4">
          <w:rPr>
            <w:noProof/>
            <w:webHidden/>
          </w:rPr>
          <w:t>12</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0" w:history="1">
        <w:r w:rsidR="00843B53" w:rsidRPr="0074187C">
          <w:rPr>
            <w:rStyle w:val="Hiperveza"/>
            <w:noProof/>
            <w:snapToGrid w:val="0"/>
            <w:w w:val="0"/>
          </w:rPr>
          <w:t>2.2</w:t>
        </w:r>
        <w:r w:rsidR="00843B53">
          <w:rPr>
            <w:rFonts w:asciiTheme="minorHAnsi" w:eastAsiaTheme="minorEastAsia" w:hAnsiTheme="minorHAnsi" w:cstheme="minorBidi"/>
            <w:noProof/>
            <w:szCs w:val="22"/>
            <w:lang w:val="hr-HR" w:eastAsia="hr-HR"/>
          </w:rPr>
          <w:tab/>
        </w:r>
        <w:r w:rsidR="00843B53" w:rsidRPr="0074187C">
          <w:rPr>
            <w:rStyle w:val="Hiperveza"/>
            <w:noProof/>
          </w:rPr>
          <w:t>The Internet of Things (IoT)</w:t>
        </w:r>
        <w:r w:rsidR="00843B53">
          <w:rPr>
            <w:noProof/>
            <w:webHidden/>
          </w:rPr>
          <w:tab/>
        </w:r>
        <w:r>
          <w:rPr>
            <w:noProof/>
            <w:webHidden/>
          </w:rPr>
          <w:fldChar w:fldCharType="begin"/>
        </w:r>
        <w:r w:rsidR="00843B53">
          <w:rPr>
            <w:noProof/>
            <w:webHidden/>
          </w:rPr>
          <w:instrText xml:space="preserve"> PAGEREF _Toc420687640 \h </w:instrText>
        </w:r>
        <w:r>
          <w:rPr>
            <w:noProof/>
            <w:webHidden/>
          </w:rPr>
        </w:r>
        <w:r>
          <w:rPr>
            <w:noProof/>
            <w:webHidden/>
          </w:rPr>
          <w:fldChar w:fldCharType="separate"/>
        </w:r>
        <w:r w:rsidR="000D74D4">
          <w:rPr>
            <w:noProof/>
            <w:webHidden/>
          </w:rPr>
          <w:t>17</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1" w:history="1">
        <w:r w:rsidR="00843B53" w:rsidRPr="0074187C">
          <w:rPr>
            <w:rStyle w:val="Hiperveza"/>
            <w:noProof/>
            <w:snapToGrid w:val="0"/>
            <w:w w:val="0"/>
          </w:rPr>
          <w:t>2.3</w:t>
        </w:r>
        <w:r w:rsidR="00843B53">
          <w:rPr>
            <w:rFonts w:asciiTheme="minorHAnsi" w:eastAsiaTheme="minorEastAsia" w:hAnsiTheme="minorHAnsi" w:cstheme="minorBidi"/>
            <w:noProof/>
            <w:szCs w:val="22"/>
            <w:lang w:val="hr-HR" w:eastAsia="hr-HR"/>
          </w:rPr>
          <w:tab/>
        </w:r>
        <w:r w:rsidR="00843B53" w:rsidRPr="0074187C">
          <w:rPr>
            <w:rStyle w:val="Hiperveza"/>
            <w:noProof/>
          </w:rPr>
          <w:t>Machine to Machine communication (M2M)</w:t>
        </w:r>
        <w:r w:rsidR="00843B53">
          <w:rPr>
            <w:noProof/>
            <w:webHidden/>
          </w:rPr>
          <w:tab/>
        </w:r>
        <w:r>
          <w:rPr>
            <w:noProof/>
            <w:webHidden/>
          </w:rPr>
          <w:fldChar w:fldCharType="begin"/>
        </w:r>
        <w:r w:rsidR="00843B53">
          <w:rPr>
            <w:noProof/>
            <w:webHidden/>
          </w:rPr>
          <w:instrText xml:space="preserve"> PAGEREF _Toc420687641 \h </w:instrText>
        </w:r>
        <w:r>
          <w:rPr>
            <w:noProof/>
            <w:webHidden/>
          </w:rPr>
        </w:r>
        <w:r>
          <w:rPr>
            <w:noProof/>
            <w:webHidden/>
          </w:rPr>
          <w:fldChar w:fldCharType="separate"/>
        </w:r>
        <w:r w:rsidR="000D74D4">
          <w:rPr>
            <w:noProof/>
            <w:webHidden/>
          </w:rPr>
          <w:t>20</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2" w:history="1">
        <w:r w:rsidR="00843B53" w:rsidRPr="0074187C">
          <w:rPr>
            <w:rStyle w:val="Hiperveza"/>
            <w:noProof/>
            <w:snapToGrid w:val="0"/>
            <w:w w:val="0"/>
          </w:rPr>
          <w:t>2.4</w:t>
        </w:r>
        <w:r w:rsidR="00843B53">
          <w:rPr>
            <w:rFonts w:asciiTheme="minorHAnsi" w:eastAsiaTheme="minorEastAsia" w:hAnsiTheme="minorHAnsi" w:cstheme="minorBidi"/>
            <w:noProof/>
            <w:szCs w:val="22"/>
            <w:lang w:val="hr-HR" w:eastAsia="hr-HR"/>
          </w:rPr>
          <w:tab/>
        </w:r>
        <w:r w:rsidR="00843B53" w:rsidRPr="0074187C">
          <w:rPr>
            <w:rStyle w:val="Hiperveza"/>
            <w:noProof/>
          </w:rPr>
          <w:t>Big Data</w:t>
        </w:r>
        <w:r w:rsidR="00843B53">
          <w:rPr>
            <w:noProof/>
            <w:webHidden/>
          </w:rPr>
          <w:tab/>
        </w:r>
        <w:r>
          <w:rPr>
            <w:noProof/>
            <w:webHidden/>
          </w:rPr>
          <w:fldChar w:fldCharType="begin"/>
        </w:r>
        <w:r w:rsidR="00843B53">
          <w:rPr>
            <w:noProof/>
            <w:webHidden/>
          </w:rPr>
          <w:instrText xml:space="preserve"> PAGEREF _Toc420687642 \h </w:instrText>
        </w:r>
        <w:r>
          <w:rPr>
            <w:noProof/>
            <w:webHidden/>
          </w:rPr>
        </w:r>
        <w:r>
          <w:rPr>
            <w:noProof/>
            <w:webHidden/>
          </w:rPr>
          <w:fldChar w:fldCharType="separate"/>
        </w:r>
        <w:r w:rsidR="000D74D4">
          <w:rPr>
            <w:noProof/>
            <w:webHidden/>
          </w:rPr>
          <w:t>21</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43" w:history="1">
        <w:r w:rsidR="00843B53" w:rsidRPr="0074187C">
          <w:rPr>
            <w:rStyle w:val="Hiperveza"/>
            <w:noProof/>
            <w:snapToGrid w:val="0"/>
            <w:w w:val="0"/>
          </w:rPr>
          <w:t>2.5</w:t>
        </w:r>
        <w:r w:rsidR="00843B53">
          <w:rPr>
            <w:rFonts w:asciiTheme="minorHAnsi" w:eastAsiaTheme="minorEastAsia" w:hAnsiTheme="minorHAnsi" w:cstheme="minorBidi"/>
            <w:noProof/>
            <w:szCs w:val="22"/>
            <w:lang w:val="hr-HR" w:eastAsia="hr-HR"/>
          </w:rPr>
          <w:tab/>
        </w:r>
        <w:r w:rsidR="00843B53" w:rsidRPr="0074187C">
          <w:rPr>
            <w:rStyle w:val="Hiperveza"/>
            <w:noProof/>
          </w:rPr>
          <w:t>NoSQL</w:t>
        </w:r>
        <w:r w:rsidR="00843B53">
          <w:rPr>
            <w:noProof/>
            <w:webHidden/>
          </w:rPr>
          <w:tab/>
        </w:r>
        <w:r>
          <w:rPr>
            <w:noProof/>
            <w:webHidden/>
          </w:rPr>
          <w:fldChar w:fldCharType="begin"/>
        </w:r>
        <w:r w:rsidR="00843B53">
          <w:rPr>
            <w:noProof/>
            <w:webHidden/>
          </w:rPr>
          <w:instrText xml:space="preserve"> PAGEREF _Toc420687643 \h </w:instrText>
        </w:r>
        <w:r>
          <w:rPr>
            <w:noProof/>
            <w:webHidden/>
          </w:rPr>
        </w:r>
        <w:r>
          <w:rPr>
            <w:noProof/>
            <w:webHidden/>
          </w:rPr>
          <w:fldChar w:fldCharType="separate"/>
        </w:r>
        <w:r w:rsidR="000D74D4">
          <w:rPr>
            <w:noProof/>
            <w:webHidden/>
          </w:rPr>
          <w:t>22</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4" w:history="1">
        <w:r w:rsidR="00843B53" w:rsidRPr="0074187C">
          <w:rPr>
            <w:rStyle w:val="Hiperveza"/>
            <w:noProof/>
          </w:rPr>
          <w:t>2.5.1</w:t>
        </w:r>
        <w:r w:rsidR="00843B53">
          <w:rPr>
            <w:rFonts w:asciiTheme="minorHAnsi" w:eastAsiaTheme="minorEastAsia" w:hAnsiTheme="minorHAnsi" w:cstheme="minorBidi"/>
            <w:noProof/>
            <w:szCs w:val="22"/>
            <w:lang w:val="hr-HR" w:eastAsia="hr-HR"/>
          </w:rPr>
          <w:tab/>
        </w:r>
        <w:r w:rsidR="00843B53" w:rsidRPr="0074187C">
          <w:rPr>
            <w:rStyle w:val="Hiperveza"/>
            <w:noProof/>
          </w:rPr>
          <w:t>Types of NoSQL databases</w:t>
        </w:r>
        <w:r w:rsidR="00843B53">
          <w:rPr>
            <w:noProof/>
            <w:webHidden/>
          </w:rPr>
          <w:tab/>
        </w:r>
        <w:r>
          <w:rPr>
            <w:noProof/>
            <w:webHidden/>
          </w:rPr>
          <w:fldChar w:fldCharType="begin"/>
        </w:r>
        <w:r w:rsidR="00843B53">
          <w:rPr>
            <w:noProof/>
            <w:webHidden/>
          </w:rPr>
          <w:instrText xml:space="preserve"> PAGEREF _Toc420687644 \h </w:instrText>
        </w:r>
        <w:r>
          <w:rPr>
            <w:noProof/>
            <w:webHidden/>
          </w:rPr>
        </w:r>
        <w:r>
          <w:rPr>
            <w:noProof/>
            <w:webHidden/>
          </w:rPr>
          <w:fldChar w:fldCharType="separate"/>
        </w:r>
        <w:r w:rsidR="000D74D4">
          <w:rPr>
            <w:noProof/>
            <w:webHidden/>
          </w:rPr>
          <w:t>25</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5" w:history="1">
        <w:r w:rsidR="00843B53" w:rsidRPr="0074187C">
          <w:rPr>
            <w:rStyle w:val="Hiperveza"/>
            <w:noProof/>
          </w:rPr>
          <w:t>2.5.2</w:t>
        </w:r>
        <w:r w:rsidR="00843B53">
          <w:rPr>
            <w:rFonts w:asciiTheme="minorHAnsi" w:eastAsiaTheme="minorEastAsia" w:hAnsiTheme="minorHAnsi" w:cstheme="minorBidi"/>
            <w:noProof/>
            <w:szCs w:val="22"/>
            <w:lang w:val="hr-HR" w:eastAsia="hr-HR"/>
          </w:rPr>
          <w:tab/>
        </w:r>
        <w:r w:rsidR="00843B53" w:rsidRPr="0074187C">
          <w:rPr>
            <w:rStyle w:val="Hiperveza"/>
            <w:noProof/>
          </w:rPr>
          <w:t>Current state of NoSQL technologies</w:t>
        </w:r>
        <w:r w:rsidR="00843B53">
          <w:rPr>
            <w:noProof/>
            <w:webHidden/>
          </w:rPr>
          <w:tab/>
        </w:r>
        <w:r>
          <w:rPr>
            <w:noProof/>
            <w:webHidden/>
          </w:rPr>
          <w:fldChar w:fldCharType="begin"/>
        </w:r>
        <w:r w:rsidR="00843B53">
          <w:rPr>
            <w:noProof/>
            <w:webHidden/>
          </w:rPr>
          <w:instrText xml:space="preserve"> PAGEREF _Toc420687645 \h </w:instrText>
        </w:r>
        <w:r>
          <w:rPr>
            <w:noProof/>
            <w:webHidden/>
          </w:rPr>
        </w:r>
        <w:r>
          <w:rPr>
            <w:noProof/>
            <w:webHidden/>
          </w:rPr>
          <w:fldChar w:fldCharType="separate"/>
        </w:r>
        <w:r w:rsidR="000D74D4">
          <w:rPr>
            <w:noProof/>
            <w:webHidden/>
          </w:rPr>
          <w:t>27</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6" w:history="1">
        <w:r w:rsidR="00843B53" w:rsidRPr="0074187C">
          <w:rPr>
            <w:rStyle w:val="Hiperveza"/>
            <w:noProof/>
          </w:rPr>
          <w:t>2.5.3</w:t>
        </w:r>
        <w:r w:rsidR="00843B53">
          <w:rPr>
            <w:rFonts w:asciiTheme="minorHAnsi" w:eastAsiaTheme="minorEastAsia" w:hAnsiTheme="minorHAnsi" w:cstheme="minorBidi"/>
            <w:noProof/>
            <w:szCs w:val="22"/>
            <w:lang w:val="hr-HR" w:eastAsia="hr-HR"/>
          </w:rPr>
          <w:tab/>
        </w:r>
        <w:r w:rsidR="00843B53" w:rsidRPr="0074187C">
          <w:rPr>
            <w:rStyle w:val="Hiperveza"/>
            <w:noProof/>
          </w:rPr>
          <w:t>Security issues in NoSQL</w:t>
        </w:r>
        <w:r w:rsidR="00843B53">
          <w:rPr>
            <w:noProof/>
            <w:webHidden/>
          </w:rPr>
          <w:tab/>
        </w:r>
        <w:r>
          <w:rPr>
            <w:noProof/>
            <w:webHidden/>
          </w:rPr>
          <w:fldChar w:fldCharType="begin"/>
        </w:r>
        <w:r w:rsidR="00843B53">
          <w:rPr>
            <w:noProof/>
            <w:webHidden/>
          </w:rPr>
          <w:instrText xml:space="preserve"> PAGEREF _Toc420687646 \h </w:instrText>
        </w:r>
        <w:r>
          <w:rPr>
            <w:noProof/>
            <w:webHidden/>
          </w:rPr>
        </w:r>
        <w:r>
          <w:rPr>
            <w:noProof/>
            <w:webHidden/>
          </w:rPr>
          <w:fldChar w:fldCharType="separate"/>
        </w:r>
        <w:r w:rsidR="000D74D4">
          <w:rPr>
            <w:noProof/>
            <w:webHidden/>
          </w:rPr>
          <w:t>32</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7" w:history="1">
        <w:r w:rsidR="00843B53" w:rsidRPr="0074187C">
          <w:rPr>
            <w:rStyle w:val="Hiperveza"/>
            <w:noProof/>
          </w:rPr>
          <w:t>2.5.4</w:t>
        </w:r>
        <w:r w:rsidR="00843B53">
          <w:rPr>
            <w:rFonts w:asciiTheme="minorHAnsi" w:eastAsiaTheme="minorEastAsia" w:hAnsiTheme="minorHAnsi" w:cstheme="minorBidi"/>
            <w:noProof/>
            <w:szCs w:val="22"/>
            <w:lang w:val="hr-HR" w:eastAsia="hr-HR"/>
          </w:rPr>
          <w:tab/>
        </w:r>
        <w:r w:rsidR="00843B53" w:rsidRPr="0074187C">
          <w:rPr>
            <w:rStyle w:val="Hiperveza"/>
            <w:noProof/>
          </w:rPr>
          <w:t>Performance studies and comparisons</w:t>
        </w:r>
        <w:r w:rsidR="00843B53">
          <w:rPr>
            <w:noProof/>
            <w:webHidden/>
          </w:rPr>
          <w:tab/>
        </w:r>
        <w:r>
          <w:rPr>
            <w:noProof/>
            <w:webHidden/>
          </w:rPr>
          <w:fldChar w:fldCharType="begin"/>
        </w:r>
        <w:r w:rsidR="00843B53">
          <w:rPr>
            <w:noProof/>
            <w:webHidden/>
          </w:rPr>
          <w:instrText xml:space="preserve"> PAGEREF _Toc420687647 \h </w:instrText>
        </w:r>
        <w:r>
          <w:rPr>
            <w:noProof/>
            <w:webHidden/>
          </w:rPr>
        </w:r>
        <w:r>
          <w:rPr>
            <w:noProof/>
            <w:webHidden/>
          </w:rPr>
          <w:fldChar w:fldCharType="separate"/>
        </w:r>
        <w:r w:rsidR="000D74D4">
          <w:rPr>
            <w:noProof/>
            <w:webHidden/>
          </w:rPr>
          <w:t>32</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48" w:history="1">
        <w:r w:rsidR="00843B53" w:rsidRPr="0074187C">
          <w:rPr>
            <w:rStyle w:val="Hiperveza"/>
            <w:noProof/>
          </w:rPr>
          <w:t>2.5.5</w:t>
        </w:r>
        <w:r w:rsidR="00843B53">
          <w:rPr>
            <w:rFonts w:asciiTheme="minorHAnsi" w:eastAsiaTheme="minorEastAsia" w:hAnsiTheme="minorHAnsi" w:cstheme="minorBidi"/>
            <w:noProof/>
            <w:szCs w:val="22"/>
            <w:lang w:val="hr-HR" w:eastAsia="hr-HR"/>
          </w:rPr>
          <w:tab/>
        </w:r>
        <w:r w:rsidR="00843B53" w:rsidRPr="0074187C">
          <w:rPr>
            <w:rStyle w:val="Hiperveza"/>
            <w:noProof/>
          </w:rPr>
          <w:t>Summary</w:t>
        </w:r>
        <w:r w:rsidR="00843B53">
          <w:rPr>
            <w:noProof/>
            <w:webHidden/>
          </w:rPr>
          <w:tab/>
        </w:r>
        <w:r>
          <w:rPr>
            <w:noProof/>
            <w:webHidden/>
          </w:rPr>
          <w:fldChar w:fldCharType="begin"/>
        </w:r>
        <w:r w:rsidR="00843B53">
          <w:rPr>
            <w:noProof/>
            <w:webHidden/>
          </w:rPr>
          <w:instrText xml:space="preserve"> PAGEREF _Toc420687648 \h </w:instrText>
        </w:r>
        <w:r>
          <w:rPr>
            <w:noProof/>
            <w:webHidden/>
          </w:rPr>
        </w:r>
        <w:r>
          <w:rPr>
            <w:noProof/>
            <w:webHidden/>
          </w:rPr>
          <w:fldChar w:fldCharType="separate"/>
        </w:r>
        <w:r w:rsidR="000D74D4">
          <w:rPr>
            <w:noProof/>
            <w:webHidden/>
          </w:rPr>
          <w:t>33</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49" w:history="1">
        <w:r w:rsidR="00843B53" w:rsidRPr="0074187C">
          <w:rPr>
            <w:rStyle w:val="Hiperveza"/>
            <w:noProof/>
          </w:rPr>
          <w:t>3</w:t>
        </w:r>
        <w:r w:rsidR="00843B53">
          <w:rPr>
            <w:rFonts w:asciiTheme="minorHAnsi" w:eastAsiaTheme="minorEastAsia" w:hAnsiTheme="minorHAnsi" w:cstheme="minorBidi"/>
            <w:noProof/>
            <w:szCs w:val="22"/>
            <w:lang w:val="hr-HR" w:eastAsia="hr-HR"/>
          </w:rPr>
          <w:tab/>
        </w:r>
        <w:r w:rsidR="00843B53" w:rsidRPr="0074187C">
          <w:rPr>
            <w:rStyle w:val="Hiperveza"/>
            <w:noProof/>
          </w:rPr>
          <w:t>Background</w:t>
        </w:r>
        <w:r w:rsidR="00843B53">
          <w:rPr>
            <w:noProof/>
            <w:webHidden/>
          </w:rPr>
          <w:tab/>
        </w:r>
        <w:r>
          <w:rPr>
            <w:noProof/>
            <w:webHidden/>
          </w:rPr>
          <w:fldChar w:fldCharType="begin"/>
        </w:r>
        <w:r w:rsidR="00843B53">
          <w:rPr>
            <w:noProof/>
            <w:webHidden/>
          </w:rPr>
          <w:instrText xml:space="preserve"> PAGEREF _Toc420687649 \h </w:instrText>
        </w:r>
        <w:r>
          <w:rPr>
            <w:noProof/>
            <w:webHidden/>
          </w:rPr>
        </w:r>
        <w:r>
          <w:rPr>
            <w:noProof/>
            <w:webHidden/>
          </w:rPr>
          <w:fldChar w:fldCharType="separate"/>
        </w:r>
        <w:r w:rsidR="000D74D4">
          <w:rPr>
            <w:noProof/>
            <w:webHidden/>
          </w:rPr>
          <w:t>35</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0" w:history="1">
        <w:r w:rsidR="00843B53" w:rsidRPr="0074187C">
          <w:rPr>
            <w:rStyle w:val="Hiperveza"/>
            <w:noProof/>
            <w:snapToGrid w:val="0"/>
            <w:w w:val="0"/>
          </w:rPr>
          <w:t>3.1</w:t>
        </w:r>
        <w:r w:rsidR="00843B53">
          <w:rPr>
            <w:rFonts w:asciiTheme="minorHAnsi" w:eastAsiaTheme="minorEastAsia" w:hAnsiTheme="minorHAnsi" w:cstheme="minorBidi"/>
            <w:noProof/>
            <w:szCs w:val="22"/>
            <w:lang w:val="hr-HR" w:eastAsia="hr-HR"/>
          </w:rPr>
          <w:tab/>
        </w:r>
        <w:r w:rsidR="00843B53" w:rsidRPr="0074187C">
          <w:rPr>
            <w:rStyle w:val="Hiperveza"/>
            <w:noProof/>
          </w:rPr>
          <w:t>SMARTIE</w:t>
        </w:r>
        <w:r w:rsidR="00843B53">
          <w:rPr>
            <w:noProof/>
            <w:webHidden/>
          </w:rPr>
          <w:tab/>
        </w:r>
        <w:r>
          <w:rPr>
            <w:noProof/>
            <w:webHidden/>
          </w:rPr>
          <w:fldChar w:fldCharType="begin"/>
        </w:r>
        <w:r w:rsidR="00843B53">
          <w:rPr>
            <w:noProof/>
            <w:webHidden/>
          </w:rPr>
          <w:instrText xml:space="preserve"> PAGEREF _Toc420687650 \h </w:instrText>
        </w:r>
        <w:r>
          <w:rPr>
            <w:noProof/>
            <w:webHidden/>
          </w:rPr>
        </w:r>
        <w:r>
          <w:rPr>
            <w:noProof/>
            <w:webHidden/>
          </w:rPr>
          <w:fldChar w:fldCharType="separate"/>
        </w:r>
        <w:r w:rsidR="000D74D4">
          <w:rPr>
            <w:noProof/>
            <w:webHidden/>
          </w:rPr>
          <w:t>35</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51" w:history="1">
        <w:r w:rsidR="00843B53" w:rsidRPr="0074187C">
          <w:rPr>
            <w:rStyle w:val="Hiperveza"/>
            <w:noProof/>
          </w:rPr>
          <w:t>3.1.1</w:t>
        </w:r>
        <w:r w:rsidR="00843B53">
          <w:rPr>
            <w:rFonts w:asciiTheme="minorHAnsi" w:eastAsiaTheme="minorEastAsia" w:hAnsiTheme="minorHAnsi" w:cstheme="minorBidi"/>
            <w:noProof/>
            <w:szCs w:val="22"/>
            <w:lang w:val="hr-HR" w:eastAsia="hr-HR"/>
          </w:rPr>
          <w:tab/>
        </w:r>
        <w:r w:rsidR="00843B53" w:rsidRPr="0074187C">
          <w:rPr>
            <w:rStyle w:val="Hiperveza"/>
            <w:noProof/>
          </w:rPr>
          <w:t>Overview</w:t>
        </w:r>
        <w:r w:rsidR="00843B53">
          <w:rPr>
            <w:noProof/>
            <w:webHidden/>
          </w:rPr>
          <w:tab/>
        </w:r>
        <w:r>
          <w:rPr>
            <w:noProof/>
            <w:webHidden/>
          </w:rPr>
          <w:fldChar w:fldCharType="begin"/>
        </w:r>
        <w:r w:rsidR="00843B53">
          <w:rPr>
            <w:noProof/>
            <w:webHidden/>
          </w:rPr>
          <w:instrText xml:space="preserve"> PAGEREF _Toc420687651 \h </w:instrText>
        </w:r>
        <w:r>
          <w:rPr>
            <w:noProof/>
            <w:webHidden/>
          </w:rPr>
        </w:r>
        <w:r>
          <w:rPr>
            <w:noProof/>
            <w:webHidden/>
          </w:rPr>
          <w:fldChar w:fldCharType="separate"/>
        </w:r>
        <w:r w:rsidR="000D74D4">
          <w:rPr>
            <w:noProof/>
            <w:webHidden/>
          </w:rPr>
          <w:t>35</w:t>
        </w:r>
        <w:r>
          <w:rPr>
            <w:noProof/>
            <w:webHidden/>
          </w:rPr>
          <w:fldChar w:fldCharType="end"/>
        </w:r>
      </w:hyperlink>
    </w:p>
    <w:p w:rsidR="00843B53" w:rsidRDefault="00464FFD">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7652" w:history="1">
        <w:r w:rsidR="00843B53" w:rsidRPr="0074187C">
          <w:rPr>
            <w:rStyle w:val="Hiperveza"/>
            <w:noProof/>
          </w:rPr>
          <w:t>3.1.2</w:t>
        </w:r>
        <w:r w:rsidR="00843B53">
          <w:rPr>
            <w:rFonts w:asciiTheme="minorHAnsi" w:eastAsiaTheme="minorEastAsia" w:hAnsiTheme="minorHAnsi" w:cstheme="minorBidi"/>
            <w:noProof/>
            <w:szCs w:val="22"/>
            <w:lang w:val="hr-HR" w:eastAsia="hr-HR"/>
          </w:rPr>
          <w:tab/>
        </w:r>
        <w:r w:rsidR="00843B53" w:rsidRPr="0074187C">
          <w:rPr>
            <w:rStyle w:val="Hiperveza"/>
            <w:noProof/>
          </w:rPr>
          <w:t>Summary</w:t>
        </w:r>
        <w:r w:rsidR="00843B53">
          <w:rPr>
            <w:noProof/>
            <w:webHidden/>
          </w:rPr>
          <w:tab/>
        </w:r>
        <w:r>
          <w:rPr>
            <w:noProof/>
            <w:webHidden/>
          </w:rPr>
          <w:fldChar w:fldCharType="begin"/>
        </w:r>
        <w:r w:rsidR="00843B53">
          <w:rPr>
            <w:noProof/>
            <w:webHidden/>
          </w:rPr>
          <w:instrText xml:space="preserve"> PAGEREF _Toc420687652 \h </w:instrText>
        </w:r>
        <w:r>
          <w:rPr>
            <w:noProof/>
            <w:webHidden/>
          </w:rPr>
        </w:r>
        <w:r>
          <w:rPr>
            <w:noProof/>
            <w:webHidden/>
          </w:rPr>
          <w:fldChar w:fldCharType="separate"/>
        </w:r>
        <w:r w:rsidR="000D74D4">
          <w:rPr>
            <w:noProof/>
            <w:webHidden/>
          </w:rPr>
          <w:t>37</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3" w:history="1">
        <w:r w:rsidR="00843B53" w:rsidRPr="0074187C">
          <w:rPr>
            <w:rStyle w:val="Hiperveza"/>
            <w:noProof/>
            <w:snapToGrid w:val="0"/>
            <w:w w:val="0"/>
          </w:rPr>
          <w:t>3.2</w:t>
        </w:r>
        <w:r w:rsidR="00843B53">
          <w:rPr>
            <w:rFonts w:asciiTheme="minorHAnsi" w:eastAsiaTheme="minorEastAsia" w:hAnsiTheme="minorHAnsi" w:cstheme="minorBidi"/>
            <w:noProof/>
            <w:szCs w:val="22"/>
            <w:lang w:val="hr-HR" w:eastAsia="hr-HR"/>
          </w:rPr>
          <w:tab/>
        </w:r>
        <w:r w:rsidR="00843B53" w:rsidRPr="0074187C">
          <w:rPr>
            <w:rStyle w:val="Hiperveza"/>
            <w:noProof/>
          </w:rPr>
          <w:t>Related work</w:t>
        </w:r>
        <w:r w:rsidR="00843B53">
          <w:rPr>
            <w:noProof/>
            <w:webHidden/>
          </w:rPr>
          <w:tab/>
        </w:r>
        <w:r>
          <w:rPr>
            <w:noProof/>
            <w:webHidden/>
          </w:rPr>
          <w:fldChar w:fldCharType="begin"/>
        </w:r>
        <w:r w:rsidR="00843B53">
          <w:rPr>
            <w:noProof/>
            <w:webHidden/>
          </w:rPr>
          <w:instrText xml:space="preserve"> PAGEREF _Toc420687653 \h </w:instrText>
        </w:r>
        <w:r>
          <w:rPr>
            <w:noProof/>
            <w:webHidden/>
          </w:rPr>
        </w:r>
        <w:r>
          <w:rPr>
            <w:noProof/>
            <w:webHidden/>
          </w:rPr>
          <w:fldChar w:fldCharType="separate"/>
        </w:r>
        <w:r w:rsidR="000D74D4">
          <w:rPr>
            <w:noProof/>
            <w:webHidden/>
          </w:rPr>
          <w:t>37</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54" w:history="1">
        <w:r w:rsidR="00843B53" w:rsidRPr="0074187C">
          <w:rPr>
            <w:rStyle w:val="Hiperveza"/>
            <w:noProof/>
          </w:rPr>
          <w:t>4</w:t>
        </w:r>
        <w:r w:rsidR="00843B53">
          <w:rPr>
            <w:rFonts w:asciiTheme="minorHAnsi" w:eastAsiaTheme="minorEastAsia" w:hAnsiTheme="minorHAnsi" w:cstheme="minorBidi"/>
            <w:noProof/>
            <w:szCs w:val="22"/>
            <w:lang w:val="hr-HR" w:eastAsia="hr-HR"/>
          </w:rPr>
          <w:tab/>
        </w:r>
        <w:r w:rsidR="00843B53" w:rsidRPr="0074187C">
          <w:rPr>
            <w:rStyle w:val="Hiperveza"/>
            <w:noProof/>
          </w:rPr>
          <w:t>Solution description</w:t>
        </w:r>
        <w:r w:rsidR="00843B53">
          <w:rPr>
            <w:noProof/>
            <w:webHidden/>
          </w:rPr>
          <w:tab/>
        </w:r>
        <w:r>
          <w:rPr>
            <w:noProof/>
            <w:webHidden/>
          </w:rPr>
          <w:fldChar w:fldCharType="begin"/>
        </w:r>
        <w:r w:rsidR="00843B53">
          <w:rPr>
            <w:noProof/>
            <w:webHidden/>
          </w:rPr>
          <w:instrText xml:space="preserve"> PAGEREF _Toc420687654 \h </w:instrText>
        </w:r>
        <w:r>
          <w:rPr>
            <w:noProof/>
            <w:webHidden/>
          </w:rPr>
        </w:r>
        <w:r>
          <w:rPr>
            <w:noProof/>
            <w:webHidden/>
          </w:rPr>
          <w:fldChar w:fldCharType="separate"/>
        </w:r>
        <w:r w:rsidR="000D74D4">
          <w:rPr>
            <w:noProof/>
            <w:webHidden/>
          </w:rPr>
          <w:t>41</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5" w:history="1">
        <w:r w:rsidR="00843B53" w:rsidRPr="0074187C">
          <w:rPr>
            <w:rStyle w:val="Hiperveza"/>
            <w:noProof/>
            <w:snapToGrid w:val="0"/>
            <w:w w:val="0"/>
          </w:rPr>
          <w:t>4.1</w:t>
        </w:r>
        <w:r w:rsidR="00843B53">
          <w:rPr>
            <w:rFonts w:asciiTheme="minorHAnsi" w:eastAsiaTheme="minorEastAsia" w:hAnsiTheme="minorHAnsi" w:cstheme="minorBidi"/>
            <w:noProof/>
            <w:szCs w:val="22"/>
            <w:lang w:val="hr-HR" w:eastAsia="hr-HR"/>
          </w:rPr>
          <w:tab/>
        </w:r>
        <w:r w:rsidR="00843B53" w:rsidRPr="0074187C">
          <w:rPr>
            <w:rStyle w:val="Hiperveza"/>
            <w:noProof/>
          </w:rPr>
          <w:t>General architecture, design choices and technologies used</w:t>
        </w:r>
        <w:r w:rsidR="00843B53">
          <w:rPr>
            <w:noProof/>
            <w:webHidden/>
          </w:rPr>
          <w:tab/>
        </w:r>
        <w:r>
          <w:rPr>
            <w:noProof/>
            <w:webHidden/>
          </w:rPr>
          <w:fldChar w:fldCharType="begin"/>
        </w:r>
        <w:r w:rsidR="00843B53">
          <w:rPr>
            <w:noProof/>
            <w:webHidden/>
          </w:rPr>
          <w:instrText xml:space="preserve"> PAGEREF _Toc420687655 \h </w:instrText>
        </w:r>
        <w:r>
          <w:rPr>
            <w:noProof/>
            <w:webHidden/>
          </w:rPr>
        </w:r>
        <w:r>
          <w:rPr>
            <w:noProof/>
            <w:webHidden/>
          </w:rPr>
          <w:fldChar w:fldCharType="separate"/>
        </w:r>
        <w:r w:rsidR="000D74D4">
          <w:rPr>
            <w:noProof/>
            <w:webHidden/>
          </w:rPr>
          <w:t>41</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6" w:history="1">
        <w:r w:rsidR="00843B53" w:rsidRPr="0074187C">
          <w:rPr>
            <w:rStyle w:val="Hiperveza"/>
            <w:noProof/>
            <w:snapToGrid w:val="0"/>
            <w:w w:val="0"/>
          </w:rPr>
          <w:t>4.2</w:t>
        </w:r>
        <w:r w:rsidR="00843B53">
          <w:rPr>
            <w:rFonts w:asciiTheme="minorHAnsi" w:eastAsiaTheme="minorEastAsia" w:hAnsiTheme="minorHAnsi" w:cstheme="minorBidi"/>
            <w:noProof/>
            <w:szCs w:val="22"/>
            <w:lang w:val="hr-HR" w:eastAsia="hr-HR"/>
          </w:rPr>
          <w:tab/>
        </w:r>
        <w:r w:rsidR="00843B53" w:rsidRPr="0074187C">
          <w:rPr>
            <w:rStyle w:val="Hiperveza"/>
            <w:noProof/>
          </w:rPr>
          <w:t>Description of components</w:t>
        </w:r>
        <w:r w:rsidR="00843B53">
          <w:rPr>
            <w:noProof/>
            <w:webHidden/>
          </w:rPr>
          <w:tab/>
        </w:r>
        <w:r>
          <w:rPr>
            <w:noProof/>
            <w:webHidden/>
          </w:rPr>
          <w:fldChar w:fldCharType="begin"/>
        </w:r>
        <w:r w:rsidR="00843B53">
          <w:rPr>
            <w:noProof/>
            <w:webHidden/>
          </w:rPr>
          <w:instrText xml:space="preserve"> PAGEREF _Toc420687656 \h </w:instrText>
        </w:r>
        <w:r>
          <w:rPr>
            <w:noProof/>
            <w:webHidden/>
          </w:rPr>
        </w:r>
        <w:r>
          <w:rPr>
            <w:noProof/>
            <w:webHidden/>
          </w:rPr>
          <w:fldChar w:fldCharType="separate"/>
        </w:r>
        <w:r w:rsidR="000D74D4">
          <w:rPr>
            <w:noProof/>
            <w:webHidden/>
          </w:rPr>
          <w:t>44</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7" w:history="1">
        <w:r w:rsidR="00843B53" w:rsidRPr="0074187C">
          <w:rPr>
            <w:rStyle w:val="Hiperveza"/>
            <w:noProof/>
            <w:snapToGrid w:val="0"/>
            <w:w w:val="0"/>
          </w:rPr>
          <w:t>4.3</w:t>
        </w:r>
        <w:r w:rsidR="00843B53">
          <w:rPr>
            <w:rFonts w:asciiTheme="minorHAnsi" w:eastAsiaTheme="minorEastAsia" w:hAnsiTheme="minorHAnsi" w:cstheme="minorBidi"/>
            <w:noProof/>
            <w:szCs w:val="22"/>
            <w:lang w:val="hr-HR" w:eastAsia="hr-HR"/>
          </w:rPr>
          <w:tab/>
        </w:r>
        <w:r w:rsidR="00843B53" w:rsidRPr="0074187C">
          <w:rPr>
            <w:rStyle w:val="Hiperveza"/>
            <w:noProof/>
          </w:rPr>
          <w:t>Integration scenarios</w:t>
        </w:r>
        <w:r w:rsidR="00843B53">
          <w:rPr>
            <w:noProof/>
            <w:webHidden/>
          </w:rPr>
          <w:tab/>
        </w:r>
        <w:r>
          <w:rPr>
            <w:noProof/>
            <w:webHidden/>
          </w:rPr>
          <w:fldChar w:fldCharType="begin"/>
        </w:r>
        <w:r w:rsidR="00843B53">
          <w:rPr>
            <w:noProof/>
            <w:webHidden/>
          </w:rPr>
          <w:instrText xml:space="preserve"> PAGEREF _Toc420687657 \h </w:instrText>
        </w:r>
        <w:r>
          <w:rPr>
            <w:noProof/>
            <w:webHidden/>
          </w:rPr>
        </w:r>
        <w:r>
          <w:rPr>
            <w:noProof/>
            <w:webHidden/>
          </w:rPr>
          <w:fldChar w:fldCharType="separate"/>
        </w:r>
        <w:r w:rsidR="000D74D4">
          <w:rPr>
            <w:noProof/>
            <w:webHidden/>
          </w:rPr>
          <w:t>52</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8" w:history="1">
        <w:r w:rsidR="00843B53" w:rsidRPr="0074187C">
          <w:rPr>
            <w:rStyle w:val="Hiperveza"/>
            <w:noProof/>
            <w:snapToGrid w:val="0"/>
            <w:w w:val="0"/>
          </w:rPr>
          <w:t>4.4</w:t>
        </w:r>
        <w:r w:rsidR="00843B53">
          <w:rPr>
            <w:rFonts w:asciiTheme="minorHAnsi" w:eastAsiaTheme="minorEastAsia" w:hAnsiTheme="minorHAnsi" w:cstheme="minorBidi"/>
            <w:noProof/>
            <w:szCs w:val="22"/>
            <w:lang w:val="hr-HR" w:eastAsia="hr-HR"/>
          </w:rPr>
          <w:tab/>
        </w:r>
        <w:r w:rsidR="00843B53" w:rsidRPr="0074187C">
          <w:rPr>
            <w:rStyle w:val="Hiperveza"/>
            <w:noProof/>
          </w:rPr>
          <w:t>Development process</w:t>
        </w:r>
        <w:r w:rsidR="00843B53">
          <w:rPr>
            <w:noProof/>
            <w:webHidden/>
          </w:rPr>
          <w:tab/>
        </w:r>
        <w:r>
          <w:rPr>
            <w:noProof/>
            <w:webHidden/>
          </w:rPr>
          <w:fldChar w:fldCharType="begin"/>
        </w:r>
        <w:r w:rsidR="00843B53">
          <w:rPr>
            <w:noProof/>
            <w:webHidden/>
          </w:rPr>
          <w:instrText xml:space="preserve"> PAGEREF _Toc420687658 \h </w:instrText>
        </w:r>
        <w:r>
          <w:rPr>
            <w:noProof/>
            <w:webHidden/>
          </w:rPr>
        </w:r>
        <w:r>
          <w:rPr>
            <w:noProof/>
            <w:webHidden/>
          </w:rPr>
          <w:fldChar w:fldCharType="separate"/>
        </w:r>
        <w:r w:rsidR="000D74D4">
          <w:rPr>
            <w:noProof/>
            <w:webHidden/>
          </w:rPr>
          <w:t>55</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59" w:history="1">
        <w:r w:rsidR="00843B53" w:rsidRPr="0074187C">
          <w:rPr>
            <w:rStyle w:val="Hiperveza"/>
            <w:noProof/>
            <w:snapToGrid w:val="0"/>
            <w:w w:val="0"/>
          </w:rPr>
          <w:t>4.5</w:t>
        </w:r>
        <w:r w:rsidR="00843B53">
          <w:rPr>
            <w:rFonts w:asciiTheme="minorHAnsi" w:eastAsiaTheme="minorEastAsia" w:hAnsiTheme="minorHAnsi" w:cstheme="minorBidi"/>
            <w:noProof/>
            <w:szCs w:val="22"/>
            <w:lang w:val="hr-HR" w:eastAsia="hr-HR"/>
          </w:rPr>
          <w:tab/>
        </w:r>
        <w:r w:rsidR="00843B53" w:rsidRPr="0074187C">
          <w:rPr>
            <w:rStyle w:val="Hiperveza"/>
            <w:noProof/>
          </w:rPr>
          <w:t>Potential improvements</w:t>
        </w:r>
        <w:r w:rsidR="00843B53">
          <w:rPr>
            <w:noProof/>
            <w:webHidden/>
          </w:rPr>
          <w:tab/>
        </w:r>
        <w:r>
          <w:rPr>
            <w:noProof/>
            <w:webHidden/>
          </w:rPr>
          <w:fldChar w:fldCharType="begin"/>
        </w:r>
        <w:r w:rsidR="00843B53">
          <w:rPr>
            <w:noProof/>
            <w:webHidden/>
          </w:rPr>
          <w:instrText xml:space="preserve"> PAGEREF _Toc420687659 \h </w:instrText>
        </w:r>
        <w:r>
          <w:rPr>
            <w:noProof/>
            <w:webHidden/>
          </w:rPr>
        </w:r>
        <w:r>
          <w:rPr>
            <w:noProof/>
            <w:webHidden/>
          </w:rPr>
          <w:fldChar w:fldCharType="separate"/>
        </w:r>
        <w:r w:rsidR="000D74D4">
          <w:rPr>
            <w:noProof/>
            <w:webHidden/>
          </w:rPr>
          <w:t>56</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60" w:history="1">
        <w:r w:rsidR="00843B53" w:rsidRPr="0074187C">
          <w:rPr>
            <w:rStyle w:val="Hiperveza"/>
            <w:noProof/>
          </w:rPr>
          <w:t>5</w:t>
        </w:r>
        <w:r w:rsidR="00843B53">
          <w:rPr>
            <w:rFonts w:asciiTheme="minorHAnsi" w:eastAsiaTheme="minorEastAsia" w:hAnsiTheme="minorHAnsi" w:cstheme="minorBidi"/>
            <w:noProof/>
            <w:szCs w:val="22"/>
            <w:lang w:val="hr-HR" w:eastAsia="hr-HR"/>
          </w:rPr>
          <w:tab/>
        </w:r>
        <w:r w:rsidR="00843B53" w:rsidRPr="0074187C">
          <w:rPr>
            <w:rStyle w:val="Hiperveza"/>
            <w:noProof/>
          </w:rPr>
          <w:t>Proof of concept</w:t>
        </w:r>
        <w:r w:rsidR="00843B53">
          <w:rPr>
            <w:noProof/>
            <w:webHidden/>
          </w:rPr>
          <w:tab/>
        </w:r>
        <w:r>
          <w:rPr>
            <w:noProof/>
            <w:webHidden/>
          </w:rPr>
          <w:fldChar w:fldCharType="begin"/>
        </w:r>
        <w:r w:rsidR="00843B53">
          <w:rPr>
            <w:noProof/>
            <w:webHidden/>
          </w:rPr>
          <w:instrText xml:space="preserve"> PAGEREF _Toc420687660 \h </w:instrText>
        </w:r>
        <w:r>
          <w:rPr>
            <w:noProof/>
            <w:webHidden/>
          </w:rPr>
        </w:r>
        <w:r>
          <w:rPr>
            <w:noProof/>
            <w:webHidden/>
          </w:rPr>
          <w:fldChar w:fldCharType="separate"/>
        </w:r>
        <w:r w:rsidR="000D74D4">
          <w:rPr>
            <w:noProof/>
            <w:webHidden/>
          </w:rPr>
          <w:t>59</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1" w:history="1">
        <w:r w:rsidR="00843B53" w:rsidRPr="0074187C">
          <w:rPr>
            <w:rStyle w:val="Hiperveza"/>
            <w:noProof/>
            <w:snapToGrid w:val="0"/>
            <w:w w:val="0"/>
          </w:rPr>
          <w:t>5.1</w:t>
        </w:r>
        <w:r w:rsidR="00843B53">
          <w:rPr>
            <w:rFonts w:asciiTheme="minorHAnsi" w:eastAsiaTheme="minorEastAsia" w:hAnsiTheme="minorHAnsi" w:cstheme="minorBidi"/>
            <w:noProof/>
            <w:szCs w:val="22"/>
            <w:lang w:val="hr-HR" w:eastAsia="hr-HR"/>
          </w:rPr>
          <w:tab/>
        </w:r>
        <w:r w:rsidR="00843B53" w:rsidRPr="0074187C">
          <w:rPr>
            <w:rStyle w:val="Hiperveza"/>
            <w:noProof/>
          </w:rPr>
          <w:t>Local integration scenario testing</w:t>
        </w:r>
        <w:r w:rsidR="00843B53">
          <w:rPr>
            <w:noProof/>
            <w:webHidden/>
          </w:rPr>
          <w:tab/>
        </w:r>
        <w:r>
          <w:rPr>
            <w:noProof/>
            <w:webHidden/>
          </w:rPr>
          <w:fldChar w:fldCharType="begin"/>
        </w:r>
        <w:r w:rsidR="00843B53">
          <w:rPr>
            <w:noProof/>
            <w:webHidden/>
          </w:rPr>
          <w:instrText xml:space="preserve"> PAGEREF _Toc420687661 \h </w:instrText>
        </w:r>
        <w:r>
          <w:rPr>
            <w:noProof/>
            <w:webHidden/>
          </w:rPr>
        </w:r>
        <w:r>
          <w:rPr>
            <w:noProof/>
            <w:webHidden/>
          </w:rPr>
          <w:fldChar w:fldCharType="separate"/>
        </w:r>
        <w:r w:rsidR="000D74D4">
          <w:rPr>
            <w:noProof/>
            <w:webHidden/>
          </w:rPr>
          <w:t>59</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2" w:history="1">
        <w:r w:rsidR="00843B53" w:rsidRPr="0074187C">
          <w:rPr>
            <w:rStyle w:val="Hiperveza"/>
            <w:noProof/>
            <w:snapToGrid w:val="0"/>
            <w:w w:val="0"/>
          </w:rPr>
          <w:t>5.2</w:t>
        </w:r>
        <w:r w:rsidR="00843B53">
          <w:rPr>
            <w:rFonts w:asciiTheme="minorHAnsi" w:eastAsiaTheme="minorEastAsia" w:hAnsiTheme="minorHAnsi" w:cstheme="minorBidi"/>
            <w:noProof/>
            <w:szCs w:val="22"/>
            <w:lang w:val="hr-HR" w:eastAsia="hr-HR"/>
          </w:rPr>
          <w:tab/>
        </w:r>
        <w:r w:rsidR="00843B53" w:rsidRPr="0074187C">
          <w:rPr>
            <w:rStyle w:val="Hiperveza"/>
            <w:noProof/>
          </w:rPr>
          <w:t>Integration as a service scenario testing</w:t>
        </w:r>
        <w:r w:rsidR="00843B53">
          <w:rPr>
            <w:noProof/>
            <w:webHidden/>
          </w:rPr>
          <w:tab/>
        </w:r>
        <w:r>
          <w:rPr>
            <w:noProof/>
            <w:webHidden/>
          </w:rPr>
          <w:fldChar w:fldCharType="begin"/>
        </w:r>
        <w:r w:rsidR="00843B53">
          <w:rPr>
            <w:noProof/>
            <w:webHidden/>
          </w:rPr>
          <w:instrText xml:space="preserve"> PAGEREF _Toc420687662 \h </w:instrText>
        </w:r>
        <w:r>
          <w:rPr>
            <w:noProof/>
            <w:webHidden/>
          </w:rPr>
        </w:r>
        <w:r>
          <w:rPr>
            <w:noProof/>
            <w:webHidden/>
          </w:rPr>
          <w:fldChar w:fldCharType="separate"/>
        </w:r>
        <w:r w:rsidR="000D74D4">
          <w:rPr>
            <w:noProof/>
            <w:webHidden/>
          </w:rPr>
          <w:t>62</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3" w:history="1">
        <w:r w:rsidR="00843B53" w:rsidRPr="0074187C">
          <w:rPr>
            <w:rStyle w:val="Hiperveza"/>
            <w:noProof/>
            <w:snapToGrid w:val="0"/>
            <w:w w:val="0"/>
          </w:rPr>
          <w:t>5.3</w:t>
        </w:r>
        <w:r w:rsidR="00843B53">
          <w:rPr>
            <w:rFonts w:asciiTheme="minorHAnsi" w:eastAsiaTheme="minorEastAsia" w:hAnsiTheme="minorHAnsi" w:cstheme="minorBidi"/>
            <w:noProof/>
            <w:szCs w:val="22"/>
            <w:lang w:val="hr-HR" w:eastAsia="hr-HR"/>
          </w:rPr>
          <w:tab/>
        </w:r>
        <w:r w:rsidR="00843B53" w:rsidRPr="0074187C">
          <w:rPr>
            <w:rStyle w:val="Hiperveza"/>
            <w:noProof/>
          </w:rPr>
          <w:t>Summary</w:t>
        </w:r>
        <w:r w:rsidR="00843B53">
          <w:rPr>
            <w:noProof/>
            <w:webHidden/>
          </w:rPr>
          <w:tab/>
        </w:r>
        <w:r>
          <w:rPr>
            <w:noProof/>
            <w:webHidden/>
          </w:rPr>
          <w:fldChar w:fldCharType="begin"/>
        </w:r>
        <w:r w:rsidR="00843B53">
          <w:rPr>
            <w:noProof/>
            <w:webHidden/>
          </w:rPr>
          <w:instrText xml:space="preserve"> PAGEREF _Toc420687663 \h </w:instrText>
        </w:r>
        <w:r>
          <w:rPr>
            <w:noProof/>
            <w:webHidden/>
          </w:rPr>
        </w:r>
        <w:r>
          <w:rPr>
            <w:noProof/>
            <w:webHidden/>
          </w:rPr>
          <w:fldChar w:fldCharType="separate"/>
        </w:r>
        <w:r w:rsidR="000D74D4">
          <w:rPr>
            <w:b/>
            <w:bCs/>
            <w:noProof/>
            <w:webHidden/>
            <w:lang w:val="hr-HR"/>
          </w:rPr>
          <w:t>Pogreška! Knjižna oznaka nije definirana.</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64" w:history="1">
        <w:r w:rsidR="00843B53" w:rsidRPr="0074187C">
          <w:rPr>
            <w:rStyle w:val="Hiperveza"/>
            <w:noProof/>
          </w:rPr>
          <w:t>6</w:t>
        </w:r>
        <w:r w:rsidR="00843B53">
          <w:rPr>
            <w:rFonts w:asciiTheme="minorHAnsi" w:eastAsiaTheme="minorEastAsia" w:hAnsiTheme="minorHAnsi" w:cstheme="minorBidi"/>
            <w:noProof/>
            <w:szCs w:val="22"/>
            <w:lang w:val="hr-HR" w:eastAsia="hr-HR"/>
          </w:rPr>
          <w:tab/>
        </w:r>
        <w:r w:rsidR="00843B53" w:rsidRPr="0074187C">
          <w:rPr>
            <w:rStyle w:val="Hiperveza"/>
            <w:noProof/>
          </w:rPr>
          <w:t>Integration/testing with SMARTIE</w:t>
        </w:r>
        <w:r w:rsidR="00843B53">
          <w:rPr>
            <w:noProof/>
            <w:webHidden/>
          </w:rPr>
          <w:tab/>
        </w:r>
        <w:r>
          <w:rPr>
            <w:noProof/>
            <w:webHidden/>
          </w:rPr>
          <w:fldChar w:fldCharType="begin"/>
        </w:r>
        <w:r w:rsidR="00843B53">
          <w:rPr>
            <w:noProof/>
            <w:webHidden/>
          </w:rPr>
          <w:instrText xml:space="preserve"> PAGEREF _Toc420687664 \h </w:instrText>
        </w:r>
        <w:r>
          <w:rPr>
            <w:noProof/>
            <w:webHidden/>
          </w:rPr>
        </w:r>
        <w:r>
          <w:rPr>
            <w:noProof/>
            <w:webHidden/>
          </w:rPr>
          <w:fldChar w:fldCharType="separate"/>
        </w:r>
        <w:r w:rsidR="000D74D4">
          <w:rPr>
            <w:noProof/>
            <w:webHidden/>
          </w:rPr>
          <w:t>64</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5" w:history="1">
        <w:r w:rsidR="00843B53" w:rsidRPr="0074187C">
          <w:rPr>
            <w:rStyle w:val="Hiperveza"/>
            <w:noProof/>
            <w:snapToGrid w:val="0"/>
            <w:w w:val="0"/>
          </w:rPr>
          <w:t>6.1</w:t>
        </w:r>
        <w:r w:rsidR="00843B53">
          <w:rPr>
            <w:rFonts w:asciiTheme="minorHAnsi" w:eastAsiaTheme="minorEastAsia" w:hAnsiTheme="minorHAnsi" w:cstheme="minorBidi"/>
            <w:noProof/>
            <w:szCs w:val="22"/>
            <w:lang w:val="hr-HR" w:eastAsia="hr-HR"/>
          </w:rPr>
          <w:tab/>
        </w:r>
        <w:r w:rsidR="00843B53" w:rsidRPr="0074187C">
          <w:rPr>
            <w:rStyle w:val="Hiperveza"/>
            <w:noProof/>
          </w:rPr>
          <w:t>Current state and issues</w:t>
        </w:r>
        <w:r w:rsidR="00843B53">
          <w:rPr>
            <w:noProof/>
            <w:webHidden/>
          </w:rPr>
          <w:tab/>
        </w:r>
        <w:r>
          <w:rPr>
            <w:noProof/>
            <w:webHidden/>
          </w:rPr>
          <w:fldChar w:fldCharType="begin"/>
        </w:r>
        <w:r w:rsidR="00843B53">
          <w:rPr>
            <w:noProof/>
            <w:webHidden/>
          </w:rPr>
          <w:instrText xml:space="preserve"> PAGEREF _Toc420687665 \h </w:instrText>
        </w:r>
        <w:r>
          <w:rPr>
            <w:noProof/>
            <w:webHidden/>
          </w:rPr>
        </w:r>
        <w:r>
          <w:rPr>
            <w:noProof/>
            <w:webHidden/>
          </w:rPr>
          <w:fldChar w:fldCharType="separate"/>
        </w:r>
        <w:r w:rsidR="000D74D4">
          <w:rPr>
            <w:noProof/>
            <w:webHidden/>
          </w:rPr>
          <w:t>64</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6" w:history="1">
        <w:r w:rsidR="00843B53" w:rsidRPr="0074187C">
          <w:rPr>
            <w:rStyle w:val="Hiperveza"/>
            <w:noProof/>
            <w:snapToGrid w:val="0"/>
            <w:w w:val="0"/>
          </w:rPr>
          <w:t>6.2</w:t>
        </w:r>
        <w:r w:rsidR="00843B53">
          <w:rPr>
            <w:rFonts w:asciiTheme="minorHAnsi" w:eastAsiaTheme="minorEastAsia" w:hAnsiTheme="minorHAnsi" w:cstheme="minorBidi"/>
            <w:noProof/>
            <w:szCs w:val="22"/>
            <w:lang w:val="hr-HR" w:eastAsia="hr-HR"/>
          </w:rPr>
          <w:tab/>
        </w:r>
        <w:r w:rsidR="00843B53" w:rsidRPr="0074187C">
          <w:rPr>
            <w:rStyle w:val="Hiperveza"/>
            <w:noProof/>
          </w:rPr>
          <w:t>Proposed implementation</w:t>
        </w:r>
        <w:r w:rsidR="00843B53">
          <w:rPr>
            <w:noProof/>
            <w:webHidden/>
          </w:rPr>
          <w:tab/>
        </w:r>
        <w:r>
          <w:rPr>
            <w:noProof/>
            <w:webHidden/>
          </w:rPr>
          <w:fldChar w:fldCharType="begin"/>
        </w:r>
        <w:r w:rsidR="00843B53">
          <w:rPr>
            <w:noProof/>
            <w:webHidden/>
          </w:rPr>
          <w:instrText xml:space="preserve"> PAGEREF _Toc420687666 \h </w:instrText>
        </w:r>
        <w:r>
          <w:rPr>
            <w:noProof/>
            <w:webHidden/>
          </w:rPr>
        </w:r>
        <w:r>
          <w:rPr>
            <w:noProof/>
            <w:webHidden/>
          </w:rPr>
          <w:fldChar w:fldCharType="separate"/>
        </w:r>
        <w:r w:rsidR="000D74D4">
          <w:rPr>
            <w:noProof/>
            <w:webHidden/>
          </w:rPr>
          <w:t>65</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67" w:history="1">
        <w:r w:rsidR="00843B53" w:rsidRPr="0074187C">
          <w:rPr>
            <w:rStyle w:val="Hiperveza"/>
            <w:noProof/>
          </w:rPr>
          <w:t>7</w:t>
        </w:r>
        <w:r w:rsidR="00843B53">
          <w:rPr>
            <w:rFonts w:asciiTheme="minorHAnsi" w:eastAsiaTheme="minorEastAsia" w:hAnsiTheme="minorHAnsi" w:cstheme="minorBidi"/>
            <w:noProof/>
            <w:szCs w:val="22"/>
            <w:lang w:val="hr-HR" w:eastAsia="hr-HR"/>
          </w:rPr>
          <w:tab/>
        </w:r>
        <w:r w:rsidR="00843B53" w:rsidRPr="0074187C">
          <w:rPr>
            <w:rStyle w:val="Hiperveza"/>
            <w:noProof/>
          </w:rPr>
          <w:t>Conclusion</w:t>
        </w:r>
        <w:r w:rsidR="00843B53">
          <w:rPr>
            <w:noProof/>
            <w:webHidden/>
          </w:rPr>
          <w:tab/>
        </w:r>
        <w:r>
          <w:rPr>
            <w:noProof/>
            <w:webHidden/>
          </w:rPr>
          <w:fldChar w:fldCharType="begin"/>
        </w:r>
        <w:r w:rsidR="00843B53">
          <w:rPr>
            <w:noProof/>
            <w:webHidden/>
          </w:rPr>
          <w:instrText xml:space="preserve"> PAGEREF _Toc420687667 \h </w:instrText>
        </w:r>
        <w:r>
          <w:rPr>
            <w:noProof/>
            <w:webHidden/>
          </w:rPr>
        </w:r>
        <w:r>
          <w:rPr>
            <w:noProof/>
            <w:webHidden/>
          </w:rPr>
          <w:fldChar w:fldCharType="separate"/>
        </w:r>
        <w:r w:rsidR="000D74D4">
          <w:rPr>
            <w:noProof/>
            <w:webHidden/>
          </w:rPr>
          <w:t>67</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8" w:history="1">
        <w:r w:rsidR="00843B53" w:rsidRPr="0074187C">
          <w:rPr>
            <w:rStyle w:val="Hiperveza"/>
            <w:noProof/>
            <w:snapToGrid w:val="0"/>
            <w:w w:val="0"/>
          </w:rPr>
          <w:t>7.1</w:t>
        </w:r>
        <w:r w:rsidR="00843B53">
          <w:rPr>
            <w:rFonts w:asciiTheme="minorHAnsi" w:eastAsiaTheme="minorEastAsia" w:hAnsiTheme="minorHAnsi" w:cstheme="minorBidi"/>
            <w:noProof/>
            <w:szCs w:val="22"/>
            <w:lang w:val="hr-HR" w:eastAsia="hr-HR"/>
          </w:rPr>
          <w:tab/>
        </w:r>
        <w:r w:rsidR="00843B53" w:rsidRPr="0074187C">
          <w:rPr>
            <w:rStyle w:val="Hiperveza"/>
            <w:noProof/>
          </w:rPr>
          <w:t>Final remarks</w:t>
        </w:r>
        <w:r w:rsidR="00843B53">
          <w:rPr>
            <w:noProof/>
            <w:webHidden/>
          </w:rPr>
          <w:tab/>
        </w:r>
        <w:r>
          <w:rPr>
            <w:noProof/>
            <w:webHidden/>
          </w:rPr>
          <w:fldChar w:fldCharType="begin"/>
        </w:r>
        <w:r w:rsidR="00843B53">
          <w:rPr>
            <w:noProof/>
            <w:webHidden/>
          </w:rPr>
          <w:instrText xml:space="preserve"> PAGEREF _Toc420687668 \h </w:instrText>
        </w:r>
        <w:r>
          <w:rPr>
            <w:noProof/>
            <w:webHidden/>
          </w:rPr>
        </w:r>
        <w:r>
          <w:rPr>
            <w:noProof/>
            <w:webHidden/>
          </w:rPr>
          <w:fldChar w:fldCharType="separate"/>
        </w:r>
        <w:r w:rsidR="000D74D4">
          <w:rPr>
            <w:noProof/>
            <w:webHidden/>
          </w:rPr>
          <w:t>67</w:t>
        </w:r>
        <w:r>
          <w:rPr>
            <w:noProof/>
            <w:webHidden/>
          </w:rPr>
          <w:fldChar w:fldCharType="end"/>
        </w:r>
      </w:hyperlink>
    </w:p>
    <w:p w:rsidR="00843B53" w:rsidRDefault="00464FFD">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7669" w:history="1">
        <w:r w:rsidR="00843B53" w:rsidRPr="0074187C">
          <w:rPr>
            <w:rStyle w:val="Hiperveza"/>
            <w:noProof/>
            <w:snapToGrid w:val="0"/>
            <w:w w:val="0"/>
          </w:rPr>
          <w:t>7.2</w:t>
        </w:r>
        <w:r w:rsidR="00843B53">
          <w:rPr>
            <w:rFonts w:asciiTheme="minorHAnsi" w:eastAsiaTheme="minorEastAsia" w:hAnsiTheme="minorHAnsi" w:cstheme="minorBidi"/>
            <w:noProof/>
            <w:szCs w:val="22"/>
            <w:lang w:val="hr-HR" w:eastAsia="hr-HR"/>
          </w:rPr>
          <w:tab/>
        </w:r>
        <w:r w:rsidR="00843B53" w:rsidRPr="0074187C">
          <w:rPr>
            <w:rStyle w:val="Hiperveza"/>
            <w:noProof/>
          </w:rPr>
          <w:t>Future work</w:t>
        </w:r>
        <w:r w:rsidR="00843B53">
          <w:rPr>
            <w:noProof/>
            <w:webHidden/>
          </w:rPr>
          <w:tab/>
        </w:r>
        <w:r>
          <w:rPr>
            <w:noProof/>
            <w:webHidden/>
          </w:rPr>
          <w:fldChar w:fldCharType="begin"/>
        </w:r>
        <w:r w:rsidR="00843B53">
          <w:rPr>
            <w:noProof/>
            <w:webHidden/>
          </w:rPr>
          <w:instrText xml:space="preserve"> PAGEREF _Toc420687669 \h </w:instrText>
        </w:r>
        <w:r>
          <w:rPr>
            <w:noProof/>
            <w:webHidden/>
          </w:rPr>
        </w:r>
        <w:r>
          <w:rPr>
            <w:noProof/>
            <w:webHidden/>
          </w:rPr>
          <w:fldChar w:fldCharType="separate"/>
        </w:r>
        <w:r w:rsidR="000D74D4">
          <w:rPr>
            <w:noProof/>
            <w:webHidden/>
          </w:rPr>
          <w:t>68</w:t>
        </w:r>
        <w:r>
          <w:rPr>
            <w:noProof/>
            <w:webHidden/>
          </w:rPr>
          <w:fldChar w:fldCharType="end"/>
        </w:r>
      </w:hyperlink>
    </w:p>
    <w:p w:rsidR="00843B53" w:rsidRDefault="00464FFD">
      <w:pPr>
        <w:pStyle w:val="Sadraj1"/>
        <w:rPr>
          <w:rFonts w:asciiTheme="minorHAnsi" w:eastAsiaTheme="minorEastAsia" w:hAnsiTheme="minorHAnsi" w:cstheme="minorBidi"/>
          <w:noProof/>
          <w:szCs w:val="22"/>
          <w:lang w:val="hr-HR" w:eastAsia="hr-HR"/>
        </w:rPr>
      </w:pPr>
      <w:hyperlink w:anchor="_Toc420687670" w:history="1">
        <w:r w:rsidR="00843B53" w:rsidRPr="0074187C">
          <w:rPr>
            <w:rStyle w:val="Hiperveza"/>
            <w:noProof/>
          </w:rPr>
          <w:t>8</w:t>
        </w:r>
        <w:r w:rsidR="00843B53">
          <w:rPr>
            <w:rFonts w:asciiTheme="minorHAnsi" w:eastAsiaTheme="minorEastAsia" w:hAnsiTheme="minorHAnsi" w:cstheme="minorBidi"/>
            <w:noProof/>
            <w:szCs w:val="22"/>
            <w:lang w:val="hr-HR" w:eastAsia="hr-HR"/>
          </w:rPr>
          <w:tab/>
        </w:r>
        <w:r w:rsidR="00843B53" w:rsidRPr="0074187C">
          <w:rPr>
            <w:rStyle w:val="Hiperveza"/>
            <w:noProof/>
          </w:rPr>
          <w:t>References</w:t>
        </w:r>
        <w:r w:rsidR="00843B53">
          <w:rPr>
            <w:noProof/>
            <w:webHidden/>
          </w:rPr>
          <w:tab/>
        </w:r>
        <w:r>
          <w:rPr>
            <w:noProof/>
            <w:webHidden/>
          </w:rPr>
          <w:fldChar w:fldCharType="begin"/>
        </w:r>
        <w:r w:rsidR="00843B53">
          <w:rPr>
            <w:noProof/>
            <w:webHidden/>
          </w:rPr>
          <w:instrText xml:space="preserve"> PAGEREF _Toc420687670 \h </w:instrText>
        </w:r>
        <w:r>
          <w:rPr>
            <w:noProof/>
            <w:webHidden/>
          </w:rPr>
        </w:r>
        <w:r>
          <w:rPr>
            <w:noProof/>
            <w:webHidden/>
          </w:rPr>
          <w:fldChar w:fldCharType="separate"/>
        </w:r>
        <w:r w:rsidR="000D74D4">
          <w:rPr>
            <w:noProof/>
            <w:webHidden/>
          </w:rPr>
          <w:t>71</w:t>
        </w:r>
        <w:r>
          <w:rPr>
            <w:noProof/>
            <w:webHidden/>
          </w:rPr>
          <w:fldChar w:fldCharType="end"/>
        </w:r>
      </w:hyperlink>
    </w:p>
    <w:p w:rsidR="000E5F3B" w:rsidRPr="009839D4" w:rsidRDefault="00464FFD" w:rsidP="000E5F3B">
      <w:r w:rsidRPr="009839D4">
        <w:fldChar w:fldCharType="end"/>
      </w:r>
    </w:p>
    <w:p w:rsidR="003256A7" w:rsidRPr="009839D4" w:rsidRDefault="00037B33" w:rsidP="00103719">
      <w:pPr>
        <w:pStyle w:val="Naslov1"/>
        <w:numPr>
          <w:ilvl w:val="0"/>
          <w:numId w:val="0"/>
        </w:numPr>
        <w:rPr>
          <w:lang w:val="en-GB"/>
        </w:rPr>
      </w:pPr>
      <w:bookmarkStart w:id="3" w:name="_Toc420687627"/>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71414A" w:rsidRPr="009839D4" w:rsidTr="00422143">
        <w:trPr>
          <w:trHeight w:val="90"/>
        </w:trPr>
        <w:tc>
          <w:tcPr>
            <w:tcW w:w="2235" w:type="dxa"/>
          </w:tcPr>
          <w:p w:rsidR="0071414A" w:rsidRDefault="0071414A" w:rsidP="00422143">
            <w:pPr>
              <w:jc w:val="left"/>
            </w:pPr>
            <w:r>
              <w:t>CRUD</w:t>
            </w:r>
          </w:p>
        </w:tc>
        <w:tc>
          <w:tcPr>
            <w:tcW w:w="6945" w:type="dxa"/>
          </w:tcPr>
          <w:p w:rsidR="0071414A" w:rsidRDefault="0071414A" w:rsidP="00422143">
            <w:pPr>
              <w:jc w:val="left"/>
            </w:pPr>
            <w:r>
              <w:t>Create, Read, Update, Delete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lastRenderedPageBreak/>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687628"/>
      <w:r w:rsidRPr="009839D4">
        <w:rPr>
          <w:lang w:val="en-GB"/>
        </w:rPr>
        <w:lastRenderedPageBreak/>
        <w:t>List of figures</w:t>
      </w:r>
      <w:bookmarkEnd w:id="4"/>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"Figure" </w:instrText>
      </w:r>
      <w:r w:rsidRPr="009839D4">
        <w:fldChar w:fldCharType="separate"/>
      </w:r>
      <w:hyperlink w:anchor="_Toc420683098" w:history="1">
        <w:r w:rsidR="007D47FE" w:rsidRPr="007160BB">
          <w:rPr>
            <w:rStyle w:val="Hiperveza"/>
            <w:noProof/>
          </w:rPr>
          <w:t>Figure 1. High - level overview of the architecture</w:t>
        </w:r>
        <w:r w:rsidR="007D47FE">
          <w:rPr>
            <w:noProof/>
            <w:webHidden/>
          </w:rPr>
          <w:tab/>
        </w:r>
        <w:r>
          <w:rPr>
            <w:noProof/>
            <w:webHidden/>
          </w:rPr>
          <w:fldChar w:fldCharType="begin"/>
        </w:r>
        <w:r w:rsidR="007D47FE">
          <w:rPr>
            <w:noProof/>
            <w:webHidden/>
          </w:rPr>
          <w:instrText xml:space="preserve"> PAGEREF _Toc420683098 \h </w:instrText>
        </w:r>
        <w:r>
          <w:rPr>
            <w:noProof/>
            <w:webHidden/>
          </w:rPr>
        </w:r>
        <w:r>
          <w:rPr>
            <w:noProof/>
            <w:webHidden/>
          </w:rPr>
          <w:fldChar w:fldCharType="separate"/>
        </w:r>
        <w:r w:rsidR="000D74D4">
          <w:rPr>
            <w:noProof/>
            <w:webHidden/>
          </w:rPr>
          <w:t>4</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099" w:history="1">
        <w:r w:rsidR="007D47FE" w:rsidRPr="007160BB">
          <w:rPr>
            <w:rStyle w:val="Hiperveza"/>
            <w:noProof/>
          </w:rPr>
          <w:t>Figure 2. Example of a XACML policy</w:t>
        </w:r>
        <w:r w:rsidR="007D47FE">
          <w:rPr>
            <w:noProof/>
            <w:webHidden/>
          </w:rPr>
          <w:tab/>
        </w:r>
        <w:r>
          <w:rPr>
            <w:noProof/>
            <w:webHidden/>
          </w:rPr>
          <w:fldChar w:fldCharType="begin"/>
        </w:r>
        <w:r w:rsidR="007D47FE">
          <w:rPr>
            <w:noProof/>
            <w:webHidden/>
          </w:rPr>
          <w:instrText xml:space="preserve"> PAGEREF _Toc420683099 \h </w:instrText>
        </w:r>
        <w:r>
          <w:rPr>
            <w:noProof/>
            <w:webHidden/>
          </w:rPr>
        </w:r>
        <w:r>
          <w:rPr>
            <w:noProof/>
            <w:webHidden/>
          </w:rPr>
          <w:fldChar w:fldCharType="separate"/>
        </w:r>
        <w:r w:rsidR="000D74D4">
          <w:rPr>
            <w:noProof/>
            <w:webHidden/>
          </w:rPr>
          <w:t>14</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0" w:history="1">
        <w:r w:rsidR="007D47FE" w:rsidRPr="007160BB">
          <w:rPr>
            <w:rStyle w:val="Hiperveza"/>
            <w:noProof/>
          </w:rPr>
          <w:t>Figure 3. Example of a XACML request in the JSON format</w:t>
        </w:r>
        <w:r w:rsidR="007D47FE">
          <w:rPr>
            <w:noProof/>
            <w:webHidden/>
          </w:rPr>
          <w:tab/>
        </w:r>
        <w:r>
          <w:rPr>
            <w:noProof/>
            <w:webHidden/>
          </w:rPr>
          <w:fldChar w:fldCharType="begin"/>
        </w:r>
        <w:r w:rsidR="007D47FE">
          <w:rPr>
            <w:noProof/>
            <w:webHidden/>
          </w:rPr>
          <w:instrText xml:space="preserve"> PAGEREF _Toc420683100 \h </w:instrText>
        </w:r>
        <w:r>
          <w:rPr>
            <w:noProof/>
            <w:webHidden/>
          </w:rPr>
        </w:r>
        <w:r>
          <w:rPr>
            <w:noProof/>
            <w:webHidden/>
          </w:rPr>
          <w:fldChar w:fldCharType="separate"/>
        </w:r>
        <w:r w:rsidR="000D74D4">
          <w:rPr>
            <w:noProof/>
            <w:webHidden/>
          </w:rPr>
          <w:t>15</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1" w:history="1">
        <w:r w:rsidR="007D47FE" w:rsidRPr="007160BB">
          <w:rPr>
            <w:rStyle w:val="Hiperveza"/>
            <w:noProof/>
          </w:rPr>
          <w:t xml:space="preserve">Figure 4. Architecture proposed by the OASIS XACML standard </w:t>
        </w:r>
        <w:r w:rsidR="007D47FE" w:rsidRPr="007160BB">
          <w:rPr>
            <w:rStyle w:val="Hiperveza"/>
            <w:noProof/>
            <w:lang w:val="hr-HR"/>
          </w:rPr>
          <w:t>[3]</w:t>
        </w:r>
        <w:r w:rsidR="007D47FE">
          <w:rPr>
            <w:noProof/>
            <w:webHidden/>
          </w:rPr>
          <w:tab/>
        </w:r>
        <w:r>
          <w:rPr>
            <w:noProof/>
            <w:webHidden/>
          </w:rPr>
          <w:fldChar w:fldCharType="begin"/>
        </w:r>
        <w:r w:rsidR="007D47FE">
          <w:rPr>
            <w:noProof/>
            <w:webHidden/>
          </w:rPr>
          <w:instrText xml:space="preserve"> PAGEREF _Toc420683101 \h </w:instrText>
        </w:r>
        <w:r>
          <w:rPr>
            <w:noProof/>
            <w:webHidden/>
          </w:rPr>
        </w:r>
        <w:r>
          <w:rPr>
            <w:noProof/>
            <w:webHidden/>
          </w:rPr>
          <w:fldChar w:fldCharType="separate"/>
        </w:r>
        <w:r w:rsidR="000D74D4">
          <w:rPr>
            <w:noProof/>
            <w:webHidden/>
          </w:rPr>
          <w:t>16</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2" w:history="1">
        <w:r w:rsidR="007D47FE" w:rsidRPr="007160BB">
          <w:rPr>
            <w:rStyle w:val="Hiperveza"/>
            <w:noProof/>
          </w:rPr>
          <w:t>Figure 5. The 5 Vs of Big Data [13]</w:t>
        </w:r>
        <w:r w:rsidR="007D47FE">
          <w:rPr>
            <w:noProof/>
            <w:webHidden/>
          </w:rPr>
          <w:tab/>
        </w:r>
        <w:r>
          <w:rPr>
            <w:noProof/>
            <w:webHidden/>
          </w:rPr>
          <w:fldChar w:fldCharType="begin"/>
        </w:r>
        <w:r w:rsidR="007D47FE">
          <w:rPr>
            <w:noProof/>
            <w:webHidden/>
          </w:rPr>
          <w:instrText xml:space="preserve"> PAGEREF _Toc420683102 \h </w:instrText>
        </w:r>
        <w:r>
          <w:rPr>
            <w:noProof/>
            <w:webHidden/>
          </w:rPr>
        </w:r>
        <w:r>
          <w:rPr>
            <w:noProof/>
            <w:webHidden/>
          </w:rPr>
          <w:fldChar w:fldCharType="separate"/>
        </w:r>
        <w:r w:rsidR="000D74D4">
          <w:rPr>
            <w:noProof/>
            <w:webHidden/>
          </w:rPr>
          <w:t>21</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3" w:history="1">
        <w:r w:rsidR="007D47FE" w:rsidRPr="007160BB">
          <w:rPr>
            <w:rStyle w:val="Hiperveza"/>
            <w:noProof/>
          </w:rPr>
          <w:t xml:space="preserve">Figure 6. Hadoop HDFS Architecture </w:t>
        </w:r>
        <w:r w:rsidR="007D47FE" w:rsidRPr="007160BB">
          <w:rPr>
            <w:rStyle w:val="Hiperveza"/>
            <w:noProof/>
            <w:lang w:val="hr-HR"/>
          </w:rPr>
          <w:t>[29]</w:t>
        </w:r>
        <w:r w:rsidR="007D47FE">
          <w:rPr>
            <w:noProof/>
            <w:webHidden/>
          </w:rPr>
          <w:tab/>
        </w:r>
        <w:r>
          <w:rPr>
            <w:noProof/>
            <w:webHidden/>
          </w:rPr>
          <w:fldChar w:fldCharType="begin"/>
        </w:r>
        <w:r w:rsidR="007D47FE">
          <w:rPr>
            <w:noProof/>
            <w:webHidden/>
          </w:rPr>
          <w:instrText xml:space="preserve"> PAGEREF _Toc420683103 \h </w:instrText>
        </w:r>
        <w:r>
          <w:rPr>
            <w:noProof/>
            <w:webHidden/>
          </w:rPr>
        </w:r>
        <w:r>
          <w:rPr>
            <w:noProof/>
            <w:webHidden/>
          </w:rPr>
          <w:fldChar w:fldCharType="separate"/>
        </w:r>
        <w:r w:rsidR="000D74D4">
          <w:rPr>
            <w:noProof/>
            <w:webHidden/>
          </w:rPr>
          <w:t>24</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4" w:history="1">
        <w:r w:rsidR="007D47FE" w:rsidRPr="007160BB">
          <w:rPr>
            <w:rStyle w:val="Hiperveza"/>
            <w:noProof/>
          </w:rPr>
          <w:t>Figure 7. Architecture of the initial proposed solution</w:t>
        </w:r>
        <w:r w:rsidR="007D47FE">
          <w:rPr>
            <w:noProof/>
            <w:webHidden/>
          </w:rPr>
          <w:tab/>
        </w:r>
        <w:r>
          <w:rPr>
            <w:noProof/>
            <w:webHidden/>
          </w:rPr>
          <w:fldChar w:fldCharType="begin"/>
        </w:r>
        <w:r w:rsidR="007D47FE">
          <w:rPr>
            <w:noProof/>
            <w:webHidden/>
          </w:rPr>
          <w:instrText xml:space="preserve"> PAGEREF _Toc420683104 \h </w:instrText>
        </w:r>
        <w:r>
          <w:rPr>
            <w:noProof/>
            <w:webHidden/>
          </w:rPr>
        </w:r>
        <w:r>
          <w:rPr>
            <w:noProof/>
            <w:webHidden/>
          </w:rPr>
          <w:fldChar w:fldCharType="separate"/>
        </w:r>
        <w:r w:rsidR="000D74D4">
          <w:rPr>
            <w:noProof/>
            <w:webHidden/>
          </w:rPr>
          <w:t>42</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5" w:history="1">
        <w:r w:rsidR="007D47FE" w:rsidRPr="007160BB">
          <w:rPr>
            <w:rStyle w:val="Hiperveza"/>
            <w:noProof/>
          </w:rPr>
          <w:t>Figure 8. Architecture of the final solution</w:t>
        </w:r>
        <w:r w:rsidR="007D47FE">
          <w:rPr>
            <w:noProof/>
            <w:webHidden/>
          </w:rPr>
          <w:tab/>
        </w:r>
        <w:r>
          <w:rPr>
            <w:noProof/>
            <w:webHidden/>
          </w:rPr>
          <w:fldChar w:fldCharType="begin"/>
        </w:r>
        <w:r w:rsidR="007D47FE">
          <w:rPr>
            <w:noProof/>
            <w:webHidden/>
          </w:rPr>
          <w:instrText xml:space="preserve"> PAGEREF _Toc420683105 \h </w:instrText>
        </w:r>
        <w:r>
          <w:rPr>
            <w:noProof/>
            <w:webHidden/>
          </w:rPr>
        </w:r>
        <w:r>
          <w:rPr>
            <w:noProof/>
            <w:webHidden/>
          </w:rPr>
          <w:fldChar w:fldCharType="separate"/>
        </w:r>
        <w:r w:rsidR="000D74D4">
          <w:rPr>
            <w:noProof/>
            <w:webHidden/>
          </w:rPr>
          <w:t>43</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6" w:history="1">
        <w:r w:rsidR="007D47FE" w:rsidRPr="007160BB">
          <w:rPr>
            <w:rStyle w:val="Hiperveza"/>
            <w:noProof/>
          </w:rPr>
          <w:t>Figure 9. Class diagram of the PEPs</w:t>
        </w:r>
        <w:r w:rsidR="007D47FE">
          <w:rPr>
            <w:noProof/>
            <w:webHidden/>
          </w:rPr>
          <w:tab/>
        </w:r>
        <w:r>
          <w:rPr>
            <w:noProof/>
            <w:webHidden/>
          </w:rPr>
          <w:fldChar w:fldCharType="begin"/>
        </w:r>
        <w:r w:rsidR="007D47FE">
          <w:rPr>
            <w:noProof/>
            <w:webHidden/>
          </w:rPr>
          <w:instrText xml:space="preserve"> PAGEREF _Toc420683106 \h </w:instrText>
        </w:r>
        <w:r>
          <w:rPr>
            <w:noProof/>
            <w:webHidden/>
          </w:rPr>
        </w:r>
        <w:r>
          <w:rPr>
            <w:noProof/>
            <w:webHidden/>
          </w:rPr>
          <w:fldChar w:fldCharType="separate"/>
        </w:r>
        <w:r w:rsidR="000D74D4">
          <w:rPr>
            <w:noProof/>
            <w:webHidden/>
          </w:rPr>
          <w:t>45</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7" w:history="1">
        <w:r w:rsidR="007D47FE" w:rsidRPr="007160BB">
          <w:rPr>
            <w:rStyle w:val="Hiperveza"/>
            <w:noProof/>
          </w:rPr>
          <w:t>Figure 10. Cassandra database schema for storing sensor data</w:t>
        </w:r>
        <w:r w:rsidR="007D47FE">
          <w:rPr>
            <w:noProof/>
            <w:webHidden/>
          </w:rPr>
          <w:tab/>
        </w:r>
        <w:r>
          <w:rPr>
            <w:noProof/>
            <w:webHidden/>
          </w:rPr>
          <w:fldChar w:fldCharType="begin"/>
        </w:r>
        <w:r w:rsidR="007D47FE">
          <w:rPr>
            <w:noProof/>
            <w:webHidden/>
          </w:rPr>
          <w:instrText xml:space="preserve"> PAGEREF _Toc420683107 \h </w:instrText>
        </w:r>
        <w:r>
          <w:rPr>
            <w:noProof/>
            <w:webHidden/>
          </w:rPr>
        </w:r>
        <w:r>
          <w:rPr>
            <w:noProof/>
            <w:webHidden/>
          </w:rPr>
          <w:fldChar w:fldCharType="separate"/>
        </w:r>
        <w:r w:rsidR="000D74D4">
          <w:rPr>
            <w:noProof/>
            <w:webHidden/>
          </w:rPr>
          <w:t>46</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8" w:history="1">
        <w:r w:rsidR="007D47FE" w:rsidRPr="007160BB">
          <w:rPr>
            <w:rStyle w:val="Hiperveza"/>
            <w:noProof/>
          </w:rPr>
          <w:t>Figure 11. Redis schema for storing policies</w:t>
        </w:r>
        <w:r w:rsidR="007D47FE">
          <w:rPr>
            <w:noProof/>
            <w:webHidden/>
          </w:rPr>
          <w:tab/>
        </w:r>
        <w:r>
          <w:rPr>
            <w:noProof/>
            <w:webHidden/>
          </w:rPr>
          <w:fldChar w:fldCharType="begin"/>
        </w:r>
        <w:r w:rsidR="007D47FE">
          <w:rPr>
            <w:noProof/>
            <w:webHidden/>
          </w:rPr>
          <w:instrText xml:space="preserve"> PAGEREF _Toc420683108 \h </w:instrText>
        </w:r>
        <w:r>
          <w:rPr>
            <w:noProof/>
            <w:webHidden/>
          </w:rPr>
        </w:r>
        <w:r>
          <w:rPr>
            <w:noProof/>
            <w:webHidden/>
          </w:rPr>
          <w:fldChar w:fldCharType="separate"/>
        </w:r>
        <w:r w:rsidR="000D74D4">
          <w:rPr>
            <w:noProof/>
            <w:webHidden/>
          </w:rPr>
          <w:t>46</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09" w:history="1">
        <w:r w:rsidR="007D47FE" w:rsidRPr="007160BB">
          <w:rPr>
            <w:rStyle w:val="Hiperveza"/>
            <w:noProof/>
          </w:rPr>
          <w:t>Figure 12. Cassandra database schema for storing attribute data</w:t>
        </w:r>
        <w:r w:rsidR="007D47FE">
          <w:rPr>
            <w:noProof/>
            <w:webHidden/>
          </w:rPr>
          <w:tab/>
        </w:r>
        <w:r>
          <w:rPr>
            <w:noProof/>
            <w:webHidden/>
          </w:rPr>
          <w:fldChar w:fldCharType="begin"/>
        </w:r>
        <w:r w:rsidR="007D47FE">
          <w:rPr>
            <w:noProof/>
            <w:webHidden/>
          </w:rPr>
          <w:instrText xml:space="preserve"> PAGEREF _Toc420683109 \h </w:instrText>
        </w:r>
        <w:r>
          <w:rPr>
            <w:noProof/>
            <w:webHidden/>
          </w:rPr>
        </w:r>
        <w:r>
          <w:rPr>
            <w:noProof/>
            <w:webHidden/>
          </w:rPr>
          <w:fldChar w:fldCharType="separate"/>
        </w:r>
        <w:r w:rsidR="000D74D4">
          <w:rPr>
            <w:noProof/>
            <w:webHidden/>
          </w:rPr>
          <w:t>47</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0" w:history="1">
        <w:r w:rsidR="007D47FE" w:rsidRPr="007160BB">
          <w:rPr>
            <w:rStyle w:val="Hiperveza"/>
            <w:noProof/>
          </w:rPr>
          <w:t>Figure 13. Class diagram for the Data Managers</w:t>
        </w:r>
        <w:r w:rsidR="007D47FE">
          <w:rPr>
            <w:noProof/>
            <w:webHidden/>
          </w:rPr>
          <w:tab/>
        </w:r>
        <w:r>
          <w:rPr>
            <w:noProof/>
            <w:webHidden/>
          </w:rPr>
          <w:fldChar w:fldCharType="begin"/>
        </w:r>
        <w:r w:rsidR="007D47FE">
          <w:rPr>
            <w:noProof/>
            <w:webHidden/>
          </w:rPr>
          <w:instrText xml:space="preserve"> PAGEREF _Toc420683110 \h </w:instrText>
        </w:r>
        <w:r>
          <w:rPr>
            <w:noProof/>
            <w:webHidden/>
          </w:rPr>
        </w:r>
        <w:r>
          <w:rPr>
            <w:noProof/>
            <w:webHidden/>
          </w:rPr>
          <w:fldChar w:fldCharType="separate"/>
        </w:r>
        <w:r w:rsidR="000D74D4">
          <w:rPr>
            <w:noProof/>
            <w:webHidden/>
          </w:rPr>
          <w:t>48</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1" w:history="1">
        <w:r w:rsidR="007D47FE" w:rsidRPr="007160BB">
          <w:rPr>
            <w:rStyle w:val="Hiperveza"/>
            <w:noProof/>
          </w:rPr>
          <w:t>Figure 14. PDP Workflow</w:t>
        </w:r>
        <w:r w:rsidR="007D47FE">
          <w:rPr>
            <w:noProof/>
            <w:webHidden/>
          </w:rPr>
          <w:tab/>
        </w:r>
        <w:r>
          <w:rPr>
            <w:noProof/>
            <w:webHidden/>
          </w:rPr>
          <w:fldChar w:fldCharType="begin"/>
        </w:r>
        <w:r w:rsidR="007D47FE">
          <w:rPr>
            <w:noProof/>
            <w:webHidden/>
          </w:rPr>
          <w:instrText xml:space="preserve"> PAGEREF _Toc420683111 \h </w:instrText>
        </w:r>
        <w:r>
          <w:rPr>
            <w:noProof/>
            <w:webHidden/>
          </w:rPr>
        </w:r>
        <w:r>
          <w:rPr>
            <w:noProof/>
            <w:webHidden/>
          </w:rPr>
          <w:fldChar w:fldCharType="separate"/>
        </w:r>
        <w:r w:rsidR="000D74D4">
          <w:rPr>
            <w:noProof/>
            <w:webHidden/>
          </w:rPr>
          <w:t>50</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2" w:history="1">
        <w:r w:rsidR="007D47FE" w:rsidRPr="007160BB">
          <w:rPr>
            <w:rStyle w:val="Hiperveza"/>
            <w:noProof/>
          </w:rPr>
          <w:t>Figure 15. Project dependencies diagram</w:t>
        </w:r>
        <w:r w:rsidR="007D47FE">
          <w:rPr>
            <w:noProof/>
            <w:webHidden/>
          </w:rPr>
          <w:tab/>
        </w:r>
        <w:r>
          <w:rPr>
            <w:noProof/>
            <w:webHidden/>
          </w:rPr>
          <w:fldChar w:fldCharType="begin"/>
        </w:r>
        <w:r w:rsidR="007D47FE">
          <w:rPr>
            <w:noProof/>
            <w:webHidden/>
          </w:rPr>
          <w:instrText xml:space="preserve"> PAGEREF _Toc420683112 \h </w:instrText>
        </w:r>
        <w:r>
          <w:rPr>
            <w:noProof/>
            <w:webHidden/>
          </w:rPr>
        </w:r>
        <w:r>
          <w:rPr>
            <w:noProof/>
            <w:webHidden/>
          </w:rPr>
          <w:fldChar w:fldCharType="separate"/>
        </w:r>
        <w:r w:rsidR="000D74D4">
          <w:rPr>
            <w:noProof/>
            <w:webHidden/>
          </w:rPr>
          <w:t>51</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3" w:history="1">
        <w:r w:rsidR="007D47FE" w:rsidRPr="007160BB">
          <w:rPr>
            <w:rStyle w:val="Hiperveza"/>
            <w:noProof/>
          </w:rPr>
          <w:t>Figure 16. Integrated solution scenario schema</w:t>
        </w:r>
        <w:r w:rsidR="007D47FE">
          <w:rPr>
            <w:noProof/>
            <w:webHidden/>
          </w:rPr>
          <w:tab/>
        </w:r>
        <w:r>
          <w:rPr>
            <w:noProof/>
            <w:webHidden/>
          </w:rPr>
          <w:fldChar w:fldCharType="begin"/>
        </w:r>
        <w:r w:rsidR="007D47FE">
          <w:rPr>
            <w:noProof/>
            <w:webHidden/>
          </w:rPr>
          <w:instrText xml:space="preserve"> PAGEREF _Toc420683113 \h </w:instrText>
        </w:r>
        <w:r>
          <w:rPr>
            <w:noProof/>
            <w:webHidden/>
          </w:rPr>
        </w:r>
        <w:r>
          <w:rPr>
            <w:noProof/>
            <w:webHidden/>
          </w:rPr>
          <w:fldChar w:fldCharType="separate"/>
        </w:r>
        <w:r w:rsidR="000D74D4">
          <w:rPr>
            <w:noProof/>
            <w:webHidden/>
          </w:rPr>
          <w:t>52</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4" w:history="1">
        <w:r w:rsidR="007D47FE" w:rsidRPr="007160BB">
          <w:rPr>
            <w:rStyle w:val="Hiperveza"/>
            <w:noProof/>
          </w:rPr>
          <w:t>Figure 17. Schema of using the solution as a service</w:t>
        </w:r>
        <w:r w:rsidR="007D47FE">
          <w:rPr>
            <w:noProof/>
            <w:webHidden/>
          </w:rPr>
          <w:tab/>
        </w:r>
        <w:r>
          <w:rPr>
            <w:noProof/>
            <w:webHidden/>
          </w:rPr>
          <w:fldChar w:fldCharType="begin"/>
        </w:r>
        <w:r w:rsidR="007D47FE">
          <w:rPr>
            <w:noProof/>
            <w:webHidden/>
          </w:rPr>
          <w:instrText xml:space="preserve"> PAGEREF _Toc420683114 \h </w:instrText>
        </w:r>
        <w:r>
          <w:rPr>
            <w:noProof/>
            <w:webHidden/>
          </w:rPr>
        </w:r>
        <w:r>
          <w:rPr>
            <w:noProof/>
            <w:webHidden/>
          </w:rPr>
          <w:fldChar w:fldCharType="separate"/>
        </w:r>
        <w:r w:rsidR="000D74D4">
          <w:rPr>
            <w:noProof/>
            <w:webHidden/>
          </w:rPr>
          <w:t>53</w:t>
        </w:r>
        <w:r>
          <w:rPr>
            <w:noProof/>
            <w:webHidden/>
          </w:rPr>
          <w:fldChar w:fldCharType="end"/>
        </w:r>
      </w:hyperlink>
    </w:p>
    <w:p w:rsidR="00037B33" w:rsidRPr="009839D4" w:rsidRDefault="00464FFD" w:rsidP="00037B33">
      <w:r w:rsidRPr="009839D4">
        <w:fldChar w:fldCharType="end"/>
      </w:r>
    </w:p>
    <w:p w:rsidR="00037B33" w:rsidRPr="009839D4" w:rsidRDefault="00037B33" w:rsidP="00103719">
      <w:pPr>
        <w:pStyle w:val="Naslov1"/>
        <w:numPr>
          <w:ilvl w:val="0"/>
          <w:numId w:val="0"/>
        </w:numPr>
        <w:rPr>
          <w:lang w:val="en-GB"/>
        </w:rPr>
      </w:pPr>
      <w:bookmarkStart w:id="5" w:name="_Toc420687629"/>
      <w:r w:rsidRPr="009839D4">
        <w:rPr>
          <w:lang w:val="en-GB"/>
        </w:rPr>
        <w:lastRenderedPageBreak/>
        <w:t>List of tables</w:t>
      </w:r>
      <w:bookmarkEnd w:id="5"/>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"Table" </w:instrText>
      </w:r>
      <w:r w:rsidRPr="009839D4">
        <w:fldChar w:fldCharType="separate"/>
      </w:r>
      <w:hyperlink w:anchor="_Toc420683115" w:history="1">
        <w:r w:rsidR="007D47FE" w:rsidRPr="00DC74D8">
          <w:rPr>
            <w:rStyle w:val="Hiperveza"/>
            <w:noProof/>
          </w:rPr>
          <w:t>Table 1. Example of DAC</w:t>
        </w:r>
        <w:r w:rsidR="007D47FE">
          <w:rPr>
            <w:noProof/>
            <w:webHidden/>
          </w:rPr>
          <w:tab/>
        </w:r>
        <w:r>
          <w:rPr>
            <w:noProof/>
            <w:webHidden/>
          </w:rPr>
          <w:fldChar w:fldCharType="begin"/>
        </w:r>
        <w:r w:rsidR="007D47FE">
          <w:rPr>
            <w:noProof/>
            <w:webHidden/>
          </w:rPr>
          <w:instrText xml:space="preserve"> PAGEREF _Toc420683115 \h </w:instrText>
        </w:r>
        <w:r>
          <w:rPr>
            <w:noProof/>
            <w:webHidden/>
          </w:rPr>
        </w:r>
        <w:r>
          <w:rPr>
            <w:noProof/>
            <w:webHidden/>
          </w:rPr>
          <w:fldChar w:fldCharType="separate"/>
        </w:r>
        <w:r w:rsidR="000D74D4">
          <w:rPr>
            <w:noProof/>
            <w:webHidden/>
          </w:rPr>
          <w:t>8</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6" w:history="1">
        <w:r w:rsidR="007D47FE" w:rsidRPr="00DC74D8">
          <w:rPr>
            <w:rStyle w:val="Hiperveza"/>
            <w:noProof/>
          </w:rPr>
          <w:t>Table 2. Example of MAC permission matrix for READ/WRITE operations</w:t>
        </w:r>
        <w:r w:rsidR="007D47FE">
          <w:rPr>
            <w:noProof/>
            <w:webHidden/>
          </w:rPr>
          <w:tab/>
        </w:r>
        <w:r>
          <w:rPr>
            <w:noProof/>
            <w:webHidden/>
          </w:rPr>
          <w:fldChar w:fldCharType="begin"/>
        </w:r>
        <w:r w:rsidR="007D47FE">
          <w:rPr>
            <w:noProof/>
            <w:webHidden/>
          </w:rPr>
          <w:instrText xml:space="preserve"> PAGEREF _Toc420683116 \h </w:instrText>
        </w:r>
        <w:r>
          <w:rPr>
            <w:noProof/>
            <w:webHidden/>
          </w:rPr>
        </w:r>
        <w:r>
          <w:rPr>
            <w:noProof/>
            <w:webHidden/>
          </w:rPr>
          <w:fldChar w:fldCharType="separate"/>
        </w:r>
        <w:r w:rsidR="000D74D4">
          <w:rPr>
            <w:noProof/>
            <w:webHidden/>
          </w:rPr>
          <w:t>9</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7" w:history="1">
        <w:r w:rsidR="007D47FE" w:rsidRPr="00DC74D8">
          <w:rPr>
            <w:rStyle w:val="Hiperveza"/>
            <w:noProof/>
          </w:rPr>
          <w:t>Table 3. RBAC example</w:t>
        </w:r>
        <w:r w:rsidR="007D47FE">
          <w:rPr>
            <w:noProof/>
            <w:webHidden/>
          </w:rPr>
          <w:tab/>
        </w:r>
        <w:r>
          <w:rPr>
            <w:noProof/>
            <w:webHidden/>
          </w:rPr>
          <w:fldChar w:fldCharType="begin"/>
        </w:r>
        <w:r w:rsidR="007D47FE">
          <w:rPr>
            <w:noProof/>
            <w:webHidden/>
          </w:rPr>
          <w:instrText xml:space="preserve"> PAGEREF _Toc420683117 \h </w:instrText>
        </w:r>
        <w:r>
          <w:rPr>
            <w:noProof/>
            <w:webHidden/>
          </w:rPr>
        </w:r>
        <w:r>
          <w:rPr>
            <w:noProof/>
            <w:webHidden/>
          </w:rPr>
          <w:fldChar w:fldCharType="separate"/>
        </w:r>
        <w:r w:rsidR="000D74D4">
          <w:rPr>
            <w:noProof/>
            <w:webHidden/>
          </w:rPr>
          <w:t>10</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8" w:history="1">
        <w:r w:rsidR="007D47FE" w:rsidRPr="00DC74D8">
          <w:rPr>
            <w:rStyle w:val="Hiperveza"/>
            <w:noProof/>
          </w:rPr>
          <w:t>Table 4. ABAC attributes example</w:t>
        </w:r>
        <w:r w:rsidR="007D47FE">
          <w:rPr>
            <w:noProof/>
            <w:webHidden/>
          </w:rPr>
          <w:tab/>
        </w:r>
        <w:r>
          <w:rPr>
            <w:noProof/>
            <w:webHidden/>
          </w:rPr>
          <w:fldChar w:fldCharType="begin"/>
        </w:r>
        <w:r w:rsidR="007D47FE">
          <w:rPr>
            <w:noProof/>
            <w:webHidden/>
          </w:rPr>
          <w:instrText xml:space="preserve"> PAGEREF _Toc420683118 \h </w:instrText>
        </w:r>
        <w:r>
          <w:rPr>
            <w:noProof/>
            <w:webHidden/>
          </w:rPr>
        </w:r>
        <w:r>
          <w:rPr>
            <w:noProof/>
            <w:webHidden/>
          </w:rPr>
          <w:fldChar w:fldCharType="separate"/>
        </w:r>
        <w:r w:rsidR="000D74D4">
          <w:rPr>
            <w:noProof/>
            <w:webHidden/>
          </w:rPr>
          <w:t>11</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19" w:history="1">
        <w:r w:rsidR="007D47FE" w:rsidRPr="00DC74D8">
          <w:rPr>
            <w:rStyle w:val="Hiperveza"/>
            <w:noProof/>
          </w:rPr>
          <w:t>Table 5. Qualitative results of the local integration scenario</w:t>
        </w:r>
        <w:r w:rsidR="007D47FE">
          <w:rPr>
            <w:noProof/>
            <w:webHidden/>
          </w:rPr>
          <w:tab/>
        </w:r>
        <w:r>
          <w:rPr>
            <w:noProof/>
            <w:webHidden/>
          </w:rPr>
          <w:fldChar w:fldCharType="begin"/>
        </w:r>
        <w:r w:rsidR="007D47FE">
          <w:rPr>
            <w:noProof/>
            <w:webHidden/>
          </w:rPr>
          <w:instrText xml:space="preserve"> PAGEREF _Toc420683119 \h </w:instrText>
        </w:r>
        <w:r>
          <w:rPr>
            <w:noProof/>
            <w:webHidden/>
          </w:rPr>
        </w:r>
        <w:r>
          <w:rPr>
            <w:noProof/>
            <w:webHidden/>
          </w:rPr>
          <w:fldChar w:fldCharType="separate"/>
        </w:r>
        <w:r w:rsidR="000D74D4">
          <w:rPr>
            <w:noProof/>
            <w:webHidden/>
          </w:rPr>
          <w:t>60</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20" w:history="1">
        <w:r w:rsidR="007D47FE" w:rsidRPr="00DC74D8">
          <w:rPr>
            <w:rStyle w:val="Hiperveza"/>
            <w:noProof/>
          </w:rPr>
          <w:t>Table 6. Performance test results of the local integration scenario</w:t>
        </w:r>
        <w:r w:rsidR="007D47FE">
          <w:rPr>
            <w:noProof/>
            <w:webHidden/>
          </w:rPr>
          <w:tab/>
        </w:r>
        <w:r>
          <w:rPr>
            <w:noProof/>
            <w:webHidden/>
          </w:rPr>
          <w:fldChar w:fldCharType="begin"/>
        </w:r>
        <w:r w:rsidR="007D47FE">
          <w:rPr>
            <w:noProof/>
            <w:webHidden/>
          </w:rPr>
          <w:instrText xml:space="preserve"> PAGEREF _Toc420683120 \h </w:instrText>
        </w:r>
        <w:r>
          <w:rPr>
            <w:noProof/>
            <w:webHidden/>
          </w:rPr>
        </w:r>
        <w:r>
          <w:rPr>
            <w:noProof/>
            <w:webHidden/>
          </w:rPr>
          <w:fldChar w:fldCharType="separate"/>
        </w:r>
        <w:r w:rsidR="000D74D4">
          <w:rPr>
            <w:noProof/>
            <w:webHidden/>
          </w:rPr>
          <w:t>61</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21" w:history="1">
        <w:r w:rsidR="007D47FE" w:rsidRPr="00DC74D8">
          <w:rPr>
            <w:rStyle w:val="Hiperveza"/>
            <w:noProof/>
          </w:rPr>
          <w:t>Table 7. Qualitative results of the "Using the solution as a service" integration scenario</w:t>
        </w:r>
        <w:r w:rsidR="007D47FE">
          <w:rPr>
            <w:noProof/>
            <w:webHidden/>
          </w:rPr>
          <w:tab/>
        </w:r>
        <w:r>
          <w:rPr>
            <w:noProof/>
            <w:webHidden/>
          </w:rPr>
          <w:fldChar w:fldCharType="begin"/>
        </w:r>
        <w:r w:rsidR="007D47FE">
          <w:rPr>
            <w:noProof/>
            <w:webHidden/>
          </w:rPr>
          <w:instrText xml:space="preserve"> PAGEREF _Toc420683121 \h </w:instrText>
        </w:r>
        <w:r>
          <w:rPr>
            <w:noProof/>
            <w:webHidden/>
          </w:rPr>
        </w:r>
        <w:r>
          <w:rPr>
            <w:noProof/>
            <w:webHidden/>
          </w:rPr>
          <w:fldChar w:fldCharType="separate"/>
        </w:r>
        <w:r w:rsidR="000D74D4">
          <w:rPr>
            <w:noProof/>
            <w:webHidden/>
          </w:rPr>
          <w:t>62</w:t>
        </w:r>
        <w:r>
          <w:rPr>
            <w:noProof/>
            <w:webHidden/>
          </w:rPr>
          <w:fldChar w:fldCharType="end"/>
        </w:r>
      </w:hyperlink>
    </w:p>
    <w:p w:rsidR="007D47FE" w:rsidRDefault="00464FFD">
      <w:pPr>
        <w:pStyle w:val="Tablicaslika"/>
        <w:tabs>
          <w:tab w:val="right" w:leader="dot" w:pos="8777"/>
        </w:tabs>
        <w:rPr>
          <w:rFonts w:asciiTheme="minorHAnsi" w:eastAsiaTheme="minorEastAsia" w:hAnsiTheme="minorHAnsi" w:cstheme="minorBidi"/>
          <w:noProof/>
          <w:szCs w:val="22"/>
          <w:lang w:val="hr-HR" w:eastAsia="hr-HR"/>
        </w:rPr>
      </w:pPr>
      <w:hyperlink w:anchor="_Toc420683122" w:history="1">
        <w:r w:rsidR="007D47FE" w:rsidRPr="00DC74D8">
          <w:rPr>
            <w:rStyle w:val="Hiperveza"/>
            <w:noProof/>
          </w:rPr>
          <w:t>Table 8. Performance test results "Using the solution as a service" integration scenario</w:t>
        </w:r>
        <w:r w:rsidR="007D47FE">
          <w:rPr>
            <w:noProof/>
            <w:webHidden/>
          </w:rPr>
          <w:tab/>
        </w:r>
        <w:r>
          <w:rPr>
            <w:noProof/>
            <w:webHidden/>
          </w:rPr>
          <w:fldChar w:fldCharType="begin"/>
        </w:r>
        <w:r w:rsidR="007D47FE">
          <w:rPr>
            <w:noProof/>
            <w:webHidden/>
          </w:rPr>
          <w:instrText xml:space="preserve"> PAGEREF _Toc420683122 \h </w:instrText>
        </w:r>
        <w:r>
          <w:rPr>
            <w:noProof/>
            <w:webHidden/>
          </w:rPr>
        </w:r>
        <w:r>
          <w:rPr>
            <w:noProof/>
            <w:webHidden/>
          </w:rPr>
          <w:fldChar w:fldCharType="separate"/>
        </w:r>
        <w:r w:rsidR="000D74D4">
          <w:rPr>
            <w:noProof/>
            <w:webHidden/>
          </w:rPr>
          <w:t>63</w:t>
        </w:r>
        <w:r>
          <w:rPr>
            <w:noProof/>
            <w:webHidden/>
          </w:rPr>
          <w:fldChar w:fldCharType="end"/>
        </w:r>
      </w:hyperlink>
    </w:p>
    <w:p w:rsidR="00037B33" w:rsidRPr="009839D4" w:rsidRDefault="00464FFD" w:rsidP="00037B33">
      <w:r w:rsidRPr="009839D4">
        <w:fldChar w:fldCharType="end"/>
      </w:r>
    </w:p>
    <w:p w:rsidR="00037B33" w:rsidRPr="009839D4" w:rsidRDefault="00037B33" w:rsidP="00037B33">
      <w:pPr>
        <w:sectPr w:rsidR="00037B33" w:rsidRPr="009839D4" w:rsidSect="00F53210">
          <w:headerReference w:type="even" r:id="rId13"/>
          <w:headerReference w:type="default" r:id="rId14"/>
          <w:footerReference w:type="default" r:id="rId15"/>
          <w:type w:val="oddPage"/>
          <w:pgSz w:w="11906" w:h="16838" w:code="9"/>
          <w:pgMar w:top="1701" w:right="1418" w:bottom="1701" w:left="1701" w:header="567" w:footer="567" w:gutter="0"/>
          <w:pgNumType w:fmt="upperRoman" w:start="1"/>
          <w:cols w:space="720"/>
          <w:docGrid w:linePitch="299"/>
        </w:sectPr>
      </w:pPr>
    </w:p>
    <w:p w:rsidR="00BD5446" w:rsidRPr="009839D4" w:rsidRDefault="003256A7" w:rsidP="005C6C33">
      <w:pPr>
        <w:pStyle w:val="Naslov1"/>
        <w:numPr>
          <w:ilvl w:val="0"/>
          <w:numId w:val="6"/>
        </w:numPr>
        <w:rPr>
          <w:lang w:val="en-GB"/>
        </w:rPr>
      </w:pPr>
      <w:bookmarkStart w:id="6" w:name="_Ref419392610"/>
      <w:bookmarkStart w:id="7" w:name="_Toc420687630"/>
      <w:r w:rsidRPr="009839D4">
        <w:rPr>
          <w:lang w:val="en-GB"/>
        </w:rPr>
        <w:lastRenderedPageBreak/>
        <w:t>Introduction</w:t>
      </w:r>
      <w:bookmarkEnd w:id="6"/>
      <w:bookmarkEnd w:id="7"/>
    </w:p>
    <w:p w:rsidR="007738CA" w:rsidRDefault="004343FA" w:rsidP="00F60F35">
      <w:r>
        <w:tab/>
      </w:r>
      <w:r w:rsidR="005307E8">
        <w:t xml:space="preserve">Security systems are often overlooked in growing and fast developing areas. It often comes last but is a necessary component needed </w:t>
      </w:r>
      <w:r w:rsidR="001D55A0">
        <w:t xml:space="preserve">for building systems working </w:t>
      </w:r>
      <w:r w:rsidR="005307E8">
        <w:t xml:space="preserve">in </w:t>
      </w:r>
      <w:r w:rsidR="001D55A0">
        <w:t>a "real world" environment</w:t>
      </w:r>
      <w:r w:rsidR="005307E8">
        <w:t xml:space="preserve"> without</w:t>
      </w:r>
      <w:r w:rsidR="000C1F6A">
        <w:t xml:space="preserve"> compromising safety and confidential information. </w:t>
      </w:r>
      <w:r>
        <w:t xml:space="preserve">Tendencies and advancements in sensor </w:t>
      </w:r>
      <w:r w:rsidR="00D42C9D">
        <w:t>tec</w:t>
      </w:r>
      <w:r w:rsidR="00D427A6">
        <w:t>hnology</w:t>
      </w:r>
      <w:r w:rsidR="005307E8">
        <w:t xml:space="preserve"> are one of the </w:t>
      </w:r>
      <w:r w:rsidR="000C1F6A">
        <w:t>main</w:t>
      </w:r>
      <w:r w:rsidR="005307E8">
        <w:t xml:space="preserve"> factors that gave birth and pushed advancements in</w:t>
      </w:r>
      <w:r w:rsidR="00D427A6">
        <w:t xml:space="preserve"> IoT (</w:t>
      </w:r>
      <w:r w:rsidR="00D42C9D">
        <w:t xml:space="preserve">The </w:t>
      </w:r>
      <w:r>
        <w:t>Internet of Things</w:t>
      </w:r>
      <w:r w:rsidR="00D42C9D">
        <w:t>)</w:t>
      </w:r>
      <w:r>
        <w:t>.</w:t>
      </w:r>
      <w:r w:rsidR="00DA1CF9">
        <w:t xml:space="preserve"> IoT </w:t>
      </w:r>
      <w:r>
        <w:t>offer</w:t>
      </w:r>
      <w:r w:rsidR="00E937D3">
        <w:t>s</w:t>
      </w:r>
      <w:r>
        <w:t xml:space="preserve"> great opportunity and </w:t>
      </w:r>
      <w:r w:rsidR="00DA1CF9">
        <w:t xml:space="preserve">possible </w:t>
      </w:r>
      <w:r>
        <w:t>applications that could and are changing everyday</w:t>
      </w:r>
      <w:r w:rsidR="00830E2F">
        <w:t xml:space="preserve"> life</w:t>
      </w:r>
      <w:r w:rsidR="00E937D3">
        <w:t xml:space="preserve"> but this comes with many problems and challenges. </w:t>
      </w:r>
      <w:r w:rsidR="00DA1CF9">
        <w:t xml:space="preserve">M2M (Machine to Machine) </w:t>
      </w:r>
      <w:r w:rsidR="00E937D3">
        <w:t>is a broad are that deals with connection and communication issues between constrained devices and because of the importance in sensor networks it is essential to IoT</w:t>
      </w:r>
      <w:r w:rsidR="00DA1CF9">
        <w:t>.</w:t>
      </w:r>
      <w:r w:rsidR="00E937D3">
        <w:t xml:space="preserve"> Considering the </w:t>
      </w:r>
      <w:r w:rsidR="00830E2F">
        <w:t xml:space="preserve">vast amounts of data/information </w:t>
      </w:r>
      <w:r w:rsidR="00E937D3">
        <w:t xml:space="preserve">being generated by sensor networks, storage and processing issues </w:t>
      </w:r>
      <w:r w:rsidR="00DA1CF9">
        <w:t xml:space="preserve">fall </w:t>
      </w:r>
      <w:r w:rsidR="00E937D3">
        <w:t xml:space="preserve">in </w:t>
      </w:r>
      <w:r w:rsidR="00DA1CF9">
        <w:t xml:space="preserve"> the area of Big Data</w:t>
      </w:r>
      <w:r w:rsidR="00E937D3">
        <w:t xml:space="preserve">. </w:t>
      </w:r>
      <w:r w:rsidR="00DA1CF9">
        <w:t>NoSQL (Not only SQL) database systems that address some of the challenges with Big Data</w:t>
      </w:r>
      <w:r w:rsidR="00830E2F">
        <w:t>.</w:t>
      </w:r>
      <w:r>
        <w:t xml:space="preserve"> Along with the initial and core implementation problems regarding, connection, commun</w:t>
      </w:r>
      <w:r w:rsidR="00830E2F">
        <w:t>ication, storage and processing</w:t>
      </w:r>
      <w:r w:rsidR="00AC2F97">
        <w:t>,</w:t>
      </w:r>
      <w:r w:rsidR="00830E2F">
        <w:t xml:space="preserve"> which already have a number of advancements and usable developments,</w:t>
      </w:r>
      <w:r w:rsidR="00AC2F97">
        <w:t xml:space="preserve"> security </w:t>
      </w:r>
      <w:r>
        <w:t>is an issue that needs to be addressed in order to make the technology safe</w:t>
      </w:r>
      <w:r w:rsidR="00AC2F97">
        <w:t xml:space="preserve"> and will be the focus of this dissertation</w:t>
      </w:r>
      <w:r>
        <w:t>. Smart City projects are one of the biggest and most significant implementation scenarios</w:t>
      </w:r>
      <w:r w:rsidR="00AC2F97">
        <w:t xml:space="preserve"> in IoT</w:t>
      </w:r>
      <w:r>
        <w:t>.</w:t>
      </w:r>
      <w:r w:rsidR="00510091">
        <w:t xml:space="preserve"> Implementations include smart traffic control, energy consumption monitoring and management, health </w:t>
      </w:r>
      <w:r w:rsidR="00D617D6">
        <w:t>mon</w:t>
      </w:r>
      <w:r w:rsidR="00E006C8">
        <w:t>itoring and others</w:t>
      </w:r>
      <w:r w:rsidR="00D617D6">
        <w:t>.</w:t>
      </w:r>
      <w:r w:rsidR="00AC2F97">
        <w:t xml:space="preserve"> Data generated for these application are usually sensor networks, people's smart phones or other data sources like healthcare and education. The information used is therefore often private or confidential, and systems and services critical. </w:t>
      </w:r>
      <w:r w:rsidR="007F06D6">
        <w:t>T</w:t>
      </w:r>
      <w:r w:rsidR="00AC2F97">
        <w:t>he control over actuators, sensors and data can be misused if access is given to unauthorised subjects. Because of th</w:t>
      </w:r>
      <w:r w:rsidR="007F06D6">
        <w:t>ese facts, they</w:t>
      </w:r>
      <w:r w:rsidR="00AC2F97">
        <w:t xml:space="preserve"> must offer greater levels of security and need to implement long term and flexible solutions.</w:t>
      </w:r>
      <w:r w:rsidR="00234E92">
        <w:t xml:space="preserve"> </w:t>
      </w:r>
      <w:r w:rsidR="00E006C8">
        <w:t xml:space="preserve">These problems therefore need to be addressed for the </w:t>
      </w:r>
      <w:r w:rsidR="00AC3306">
        <w:t>solutions to work in a safe and secure manner</w:t>
      </w:r>
      <w:r w:rsidR="00E006C8">
        <w:t xml:space="preserve">. </w:t>
      </w:r>
      <w:r w:rsidR="000C1F6A">
        <w:t>Access C</w:t>
      </w:r>
      <w:r w:rsidR="00FE25B0">
        <w:t>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w:t>
      </w:r>
      <w:r w:rsidR="00877020">
        <w:t xml:space="preserve"> (</w:t>
      </w:r>
      <w:r w:rsidR="00877020" w:rsidRPr="009839D4">
        <w:t>Organization for the Advancement of Structured Information Standards</w:t>
      </w:r>
      <w:r w:rsidR="00877020">
        <w:t>)</w:t>
      </w:r>
      <w:r w:rsidR="00FE25B0">
        <w:t xml:space="preserve"> XACML</w:t>
      </w:r>
      <w:r w:rsidR="00877020">
        <w:t xml:space="preserve"> (</w:t>
      </w:r>
      <w:r w:rsidR="00877020" w:rsidRPr="00422143">
        <w:t>eXtensible Access Control Markup</w:t>
      </w:r>
      <w:r w:rsidR="00877020">
        <w:t xml:space="preserve"> </w:t>
      </w:r>
      <w:r w:rsidR="00877020" w:rsidRPr="00422143">
        <w:t>Language</w:t>
      </w:r>
      <w:r w:rsidR="00877020">
        <w:t>)</w:t>
      </w:r>
      <w:r w:rsidR="00FE25B0">
        <w:t xml:space="preserve"> standard</w:t>
      </w:r>
      <w:r w:rsidR="009455C7">
        <w:t>. It will utilize one NoSQL(Not only SQL) database (Redis) for storing policies and another (Cassandra) for storing resources, in this case sensor data.</w:t>
      </w:r>
      <w:r w:rsidR="007F06D6">
        <w:t xml:space="preserve"> The functionality of a PDP (Policy Decision Point) engine and configurable PIP (Policy Information Point) engine </w:t>
      </w:r>
      <w:r w:rsidR="00CD490E">
        <w:t xml:space="preserve">will be used from the AT&amp;T XACML implementation </w:t>
      </w:r>
      <w:sdt>
        <w:sdtPr>
          <w:id w:val="19438827"/>
          <w:citation/>
        </w:sdtPr>
        <w:sdtContent>
          <w:r w:rsidR="00464FFD">
            <w:fldChar w:fldCharType="begin"/>
          </w:r>
          <w:r w:rsidR="00CD490E">
            <w:rPr>
              <w:lang w:val="hr-HR"/>
            </w:rPr>
            <w:instrText xml:space="preserve"> CITATION ATT15 \l 1050 </w:instrText>
          </w:r>
          <w:r w:rsidR="00464FFD">
            <w:fldChar w:fldCharType="separate"/>
          </w:r>
          <w:r w:rsidR="00CD490E" w:rsidRPr="00CD490E">
            <w:rPr>
              <w:noProof/>
              <w:lang w:val="hr-HR"/>
            </w:rPr>
            <w:t>[1]</w:t>
          </w:r>
          <w:r w:rsidR="00464FFD">
            <w:fldChar w:fldCharType="end"/>
          </w:r>
        </w:sdtContent>
      </w:sdt>
      <w:r w:rsidR="00CD490E">
        <w:t xml:space="preserve"> open source project</w:t>
      </w:r>
      <w:r w:rsidR="007F06D6">
        <w:t xml:space="preserve"> </w:t>
      </w:r>
      <w:r w:rsidR="009455C7">
        <w:t xml:space="preserve">The use case that will be considered as the end point for integration are IoT applications and more specifically SMARTIE (Smart City), a smart city project founded by the EU with PT – </w:t>
      </w:r>
      <w:proofErr w:type="spellStart"/>
      <w:r w:rsidR="009455C7">
        <w:t>Inovação</w:t>
      </w:r>
      <w:proofErr w:type="spellEnd"/>
      <w:r w:rsidR="009455C7">
        <w:t xml:space="preserve"> e </w:t>
      </w:r>
      <w:proofErr w:type="spellStart"/>
      <w:r w:rsidR="009455C7">
        <w:t>Sistemas</w:t>
      </w:r>
      <w:proofErr w:type="spellEnd"/>
      <w:r w:rsidR="009455C7">
        <w:t xml:space="preserve"> as one of the partners.</w:t>
      </w:r>
    </w:p>
    <w:p w:rsidR="00AB789E" w:rsidRPr="00A05E6C" w:rsidRDefault="001A4277" w:rsidP="00A05E6C">
      <w:r>
        <w:lastRenderedPageBreak/>
        <w:tab/>
        <w:t xml:space="preserve">Section </w:t>
      </w:r>
      <w:r w:rsidR="00464FFD">
        <w:fldChar w:fldCharType="begin"/>
      </w:r>
      <w:r>
        <w:instrText xml:space="preserve"> REF _Ref419392610 \r \h </w:instrText>
      </w:r>
      <w:r w:rsidR="00464FFD">
        <w:fldChar w:fldCharType="separate"/>
      </w:r>
      <w:r w:rsidR="000D74D4">
        <w:t>1</w:t>
      </w:r>
      <w:r w:rsidR="00464FFD">
        <w:fldChar w:fldCharType="end"/>
      </w:r>
      <w:r w:rsidR="006D5CD7">
        <w:t xml:space="preserve"> is divided as follows: subs</w:t>
      </w:r>
      <w:r>
        <w:t>ection</w:t>
      </w:r>
      <w:r w:rsidR="003562B6">
        <w:t xml:space="preserve"> </w:t>
      </w:r>
      <w:r w:rsidR="00464FFD">
        <w:fldChar w:fldCharType="begin"/>
      </w:r>
      <w:r w:rsidR="001D55A0">
        <w:instrText xml:space="preserve"> REF _Ref420411999 \r \h </w:instrText>
      </w:r>
      <w:r w:rsidR="00464FFD">
        <w:fldChar w:fldCharType="separate"/>
      </w:r>
      <w:r w:rsidR="000D74D4">
        <w:t>1.1</w:t>
      </w:r>
      <w:r w:rsidR="00464FFD">
        <w:fldChar w:fldCharType="end"/>
      </w:r>
      <w:r>
        <w:t xml:space="preserve"> contains the official short description text along with the objectives, </w:t>
      </w:r>
      <w:r w:rsidR="006D5CD7">
        <w:t>subs</w:t>
      </w:r>
      <w:r>
        <w:t xml:space="preserve">ection </w:t>
      </w:r>
      <w:r w:rsidR="00464FFD">
        <w:fldChar w:fldCharType="begin"/>
      </w:r>
      <w:r w:rsidR="003562B6">
        <w:instrText xml:space="preserve"> REF _Ref419392671 \n \h </w:instrText>
      </w:r>
      <w:r w:rsidR="00464FFD">
        <w:fldChar w:fldCharType="separate"/>
      </w:r>
      <w:r w:rsidR="000D74D4">
        <w:t>1.2</w:t>
      </w:r>
      <w:r w:rsidR="00464FFD">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464FFD">
        <w:fldChar w:fldCharType="begin"/>
      </w:r>
      <w:r w:rsidR="003562B6">
        <w:instrText xml:space="preserve"> REF _Ref419392783 \n \h </w:instrText>
      </w:r>
      <w:r w:rsidR="00464FFD">
        <w:fldChar w:fldCharType="separate"/>
      </w:r>
      <w:r w:rsidR="000D74D4">
        <w:t>1.3</w:t>
      </w:r>
      <w:r w:rsidR="00464FFD">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464FFD">
        <w:fldChar w:fldCharType="begin"/>
      </w:r>
      <w:r w:rsidR="003562B6">
        <w:instrText xml:space="preserve"> REF _Ref419393087 \n \h </w:instrText>
      </w:r>
      <w:r w:rsidR="00464FFD">
        <w:fldChar w:fldCharType="separate"/>
      </w:r>
      <w:r w:rsidR="000D74D4">
        <w:t>1.5</w:t>
      </w:r>
      <w:r w:rsidR="00464FFD">
        <w:fldChar w:fldCharType="end"/>
      </w:r>
      <w:r w:rsidR="003562B6">
        <w:t xml:space="preserve"> will present the</w:t>
      </w:r>
      <w:r w:rsidR="00D01051">
        <w:t xml:space="preserve"> structure of this dissertation.</w:t>
      </w:r>
      <w:bookmarkStart w:id="8" w:name="_Ref419392563"/>
      <w:bookmarkStart w:id="9" w:name="_Ref419393185"/>
    </w:p>
    <w:p w:rsidR="00BF45AB" w:rsidRPr="009839D4" w:rsidRDefault="00BC33FF" w:rsidP="007738CA">
      <w:pPr>
        <w:pStyle w:val="Naslov2"/>
      </w:pPr>
      <w:bookmarkStart w:id="10" w:name="_Ref420411999"/>
      <w:bookmarkStart w:id="11" w:name="_Toc420687631"/>
      <w:r>
        <w:t>Dissertation description</w:t>
      </w:r>
      <w:r w:rsidR="00541522">
        <w:t xml:space="preserve"> text</w:t>
      </w:r>
      <w:bookmarkEnd w:id="8"/>
      <w:bookmarkEnd w:id="9"/>
      <w:bookmarkEnd w:id="10"/>
      <w:bookmarkEnd w:id="11"/>
    </w:p>
    <w:p w:rsidR="00F67032" w:rsidRPr="00415B31" w:rsidRDefault="00BC33FF" w:rsidP="00C2479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r w:rsidR="00C24790">
        <w:t xml:space="preserve"> </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2" w:name="_Ref419392671"/>
      <w:bookmarkStart w:id="13" w:name="_Toc420687632"/>
      <w:r>
        <w:t>Problem formulation/description</w:t>
      </w:r>
      <w:bookmarkEnd w:id="12"/>
      <w:bookmarkEnd w:id="13"/>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w:t>
      </w:r>
      <w:r w:rsidR="00DE4DE2">
        <w:lastRenderedPageBreak/>
        <w:t>needed to provide protection</w:t>
      </w:r>
      <w:r w:rsidR="00DA6770">
        <w:t xml:space="preserve"> and Access C</w:t>
      </w:r>
      <w:r w:rsidR="00DE4DE2">
        <w:t>ontrol is one wa</w:t>
      </w:r>
      <w:r w:rsidR="005307E8">
        <w:t>y of dealing with this</w:t>
      </w:r>
      <w:r w:rsidR="008139C6">
        <w:t>.</w:t>
      </w:r>
      <w:r w:rsidR="005307E8">
        <w:t xml:space="preserve"> </w:t>
      </w:r>
      <w:r w:rsidR="008139C6">
        <w:t>Role Based</w:t>
      </w:r>
      <w:r w:rsidR="00CB1971">
        <w:t xml:space="preserve"> or Identity Based</w:t>
      </w:r>
      <w:r w:rsidR="008139C6">
        <w:t xml:space="preserve"> Access Control is the </w:t>
      </w:r>
      <w:r w:rsidR="00CB1971">
        <w:t>way access control is commonly enforced. The relation between roles</w:t>
      </w:r>
      <w:r w:rsidR="005307E8">
        <w:t xml:space="preserve"> and sets of </w:t>
      </w:r>
      <w:r w:rsidR="00CB1971">
        <w:t>allowed actions</w:t>
      </w:r>
      <w:r w:rsidR="005307E8">
        <w:t xml:space="preserve"> over resources</w:t>
      </w:r>
      <w:r w:rsidR="007D3A23">
        <w:t xml:space="preserve"> are intuitive to comprehend but</w:t>
      </w:r>
      <w:r w:rsidR="00CB1971">
        <w:t xml:space="preserve"> common issue is the explosion of the number of rol</w:t>
      </w:r>
      <w:r w:rsidR="007D3A23">
        <w:t>es</w:t>
      </w:r>
      <w:r w:rsidR="007F4FA2">
        <w:t xml:space="preserve"> </w:t>
      </w:r>
      <w:sdt>
        <w:sdtPr>
          <w:id w:val="92883699"/>
          <w:citation/>
        </w:sdtPr>
        <w:sdtContent>
          <w:r w:rsidR="00464FFD">
            <w:fldChar w:fldCharType="begin"/>
          </w:r>
          <w:r w:rsidR="007F4FA2">
            <w:rPr>
              <w:lang w:val="hr-HR"/>
            </w:rPr>
            <w:instrText xml:space="preserve"> CITATION Xin12 \l 1050 </w:instrText>
          </w:r>
          <w:r w:rsidR="00464FFD">
            <w:fldChar w:fldCharType="separate"/>
          </w:r>
          <w:r w:rsidR="007F4FA2" w:rsidRPr="007F4FA2">
            <w:rPr>
              <w:noProof/>
              <w:lang w:val="hr-HR"/>
            </w:rPr>
            <w:t>[2]</w:t>
          </w:r>
          <w:r w:rsidR="00464FFD">
            <w:fldChar w:fldCharType="end"/>
          </w:r>
        </w:sdtContent>
      </w:sdt>
      <w:r w:rsidR="007D3A23">
        <w:t xml:space="preserve"> and the managing aspect of maintaining that type of system</w:t>
      </w:r>
      <w:r w:rsidR="00CB1971">
        <w:t>. Also</w:t>
      </w:r>
      <w:r w:rsidR="009455C7">
        <w:t>,</w:t>
      </w:r>
      <w:r w:rsidR="00CB1971">
        <w:t xml:space="preserve"> there is the issue of somewhat limited possi</w:t>
      </w:r>
      <w:r w:rsidR="009455C7">
        <w:t>bilities on defining conditions and</w:t>
      </w:r>
      <w:r w:rsidR="00CB1971">
        <w:t xml:space="preserve"> </w:t>
      </w:r>
      <w:r w:rsidR="009455C7">
        <w:t>actions over resources</w:t>
      </w:r>
      <w:r w:rsidR="007D3A23">
        <w:t>,</w:t>
      </w:r>
      <w:r w:rsidR="00DA6770">
        <w:t xml:space="preserve"> therefore they do not offer much flexibility </w:t>
      </w:r>
      <w:r w:rsidR="003C4F7F">
        <w:t>without considerable modifications or integrating complex automated processes in the implementations</w:t>
      </w:r>
      <w:r w:rsidR="00CB1971">
        <w:t>.</w:t>
      </w:r>
      <w:r w:rsidR="00DA6770">
        <w:t xml:space="preserve"> </w:t>
      </w:r>
      <w:r w:rsidR="003C4F7F">
        <w:t>The</w:t>
      </w:r>
      <w:r w:rsidR="00DE4DE2">
        <w:t xml:space="preserve"> OASIS's XACML</w:t>
      </w:r>
      <w:r w:rsidR="007D3A23">
        <w:t xml:space="preserve"> standard</w:t>
      </w:r>
      <w:r w:rsidR="00DE4DE2">
        <w:t xml:space="preserve">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t>
      </w:r>
      <w:r w:rsidR="007D3A23">
        <w:t xml:space="preserve">with </w:t>
      </w:r>
      <w:r w:rsidR="00DE4DE2">
        <w:t>other</w:t>
      </w:r>
      <w:r w:rsidR="007D3A23">
        <w:t xml:space="preserve"> areas</w:t>
      </w:r>
      <w:r w:rsidR="00DE4DE2">
        <w:t>. It defined the XACML standard for creating request, policies and their evaluation in the purpose of managing access to resources. Although the initial version of the standard was based on XML</w:t>
      </w:r>
      <w:r w:rsidR="00DC5FDB">
        <w:t xml:space="preserve"> a JSON variant was also created and</w:t>
      </w:r>
      <w:r w:rsidR="00DE4DE2">
        <w:t xml:space="preserve"> SMARTIE will utilize</w:t>
      </w:r>
      <w:r w:rsidR="007D3A23">
        <w:t xml:space="preserve"> that variant.</w:t>
      </w:r>
      <w:r w:rsidR="00DE4DE2">
        <w:t xml:space="preserve"> </w:t>
      </w:r>
      <w:r w:rsidR="007D3A23">
        <w:t>This dissertation should therefore</w:t>
      </w:r>
      <w:r w:rsidR="00DE4DE2">
        <w:t xml:space="preserve"> </w:t>
      </w:r>
      <w:r w:rsidR="009D3A45">
        <w:t>also focus on the JSON variant.</w:t>
      </w:r>
      <w:r w:rsidR="00DC5FDB">
        <w:t xml:space="preserve"> </w:t>
      </w:r>
      <w:r w:rsidR="00AA4AE9">
        <w:t>T</w:t>
      </w:r>
      <w:r w:rsidR="00DC5FDB">
        <w:t>he JSON variant is m</w:t>
      </w:r>
      <w:r w:rsidR="00AA4AE9">
        <w:t>ore memory efficient and</w:t>
      </w:r>
      <w:r w:rsidR="00DC5FDB">
        <w:t xml:space="preserve"> easier to read in raw text format. T</w:t>
      </w:r>
      <w:r w:rsidR="009D3A45">
        <w:t>he XACML v3.0 standard has b</w:t>
      </w:r>
      <w:r w:rsidR="00DC5FDB">
        <w:t xml:space="preserve">een available since January </w:t>
      </w:r>
      <w:r w:rsidR="009D3A45">
        <w:t>2013</w:t>
      </w:r>
      <w:r w:rsidR="00DC5FDB">
        <w:t xml:space="preserve">. but </w:t>
      </w:r>
      <w:r w:rsidR="008139C6">
        <w:t xml:space="preserve">a complete and flexible </w:t>
      </w:r>
      <w:r w:rsidR="00AA4AE9">
        <w:t>implementation</w:t>
      </w:r>
      <w:r w:rsidR="008139C6">
        <w:t xml:space="preserve"> </w:t>
      </w:r>
      <w:r w:rsidR="007D3A23">
        <w:t xml:space="preserve">of </w:t>
      </w:r>
      <w:r w:rsidR="008139C6">
        <w:t>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w:t>
      </w:r>
      <w:r w:rsidR="001D55A0">
        <w:t xml:space="preserve"> (Machine to machine)</w:t>
      </w:r>
      <w:r w:rsidR="00DE4DE2">
        <w:t>, Big Data, NoSQL, Access Control, XACM</w:t>
      </w:r>
      <w:r w:rsidR="009D3A45">
        <w:t>L</w:t>
      </w:r>
      <w:r w:rsidR="00DE4DE2">
        <w:t xml:space="preserve">, JSON and SMARTIE. The goals can therefore be defined as becoming familiar in the areas mentioned before, utilizing a NoSQL </w:t>
      </w:r>
      <w:r w:rsidR="001D55A0">
        <w:t>database</w:t>
      </w:r>
      <w:r w:rsidR="00DE4DE2">
        <w:t xml:space="preserve"> for </w:t>
      </w:r>
      <w:r w:rsidR="00B757A1">
        <w:t>storing</w:t>
      </w:r>
      <w:r w:rsidR="00DE4DE2">
        <w:t xml:space="preserve"> sensor data, creation of a security framework for enforcing access control </w:t>
      </w:r>
      <w:r>
        <w:t>that</w:t>
      </w:r>
      <w:r w:rsidR="00DE4DE2">
        <w:t xml:space="preserve"> utilizes the OASIS XACML</w:t>
      </w:r>
      <w:r>
        <w:t xml:space="preserve"> standard and the accompanying NoSQL </w:t>
      </w:r>
      <w:r w:rsidR="001D55A0">
        <w:t>database</w:t>
      </w:r>
      <w:r>
        <w:t xml:space="preserve"> for storing policies.</w:t>
      </w:r>
      <w:r w:rsidR="009D3A45">
        <w:t xml:space="preserve"> </w:t>
      </w:r>
      <w:r w:rsidR="00FB5D32">
        <w:t>SMARTIE is an implementation scenario that needs to b</w:t>
      </w:r>
      <w:r w:rsidR="00B757A1">
        <w:t>e considered in the development</w:t>
      </w:r>
      <w:r w:rsidR="00FB5D32">
        <w:t xml:space="preserve"> and testing of the solution but of course shouldn't be limited to that use-case.</w:t>
      </w:r>
    </w:p>
    <w:p w:rsidR="007738CA" w:rsidRDefault="007738CA" w:rsidP="007738CA">
      <w:pPr>
        <w:pStyle w:val="Naslov2"/>
      </w:pPr>
      <w:bookmarkStart w:id="14" w:name="_Ref419392783"/>
      <w:bookmarkStart w:id="15" w:name="_Toc420687633"/>
      <w:r>
        <w:t>Proposed solution</w:t>
      </w:r>
      <w:bookmarkEnd w:id="14"/>
      <w:bookmarkEnd w:id="15"/>
    </w:p>
    <w:p w:rsidR="000A27DB" w:rsidRDefault="001A4277" w:rsidP="004965D0">
      <w:r>
        <w:tab/>
      </w:r>
      <w:r w:rsidR="00774CA6">
        <w:t>The solution utilizes</w:t>
      </w:r>
      <w:r w:rsidR="00B757A1">
        <w:t xml:space="preserve"> a modified version of the </w:t>
      </w:r>
      <w:r w:rsidR="00774CA6">
        <w:t xml:space="preserve">architecture </w:t>
      </w:r>
      <w:r w:rsidR="00B757A1">
        <w:t>from the</w:t>
      </w:r>
      <w:r w:rsidR="00961D47">
        <w:t xml:space="preserve"> XACML</w:t>
      </w:r>
      <w:r w:rsidR="00B757A1">
        <w:t xml:space="preserve"> standard</w:t>
      </w:r>
      <w:r w:rsidR="00774CA6">
        <w:t xml:space="preserve"> </w:t>
      </w:r>
      <w:sdt>
        <w:sdtPr>
          <w:id w:val="27874306"/>
          <w:citation/>
        </w:sdtPr>
        <w:sdtContent>
          <w:r w:rsidR="00464FFD">
            <w:fldChar w:fldCharType="begin"/>
          </w:r>
          <w:r w:rsidR="00774CA6">
            <w:rPr>
              <w:lang w:val="hr-HR"/>
            </w:rPr>
            <w:instrText xml:space="preserve"> CITATION eXt13 \l 1050 </w:instrText>
          </w:r>
          <w:r w:rsidR="00464FFD">
            <w:fldChar w:fldCharType="separate"/>
          </w:r>
          <w:r w:rsidR="00774CA6" w:rsidRPr="00774CA6">
            <w:rPr>
              <w:noProof/>
              <w:lang w:val="hr-HR"/>
            </w:rPr>
            <w:t>[1]</w:t>
          </w:r>
          <w:r w:rsidR="00464FFD">
            <w:fldChar w:fldCharType="end"/>
          </w:r>
        </w:sdtContent>
      </w:sdt>
      <w:r w:rsidR="00B757A1">
        <w:t xml:space="preserve"> </w:t>
      </w:r>
      <w:r w:rsidR="00961D47">
        <w:t xml:space="preserve">described in subsection </w:t>
      </w:r>
      <w:r w:rsidR="00464FFD">
        <w:fldChar w:fldCharType="begin"/>
      </w:r>
      <w:r w:rsidR="00961D47">
        <w:instrText xml:space="preserve"> REF _Ref419808688 \n \h </w:instrText>
      </w:r>
      <w:r w:rsidR="00464FFD">
        <w:fldChar w:fldCharType="separate"/>
      </w:r>
      <w:r w:rsidR="000D74D4">
        <w:t>4.1</w:t>
      </w:r>
      <w:r w:rsidR="00464FFD">
        <w:fldChar w:fldCharType="end"/>
      </w:r>
      <w:r w:rsidR="00961D47">
        <w:t xml:space="preserve">, </w:t>
      </w:r>
      <w:r w:rsidR="00774CA6">
        <w:t xml:space="preserve">and </w:t>
      </w:r>
      <w:r w:rsidR="00961D47">
        <w:t>two proposed general methods for implementation/integration by other systems</w:t>
      </w:r>
      <w:r w:rsidR="00F37073">
        <w:t xml:space="preserve"> described in subsection </w:t>
      </w:r>
      <w:r w:rsidR="00464FFD">
        <w:fldChar w:fldCharType="begin"/>
      </w:r>
      <w:r w:rsidR="00F37073">
        <w:instrText xml:space="preserve"> REF _Ref419886710 \n \h </w:instrText>
      </w:r>
      <w:r w:rsidR="00464FFD">
        <w:fldChar w:fldCharType="separate"/>
      </w:r>
      <w:r w:rsidR="000D74D4">
        <w:t>4.3</w:t>
      </w:r>
      <w:r w:rsidR="00464FFD">
        <w:fldChar w:fldCharType="end"/>
      </w:r>
      <w:r w:rsidR="00961D47">
        <w:t xml:space="preserve">. Because of the qualities inherited from ABAC and XACML, it </w:t>
      </w:r>
      <w:r w:rsidR="00774CA6">
        <w:t xml:space="preserve">offers great flexibility </w:t>
      </w:r>
      <w:r w:rsidR="00961D47">
        <w:t xml:space="preserve">for a number of possible use cases although the primary use case </w:t>
      </w:r>
      <w:r w:rsidR="00F37073">
        <w:t>are</w:t>
      </w:r>
      <w:r w:rsidR="00961D47">
        <w:t xml:space="preserve"> IoT applications</w:t>
      </w:r>
      <w:r w:rsidR="00774CA6">
        <w:t xml:space="preserve">. </w:t>
      </w:r>
      <w:r w:rsidR="00FB5D32">
        <w:t>The imp</w:t>
      </w:r>
      <w:r w:rsidR="00D01051">
        <w:t>lementation and final solution are</w:t>
      </w:r>
      <w:r w:rsidR="00FB5D32">
        <w:t xml:space="preserve"> explained in more detail later in the document</w:t>
      </w:r>
      <w:r w:rsidR="004F5BF9">
        <w:t>,</w:t>
      </w:r>
      <w:r w:rsidR="00961D47">
        <w:t xml:space="preserve"> in</w:t>
      </w:r>
      <w:r w:rsidR="004F5BF9">
        <w:t xml:space="preserve"> section </w:t>
      </w:r>
      <w:r w:rsidR="00464FFD">
        <w:fldChar w:fldCharType="begin"/>
      </w:r>
      <w:r w:rsidR="004F5BF9">
        <w:instrText xml:space="preserve"> REF _Ref420083983 \n \h </w:instrText>
      </w:r>
      <w:r w:rsidR="00464FFD">
        <w:fldChar w:fldCharType="separate"/>
      </w:r>
      <w:r w:rsidR="000D74D4">
        <w:t>0</w:t>
      </w:r>
      <w:r w:rsidR="00464FFD">
        <w:fldChar w:fldCharType="end"/>
      </w:r>
      <w:r w:rsidR="00FB5D32">
        <w:t>.</w:t>
      </w:r>
      <w:r w:rsidR="00774CA6">
        <w:t xml:space="preserve"> The enforcement of access co</w:t>
      </w:r>
      <w:r w:rsidR="001D55A0">
        <w:t xml:space="preserve">ntrol </w:t>
      </w:r>
      <w:r w:rsidR="004F5BF9">
        <w:t xml:space="preserve">by other systems using this solution </w:t>
      </w:r>
      <w:r w:rsidR="001D55A0">
        <w:t>is done by implementing</w:t>
      </w:r>
      <w:r w:rsidR="00774CA6">
        <w:t xml:space="preserve"> </w:t>
      </w:r>
      <w:r w:rsidR="00E9418C">
        <w:t>a PEP</w:t>
      </w:r>
      <w:r w:rsidR="00BA7A0A">
        <w:t xml:space="preserve"> (Poli</w:t>
      </w:r>
      <w:r w:rsidR="007009E5">
        <w:t>cy Enforcement Point) component,</w:t>
      </w:r>
      <w:r w:rsidR="00D01051">
        <w:t xml:space="preserve"> </w:t>
      </w:r>
      <w:r w:rsidR="00961D47">
        <w:t>using a PAP</w:t>
      </w:r>
      <w:r w:rsidR="00E777F9">
        <w:t xml:space="preserve"> (Policy Administration Point)</w:t>
      </w:r>
      <w:r w:rsidR="00961D47">
        <w:t xml:space="preserve"> Web App for </w:t>
      </w:r>
      <w:r w:rsidR="00BA7A0A">
        <w:t>creating and uploading of XACML policies</w:t>
      </w:r>
      <w:r w:rsidR="00961D47">
        <w:t>,</w:t>
      </w:r>
      <w:r w:rsidR="00BA7A0A">
        <w:t xml:space="preserve"> creating of XACML requests.</w:t>
      </w:r>
      <w:r w:rsidR="00961D47">
        <w:t xml:space="preserve"> The enforcement is done by sending requests to the PEP which forwards it for evaluation</w:t>
      </w:r>
      <w:r w:rsidR="003B4DA4">
        <w:t xml:space="preserve"> to the core system</w:t>
      </w:r>
      <w:r w:rsidR="00961D47">
        <w:t xml:space="preserve">. </w:t>
      </w:r>
      <w:r w:rsidR="003B4DA4">
        <w:t>The system</w:t>
      </w:r>
      <w:r w:rsidR="00774CA6">
        <w:t xml:space="preserve"> returns the evaluation result and </w:t>
      </w:r>
      <w:r w:rsidR="00AB1AAC">
        <w:t xml:space="preserve">executes the action in </w:t>
      </w:r>
      <w:r w:rsidR="00AB1AAC">
        <w:lastRenderedPageBreak/>
        <w:t>the case of a positive result</w:t>
      </w:r>
      <w:r w:rsidR="0086766D">
        <w:t xml:space="preserve"> and terminates the request in case of a negative result. The solution doesn't implement any advanced actions and obligations defined by the XACML standard </w:t>
      </w:r>
      <w:sdt>
        <w:sdtPr>
          <w:id w:val="92883495"/>
          <w:citation/>
        </w:sdtPr>
        <w:sdtContent>
          <w:r w:rsidR="00464FFD">
            <w:fldChar w:fldCharType="begin"/>
          </w:r>
          <w:r w:rsidR="0086766D">
            <w:rPr>
              <w:lang w:val="hr-HR"/>
            </w:rPr>
            <w:instrText xml:space="preserve"> CITATION eXt13 \l 1050 </w:instrText>
          </w:r>
          <w:r w:rsidR="00464FFD">
            <w:fldChar w:fldCharType="separate"/>
          </w:r>
          <w:r w:rsidR="0086766D" w:rsidRPr="0086766D">
            <w:rPr>
              <w:noProof/>
              <w:lang w:val="hr-HR"/>
            </w:rPr>
            <w:t>[2]</w:t>
          </w:r>
          <w:r w:rsidR="00464FFD">
            <w:fldChar w:fldCharType="end"/>
          </w:r>
        </w:sdtContent>
      </w:sdt>
      <w:r w:rsidR="0086766D">
        <w:t xml:space="preserve"> and </w:t>
      </w:r>
      <w:proofErr w:type="spellStart"/>
      <w:r w:rsidR="0086766D">
        <w:t>i</w:t>
      </w:r>
      <w:proofErr w:type="spellEnd"/>
      <w:r w:rsidR="0086766D">
        <w:t xml:space="preserve"> it differentiates request results into positive and negative and acts as mentioned before. </w:t>
      </w:r>
    </w:p>
    <w:p w:rsidR="0052507B" w:rsidRDefault="0052507B" w:rsidP="00C24790">
      <w:pPr>
        <w:jc w:val="center"/>
      </w:pPr>
      <w:r w:rsidRPr="00F15D4D">
        <w:rPr>
          <w:noProof/>
          <w:lang w:val="hr-HR" w:eastAsia="hr-HR"/>
        </w:rPr>
        <w:drawing>
          <wp:inline distT="0" distB="0" distL="0" distR="0">
            <wp:extent cx="5624504" cy="3590925"/>
            <wp:effectExtent l="19050" t="0" r="0"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6" cstate="print"/>
                    <a:stretch>
                      <a:fillRect/>
                    </a:stretch>
                  </pic:blipFill>
                  <pic:spPr>
                    <a:xfrm>
                      <a:off x="0" y="0"/>
                      <a:ext cx="5624504" cy="3590925"/>
                    </a:xfrm>
                    <a:prstGeom prst="rect">
                      <a:avLst/>
                    </a:prstGeom>
                  </pic:spPr>
                </pic:pic>
              </a:graphicData>
            </a:graphic>
          </wp:inline>
        </w:drawing>
      </w:r>
    </w:p>
    <w:p w:rsidR="0052507B" w:rsidRPr="007C05F8" w:rsidRDefault="0052507B" w:rsidP="00D200F6">
      <w:pPr>
        <w:pStyle w:val="Opisslike"/>
      </w:pPr>
      <w:bookmarkStart w:id="16" w:name="_Ref414877166"/>
      <w:bookmarkStart w:id="17" w:name="_Toc420683098"/>
      <w:r>
        <w:t xml:space="preserve">Figure </w:t>
      </w:r>
      <w:fldSimple w:instr=" SEQ Figure \* ARABIC ">
        <w:r w:rsidR="000D74D4">
          <w:rPr>
            <w:noProof/>
          </w:rPr>
          <w:t>1</w:t>
        </w:r>
      </w:fldSimple>
      <w:bookmarkEnd w:id="16"/>
      <w:r>
        <w:t>. High - level overview of the architecture</w:t>
      </w:r>
      <w:bookmarkEnd w:id="17"/>
    </w:p>
    <w:p w:rsidR="007009E5" w:rsidRDefault="0052507B" w:rsidP="0052507B">
      <w:r>
        <w:tab/>
        <w:t xml:space="preserve">A high - level overview diagram of the proposed solution can be seen in </w:t>
      </w:r>
      <w:r w:rsidR="00464FFD">
        <w:fldChar w:fldCharType="begin"/>
      </w:r>
      <w:r>
        <w:instrText xml:space="preserve"> REF _Ref414877166 \h </w:instrText>
      </w:r>
      <w:r w:rsidR="00464FFD">
        <w:fldChar w:fldCharType="separate"/>
      </w:r>
      <w:r w:rsidR="000D74D4">
        <w:t xml:space="preserve">Figure </w:t>
      </w:r>
      <w:r w:rsidR="000D74D4">
        <w:rPr>
          <w:noProof/>
        </w:rPr>
        <w:t>1</w:t>
      </w:r>
      <w:r w:rsidR="00464FFD">
        <w:fldChar w:fldCharType="end"/>
      </w:r>
      <w:r>
        <w:t xml:space="preserve">. It shows how the solution will be integrated to enforce access control and how will it be used by users/system administrators. </w:t>
      </w:r>
      <w:r w:rsidR="007009E5">
        <w:t>The framework offers a simple and fast way of integrating access control in an existing application by providing 2 main entry points. An administration point (PAP) that is used for managing (uploading and deleting) policies and an enforcement point that needs to be called at the point where the user wants to enforce access control. Because the system uses ABAC and XACML it is very flexible and allows for having complex rules by defining policies around the attributes of the subject, resource and environment. Compared to RBAC systems this therefore needs less management because there is no need for updating roles after certain changes happen with subjects, resources or environmental conditions (example: day of the week). As a result of this the target system is less prone to errors over time. The critical part from an implementation perspective is having well and correctly defined policies and making requests that are an accurate representation of the actual requests.</w:t>
      </w:r>
    </w:p>
    <w:p w:rsidR="0052507B" w:rsidRDefault="0052507B" w:rsidP="004965D0">
      <w:r>
        <w:tab/>
        <w:t xml:space="preserve">The solution allows for 2 ways of integrating into other systems. The first possibility is putting and running the </w:t>
      </w:r>
      <w:r w:rsidR="0086766D">
        <w:t xml:space="preserve">whole </w:t>
      </w:r>
      <w:r>
        <w:t xml:space="preserve">solution on the same place where the enforcement of access control </w:t>
      </w:r>
      <w:r>
        <w:lastRenderedPageBreak/>
        <w:t xml:space="preserve">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FF6224" w:rsidRDefault="00FF6224" w:rsidP="00FF6224">
      <w:pPr>
        <w:pStyle w:val="Naslov2"/>
      </w:pPr>
      <w:bookmarkStart w:id="18" w:name="_Toc420687634"/>
      <w:r>
        <w:t>Development environment and technologies used</w:t>
      </w:r>
      <w:bookmarkEnd w:id="18"/>
    </w:p>
    <w:p w:rsidR="00FF6224" w:rsidRPr="00D01051" w:rsidRDefault="00FF6224" w:rsidP="00FF6224">
      <w:r>
        <w:tab/>
      </w:r>
      <w:r w:rsidR="00D01051">
        <w:t>The solution was built mainly in JAVA, using the Eclipse Luna IDE</w:t>
      </w:r>
      <w:r w:rsidR="00A05E6C">
        <w:t xml:space="preserve"> (Integrated Development Environment) for organizing all of the projects and code. C</w:t>
      </w:r>
      <w:r w:rsidR="00D01051">
        <w:t xml:space="preserve">omponents from an open source project </w:t>
      </w:r>
      <w:r w:rsidR="0086766D">
        <w:t xml:space="preserve">(AT&amp;T XACML 3.0 implementation </w:t>
      </w:r>
      <w:sdt>
        <w:sdtPr>
          <w:id w:val="113517607"/>
          <w:citation/>
        </w:sdtPr>
        <w:sdtContent>
          <w:r w:rsidR="00464FFD">
            <w:fldChar w:fldCharType="begin"/>
          </w:r>
          <w:r w:rsidR="00D01051">
            <w:rPr>
              <w:lang w:val="hr-HR"/>
            </w:rPr>
            <w:instrText xml:space="preserve"> CITATION ATT15 \l 1050 </w:instrText>
          </w:r>
          <w:r w:rsidR="00464FFD">
            <w:fldChar w:fldCharType="separate"/>
          </w:r>
          <w:r w:rsidR="00D01051" w:rsidRPr="00FB5D32">
            <w:rPr>
              <w:noProof/>
              <w:lang w:val="hr-HR"/>
            </w:rPr>
            <w:t>[2]</w:t>
          </w:r>
          <w:r w:rsidR="00464FFD">
            <w:fldChar w:fldCharType="end"/>
          </w:r>
        </w:sdtContent>
      </w:sdt>
      <w:r w:rsidR="0086766D">
        <w:t>)</w:t>
      </w:r>
      <w:r w:rsidR="00D01051">
        <w:t xml:space="preserve"> used for the XACML functionality</w:t>
      </w:r>
      <w:r w:rsidR="00A05E6C">
        <w:t xml:space="preserve"> i</w:t>
      </w:r>
      <w:r w:rsidR="00D01051">
        <w:t>t provides</w:t>
      </w:r>
      <w:r w:rsidR="00A05E6C">
        <w:t>. Two</w:t>
      </w:r>
      <w:r w:rsidR="00D01051">
        <w:t xml:space="preserve"> NoSQL databases (Cassandra and Redis) and </w:t>
      </w:r>
      <w:r w:rsidR="00A05E6C">
        <w:t xml:space="preserve">their </w:t>
      </w:r>
      <w:r w:rsidR="00D01051">
        <w:t>Java clients</w:t>
      </w:r>
      <w:r w:rsidR="00D01051" w:rsidRPr="00D01051">
        <w:t>.</w:t>
      </w:r>
      <w:r w:rsidR="00A05E6C">
        <w:t xml:space="preserve"> Additionally </w:t>
      </w:r>
      <w:proofErr w:type="spellStart"/>
      <w:r w:rsidR="00A05E6C">
        <w:t>MySQL</w:t>
      </w:r>
      <w:proofErr w:type="spellEnd"/>
      <w:r w:rsidR="00A05E6C">
        <w:t xml:space="preserve"> and a </w:t>
      </w:r>
      <w:proofErr w:type="spellStart"/>
      <w:r w:rsidR="00A05E6C">
        <w:t>PostgreSQL</w:t>
      </w:r>
      <w:proofErr w:type="spellEnd"/>
      <w:r w:rsidR="00A05E6C">
        <w:t xml:space="preserve"> databases were used for initial testing purposes. The</w:t>
      </w:r>
      <w:r w:rsidR="0086766D">
        <w:t xml:space="preserve"> </w:t>
      </w:r>
      <w:proofErr w:type="spellStart"/>
      <w:r w:rsidR="0086766D">
        <w:t>Axiomatics</w:t>
      </w:r>
      <w:proofErr w:type="spellEnd"/>
      <w:r w:rsidR="0086766D">
        <w:t xml:space="preserve"> Alfa plug-in for </w:t>
      </w:r>
      <w:r w:rsidR="00A05E6C">
        <w:t>E</w:t>
      </w:r>
      <w:r w:rsidR="0086766D">
        <w:t>clipse was used to help create policies</w:t>
      </w:r>
      <w:r w:rsidR="00F40C46">
        <w:t xml:space="preserve"> in the initial stages of development</w:t>
      </w:r>
      <w:r w:rsidR="00A05E6C">
        <w:t>. Jersey libraries were used for</w:t>
      </w:r>
      <w:r w:rsidR="00F40C46">
        <w:t xml:space="preserve"> creating the REST service and clients</w:t>
      </w:r>
      <w:r w:rsidR="00A05E6C">
        <w:t xml:space="preserve">.  </w:t>
      </w:r>
    </w:p>
    <w:p w:rsidR="003562B6" w:rsidRDefault="003562B6" w:rsidP="003562B6">
      <w:pPr>
        <w:pStyle w:val="Naslov2"/>
      </w:pPr>
      <w:bookmarkStart w:id="19" w:name="_Ref419393087"/>
      <w:bookmarkStart w:id="20" w:name="_Toc420687635"/>
      <w:r>
        <w:t>Dissertation structure</w:t>
      </w:r>
      <w:bookmarkEnd w:id="19"/>
      <w:bookmarkEnd w:id="20"/>
    </w:p>
    <w:p w:rsidR="00F15D4D" w:rsidRDefault="003562B6" w:rsidP="004965D0">
      <w:r>
        <w:tab/>
        <w:t xml:space="preserve">The structure of this dissertation is organized as follows: </w:t>
      </w:r>
      <w:r w:rsidR="00857123">
        <w:t xml:space="preserve">In Section </w:t>
      </w:r>
      <w:r w:rsidR="00464FFD">
        <w:fldChar w:fldCharType="begin"/>
      </w:r>
      <w:r w:rsidR="00857123">
        <w:instrText xml:space="preserve"> REF _Ref419557681 \n \h </w:instrText>
      </w:r>
      <w:r w:rsidR="00464FFD">
        <w:fldChar w:fldCharType="separate"/>
      </w:r>
      <w:r w:rsidR="000D74D4">
        <w:t>1</w:t>
      </w:r>
      <w:r w:rsidR="00464FFD">
        <w:fldChar w:fldCharType="end"/>
      </w:r>
      <w:r w:rsidR="00857123">
        <w:t xml:space="preserve"> present the current State of the Art along </w:t>
      </w:r>
      <w:r w:rsidR="00857123" w:rsidRPr="00CB1460">
        <w:t>with</w:t>
      </w:r>
      <w:r w:rsidR="00912910" w:rsidRPr="0047506B">
        <w:rPr>
          <w:color w:val="FF0000"/>
        </w:rPr>
        <w:t xml:space="preserve"> a</w:t>
      </w:r>
      <w:r w:rsidR="00857123" w:rsidRPr="0047506B">
        <w:rPr>
          <w:color w:val="FF0000"/>
        </w:rPr>
        <w:t xml:space="preserve"> critical overview and presenting some related work, Section </w:t>
      </w:r>
      <w:fldSimple w:instr=" REF _Ref420083983 \n \h  \* MERGEFORMAT ">
        <w:r w:rsidR="000D74D4" w:rsidRPr="000D74D4">
          <w:rPr>
            <w:color w:val="FF0000"/>
          </w:rPr>
          <w:t>0</w:t>
        </w:r>
      </w:fldSimple>
      <w:r w:rsidR="00857123" w:rsidRPr="0047506B">
        <w:rPr>
          <w:color w:val="FF0000"/>
        </w:rPr>
        <w:t xml:space="preserve"> contains the description of the proposed and developed solution, Section </w:t>
      </w:r>
      <w:r w:rsidR="00464FFD">
        <w:fldChar w:fldCharType="begin"/>
      </w:r>
      <w:r w:rsidR="00461ED0">
        <w:instrText xml:space="preserve"> REF _Ref420084026 \n \h  \* MERGEFORMAT </w:instrText>
      </w:r>
      <w:r w:rsidR="00464FFD">
        <w:fldChar w:fldCharType="separate"/>
      </w:r>
      <w:r w:rsidR="000D74D4">
        <w:rPr>
          <w:b/>
          <w:bCs/>
          <w:lang w:val="hr-HR"/>
        </w:rPr>
        <w:t>Pogreška! Izvor reference nije pronađen.</w:t>
      </w:r>
      <w:r w:rsidR="00464FFD">
        <w:fldChar w:fldCharType="end"/>
      </w:r>
      <w:r w:rsidR="00857123" w:rsidRPr="0047506B">
        <w:rPr>
          <w:color w:val="FF0000"/>
        </w:rPr>
        <w:t xml:space="preserve"> presents test results in various test scenario, Section 5 presents an integration proposal for SMARTIE and test results</w:t>
      </w:r>
      <w:r w:rsidR="00FF6224" w:rsidRPr="0047506B">
        <w:rPr>
          <w:color w:val="FF0000"/>
        </w:rPr>
        <w:t xml:space="preserve"> and </w:t>
      </w:r>
      <w:r w:rsidR="00857123" w:rsidRPr="0047506B">
        <w:rPr>
          <w:color w:val="FF0000"/>
        </w:rPr>
        <w:t xml:space="preserve">Section </w:t>
      </w:r>
      <w:fldSimple w:instr=" REF _Ref420084215 \n \h  \* MERGEFORMAT ">
        <w:r w:rsidR="000D74D4" w:rsidRPr="000D74D4">
          <w:rPr>
            <w:color w:val="FF0000"/>
          </w:rPr>
          <w:t>6</w:t>
        </w:r>
      </w:fldSimple>
      <w:r w:rsidR="00857123" w:rsidRPr="0047506B">
        <w:rPr>
          <w:color w:val="FF0000"/>
        </w:rPr>
        <w:t xml:space="preserve"> contains the final conclusion and</w:t>
      </w:r>
      <w:r w:rsidR="00FF6224" w:rsidRPr="0047506B">
        <w:rPr>
          <w:color w:val="FF0000"/>
        </w:rPr>
        <w:t xml:space="preserve"> presents potential future work.</w:t>
      </w:r>
    </w:p>
    <w:p w:rsidR="007C05F8" w:rsidRDefault="007C05F8">
      <w:pPr>
        <w:spacing w:after="0" w:line="240" w:lineRule="auto"/>
        <w:jc w:val="left"/>
      </w:pPr>
      <w:r>
        <w:br w:type="page"/>
      </w:r>
    </w:p>
    <w:p w:rsidR="000F4A7C" w:rsidRDefault="000F4A7C" w:rsidP="00F60F35">
      <w:pPr>
        <w:pStyle w:val="Naslov1"/>
        <w:rPr>
          <w:lang w:val="en-GB"/>
        </w:rPr>
        <w:sectPr w:rsidR="000F4A7C" w:rsidSect="007C3081">
          <w:footerReference w:type="default" r:id="rId17"/>
          <w:pgSz w:w="11906" w:h="16838" w:code="9"/>
          <w:pgMar w:top="1701" w:right="1418" w:bottom="1701" w:left="1701" w:header="567" w:footer="567" w:gutter="0"/>
          <w:pgNumType w:start="1"/>
          <w:cols w:space="720"/>
          <w:docGrid w:linePitch="299"/>
        </w:sectPr>
      </w:pPr>
      <w:bookmarkStart w:id="21" w:name="_Ref419557681"/>
      <w:bookmarkStart w:id="22" w:name="_Ref419557717"/>
      <w:bookmarkStart w:id="23" w:name="_Ref419557737"/>
      <w:bookmarkStart w:id="24" w:name="_Ref419557743"/>
    </w:p>
    <w:p w:rsidR="00640C58" w:rsidRPr="009839D4" w:rsidRDefault="00982198" w:rsidP="00F60F35">
      <w:pPr>
        <w:pStyle w:val="Naslov1"/>
        <w:rPr>
          <w:lang w:val="en-GB"/>
        </w:rPr>
      </w:pPr>
      <w:bookmarkStart w:id="25" w:name="_Toc420687636"/>
      <w:r w:rsidRPr="009839D4">
        <w:rPr>
          <w:lang w:val="en-GB"/>
        </w:rPr>
        <w:lastRenderedPageBreak/>
        <w:t>State of the art</w:t>
      </w:r>
      <w:bookmarkEnd w:id="21"/>
      <w:bookmarkEnd w:id="22"/>
      <w:bookmarkEnd w:id="23"/>
      <w:bookmarkEnd w:id="24"/>
      <w:bookmarkEnd w:id="25"/>
    </w:p>
    <w:p w:rsidR="00207B5F"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r w:rsidR="00207B5F">
        <w:t xml:space="preserve">Firstly in subsection </w:t>
      </w:r>
      <w:r w:rsidR="00464FFD">
        <w:fldChar w:fldCharType="begin"/>
      </w:r>
      <w:r w:rsidR="00207B5F">
        <w:instrText xml:space="preserve"> REF _Ref411957522 \n \h </w:instrText>
      </w:r>
      <w:r w:rsidR="00464FFD">
        <w:fldChar w:fldCharType="separate"/>
      </w:r>
      <w:r w:rsidR="000D74D4">
        <w:t>2.1</w:t>
      </w:r>
      <w:r w:rsidR="00464FFD">
        <w:fldChar w:fldCharType="end"/>
      </w:r>
      <w:r w:rsidR="00207B5F">
        <w:t xml:space="preserve">, as it is the core area of this </w:t>
      </w:r>
      <w:r w:rsidR="00825420">
        <w:t>dissertation</w:t>
      </w:r>
      <w:r w:rsidR="00207B5F">
        <w:t xml:space="preserve">, </w:t>
      </w:r>
      <w:r w:rsidR="00825420">
        <w:t>Access Control in general will be presented. It contains d</w:t>
      </w:r>
      <w:r w:rsidR="00207B5F">
        <w:t>escriptions of the most relevant methodologies</w:t>
      </w:r>
      <w:r w:rsidR="00825420">
        <w:t xml:space="preserve"> and will</w:t>
      </w:r>
      <w:r w:rsidR="00207B5F">
        <w:t xml:space="preserve"> explain the significance</w:t>
      </w:r>
      <w:r w:rsidR="00825420">
        <w:t xml:space="preserve"> each</w:t>
      </w:r>
      <w:r w:rsidR="00207B5F">
        <w:t xml:space="preserve"> of </w:t>
      </w:r>
      <w:r w:rsidR="00825420">
        <w:t>along with</w:t>
      </w:r>
      <w:r w:rsidR="00207B5F">
        <w:t xml:space="preserve"> </w:t>
      </w:r>
      <w:r w:rsidR="00825420">
        <w:t xml:space="preserve">giving a and </w:t>
      </w:r>
      <w:r w:rsidR="00207B5F">
        <w:t xml:space="preserve">brief comparison. </w:t>
      </w:r>
      <w:r w:rsidR="00825420">
        <w:t>Lastly</w:t>
      </w:r>
      <w:r w:rsidR="00207B5F">
        <w:t xml:space="preserve">, the OASIS XACML standard will be presented with some examples of policies and request in both XML and JSON and the proposed architecture. Subsection </w:t>
      </w:r>
      <w:r w:rsidR="00464FFD">
        <w:fldChar w:fldCharType="begin"/>
      </w:r>
      <w:r w:rsidR="00207B5F">
        <w:instrText xml:space="preserve"> REF _Ref420572314 \n \h </w:instrText>
      </w:r>
      <w:r w:rsidR="00464FFD">
        <w:fldChar w:fldCharType="separate"/>
      </w:r>
      <w:r w:rsidR="000D74D4">
        <w:t>2.2</w:t>
      </w:r>
      <w:r w:rsidR="00464FFD">
        <w:fldChar w:fldCharType="end"/>
      </w:r>
      <w:r w:rsidR="00207B5F">
        <w:t xml:space="preserve"> will</w:t>
      </w:r>
      <w:r w:rsidR="00825420">
        <w:t xml:space="preserve"> contain a description of IoT (Internet of Things) which is a broad term and is significant for this work as the main use cases targeted by solution are IoT applications. Subsection </w:t>
      </w:r>
      <w:r w:rsidR="00464FFD">
        <w:fldChar w:fldCharType="begin"/>
      </w:r>
      <w:r w:rsidR="00825420">
        <w:instrText xml:space="preserve"> REF _Ref420572789 \n \h </w:instrText>
      </w:r>
      <w:r w:rsidR="00464FFD">
        <w:fldChar w:fldCharType="separate"/>
      </w:r>
      <w:r w:rsidR="000D74D4">
        <w:t>2.3</w:t>
      </w:r>
      <w:r w:rsidR="00464FFD">
        <w:fldChar w:fldCharType="end"/>
      </w:r>
      <w:r w:rsidR="00825420">
        <w:t xml:space="preserve"> will briefly explain M2M (Machine to Machine) because of its importance to sensor networks and therefore IoT. Subsection </w:t>
      </w:r>
      <w:r w:rsidR="00464FFD">
        <w:fldChar w:fldCharType="begin"/>
      </w:r>
      <w:r w:rsidR="00825420">
        <w:instrText xml:space="preserve"> REF _Ref420572913 \n \h </w:instrText>
      </w:r>
      <w:r w:rsidR="00464FFD">
        <w:fldChar w:fldCharType="separate"/>
      </w:r>
      <w:r w:rsidR="000D74D4">
        <w:t>2.4</w:t>
      </w:r>
      <w:r w:rsidR="00464FFD">
        <w:fldChar w:fldCharType="end"/>
      </w:r>
      <w:r w:rsidR="00825420">
        <w:t xml:space="preserve"> will present the concept of Big Data and its relevance to IoT. Subsection </w:t>
      </w:r>
      <w:r w:rsidR="00464FFD">
        <w:fldChar w:fldCharType="begin"/>
      </w:r>
      <w:r w:rsidR="00825420">
        <w:instrText xml:space="preserve"> REF _Ref411957556 \n \h </w:instrText>
      </w:r>
      <w:r w:rsidR="00464FFD">
        <w:fldChar w:fldCharType="separate"/>
      </w:r>
      <w:r w:rsidR="000D74D4">
        <w:t>2.5</w:t>
      </w:r>
      <w:r w:rsidR="00464FFD">
        <w:fldChar w:fldCharType="end"/>
      </w:r>
      <w:r w:rsidR="00825420">
        <w:t xml:space="preserve"> will present NoSQL (NoSQL) as a concept, present a list of currently most relevant NoSQL databases, covering each type, and present a performance and characteristics comparison overview with figures taken from other sources. </w:t>
      </w:r>
    </w:p>
    <w:p w:rsidR="00207B5F" w:rsidRPr="009839D4" w:rsidRDefault="00207B5F" w:rsidP="00207B5F">
      <w:pPr>
        <w:pStyle w:val="Naslov2"/>
      </w:pPr>
      <w:bookmarkStart w:id="26" w:name="_Ref411957522"/>
      <w:bookmarkStart w:id="27" w:name="_Ref411957533"/>
      <w:bookmarkStart w:id="28" w:name="_Toc420687637"/>
      <w:r w:rsidRPr="009839D4">
        <w:t>Access Control</w:t>
      </w:r>
      <w:bookmarkEnd w:id="26"/>
      <w:bookmarkEnd w:id="27"/>
      <w:bookmarkEnd w:id="28"/>
    </w:p>
    <w:p w:rsidR="00207B5F" w:rsidRDefault="00207B5F" w:rsidP="00207B5F">
      <w:r>
        <w:tab/>
        <w:t xml:space="preserve">Access Control is a general term that can be described as a way of securely granting, limiting or denying access to resources therefore protecting the resources from potentially malicious parties. In this section, a few of the most significant methodologies of enforcing access control will be describe, a general overview, comparison and evaluation will be given and some available solutions will be explored and evaluated. </w:t>
      </w:r>
      <w:r w:rsidR="0015770D">
        <w:t>Before continuing, two key term</w:t>
      </w:r>
      <w:r w:rsidR="00F968E5">
        <w:t>s</w:t>
      </w:r>
      <w:r w:rsidR="0015770D">
        <w:t xml:space="preserve"> need to be explained as they will be used a lot in this work:</w:t>
      </w:r>
    </w:p>
    <w:p w:rsidR="0015770D" w:rsidRDefault="0015770D" w:rsidP="00D63D0E">
      <w:pPr>
        <w:pStyle w:val="Odlomakpopisa"/>
        <w:numPr>
          <w:ilvl w:val="0"/>
          <w:numId w:val="28"/>
        </w:numPr>
        <w:ind w:left="709"/>
      </w:pPr>
      <w:r w:rsidRPr="00F968E5">
        <w:rPr>
          <w:b/>
        </w:rPr>
        <w:t>Subject</w:t>
      </w:r>
      <w:r>
        <w:t xml:space="preserve"> - this is a term used for the entity that is trying to access a certain resource. This can be a person</w:t>
      </w:r>
      <w:r w:rsidR="00F968E5">
        <w:t>, but it can also be a</w:t>
      </w:r>
      <w:r>
        <w:t xml:space="preserve"> process, machine or any other computer system </w:t>
      </w:r>
      <w:r w:rsidR="00F968E5">
        <w:t>trying to access a resource;</w:t>
      </w:r>
    </w:p>
    <w:p w:rsidR="008A1691" w:rsidRDefault="00F968E5" w:rsidP="00D63D0E">
      <w:pPr>
        <w:pStyle w:val="Odlomakpopisa"/>
        <w:numPr>
          <w:ilvl w:val="0"/>
          <w:numId w:val="28"/>
        </w:numPr>
        <w:ind w:left="709"/>
      </w:pPr>
      <w:r w:rsidRPr="00F968E5">
        <w:rPr>
          <w:b/>
        </w:rPr>
        <w:t>Resource/</w:t>
      </w:r>
      <w:r>
        <w:rPr>
          <w:b/>
        </w:rPr>
        <w:t>O</w:t>
      </w:r>
      <w:r w:rsidRPr="00F968E5">
        <w:rPr>
          <w:b/>
        </w:rPr>
        <w:t>bject</w:t>
      </w:r>
      <w:r w:rsidRPr="00F968E5">
        <w:t xml:space="preserve"> - the</w:t>
      </w:r>
      <w:r>
        <w:t>se two terms will be both be used and they represent anything that access control is being enforced upon. This means that a resource can be data from a database, access to a application, service, access to sensors, actuators, facility (room, building), actions over resources etc. This wide definition is needed because of the wide variety of use-cases.</w:t>
      </w:r>
    </w:p>
    <w:p w:rsidR="00C756AC" w:rsidRDefault="004447B8" w:rsidP="00207B5F">
      <w:r>
        <w:tab/>
        <w:t>Access control is a security technique that enforces security over resources by limiting access to them. The access is given only to authorised subjects which can be people or other systems, d</w:t>
      </w:r>
      <w:r w:rsidR="00E91A06">
        <w:t xml:space="preserve">epending on the implementation. </w:t>
      </w:r>
      <w:r w:rsidR="00343F8A">
        <w:t xml:space="preserve">A typical workflow with access control would consist </w:t>
      </w:r>
      <w:r w:rsidR="00343F8A">
        <w:lastRenderedPageBreak/>
        <w:t xml:space="preserve">of: receiving a request for a certain resource, evaluation of the request against one re more policies and allowing or denying the request depending on the evaluation result. The systems has to have an architecture to facilitate enforcement of access control, a evaluation methodology and defined policies (or rules) for evaluating the requests. </w:t>
      </w:r>
      <w:r w:rsidR="00912910">
        <w:t>The significance, complexity and size of t</w:t>
      </w:r>
      <w:r w:rsidR="00343F8A">
        <w:t>hese of course vary from implementation to implementation and can depend heavily on the business layer of the system that is integrating access control.</w:t>
      </w:r>
      <w:r w:rsidR="00912910">
        <w:t xml:space="preserve"> </w:t>
      </w:r>
    </w:p>
    <w:p w:rsidR="00207B5F" w:rsidRPr="009839D4" w:rsidRDefault="00207B5F" w:rsidP="00207B5F">
      <w:pPr>
        <w:pStyle w:val="Naslov3"/>
        <w:rPr>
          <w:lang w:val="en-GB"/>
        </w:rPr>
      </w:pPr>
      <w:bookmarkStart w:id="29" w:name="_Toc420687638"/>
      <w:r w:rsidRPr="009839D4">
        <w:rPr>
          <w:lang w:val="en-GB"/>
        </w:rPr>
        <w:t>Types of access control</w:t>
      </w:r>
      <w:bookmarkEnd w:id="29"/>
    </w:p>
    <w:p w:rsidR="00207B5F" w:rsidRDefault="00207B5F" w:rsidP="00207B5F">
      <w:r>
        <w:tab/>
        <w:t xml:space="preserve">In this section a few of the most important and significant types of access control will be </w:t>
      </w:r>
      <w:r w:rsidR="00C756AC">
        <w:t>presented</w:t>
      </w:r>
      <w:r w:rsidR="00912910">
        <w:t>. Examples will be shown and a comparison</w:t>
      </w:r>
      <w:r w:rsidR="00693E9D">
        <w:t>s</w:t>
      </w:r>
      <w:r w:rsidR="00912910">
        <w:t xml:space="preserve"> will be given </w:t>
      </w:r>
      <w:r w:rsidR="00693E9D">
        <w:t>while presenting each type of Access Control</w:t>
      </w:r>
      <w:r w:rsidR="00912910">
        <w:t>.</w:t>
      </w:r>
    </w:p>
    <w:p w:rsidR="00207B5F" w:rsidRDefault="00207B5F" w:rsidP="00207B5F">
      <w:pPr>
        <w:pStyle w:val="Podnaslov"/>
      </w:pPr>
      <w:r>
        <w:t xml:space="preserve">DAC </w:t>
      </w:r>
      <w:r w:rsidR="00C756AC">
        <w:t xml:space="preserve">(Discretionary Access Control) </w:t>
      </w:r>
      <w:r>
        <w:t>and MAC</w:t>
      </w:r>
      <w:r w:rsidR="00C756AC">
        <w:t xml:space="preserve"> (Mandatory Access Control)</w:t>
      </w:r>
    </w:p>
    <w:p w:rsidR="00CE551B" w:rsidRDefault="00207B5F" w:rsidP="00207B5F">
      <w:r>
        <w:tab/>
        <w:t>DAC (Discretionary Access C</w:t>
      </w:r>
      <w:r w:rsidRPr="0029165F">
        <w:t>ontrol</w:t>
      </w:r>
      <w:r>
        <w:t>) is a type of access control that enforces a evaluation criteria (or policy) that mainly restricts access to the resource owner or group and all control over that resource including passing access to other subjects, and is commonly done automatically or indirectly. The users/resource owners have control over the access to the resource. An example would be in operating systems. Users that create files have ownership over them and can limit access to themselves or allow access to other users. DAC is often compared to the MAC (Mandatory Access C</w:t>
      </w:r>
      <w:r w:rsidRPr="0029165F">
        <w:t>ontrol</w:t>
      </w:r>
      <w:r>
        <w:t xml:space="preserve">). </w:t>
      </w:r>
    </w:p>
    <w:tbl>
      <w:tblPr>
        <w:tblW w:w="9089" w:type="dxa"/>
        <w:tblLook w:val="04A0"/>
      </w:tblPr>
      <w:tblGrid>
        <w:gridCol w:w="582"/>
        <w:gridCol w:w="992"/>
        <w:gridCol w:w="2268"/>
        <w:gridCol w:w="284"/>
        <w:gridCol w:w="1134"/>
        <w:gridCol w:w="1275"/>
        <w:gridCol w:w="1276"/>
        <w:gridCol w:w="1278"/>
      </w:tblGrid>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File</w:t>
            </w:r>
          </w:p>
        </w:tc>
        <w:tc>
          <w:tcPr>
            <w:tcW w:w="99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Owner</w:t>
            </w:r>
            <w:proofErr w:type="spellEnd"/>
          </w:p>
        </w:tc>
        <w:tc>
          <w:tcPr>
            <w:tcW w:w="226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Permission</w:t>
            </w:r>
            <w:proofErr w:type="spellEnd"/>
            <w:r w:rsidRPr="00CE551B">
              <w:rPr>
                <w:rFonts w:ascii="Calibri" w:hAnsi="Calibri"/>
                <w:b/>
                <w:bCs/>
                <w:color w:val="FFFFFF"/>
                <w:szCs w:val="22"/>
                <w:lang w:val="hr-HR" w:eastAsia="hr-HR"/>
              </w:rPr>
              <w:t xml:space="preserve"> for </w:t>
            </w:r>
            <w:proofErr w:type="spellStart"/>
            <w:r w:rsidRPr="00CE551B">
              <w:rPr>
                <w:rFonts w:ascii="Calibri" w:hAnsi="Calibri"/>
                <w:b/>
                <w:bCs/>
                <w:color w:val="FFFFFF"/>
                <w:szCs w:val="22"/>
                <w:lang w:val="hr-HR" w:eastAsia="hr-HR"/>
              </w:rPr>
              <w:t>others</w:t>
            </w:r>
            <w:proofErr w:type="spellEnd"/>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F1122F" w:rsidP="00CE551B">
            <w:pPr>
              <w:spacing w:after="0" w:line="240" w:lineRule="auto"/>
              <w:jc w:val="left"/>
              <w:rPr>
                <w:rFonts w:ascii="Calibri" w:hAnsi="Calibri"/>
                <w:b/>
                <w:bCs/>
                <w:color w:val="FFFFFF"/>
                <w:szCs w:val="22"/>
                <w:lang w:val="hr-HR" w:eastAsia="hr-HR"/>
              </w:rPr>
            </w:pPr>
            <w:proofErr w:type="spellStart"/>
            <w:r>
              <w:rPr>
                <w:rFonts w:ascii="Calibri" w:hAnsi="Calibri"/>
                <w:b/>
                <w:bCs/>
                <w:color w:val="FFFFFF"/>
                <w:szCs w:val="22"/>
                <w:lang w:val="hr-HR" w:eastAsia="hr-HR"/>
              </w:rPr>
              <w:t>User</w:t>
            </w:r>
            <w:proofErr w:type="spellEnd"/>
            <w:r>
              <w:rPr>
                <w:rFonts w:ascii="Calibri" w:hAnsi="Calibri"/>
                <w:b/>
                <w:bCs/>
                <w:color w:val="FFFFFF"/>
                <w:szCs w:val="22"/>
                <w:lang w:val="hr-HR" w:eastAsia="hr-HR"/>
              </w:rPr>
              <w:t>\</w:t>
            </w:r>
            <w:r w:rsidR="00CE551B" w:rsidRPr="00CE551B">
              <w:rPr>
                <w:rFonts w:ascii="Calibri" w:hAnsi="Calibri"/>
                <w:b/>
                <w:bCs/>
                <w:color w:val="FFFFFF"/>
                <w:szCs w:val="22"/>
                <w:lang w:val="hr-HR" w:eastAsia="hr-HR"/>
              </w:rPr>
              <w:t>File</w:t>
            </w:r>
          </w:p>
        </w:tc>
        <w:tc>
          <w:tcPr>
            <w:tcW w:w="1275"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X</w:t>
            </w:r>
          </w:p>
        </w:tc>
        <w:tc>
          <w:tcPr>
            <w:tcW w:w="1276"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Y</w:t>
            </w:r>
          </w:p>
        </w:tc>
        <w:tc>
          <w:tcPr>
            <w:tcW w:w="1278"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Z</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X</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Adam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Adam</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Y</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Barry</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Barry</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Z</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Charley</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Charley</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r>
    </w:tbl>
    <w:p w:rsidR="00CE551B" w:rsidRDefault="00CE551B" w:rsidP="00BB3338">
      <w:pPr>
        <w:pStyle w:val="Opisslike"/>
        <w:spacing w:before="240"/>
      </w:pPr>
      <w:bookmarkStart w:id="30" w:name="_Ref420579721"/>
      <w:bookmarkStart w:id="31" w:name="_Toc420683115"/>
      <w:r>
        <w:t xml:space="preserve">Table </w:t>
      </w:r>
      <w:fldSimple w:instr=" SEQ Table \* ARABIC ">
        <w:r w:rsidR="00C33DAE">
          <w:rPr>
            <w:noProof/>
          </w:rPr>
          <w:t>1</w:t>
        </w:r>
      </w:fldSimple>
      <w:bookmarkEnd w:id="30"/>
      <w:r w:rsidR="00BB3338">
        <w:t xml:space="preserve">. </w:t>
      </w:r>
      <w:r w:rsidR="00F40C46">
        <w:t>DAC example</w:t>
      </w:r>
      <w:r w:rsidR="00BB3338">
        <w:t>: f</w:t>
      </w:r>
      <w:r>
        <w:t>ile ownership relation table with permissions (left), resulting matrix with allowed actions for every user(right)</w:t>
      </w:r>
      <w:bookmarkEnd w:id="31"/>
    </w:p>
    <w:p w:rsidR="00F1122F" w:rsidRDefault="00207B5F" w:rsidP="00F1122F">
      <w:r>
        <w:tab/>
      </w:r>
      <w:r w:rsidR="008E5551">
        <w:t xml:space="preserve">In </w:t>
      </w:r>
      <w:r w:rsidR="00464FFD">
        <w:fldChar w:fldCharType="begin"/>
      </w:r>
      <w:r w:rsidR="008E5551">
        <w:instrText xml:space="preserve"> REF _Ref420579721 \h </w:instrText>
      </w:r>
      <w:r w:rsidR="00464FFD">
        <w:fldChar w:fldCharType="separate"/>
      </w:r>
      <w:r w:rsidR="000D74D4">
        <w:t xml:space="preserve">Table </w:t>
      </w:r>
      <w:r w:rsidR="000D74D4">
        <w:rPr>
          <w:noProof/>
        </w:rPr>
        <w:t>1</w:t>
      </w:r>
      <w:r w:rsidR="00464FFD">
        <w:fldChar w:fldCharType="end"/>
      </w:r>
      <w:r w:rsidR="008E5551">
        <w:t xml:space="preserve"> and example </w:t>
      </w:r>
      <w:r w:rsidR="006A5942">
        <w:t xml:space="preserve">tables which could be used for managing access and actions over files. The users that are owners (and usually creators) of files have all authority over the files and can change the allowed actions for other users. If users try to execute actions over files they don't have permission for, their request will be denied. The table on the left, contains the column </w:t>
      </w:r>
      <w:r w:rsidR="006A5942">
        <w:rPr>
          <w:i/>
        </w:rPr>
        <w:t>permission for others</w:t>
      </w:r>
      <w:r w:rsidR="006A5942">
        <w:t xml:space="preserve"> which can be edited only by the owner. The table on the right shows the resulting set of allowed actions for all users over all of the files used in this example. </w:t>
      </w:r>
    </w:p>
    <w:p w:rsidR="00F1122F" w:rsidRDefault="00F1122F" w:rsidP="00F1122F">
      <w:r>
        <w:tab/>
        <w:t xml:space="preserve">MAC on the other hand is a type of access control where an external entity like an administrator decides on giving or denying access to resources. This means that individual subjects </w:t>
      </w:r>
      <w:r>
        <w:lastRenderedPageBreak/>
        <w:t xml:space="preserve">cannot change the policies and grant access rights to itself or other subjects </w:t>
      </w:r>
      <w:sdt>
        <w:sdtPr>
          <w:id w:val="92883700"/>
          <w:citation/>
        </w:sdtPr>
        <w:sdtContent>
          <w:r w:rsidR="00464FFD">
            <w:fldChar w:fldCharType="begin"/>
          </w:r>
          <w:r>
            <w:rPr>
              <w:lang w:val="hr-HR"/>
            </w:rPr>
            <w:instrText xml:space="preserve"> CITATION Xin121 \l 1050 </w:instrText>
          </w:r>
          <w:r w:rsidR="00464FFD">
            <w:fldChar w:fldCharType="separate"/>
          </w:r>
          <w:r w:rsidRPr="00BC779F">
            <w:rPr>
              <w:noProof/>
              <w:lang w:val="hr-HR"/>
            </w:rPr>
            <w:t>[4]</w:t>
          </w:r>
          <w:r w:rsidR="00464FFD">
            <w:fldChar w:fldCharType="end"/>
          </w:r>
        </w:sdtContent>
      </w:sdt>
      <w:sdt>
        <w:sdtPr>
          <w:id w:val="92883701"/>
          <w:citation/>
        </w:sdtPr>
        <w:sdtContent>
          <w:r w:rsidR="00464FFD">
            <w:fldChar w:fldCharType="begin"/>
          </w:r>
          <w:r>
            <w:rPr>
              <w:lang w:val="hr-HR"/>
            </w:rPr>
            <w:instrText xml:space="preserve"> CITATION Syl97 \l 1050 </w:instrText>
          </w:r>
          <w:r w:rsidR="00464FFD">
            <w:fldChar w:fldCharType="separate"/>
          </w:r>
          <w:r>
            <w:rPr>
              <w:noProof/>
              <w:lang w:val="hr-HR"/>
            </w:rPr>
            <w:t xml:space="preserve"> </w:t>
          </w:r>
          <w:r w:rsidRPr="00920123">
            <w:rPr>
              <w:noProof/>
              <w:lang w:val="hr-HR"/>
            </w:rPr>
            <w:t>[5]</w:t>
          </w:r>
          <w:r w:rsidR="00464FFD">
            <w:fldChar w:fldCharType="end"/>
          </w:r>
        </w:sdtContent>
      </w:sdt>
      <w:r>
        <w:t>. An example would be database management systems. They allow access to resources depending on the permissions users have. The system administrator has the ownership over all resources and power to give or remove permissions over them. The objects/resources are often divided into multiple categories according to the level of security or importance they fall into. This categorisation is often organized as a hierarchy. The categories could for example be: Critical, Semi-critical, Non-critical, or a simplified version would be Private and Public. Than the subjects would have credentials that would reflect the type of actions they can execute. These credentials are therefore permissions and the administrator can modify these along with changing the category an object/resource is assigned to.</w:t>
      </w:r>
    </w:p>
    <w:tbl>
      <w:tblPr>
        <w:tblW w:w="724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0"/>
        <w:gridCol w:w="1360"/>
        <w:gridCol w:w="1420"/>
        <w:gridCol w:w="1360"/>
        <w:gridCol w:w="1464"/>
      </w:tblGrid>
      <w:tr w:rsidR="00F1122F" w:rsidRPr="00F1122F" w:rsidTr="003E2DDC">
        <w:trPr>
          <w:trHeight w:val="300"/>
          <w:jc w:val="center"/>
        </w:trPr>
        <w:tc>
          <w:tcPr>
            <w:tcW w:w="1640" w:type="dxa"/>
            <w:shd w:val="clear" w:color="4F81BD" w:fill="4F81BD"/>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proofErr w:type="spellStart"/>
            <w:r w:rsidRPr="00F1122F">
              <w:rPr>
                <w:rFonts w:ascii="Calibri" w:hAnsi="Calibri"/>
                <w:b/>
                <w:bCs/>
                <w:color w:val="FFFFFF"/>
                <w:szCs w:val="22"/>
                <w:lang w:val="hr-HR" w:eastAsia="hr-HR"/>
              </w:rPr>
              <w:t>Object</w:t>
            </w:r>
            <w:proofErr w:type="spellEnd"/>
            <w:r w:rsidRPr="00F1122F">
              <w:rPr>
                <w:rFonts w:ascii="Calibri" w:hAnsi="Calibri"/>
                <w:b/>
                <w:bCs/>
                <w:color w:val="FFFFFF"/>
                <w:szCs w:val="22"/>
                <w:lang w:val="hr-HR" w:eastAsia="hr-HR"/>
              </w:rPr>
              <w:t>\</w:t>
            </w:r>
            <w:proofErr w:type="spellStart"/>
            <w:r w:rsidRPr="00F1122F">
              <w:rPr>
                <w:rFonts w:ascii="Calibri" w:hAnsi="Calibri"/>
                <w:b/>
                <w:bCs/>
                <w:color w:val="FFFFFF"/>
                <w:szCs w:val="22"/>
                <w:lang w:val="hr-HR" w:eastAsia="hr-HR"/>
              </w:rPr>
              <w:t>Subject</w:t>
            </w:r>
            <w:proofErr w:type="spellEnd"/>
          </w:p>
        </w:tc>
        <w:tc>
          <w:tcPr>
            <w:tcW w:w="136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LOW,LOW</w:t>
            </w:r>
          </w:p>
        </w:tc>
        <w:tc>
          <w:tcPr>
            <w:tcW w:w="142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HIGH</w:t>
            </w:r>
          </w:p>
        </w:tc>
        <w:tc>
          <w:tcPr>
            <w:tcW w:w="136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LOW</w:t>
            </w:r>
          </w:p>
        </w:tc>
        <w:tc>
          <w:tcPr>
            <w:tcW w:w="1464"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HIGH</w:t>
            </w:r>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HIGH</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w:t>
            </w:r>
            <w:r>
              <w:rPr>
                <w:rFonts w:ascii="Calibri" w:hAnsi="Calibri"/>
                <w:b/>
                <w:bCs/>
                <w:color w:val="FFFFFF"/>
                <w:szCs w:val="22"/>
                <w:lang w:val="hr-HR" w:eastAsia="hr-HR"/>
              </w:rPr>
              <w:t>,</w:t>
            </w:r>
            <w:r w:rsidRPr="00F1122F">
              <w:rPr>
                <w:rFonts w:ascii="Calibri" w:hAnsi="Calibri"/>
                <w:b/>
                <w:bCs/>
                <w:color w:val="FFFFFF"/>
                <w:szCs w:val="22"/>
                <w:lang w:val="hr-HR" w:eastAsia="hr-HR"/>
              </w:rPr>
              <w:t xml:space="preserve"> HIGH</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bl>
    <w:p w:rsidR="00BB3338" w:rsidRPr="006A5942" w:rsidRDefault="00F1122F" w:rsidP="00F1122F">
      <w:pPr>
        <w:pStyle w:val="Opisslike"/>
        <w:spacing w:before="240"/>
      </w:pPr>
      <w:bookmarkStart w:id="32" w:name="_Ref420592670"/>
      <w:bookmarkStart w:id="33" w:name="_Toc420683116"/>
      <w:r>
        <w:t xml:space="preserve">Table </w:t>
      </w:r>
      <w:fldSimple w:instr=" SEQ Table \* ARABIC ">
        <w:r w:rsidR="00C33DAE">
          <w:rPr>
            <w:noProof/>
          </w:rPr>
          <w:t>2</w:t>
        </w:r>
      </w:fldSimple>
      <w:bookmarkEnd w:id="32"/>
      <w:r>
        <w:t>. Example of MAC permission matrix</w:t>
      </w:r>
      <w:r w:rsidR="001C411C">
        <w:t xml:space="preserve"> for READ/WRITE operations</w:t>
      </w:r>
      <w:bookmarkEnd w:id="33"/>
    </w:p>
    <w:p w:rsidR="00207B5F" w:rsidRPr="00F1122F" w:rsidRDefault="00F1122F" w:rsidP="00207B5F">
      <w:r>
        <w:tab/>
        <w:t xml:space="preserve">In </w:t>
      </w:r>
      <w:r w:rsidR="00464FFD">
        <w:fldChar w:fldCharType="begin"/>
      </w:r>
      <w:r>
        <w:instrText xml:space="preserve"> REF _Ref420592670 \h </w:instrText>
      </w:r>
      <w:r w:rsidR="00464FFD">
        <w:fldChar w:fldCharType="separate"/>
      </w:r>
      <w:r w:rsidR="000D74D4">
        <w:t xml:space="preserve">Table </w:t>
      </w:r>
      <w:r w:rsidR="000D74D4">
        <w:rPr>
          <w:noProof/>
        </w:rPr>
        <w:t>2</w:t>
      </w:r>
      <w:r w:rsidR="00464FFD">
        <w:fldChar w:fldCharType="end"/>
      </w:r>
      <w:r>
        <w:t xml:space="preserve"> an example matrix for MAC can be seen. The </w:t>
      </w:r>
      <w:r>
        <w:rPr>
          <w:i/>
        </w:rPr>
        <w:t xml:space="preserve">HIGH </w:t>
      </w:r>
      <w:r>
        <w:t>and</w:t>
      </w:r>
      <w:r>
        <w:rPr>
          <w:i/>
        </w:rPr>
        <w:t xml:space="preserve"> LOW</w:t>
      </w:r>
      <w:r>
        <w:t xml:space="preserve"> values represent the</w:t>
      </w:r>
      <w:r w:rsidR="001C411C">
        <w:t xml:space="preserve"> example security category levels for the objects and subjects for </w:t>
      </w:r>
      <w:r w:rsidR="001C411C" w:rsidRPr="001C411C">
        <w:rPr>
          <w:i/>
        </w:rPr>
        <w:t>Read</w:t>
      </w:r>
      <w:r w:rsidR="001C411C">
        <w:t xml:space="preserve"> and </w:t>
      </w:r>
      <w:r w:rsidR="001C411C" w:rsidRPr="001C411C">
        <w:rPr>
          <w:i/>
        </w:rPr>
        <w:t>Write</w:t>
      </w:r>
      <w:r w:rsidR="001C411C">
        <w:t xml:space="preserve"> operations. In this example it can be seen that objects can execute operations only if the level of that operation is equal or higher than the level specified for the Object. This allows for the administrator to make individual changes for certain resources or types of subjects but also to make global changes at one point that can affect all. </w:t>
      </w:r>
    </w:p>
    <w:p w:rsidR="00207B5F" w:rsidRPr="009839D4" w:rsidRDefault="00207B5F" w:rsidP="00207B5F">
      <w:pPr>
        <w:pStyle w:val="Podnaslov"/>
      </w:pPr>
      <w:r w:rsidRPr="009839D4">
        <w:t>IBAC</w:t>
      </w:r>
      <w:r w:rsidR="00C756AC">
        <w:t xml:space="preserve"> (Identity Based Access Control)</w:t>
      </w:r>
    </w:p>
    <w:p w:rsidR="00207B5F" w:rsidRPr="009839D4" w:rsidRDefault="00207B5F" w:rsidP="00AE3008">
      <w:r>
        <w:tab/>
        <w:t>IBAC (Identity Based Access Control) is based on giving access to a resource depending on a users identity.</w:t>
      </w:r>
      <w:r w:rsidR="000A7BB4">
        <w:t xml:space="preserve"> An example of an IBAC implementation would be having a list of </w:t>
      </w:r>
      <w:r w:rsidR="006D214B">
        <w:t xml:space="preserve">with authorised users and denying access to every unlisted and therefore unauthorised user. </w:t>
      </w:r>
      <w:r>
        <w:t xml:space="preserve">Implementations often become RBAC because identities </w:t>
      </w:r>
      <w:r w:rsidR="000A7BB4">
        <w:t>become grouped, groups have different permissions or can access different resources and therefore they can be viewed as roles.</w:t>
      </w:r>
      <w:r w:rsidR="006D214B">
        <w:t xml:space="preserve"> IBAC can be very fine grained as it can have different permissions defined for every user but this has the downside of being very hard to manage</w:t>
      </w:r>
      <w:r w:rsidR="00AE3008">
        <w:t xml:space="preserve"> and maintain</w:t>
      </w:r>
      <w:r w:rsidR="006D214B">
        <w:t xml:space="preserve">. </w:t>
      </w:r>
      <w:r w:rsidR="00AE3008">
        <w:t>This also means that they are not very flexible.</w:t>
      </w:r>
      <w:r>
        <w:t xml:space="preserve"> Most adequate implementatio</w:t>
      </w:r>
      <w:r w:rsidR="00AE3008">
        <w:t>ns would be as mentioned before, or</w:t>
      </w:r>
      <w:r>
        <w:t xml:space="preserve"> password (</w:t>
      </w:r>
      <w:r w:rsidR="00AE3008">
        <w:t>a</w:t>
      </w:r>
      <w:r>
        <w:t>uthentication card, fingerprint...) based authentication systems that limit access to a resource which could be a</w:t>
      </w:r>
      <w:r w:rsidR="00AE3008">
        <w:t>n</w:t>
      </w:r>
      <w:r>
        <w:t xml:space="preserve"> account, secure room, </w:t>
      </w:r>
      <w:r w:rsidR="00AE3008">
        <w:t xml:space="preserve">traffic service </w:t>
      </w:r>
      <w:r>
        <w:t>etc.</w:t>
      </w:r>
      <w:r w:rsidR="00AE3008">
        <w:t xml:space="preserve">  </w:t>
      </w:r>
    </w:p>
    <w:p w:rsidR="00207B5F" w:rsidRPr="009839D4" w:rsidRDefault="00207B5F" w:rsidP="00207B5F">
      <w:pPr>
        <w:pStyle w:val="Podnaslov"/>
      </w:pPr>
      <w:r w:rsidRPr="009839D4">
        <w:t>RBAC</w:t>
      </w:r>
      <w:r w:rsidR="00C756AC">
        <w:t xml:space="preserve"> (Role Based Access Control)</w:t>
      </w:r>
    </w:p>
    <w:p w:rsidR="0022219C" w:rsidRPr="0071414A" w:rsidRDefault="00207B5F" w:rsidP="00207B5F">
      <w:r>
        <w:lastRenderedPageBreak/>
        <w:tab/>
        <w:t xml:space="preserve">RBAC (Role Based Access Control) is an access control system where users are assigned to groups or roles which have access to resources. An administration entity has power over changing access policies for resources.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 Users are typically divided into groups with different levels of access depending on the type of user (buyer, seller, visitor...) and administrators are divided into different levels and areas for efficient maintaining of the system. A problem that occurs with this kind of system is that a large number of roles create a hard system to administer and maintain. An administrator needs to have deep understanding of each role and dependencies on other roles to successfully maintain the system. </w:t>
      </w:r>
    </w:p>
    <w:tbl>
      <w:tblPr>
        <w:tblW w:w="4590" w:type="dxa"/>
        <w:jc w:val="center"/>
        <w:tblInd w:w="93" w:type="dxa"/>
        <w:tblLook w:val="04A0"/>
      </w:tblPr>
      <w:tblGrid>
        <w:gridCol w:w="874"/>
        <w:gridCol w:w="1040"/>
        <w:gridCol w:w="236"/>
        <w:gridCol w:w="1060"/>
        <w:gridCol w:w="1380"/>
      </w:tblGrid>
      <w:tr w:rsidR="0022219C" w:rsidRPr="0071414A"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proofErr w:type="spellStart"/>
            <w:r w:rsidRPr="0022219C">
              <w:rPr>
                <w:rFonts w:ascii="Calibri" w:hAnsi="Calibri"/>
                <w:b/>
                <w:bCs/>
                <w:color w:val="FFFFFF"/>
                <w:szCs w:val="22"/>
                <w:lang w:eastAsia="hr-HR"/>
              </w:rPr>
              <w:t>UsedID</w:t>
            </w:r>
            <w:proofErr w:type="spellEnd"/>
          </w:p>
        </w:tc>
        <w:tc>
          <w:tcPr>
            <w:tcW w:w="104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Role</w:t>
            </w:r>
          </w:p>
        </w:tc>
        <w:tc>
          <w:tcPr>
            <w:tcW w:w="236" w:type="dxa"/>
            <w:tcBorders>
              <w:top w:val="nil"/>
              <w:left w:val="single" w:sz="4" w:space="0" w:color="auto"/>
              <w:bottom w:val="nil"/>
              <w:right w:val="single" w:sz="4" w:space="0" w:color="auto"/>
            </w:tcBorders>
            <w:shd w:val="clear" w:color="auto" w:fill="auto"/>
            <w:noWrap/>
            <w:vAlign w:val="bottom"/>
            <w:hideMark/>
          </w:tcPr>
          <w:p w:rsidR="0022219C" w:rsidRPr="0022219C" w:rsidRDefault="0022219C"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Role</w:t>
            </w:r>
          </w:p>
        </w:tc>
        <w:tc>
          <w:tcPr>
            <w:tcW w:w="13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71414A"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Permissions</w:t>
            </w: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Admin</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Admin</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C, R, U, D</w:t>
            </w: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2</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C, R, U</w:t>
            </w:r>
          </w:p>
        </w:tc>
      </w:tr>
      <w:tr w:rsidR="0071414A" w:rsidRPr="0022219C" w:rsidTr="007654BD">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Visitor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R</w:t>
            </w:r>
          </w:p>
        </w:tc>
      </w:tr>
      <w:tr w:rsidR="0071414A" w:rsidRPr="0071414A" w:rsidTr="007654BD">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single" w:sz="4" w:space="0" w:color="auto"/>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5</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6</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bl>
    <w:p w:rsidR="0022219C" w:rsidRPr="0071414A" w:rsidRDefault="0022219C" w:rsidP="0071414A">
      <w:pPr>
        <w:pStyle w:val="Opisslike"/>
        <w:spacing w:before="240"/>
      </w:pPr>
      <w:bookmarkStart w:id="34" w:name="_Ref420613471"/>
      <w:bookmarkStart w:id="35" w:name="_Toc420683117"/>
      <w:r w:rsidRPr="0071414A">
        <w:t xml:space="preserve">Table </w:t>
      </w:r>
      <w:fldSimple w:instr=" SEQ Table \* ARABIC ">
        <w:r w:rsidR="00C33DAE">
          <w:rPr>
            <w:noProof/>
          </w:rPr>
          <w:t>3</w:t>
        </w:r>
      </w:fldSimple>
      <w:bookmarkEnd w:id="34"/>
      <w:r w:rsidRPr="0071414A">
        <w:t>. RBAC example</w:t>
      </w:r>
      <w:r w:rsidR="0071414A">
        <w:t>: table containing users and their assigned roles (left), table containing list of permitted actions for each role</w:t>
      </w:r>
      <w:bookmarkEnd w:id="35"/>
    </w:p>
    <w:p w:rsidR="0022219C" w:rsidRPr="0071414A" w:rsidRDefault="0071414A" w:rsidP="00207B5F">
      <w:r>
        <w:tab/>
      </w:r>
      <w:r w:rsidR="00464FFD">
        <w:fldChar w:fldCharType="begin"/>
      </w:r>
      <w:r>
        <w:instrText xml:space="preserve"> REF _Ref420613471 \h </w:instrText>
      </w:r>
      <w:r w:rsidR="00464FFD">
        <w:fldChar w:fldCharType="separate"/>
      </w:r>
      <w:r w:rsidR="000D74D4" w:rsidRPr="0071414A">
        <w:t xml:space="preserve">Table </w:t>
      </w:r>
      <w:r w:rsidR="000D74D4">
        <w:rPr>
          <w:noProof/>
        </w:rPr>
        <w:t>3</w:t>
      </w:r>
      <w:r w:rsidR="00464FFD">
        <w:fldChar w:fldCharType="end"/>
      </w:r>
      <w:r>
        <w:t xml:space="preserve"> shows an example of possible types of roles that can be found in a simple web site scenario. In the right table the C, R, U and D are taken from the CRUD (Create, Read, Update, Delete) acronym</w:t>
      </w:r>
      <w:r w:rsidR="000A34C8">
        <w:t>,</w:t>
      </w:r>
      <w:r>
        <w:t xml:space="preserve"> often used in web site terminology. It shows that a user with the role </w:t>
      </w:r>
      <w:r w:rsidRPr="0071414A">
        <w:rPr>
          <w:i/>
        </w:rPr>
        <w:t>Admin</w:t>
      </w:r>
      <w:r>
        <w:t xml:space="preserve"> can execute all of the possible actions meaning he has authority over all of the content available on the web site. The </w:t>
      </w:r>
      <w:r w:rsidRPr="0071414A">
        <w:rPr>
          <w:i/>
        </w:rPr>
        <w:t>User</w:t>
      </w:r>
      <w:r>
        <w:t xml:space="preserve"> role doesn't have permission for executing a </w:t>
      </w:r>
      <w:r w:rsidRPr="007654BD">
        <w:rPr>
          <w:i/>
        </w:rPr>
        <w:t>DEL</w:t>
      </w:r>
      <w:r w:rsidR="007654BD" w:rsidRPr="007654BD">
        <w:rPr>
          <w:i/>
        </w:rPr>
        <w:t>ETE</w:t>
      </w:r>
      <w:r w:rsidR="007654BD">
        <w:t xml:space="preserve"> action. This means that any delete action that is maybe presented to the user like "delete trash" or "delete image" has to either be authorised by the admin or is just becomes hidden, but not deleted.  Still, the </w:t>
      </w:r>
      <w:r w:rsidR="007654BD" w:rsidRPr="007654BD">
        <w:rPr>
          <w:i/>
        </w:rPr>
        <w:t>User</w:t>
      </w:r>
      <w:r w:rsidR="007654BD">
        <w:t xml:space="preserve"> role can </w:t>
      </w:r>
      <w:r w:rsidR="007654BD" w:rsidRPr="007654BD">
        <w:rPr>
          <w:i/>
        </w:rPr>
        <w:t>CREATE</w:t>
      </w:r>
      <w:r w:rsidR="007654BD">
        <w:t xml:space="preserve"> and </w:t>
      </w:r>
      <w:r w:rsidR="007654BD" w:rsidRPr="007654BD">
        <w:rPr>
          <w:i/>
        </w:rPr>
        <w:t>UPDATE</w:t>
      </w:r>
      <w:r w:rsidR="007654BD">
        <w:t xml:space="preserve"> content. The </w:t>
      </w:r>
      <w:r w:rsidR="007654BD" w:rsidRPr="007654BD">
        <w:rPr>
          <w:i/>
        </w:rPr>
        <w:t>User</w:t>
      </w:r>
      <w:r w:rsidR="007654BD">
        <w:t xml:space="preserve"> role is adequate for registered users. The </w:t>
      </w:r>
      <w:r w:rsidR="007654BD" w:rsidRPr="007654BD">
        <w:rPr>
          <w:i/>
        </w:rPr>
        <w:t>Visitor</w:t>
      </w:r>
      <w:r w:rsidR="007654BD">
        <w:t xml:space="preserve"> role has only </w:t>
      </w:r>
      <w:r w:rsidR="007654BD" w:rsidRPr="007654BD">
        <w:rPr>
          <w:i/>
        </w:rPr>
        <w:t>READ</w:t>
      </w:r>
      <w:r w:rsidR="007654BD">
        <w:t xml:space="preserve"> permissions therefore it can only view content and not create new content. The </w:t>
      </w:r>
      <w:r w:rsidR="000A34C8">
        <w:t xml:space="preserve">visitor role is therefore adequate for all unregistered visitors to a website allowing them to view but not to create of change content before they register or sign in. The table on the left shows a simple list of 6 registered users, of which one is the administrator. </w:t>
      </w:r>
      <w:r w:rsidR="00A21ADB">
        <w:t>Visitors are not registered user so they do not appear in this table.</w:t>
      </w:r>
    </w:p>
    <w:p w:rsidR="00207B5F" w:rsidRPr="0071414A" w:rsidRDefault="00207B5F" w:rsidP="00207B5F">
      <w:pPr>
        <w:pStyle w:val="Podnaslov"/>
      </w:pPr>
      <w:r w:rsidRPr="0071414A">
        <w:lastRenderedPageBreak/>
        <w:t>ABAC</w:t>
      </w:r>
      <w:r w:rsidR="00C756AC" w:rsidRPr="0071414A">
        <w:t xml:space="preserve"> (Attribute Based Access Control)</w:t>
      </w:r>
    </w:p>
    <w:p w:rsidR="00207B5F" w:rsidRDefault="00207B5F" w:rsidP="00207B5F">
      <w:r>
        <w:tab/>
        <w:t xml:space="preserve">ABAC (Attribute Based Access Control) is a type of access control that evaluates </w:t>
      </w:r>
      <w:r w:rsidR="0015770D">
        <w:t xml:space="preserve">requests against policies according to attribute values. </w:t>
      </w:r>
      <w:r>
        <w:t xml:space="preserve">Attributes are typically divided into three categories: </w:t>
      </w:r>
    </w:p>
    <w:p w:rsidR="00207B5F" w:rsidRDefault="00207B5F" w:rsidP="00A21ADB">
      <w:pPr>
        <w:pStyle w:val="Odlomakpopisa"/>
        <w:numPr>
          <w:ilvl w:val="0"/>
          <w:numId w:val="27"/>
        </w:numPr>
      </w:pPr>
      <w:r>
        <w:t xml:space="preserve">subject - </w:t>
      </w:r>
      <w:r w:rsidR="008A1691">
        <w:t>subject/user attributes</w:t>
      </w:r>
      <w:r>
        <w:t xml:space="preserve"> (examples: age, postal code, IP address...)</w:t>
      </w:r>
      <w:r w:rsidR="00A21ADB">
        <w:t>;</w:t>
      </w:r>
    </w:p>
    <w:p w:rsidR="00207B5F" w:rsidRDefault="00207B5F" w:rsidP="00A21ADB">
      <w:pPr>
        <w:pStyle w:val="Odlomakpopisa"/>
        <w:numPr>
          <w:ilvl w:val="0"/>
          <w:numId w:val="27"/>
        </w:numPr>
      </w:pPr>
      <w:r>
        <w:t>object - resource attributes (examples: type, value, age...)</w:t>
      </w:r>
      <w:r w:rsidR="00A21ADB">
        <w:t>;</w:t>
      </w:r>
    </w:p>
    <w:p w:rsidR="008A1691" w:rsidRDefault="00207B5F" w:rsidP="00207B5F">
      <w:pPr>
        <w:pStyle w:val="Odlomakpopisa"/>
        <w:numPr>
          <w:ilvl w:val="0"/>
          <w:numId w:val="27"/>
        </w:numPr>
      </w:pPr>
      <w:r>
        <w:t>environment (examples: day of the week, hour of the day...)</w:t>
      </w:r>
      <w:r w:rsidR="00A21ADB">
        <w:t>.</w:t>
      </w:r>
    </w:p>
    <w:p w:rsidR="00540227" w:rsidRDefault="008A1691" w:rsidP="00207B5F">
      <w:r>
        <w:tab/>
        <w:t xml:space="preserve">These attributes therefore contain data from the subject trying to access the resource, data from the resource </w:t>
      </w:r>
      <w:r w:rsidR="002C4E41">
        <w:t xml:space="preserve">that is being accessed </w:t>
      </w:r>
      <w:r>
        <w:t>and environmental data which represent current conditions</w:t>
      </w:r>
      <w:r w:rsidR="002C4E41">
        <w:t>. When a request is being evaluated, the decision is made according to these values and conditions/rules defined in policies.</w:t>
      </w:r>
      <w:r w:rsidR="000A1741">
        <w:t xml:space="preserve"> Policies are commonly defined in policy files and contain rules and conditions for evaluation. An example policy would be restricting people under the legal age limit to apply for a driving licence. </w:t>
      </w:r>
      <w:r w:rsidR="00052B70">
        <w:t xml:space="preserve">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w:t>
      </w:r>
      <w:r w:rsidR="00207B5F">
        <w:t>Policies</w:t>
      </w:r>
      <w:r w:rsidR="00693E9D">
        <w:t xml:space="preserve"> therefore contain rules</w:t>
      </w:r>
      <w:r w:rsidR="00207B5F">
        <w:t xml:space="preserve"> </w:t>
      </w:r>
      <w:r w:rsidR="00693E9D">
        <w:t>and conditions that have to be defined and met for a decision to be made after comparing all the attributes needed for evaluation</w:t>
      </w:r>
      <w:r w:rsidR="00207B5F">
        <w:t xml:space="preserve">. </w:t>
      </w:r>
    </w:p>
    <w:tbl>
      <w:tblPr>
        <w:tblW w:w="724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200"/>
        <w:gridCol w:w="1540"/>
        <w:gridCol w:w="320"/>
        <w:gridCol w:w="2020"/>
        <w:gridCol w:w="1205"/>
      </w:tblGrid>
      <w:tr w:rsidR="00540227" w:rsidRPr="00540227" w:rsidTr="00540227">
        <w:trPr>
          <w:trHeight w:val="300"/>
          <w:jc w:val="center"/>
        </w:trPr>
        <w:tc>
          <w:tcPr>
            <w:tcW w:w="96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id</w:t>
            </w:r>
          </w:p>
        </w:tc>
        <w:tc>
          <w:tcPr>
            <w:tcW w:w="120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Pr>
                <w:rFonts w:ascii="Calibri" w:hAnsi="Calibri"/>
                <w:b/>
                <w:bCs/>
                <w:color w:val="FFFFFF"/>
                <w:szCs w:val="22"/>
                <w:lang w:eastAsia="hr-HR"/>
              </w:rPr>
              <w:t>n</w:t>
            </w:r>
            <w:r w:rsidRPr="00540227">
              <w:rPr>
                <w:rFonts w:ascii="Calibri" w:hAnsi="Calibri"/>
                <w:b/>
                <w:bCs/>
                <w:color w:val="FFFFFF"/>
                <w:szCs w:val="22"/>
                <w:lang w:eastAsia="hr-HR"/>
              </w:rPr>
              <w:t>ame</w:t>
            </w:r>
          </w:p>
        </w:tc>
        <w:tc>
          <w:tcPr>
            <w:tcW w:w="154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date of birth</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action</w:t>
            </w:r>
          </w:p>
        </w:tc>
        <w:tc>
          <w:tcPr>
            <w:tcW w:w="1205"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age limit</w:t>
            </w:r>
          </w:p>
        </w:tc>
      </w:tr>
      <w:tr w:rsidR="00540227" w:rsidRPr="00540227" w:rsidTr="00540227">
        <w:trPr>
          <w:trHeight w:val="300"/>
          <w:jc w:val="center"/>
        </w:trPr>
        <w:tc>
          <w:tcPr>
            <w:tcW w:w="960"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w:t>
            </w:r>
          </w:p>
        </w:tc>
        <w:tc>
          <w:tcPr>
            <w:tcW w:w="120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Person1</w:t>
            </w:r>
          </w:p>
        </w:tc>
        <w:tc>
          <w:tcPr>
            <w:tcW w:w="154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1.1.1980.</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get driving licence</w:t>
            </w:r>
          </w:p>
        </w:tc>
        <w:tc>
          <w:tcPr>
            <w:tcW w:w="1205"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18</w:t>
            </w:r>
          </w:p>
        </w:tc>
      </w:tr>
      <w:tr w:rsidR="00540227" w:rsidRPr="00540227" w:rsidTr="00540227">
        <w:trPr>
          <w:trHeight w:val="300"/>
          <w:jc w:val="center"/>
        </w:trPr>
        <w:tc>
          <w:tcPr>
            <w:tcW w:w="960"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2</w:t>
            </w:r>
          </w:p>
        </w:tc>
        <w:tc>
          <w:tcPr>
            <w:tcW w:w="120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Person2</w:t>
            </w:r>
          </w:p>
        </w:tc>
        <w:tc>
          <w:tcPr>
            <w:tcW w:w="154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1.1.2000.</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vote</w:t>
            </w:r>
          </w:p>
        </w:tc>
        <w:tc>
          <w:tcPr>
            <w:tcW w:w="1205"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18</w:t>
            </w:r>
          </w:p>
        </w:tc>
      </w:tr>
    </w:tbl>
    <w:p w:rsidR="00540227" w:rsidRDefault="00540227" w:rsidP="00540227">
      <w:pPr>
        <w:pStyle w:val="Opisslike"/>
        <w:spacing w:before="240"/>
      </w:pPr>
      <w:bookmarkStart w:id="36" w:name="_Ref420655966"/>
      <w:bookmarkStart w:id="37" w:name="_Toc420683118"/>
      <w:r>
        <w:t xml:space="preserve">Table </w:t>
      </w:r>
      <w:fldSimple w:instr=" SEQ Table \* ARABIC ">
        <w:r w:rsidR="00C33DAE">
          <w:rPr>
            <w:noProof/>
          </w:rPr>
          <w:t>4</w:t>
        </w:r>
      </w:fldSimple>
      <w:bookmarkEnd w:id="36"/>
      <w:r>
        <w:t>. ABAC attributes example: table containing subjects attributes (left), table containing environment attributes (right)</w:t>
      </w:r>
      <w:bookmarkEnd w:id="37"/>
    </w:p>
    <w:p w:rsidR="00540227" w:rsidRDefault="00540227" w:rsidP="00207B5F">
      <w:r>
        <w:tab/>
      </w:r>
      <w:r w:rsidR="00464FFD">
        <w:fldChar w:fldCharType="begin"/>
      </w:r>
      <w:r>
        <w:instrText xml:space="preserve"> REF _Ref420655966 \h </w:instrText>
      </w:r>
      <w:r w:rsidR="00464FFD">
        <w:fldChar w:fldCharType="separate"/>
      </w:r>
      <w:r w:rsidR="000D74D4">
        <w:t xml:space="preserve">Table </w:t>
      </w:r>
      <w:r w:rsidR="000D74D4">
        <w:rPr>
          <w:noProof/>
        </w:rPr>
        <w:t>4</w:t>
      </w:r>
      <w:r w:rsidR="00464FFD">
        <w:fldChar w:fldCharType="end"/>
      </w:r>
      <w:r>
        <w:t xml:space="preserve"> shows an example described before. </w:t>
      </w:r>
      <w:r w:rsidR="004521A5">
        <w:t xml:space="preserve">If the current year is 2015., which is also a environmental attribute, </w:t>
      </w:r>
      <w:r w:rsidR="004521A5" w:rsidRPr="004521A5">
        <w:rPr>
          <w:i/>
        </w:rPr>
        <w:t>Person1</w:t>
      </w:r>
      <w:r w:rsidR="004521A5">
        <w:t xml:space="preserve"> can both vote and get a driving licence but </w:t>
      </w:r>
      <w:r w:rsidR="004521A5">
        <w:rPr>
          <w:i/>
        </w:rPr>
        <w:t>Person2</w:t>
      </w:r>
      <w:r w:rsidR="004521A5">
        <w:t xml:space="preserve"> cannot. A policy is that specific condition that defines conditions when access can be given or denied. Another example would be a policy that states that a user can add or change data related only to accounts that they created and are therefore owners of. This policy would therefore stop any unwanted changing of accounts from other users as access would not be allowed.</w:t>
      </w:r>
    </w:p>
    <w:p w:rsidR="00207B5F" w:rsidRPr="009839D4" w:rsidRDefault="004521A5" w:rsidP="00207B5F">
      <w:r>
        <w:tab/>
      </w:r>
      <w:r w:rsidR="00693E9D">
        <w:t xml:space="preserve">Because of these attributes </w:t>
      </w:r>
      <w:r w:rsidR="00207B5F">
        <w:t>RBAC can be viewed as a subset of ABAC</w:t>
      </w:r>
      <w:r w:rsidR="00693E9D">
        <w:t xml:space="preserve"> because an ABAC system that has policies relying on a single attribute containing the subject's role would be equivalent to a RBAC system. ABAC can therefore be made compliant and integrated in place of </w:t>
      </w:r>
      <w:r w:rsidR="00693E9D">
        <w:lastRenderedPageBreak/>
        <w:t xml:space="preserve">any RBAC system and would offer more possibilities and easier use of more complex conditions and rules. </w:t>
      </w:r>
      <w:r>
        <w:t xml:space="preserve">Examples like the one shown in </w:t>
      </w:r>
      <w:r w:rsidR="00464FFD">
        <w:fldChar w:fldCharType="begin"/>
      </w:r>
      <w:r>
        <w:instrText xml:space="preserve"> REF _Ref420613471 \h </w:instrText>
      </w:r>
      <w:r w:rsidR="00464FFD">
        <w:fldChar w:fldCharType="separate"/>
      </w:r>
      <w:r w:rsidR="000D74D4" w:rsidRPr="0071414A">
        <w:t xml:space="preserve">Table </w:t>
      </w:r>
      <w:r w:rsidR="000D74D4">
        <w:rPr>
          <w:noProof/>
        </w:rPr>
        <w:t>3</w:t>
      </w:r>
      <w:r w:rsidR="00464FFD">
        <w:fldChar w:fldCharType="end"/>
      </w:r>
      <w:r>
        <w:t xml:space="preserve"> can also work with ABAC s</w:t>
      </w:r>
      <w:r w:rsidR="00207B5F">
        <w:t xml:space="preserve">imply by evaluating everything based </w:t>
      </w:r>
      <w:r>
        <w:t>the</w:t>
      </w:r>
      <w:r w:rsidR="00207B5F">
        <w:t xml:space="preserve"> attribute that contains a </w:t>
      </w:r>
      <w:r>
        <w:t>subjects</w:t>
      </w:r>
      <w:r w:rsidR="00207B5F">
        <w:t xml:space="preserve"> role. ABAC is therefore more complex than RBAC and IBAC and is typically more difficult to implement. Another issue is that the policies that contain the conditions is not as intuitive </w:t>
      </w:r>
      <w:r>
        <w:t>as</w:t>
      </w:r>
      <w:r w:rsidR="00207B5F">
        <w:t xml:space="preserve"> RBAC</w:t>
      </w:r>
      <w:r>
        <w:t>,</w:t>
      </w:r>
      <w:r w:rsidR="00207B5F">
        <w:t xml:space="preserve"> and therefore more complex for an administrator to understand. The maintaining of large RBAC systems usually require a large amount of "hands on" modifications and monitoring or a very complex and well built system to change roles automatically. If some attributes of 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For instance, if a user becomes older than the legal age limit they can automatically have additional access granted without changing the users role. Subjects can also have a role attribute and mainly function as a RBAC system and have policies with attributes as additional access control options that can be put in place just by adding a policy. ABAC has its place in systems that require a long term solution, complex policies and low maintenance over the policies. </w:t>
      </w:r>
    </w:p>
    <w:p w:rsidR="00207B5F" w:rsidRPr="007A1D90" w:rsidRDefault="00207B5F" w:rsidP="00207B5F">
      <w:pPr>
        <w:pStyle w:val="Naslov3"/>
        <w:rPr>
          <w:lang w:val="en-GB"/>
        </w:rPr>
      </w:pPr>
      <w:bookmarkStart w:id="38" w:name="_Toc420687639"/>
      <w:r>
        <w:rPr>
          <w:lang w:val="en-GB"/>
        </w:rPr>
        <w:t xml:space="preserve">OASIS, </w:t>
      </w:r>
      <w:r w:rsidRPr="009839D4">
        <w:rPr>
          <w:lang w:val="en-GB"/>
        </w:rPr>
        <w:t>XACML and JSON</w:t>
      </w:r>
      <w:bookmarkEnd w:id="38"/>
    </w:p>
    <w:p w:rsidR="00207B5F" w:rsidRDefault="00207B5F" w:rsidP="00207B5F">
      <w:r>
        <w:tab/>
        <w:t>XML (Extensible Markup Language) is a markup language that is used to format data in such a way that it can be readable by both humans and machines. It is defined by a set of rules for encoding  documents by the W3C's XML 1.0 Specification. Although the focus of XML's design is on documents, it can be and is used for storing various kinds of structured data</w:t>
      </w:r>
      <w:sdt>
        <w:sdtPr>
          <w:id w:val="593676610"/>
          <w:citation/>
        </w:sdtPr>
        <w:sdtContent>
          <w:r w:rsidR="00464FFD">
            <w:fldChar w:fldCharType="begin"/>
          </w:r>
          <w:r>
            <w:rPr>
              <w:lang w:val="hr-HR"/>
            </w:rPr>
            <w:instrText xml:space="preserve"> CITATION XML151 \l 1050 </w:instrText>
          </w:r>
          <w:r w:rsidR="00464FFD">
            <w:fldChar w:fldCharType="separate"/>
          </w:r>
          <w:r>
            <w:rPr>
              <w:noProof/>
              <w:lang w:val="hr-HR"/>
            </w:rPr>
            <w:t xml:space="preserve"> </w:t>
          </w:r>
          <w:r w:rsidRPr="00C2381A">
            <w:rPr>
              <w:noProof/>
              <w:lang w:val="hr-HR"/>
            </w:rPr>
            <w:t>[36]</w:t>
          </w:r>
          <w:r w:rsidR="00464FFD">
            <w:fldChar w:fldCharType="end"/>
          </w:r>
        </w:sdtContent>
      </w:sdt>
      <w:r>
        <w:t>.</w:t>
      </w:r>
    </w:p>
    <w:p w:rsidR="00207B5F" w:rsidRDefault="00207B5F" w:rsidP="00207B5F">
      <w:r>
        <w:tab/>
        <w:t xml:space="preserve">JSON (JavaScript Object Notation) is a lightweight data-interchange format. Same as XML it is readable by both humans and machines. Although it was built around JavaScript it is completely language independent it is ideal for mapping information stored in objects (on object oriented languages) or structures and therefore is best suited for exchanging data between languages </w:t>
      </w:r>
      <w:sdt>
        <w:sdtPr>
          <w:id w:val="593676609"/>
          <w:citation/>
        </w:sdtPr>
        <w:sdtContent>
          <w:r w:rsidR="00464FFD">
            <w:fldChar w:fldCharType="begin"/>
          </w:r>
          <w:r>
            <w:rPr>
              <w:lang w:val="hr-HR"/>
            </w:rPr>
            <w:instrText xml:space="preserve"> CITATION JSO15 \l 1050 </w:instrText>
          </w:r>
          <w:r w:rsidR="00464FFD">
            <w:fldChar w:fldCharType="separate"/>
          </w:r>
          <w:r w:rsidRPr="00C2381A">
            <w:rPr>
              <w:noProof/>
              <w:lang w:val="hr-HR"/>
            </w:rPr>
            <w:t>[37]</w:t>
          </w:r>
          <w:r w:rsidR="00464FFD">
            <w:fldChar w:fldCharType="end"/>
          </w:r>
        </w:sdtContent>
      </w:sdt>
      <w:r>
        <w:t>.</w:t>
      </w:r>
    </w:p>
    <w:p w:rsidR="00207B5F" w:rsidRDefault="00207B5F" w:rsidP="00207B5F">
      <w:r>
        <w:tab/>
        <w:t xml:space="preserve">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 </w:t>
      </w:r>
      <w:sdt>
        <w:sdtPr>
          <w:id w:val="593676608"/>
          <w:citation/>
        </w:sdtPr>
        <w:sdtContent>
          <w:r w:rsidR="00464FFD">
            <w:fldChar w:fldCharType="begin"/>
          </w:r>
          <w:r>
            <w:rPr>
              <w:lang w:val="hr-HR"/>
            </w:rPr>
            <w:instrText xml:space="preserve"> CITATION OAS15 \l 1050 </w:instrText>
          </w:r>
          <w:r w:rsidR="00464FFD">
            <w:fldChar w:fldCharType="separate"/>
          </w:r>
          <w:r w:rsidRPr="00C2381A">
            <w:rPr>
              <w:noProof/>
              <w:lang w:val="hr-HR"/>
            </w:rPr>
            <w:t>[38]</w:t>
          </w:r>
          <w:r w:rsidR="00464FFD">
            <w:fldChar w:fldCharType="end"/>
          </w:r>
        </w:sdtContent>
      </w:sdt>
      <w:r>
        <w:t>.</w:t>
      </w:r>
    </w:p>
    <w:p w:rsidR="00B91703" w:rsidRPr="00AB7ACB" w:rsidRDefault="00207B5F" w:rsidP="00207B5F">
      <w:r>
        <w:lastRenderedPageBreak/>
        <w:tab/>
        <w:t xml:space="preserve">XACML (eXtensible Access Control Markup Language) is a declarative access control policy language implemented in XML created by OASIS. It defines a way to evaluate requests for resources according to rules defined in policies. Put simply it is a thought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464FFD">
            <w:fldChar w:fldCharType="begin"/>
          </w:r>
          <w:r>
            <w:rPr>
              <w:lang w:val="hr-HR"/>
            </w:rPr>
            <w:instrText xml:space="preserve"> CITATION eXt13 \l 1050 </w:instrText>
          </w:r>
          <w:r w:rsidR="00464FFD">
            <w:fldChar w:fldCharType="separate"/>
          </w:r>
          <w:r w:rsidRPr="00C2381A">
            <w:rPr>
              <w:noProof/>
              <w:lang w:val="hr-HR"/>
            </w:rPr>
            <w:t>[39]</w:t>
          </w:r>
          <w:r w:rsidR="00464FFD">
            <w:fldChar w:fldCharType="end"/>
          </w:r>
        </w:sdtContent>
      </w:sdt>
      <w:sdt>
        <w:sdtPr>
          <w:id w:val="593676612"/>
          <w:citation/>
        </w:sdtPr>
        <w:sdtContent>
          <w:r w:rsidR="00464FFD">
            <w:fldChar w:fldCharType="begin"/>
          </w:r>
          <w:r>
            <w:rPr>
              <w:lang w:val="hr-HR"/>
            </w:rPr>
            <w:instrText xml:space="preserve"> CITATION XAC15 \l 1050 </w:instrText>
          </w:r>
          <w:r w:rsidR="00464FFD">
            <w:fldChar w:fldCharType="separate"/>
          </w:r>
          <w:r>
            <w:rPr>
              <w:noProof/>
              <w:lang w:val="hr-HR"/>
            </w:rPr>
            <w:t xml:space="preserve"> </w:t>
          </w:r>
          <w:r w:rsidRPr="00C2381A">
            <w:rPr>
              <w:noProof/>
              <w:lang w:val="hr-HR"/>
            </w:rPr>
            <w:t>[40]</w:t>
          </w:r>
          <w:r w:rsidR="00464FFD">
            <w:fldChar w:fldCharType="end"/>
          </w:r>
        </w:sdtContent>
      </w:sdt>
      <w:r>
        <w:t xml:space="preserve">. Along with the XML version there is also a profile utilizing JSON. That profile utilizes the latest 3.0 version of XACML and as stated in the official document of the JSON profile </w:t>
      </w:r>
      <w:sdt>
        <w:sdtPr>
          <w:id w:val="593676613"/>
          <w:citation/>
        </w:sdtPr>
        <w:sdtContent>
          <w:r w:rsidR="00464FFD">
            <w:fldChar w:fldCharType="begin"/>
          </w:r>
          <w:r>
            <w:rPr>
              <w:lang w:val="hr-HR"/>
            </w:rPr>
            <w:instrText xml:space="preserve"> CITATION JSO14 \l 1050 </w:instrText>
          </w:r>
          <w:r w:rsidR="00464FFD">
            <w:fldChar w:fldCharType="separate"/>
          </w:r>
          <w:r w:rsidRPr="00C2381A">
            <w:rPr>
              <w:noProof/>
              <w:lang w:val="hr-HR"/>
            </w:rPr>
            <w:t>[41]</w:t>
          </w:r>
          <w:r w:rsidR="00464FFD">
            <w:fldChar w:fldCharType="end"/>
          </w:r>
        </w:sdtContent>
      </w:sdt>
      <w:r>
        <w:t xml:space="preserve"> is equivalent to the standard XML. Requests and responses can be translated in either direction (and back) without loss of information and equivalent requests result in equivalent responses.</w:t>
      </w:r>
      <w:r w:rsidR="00B91703">
        <w:t xml:space="preserve"> </w:t>
      </w:r>
      <w:r w:rsidR="00AB7ACB">
        <w:t xml:space="preserve"> </w:t>
      </w:r>
    </w:p>
    <w:p w:rsidR="00207B5F" w:rsidRDefault="00207B5F" w:rsidP="00207B5F">
      <w:pPr>
        <w:spacing w:after="0" w:line="240" w:lineRule="auto"/>
        <w:jc w:val="left"/>
        <w:rPr>
          <w:rFonts w:ascii="Consolas" w:hAnsi="Consolas" w:cs="Consolas"/>
          <w:color w:val="008080"/>
          <w:sz w:val="18"/>
          <w:szCs w:val="18"/>
          <w:lang w:val="hr-HR"/>
        </w:rPr>
      </w:pPr>
    </w:p>
    <w:tbl>
      <w:tblPr>
        <w:tblpPr w:leftFromText="180" w:rightFromText="180" w:vertAnchor="page" w:horzAnchor="margin" w:tblpXSpec="center" w:tblpY="1531"/>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1"/>
      </w:tblGrid>
      <w:tr w:rsidR="00207B5F" w:rsidTr="00207B5F">
        <w:trPr>
          <w:trHeight w:val="4634"/>
        </w:trPr>
        <w:tc>
          <w:tcPr>
            <w:tcW w:w="8901" w:type="dxa"/>
          </w:tcPr>
          <w:p w:rsidR="00207B5F" w:rsidRDefault="00207B5F" w:rsidP="00207B5F">
            <w:pPr>
              <w:autoSpaceDE w:val="0"/>
              <w:autoSpaceDN w:val="0"/>
              <w:adjustRightInd w:val="0"/>
              <w:spacing w:after="0" w:line="240" w:lineRule="auto"/>
              <w:jc w:val="left"/>
              <w:rPr>
                <w:rFonts w:ascii="Consolas" w:hAnsi="Consolas" w:cs="Consolas"/>
                <w:color w:val="008080"/>
                <w:sz w:val="18"/>
                <w:szCs w:val="18"/>
                <w:lang w:val="hr-HR"/>
              </w:rPr>
            </w:pPr>
            <w:bookmarkStart w:id="39" w:name="_Ref419730751"/>
            <w:bookmarkStart w:id="40" w:name="_Ref419730679"/>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the</w:t>
            </w:r>
            <w:proofErr w:type="spellEnd"/>
            <w:r>
              <w:rPr>
                <w:rFonts w:ascii="Consolas" w:hAnsi="Consolas" w:cs="Consolas"/>
                <w:color w:val="000000"/>
                <w:sz w:val="18"/>
                <w:szCs w:val="18"/>
                <w:lang w:val="hr-HR"/>
              </w:rPr>
              <w:t xml:space="preserve"> age limit (18)</w:t>
            </w:r>
            <w:r w:rsidRPr="004842EF">
              <w:rPr>
                <w:rFonts w:ascii="Consolas" w:hAnsi="Consolas" w:cs="Consolas"/>
                <w:color w:val="000000"/>
                <w:sz w:val="18"/>
                <w:szCs w:val="18"/>
                <w:lang w:val="hr-HR"/>
              </w:rPr>
              <w:t xml:space="preserve">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Pr>
                <w:rFonts w:ascii="Consolas" w:hAnsi="Consolas" w:cs="Consolas"/>
                <w:color w:val="000000"/>
                <w:sz w:val="18"/>
                <w:szCs w:val="18"/>
                <w:lang w:val="hr-HR"/>
              </w:rPr>
              <w:t>The</w:t>
            </w:r>
            <w:proofErr w:type="spellEnd"/>
            <w:r>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person</w:t>
            </w:r>
            <w:proofErr w:type="spellEnd"/>
            <w:r>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accessing</w:t>
            </w:r>
            <w:proofErr w:type="spellEnd"/>
            <w:r>
              <w:rPr>
                <w:rFonts w:ascii="Consolas" w:hAnsi="Consolas" w:cs="Consolas"/>
                <w:color w:val="000000"/>
                <w:sz w:val="18"/>
                <w:szCs w:val="18"/>
                <w:lang w:val="hr-HR"/>
              </w:rPr>
              <w:t xml:space="preserve"> is </w:t>
            </w:r>
            <w:proofErr w:type="spellStart"/>
            <w:r>
              <w:rPr>
                <w:rFonts w:ascii="Consolas" w:hAnsi="Consolas" w:cs="Consolas"/>
                <w:color w:val="000000"/>
                <w:sz w:val="18"/>
                <w:szCs w:val="18"/>
                <w:lang w:val="hr-HR"/>
              </w:rPr>
              <w:t>over</w:t>
            </w:r>
            <w:proofErr w:type="spellEnd"/>
            <w:r>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the</w:t>
            </w:r>
            <w:proofErr w:type="spellEnd"/>
            <w:r>
              <w:rPr>
                <w:rFonts w:ascii="Consolas" w:hAnsi="Consolas" w:cs="Consolas"/>
                <w:color w:val="000000"/>
                <w:sz w:val="18"/>
                <w:szCs w:val="18"/>
                <w:lang w:val="hr-HR"/>
              </w:rPr>
              <w:t xml:space="preserve"> age limit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207B5F" w:rsidRDefault="00207B5F" w:rsidP="00207B5F">
            <w:pPr>
              <w:autoSpaceDE w:val="0"/>
              <w:autoSpaceDN w:val="0"/>
              <w:adjustRightInd w:val="0"/>
              <w:spacing w:after="0" w:line="240" w:lineRule="auto"/>
              <w:jc w:val="left"/>
              <w:rPr>
                <w:rFonts w:ascii="Consolas" w:hAnsi="Consolas" w:cs="Consolas"/>
                <w:color w:val="008080"/>
                <w:sz w:val="18"/>
                <w:szCs w:val="18"/>
                <w:lang w:val="hr-HR"/>
              </w:rPr>
            </w:pPr>
          </w:p>
        </w:tc>
      </w:tr>
    </w:tbl>
    <w:p w:rsidR="00207B5F" w:rsidRDefault="00207B5F" w:rsidP="00207B5F">
      <w:pPr>
        <w:pStyle w:val="Opisslike"/>
        <w:spacing w:before="240"/>
      </w:pPr>
      <w:r>
        <w:t xml:space="preserve"> </w:t>
      </w:r>
      <w:bookmarkStart w:id="41" w:name="_Ref420656675"/>
      <w:bookmarkStart w:id="42" w:name="_Toc420683099"/>
      <w:r>
        <w:t xml:space="preserve">Figure </w:t>
      </w:r>
      <w:fldSimple w:instr=" SEQ Figure \* ARABIC ">
        <w:r w:rsidR="000D74D4">
          <w:rPr>
            <w:noProof/>
          </w:rPr>
          <w:t>2</w:t>
        </w:r>
      </w:fldSimple>
      <w:bookmarkEnd w:id="39"/>
      <w:bookmarkEnd w:id="41"/>
      <w:r>
        <w:t>. Example of a XACML policy</w:t>
      </w:r>
      <w:bookmarkEnd w:id="40"/>
      <w:bookmarkEnd w:id="42"/>
    </w:p>
    <w:p w:rsidR="00207B5F" w:rsidRDefault="00207B5F" w:rsidP="00207B5F">
      <w:r>
        <w:tab/>
        <w:t>In</w:t>
      </w:r>
      <w:r w:rsidR="004521A5">
        <w:t xml:space="preserve"> </w:t>
      </w:r>
      <w:r w:rsidR="00464FFD">
        <w:fldChar w:fldCharType="begin"/>
      </w:r>
      <w:r w:rsidR="004521A5">
        <w:instrText xml:space="preserve"> REF _Ref420656675 \h </w:instrText>
      </w:r>
      <w:r w:rsidR="00464FFD">
        <w:fldChar w:fldCharType="separate"/>
      </w:r>
      <w:r w:rsidR="000D74D4">
        <w:t xml:space="preserve">Figure </w:t>
      </w:r>
      <w:r w:rsidR="000D74D4">
        <w:rPr>
          <w:noProof/>
        </w:rPr>
        <w:t>2</w:t>
      </w:r>
      <w:r w:rsidR="00464FFD">
        <w:fldChar w:fldCharType="end"/>
      </w:r>
      <w:r w:rsidR="004521A5">
        <w:t xml:space="preserve"> an example of a XACML policy can be viewed. Simply explained this policy manages access to the resource that is an action in this case and the action is "</w:t>
      </w:r>
      <w:proofErr w:type="spellStart"/>
      <w:r w:rsidR="004521A5" w:rsidRPr="004842EF">
        <w:rPr>
          <w:rFonts w:ascii="Consolas" w:hAnsi="Consolas" w:cs="Consolas"/>
          <w:color w:val="000000"/>
          <w:sz w:val="18"/>
          <w:szCs w:val="18"/>
          <w:lang w:val="hr-HR"/>
        </w:rPr>
        <w:t>drive</w:t>
      </w:r>
      <w:proofErr w:type="spellEnd"/>
      <w:r w:rsidR="004521A5">
        <w:t xml:space="preserve">" therefore the target (defined in inside the </w:t>
      </w:r>
      <w:r w:rsidR="004521A5" w:rsidRPr="004842EF">
        <w:rPr>
          <w:rFonts w:ascii="Consolas" w:hAnsi="Consolas" w:cs="Consolas"/>
          <w:color w:val="3F7F7F"/>
          <w:sz w:val="18"/>
          <w:szCs w:val="18"/>
          <w:lang w:val="hr-HR"/>
        </w:rPr>
        <w:t>Target</w:t>
      </w:r>
      <w:r w:rsidR="004521A5">
        <w:t>) are all requests that ask for access for the "</w:t>
      </w:r>
      <w:proofErr w:type="spellStart"/>
      <w:r w:rsidR="004521A5" w:rsidRPr="004842EF">
        <w:rPr>
          <w:rFonts w:ascii="Consolas" w:hAnsi="Consolas" w:cs="Consolas"/>
          <w:color w:val="000000"/>
          <w:sz w:val="18"/>
          <w:szCs w:val="18"/>
          <w:lang w:val="hr-HR"/>
        </w:rPr>
        <w:t>drive</w:t>
      </w:r>
      <w:proofErr w:type="spellEnd"/>
      <w:r w:rsidR="004521A5">
        <w:t xml:space="preserve">" action. The </w:t>
      </w:r>
      <w:r w:rsidR="004521A5">
        <w:lastRenderedPageBreak/>
        <w:t xml:space="preserve">policy contains a rule (stated in the </w:t>
      </w:r>
      <w:proofErr w:type="spellStart"/>
      <w:r w:rsidR="004521A5" w:rsidRPr="004842EF">
        <w:rPr>
          <w:rFonts w:ascii="Consolas" w:hAnsi="Consolas" w:cs="Consolas"/>
          <w:color w:val="3F7F7F"/>
          <w:sz w:val="18"/>
          <w:szCs w:val="18"/>
          <w:lang w:val="hr-HR"/>
        </w:rPr>
        <w:t>Rule</w:t>
      </w:r>
      <w:proofErr w:type="spellEnd"/>
      <w:r w:rsidR="004521A5">
        <w:t xml:space="preserve">, </w:t>
      </w:r>
      <w:proofErr w:type="spellStart"/>
      <w:r w:rsidR="004521A5" w:rsidRPr="004842EF">
        <w:rPr>
          <w:rFonts w:ascii="Consolas" w:hAnsi="Consolas" w:cs="Consolas"/>
          <w:color w:val="3F7F7F"/>
          <w:sz w:val="18"/>
          <w:szCs w:val="18"/>
          <w:lang w:val="hr-HR"/>
        </w:rPr>
        <w:t>Condition</w:t>
      </w:r>
      <w:proofErr w:type="spellEnd"/>
      <w:r w:rsidR="004521A5">
        <w:t xml:space="preserve"> and finally in the </w:t>
      </w:r>
      <w:proofErr w:type="spellStart"/>
      <w:r w:rsidR="004521A5" w:rsidRPr="004842EF">
        <w:rPr>
          <w:rFonts w:ascii="Consolas" w:hAnsi="Consolas" w:cs="Consolas"/>
          <w:color w:val="3F7F7F"/>
          <w:sz w:val="18"/>
          <w:szCs w:val="18"/>
          <w:lang w:val="hr-HR"/>
        </w:rPr>
        <w:t>VariableDefinition</w:t>
      </w:r>
      <w:proofErr w:type="spellEnd"/>
      <w:r w:rsidR="004521A5">
        <w:t xml:space="preserve"> with the </w:t>
      </w:r>
      <w:proofErr w:type="spellStart"/>
      <w:r w:rsidR="004521A5" w:rsidRPr="004842EF">
        <w:rPr>
          <w:rFonts w:ascii="Consolas" w:hAnsi="Consolas" w:cs="Consolas"/>
          <w:color w:val="7F007F"/>
          <w:sz w:val="18"/>
          <w:szCs w:val="18"/>
          <w:lang w:val="hr-HR"/>
        </w:rPr>
        <w:t>VariableId</w:t>
      </w:r>
      <w:proofErr w:type="spellEnd"/>
      <w:r w:rsidR="004521A5" w:rsidRPr="004842EF">
        <w:rPr>
          <w:rFonts w:ascii="Consolas" w:hAnsi="Consolas" w:cs="Consolas"/>
          <w:color w:val="000000"/>
          <w:sz w:val="18"/>
          <w:szCs w:val="18"/>
          <w:lang w:val="hr-HR"/>
        </w:rPr>
        <w:t>=</w:t>
      </w:r>
      <w:r w:rsidR="004521A5" w:rsidRPr="004842EF">
        <w:rPr>
          <w:rFonts w:ascii="Consolas" w:hAnsi="Consolas" w:cs="Consolas"/>
          <w:i/>
          <w:iCs/>
          <w:color w:val="2A00FF"/>
          <w:sz w:val="18"/>
          <w:szCs w:val="18"/>
          <w:lang w:val="hr-HR"/>
        </w:rPr>
        <w:t>"13245612653148"</w:t>
      </w:r>
      <w:r w:rsidR="004521A5">
        <w:rPr>
          <w:rFonts w:ascii="Consolas" w:hAnsi="Consolas" w:cs="Consolas"/>
          <w:i/>
          <w:iCs/>
          <w:color w:val="2A00FF"/>
          <w:sz w:val="18"/>
          <w:szCs w:val="18"/>
          <w:lang w:val="hr-HR"/>
        </w:rPr>
        <w:t xml:space="preserve"> </w:t>
      </w:r>
      <w:r w:rsidR="004521A5">
        <w:t xml:space="preserve">part) that states that if a subject's age </w:t>
      </w:r>
      <w:proofErr w:type="spellStart"/>
      <w:r w:rsidR="004521A5" w:rsidRPr="004842EF">
        <w:rPr>
          <w:rFonts w:ascii="Consolas" w:hAnsi="Consolas" w:cs="Consolas"/>
          <w:i/>
          <w:iCs/>
          <w:color w:val="2A00FF"/>
          <w:sz w:val="18"/>
          <w:szCs w:val="18"/>
          <w:lang w:val="hr-HR"/>
        </w:rPr>
        <w:t>subject</w:t>
      </w:r>
      <w:proofErr w:type="spellEnd"/>
      <w:r w:rsidR="004521A5" w:rsidRPr="004842EF">
        <w:rPr>
          <w:rFonts w:ascii="Consolas" w:hAnsi="Consolas" w:cs="Consolas"/>
          <w:i/>
          <w:iCs/>
          <w:color w:val="2A00FF"/>
          <w:sz w:val="18"/>
          <w:szCs w:val="18"/>
          <w:lang w:val="hr-HR"/>
        </w:rPr>
        <w:t>:age</w:t>
      </w:r>
      <w:r w:rsidR="004521A5">
        <w:t xml:space="preserve"> needs to be greater or equal than the environmental variable </w:t>
      </w:r>
      <w:proofErr w:type="spellStart"/>
      <w:r w:rsidR="004521A5" w:rsidRPr="004842EF">
        <w:rPr>
          <w:rFonts w:ascii="Consolas" w:hAnsi="Consolas" w:cs="Consolas"/>
          <w:i/>
          <w:iCs/>
          <w:color w:val="2A00FF"/>
          <w:sz w:val="18"/>
          <w:szCs w:val="18"/>
          <w:lang w:val="hr-HR"/>
        </w:rPr>
        <w:t>environment</w:t>
      </w:r>
      <w:proofErr w:type="spellEnd"/>
      <w:r w:rsidR="004521A5">
        <w:rPr>
          <w:rFonts w:ascii="Consolas" w:hAnsi="Consolas" w:cs="Consolas"/>
          <w:i/>
          <w:iCs/>
          <w:color w:val="2A00FF"/>
          <w:sz w:val="18"/>
          <w:szCs w:val="18"/>
          <w:lang w:val="hr-HR"/>
        </w:rPr>
        <w:t>:</w:t>
      </w:r>
      <w:r w:rsidR="004521A5" w:rsidRPr="004842EF">
        <w:rPr>
          <w:rFonts w:ascii="Consolas" w:hAnsi="Consolas" w:cs="Consolas"/>
          <w:i/>
          <w:iCs/>
          <w:color w:val="2A00FF"/>
          <w:sz w:val="18"/>
          <w:szCs w:val="18"/>
          <w:lang w:val="hr-HR"/>
        </w:rPr>
        <w:t>age-limit</w:t>
      </w:r>
      <w:r w:rsidR="004521A5">
        <w:t xml:space="preserve">. The default result of the evaluation of this policy is </w:t>
      </w:r>
      <w:proofErr w:type="spellStart"/>
      <w:r w:rsidR="004521A5" w:rsidRPr="004842EF">
        <w:rPr>
          <w:rFonts w:ascii="Consolas" w:hAnsi="Consolas" w:cs="Consolas"/>
          <w:i/>
          <w:iCs/>
          <w:color w:val="2A00FF"/>
          <w:sz w:val="18"/>
          <w:szCs w:val="18"/>
          <w:lang w:val="hr-HR"/>
        </w:rPr>
        <w:t>Deny</w:t>
      </w:r>
      <w:proofErr w:type="spellEnd"/>
      <w:r w:rsidR="004521A5">
        <w:t xml:space="preserve"> and is allowed only if all of the conditions are met. The </w:t>
      </w:r>
      <w:proofErr w:type="spellStart"/>
      <w:r w:rsidR="004521A5" w:rsidRPr="004842EF">
        <w:rPr>
          <w:rFonts w:ascii="Consolas" w:hAnsi="Consolas" w:cs="Consolas"/>
          <w:color w:val="7F007F"/>
          <w:sz w:val="18"/>
          <w:szCs w:val="18"/>
          <w:lang w:val="hr-HR"/>
        </w:rPr>
        <w:t>MustBePresent</w:t>
      </w:r>
      <w:proofErr w:type="spellEnd"/>
      <w:r w:rsidR="004521A5" w:rsidRPr="004842EF">
        <w:rPr>
          <w:rFonts w:ascii="Consolas" w:hAnsi="Consolas" w:cs="Consolas"/>
          <w:color w:val="000000"/>
          <w:sz w:val="18"/>
          <w:szCs w:val="18"/>
          <w:lang w:val="hr-HR"/>
        </w:rPr>
        <w:t>=</w:t>
      </w:r>
      <w:r w:rsidR="004521A5" w:rsidRPr="004842EF">
        <w:rPr>
          <w:rFonts w:ascii="Consolas" w:hAnsi="Consolas" w:cs="Consolas"/>
          <w:i/>
          <w:iCs/>
          <w:color w:val="2A00FF"/>
          <w:sz w:val="18"/>
          <w:szCs w:val="18"/>
          <w:lang w:val="hr-HR"/>
        </w:rPr>
        <w:t>"</w:t>
      </w:r>
      <w:proofErr w:type="spellStart"/>
      <w:r w:rsidR="004521A5">
        <w:rPr>
          <w:rFonts w:ascii="Consolas" w:hAnsi="Consolas" w:cs="Consolas"/>
          <w:i/>
          <w:iCs/>
          <w:color w:val="2A00FF"/>
          <w:sz w:val="18"/>
          <w:szCs w:val="18"/>
          <w:lang w:val="hr-HR"/>
        </w:rPr>
        <w:t>false</w:t>
      </w:r>
      <w:proofErr w:type="spellEnd"/>
      <w:r w:rsidR="004521A5" w:rsidRPr="004842EF">
        <w:rPr>
          <w:rFonts w:ascii="Consolas" w:hAnsi="Consolas" w:cs="Consolas"/>
          <w:i/>
          <w:iCs/>
          <w:color w:val="2A00FF"/>
          <w:sz w:val="18"/>
          <w:szCs w:val="18"/>
          <w:lang w:val="hr-HR"/>
        </w:rPr>
        <w:t>"</w:t>
      </w:r>
      <w:r w:rsidR="004521A5">
        <w:t xml:space="preserve"> values in the </w:t>
      </w:r>
      <w:proofErr w:type="spellStart"/>
      <w:r w:rsidR="004521A5" w:rsidRPr="004842EF">
        <w:rPr>
          <w:rFonts w:ascii="Consolas" w:hAnsi="Consolas" w:cs="Consolas"/>
          <w:i/>
          <w:iCs/>
          <w:color w:val="2A00FF"/>
          <w:sz w:val="18"/>
          <w:szCs w:val="18"/>
          <w:lang w:val="hr-HR"/>
        </w:rPr>
        <w:t>environment</w:t>
      </w:r>
      <w:proofErr w:type="spellEnd"/>
      <w:r w:rsidR="004521A5">
        <w:rPr>
          <w:rFonts w:ascii="Consolas" w:hAnsi="Consolas" w:cs="Consolas"/>
          <w:i/>
          <w:iCs/>
          <w:color w:val="2A00FF"/>
          <w:sz w:val="18"/>
          <w:szCs w:val="18"/>
          <w:lang w:val="hr-HR"/>
        </w:rPr>
        <w:t>:</w:t>
      </w:r>
      <w:r w:rsidR="004521A5" w:rsidRPr="004842EF">
        <w:rPr>
          <w:rFonts w:ascii="Consolas" w:hAnsi="Consolas" w:cs="Consolas"/>
          <w:i/>
          <w:iCs/>
          <w:color w:val="2A00FF"/>
          <w:sz w:val="18"/>
          <w:szCs w:val="18"/>
          <w:lang w:val="hr-HR"/>
        </w:rPr>
        <w:t>age-limit</w:t>
      </w:r>
      <w:r w:rsidR="004521A5">
        <w:t xml:space="preserve"> and </w:t>
      </w:r>
      <w:proofErr w:type="spellStart"/>
      <w:r w:rsidR="004521A5" w:rsidRPr="004842EF">
        <w:rPr>
          <w:rFonts w:ascii="Consolas" w:hAnsi="Consolas" w:cs="Consolas"/>
          <w:i/>
          <w:iCs/>
          <w:color w:val="2A00FF"/>
          <w:sz w:val="18"/>
          <w:szCs w:val="18"/>
          <w:lang w:val="hr-HR"/>
        </w:rPr>
        <w:t>subject</w:t>
      </w:r>
      <w:proofErr w:type="spellEnd"/>
      <w:r w:rsidR="004521A5" w:rsidRPr="004842EF">
        <w:rPr>
          <w:rFonts w:ascii="Consolas" w:hAnsi="Consolas" w:cs="Consolas"/>
          <w:i/>
          <w:iCs/>
          <w:color w:val="2A00FF"/>
          <w:sz w:val="18"/>
          <w:szCs w:val="18"/>
          <w:lang w:val="hr-HR"/>
        </w:rPr>
        <w:t>:age</w:t>
      </w:r>
      <w:r w:rsidR="004521A5">
        <w:t xml:space="preserve"> means that that if the original request doesn't contain these values so the PDP can contact a PIP and fetch these values.</w:t>
      </w:r>
    </w:p>
    <w:tbl>
      <w:tblPr>
        <w:tblW w:w="8673" w:type="dxa"/>
        <w:jc w:val="center"/>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3"/>
      </w:tblGrid>
      <w:tr w:rsidR="00207B5F" w:rsidTr="00207B5F">
        <w:trPr>
          <w:trHeight w:val="6865"/>
          <w:jc w:val="center"/>
        </w:trPr>
        <w:tc>
          <w:tcPr>
            <w:tcW w:w="8673" w:type="dxa"/>
          </w:tcPr>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Request</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sidRPr="00016BBF">
              <w:rPr>
                <w:rFonts w:ascii="Consolas" w:hAnsi="Consolas" w:cs="Consolas"/>
                <w:sz w:val="18"/>
                <w:szCs w:val="18"/>
                <w:lang w:val="hr-HR"/>
              </w:rPr>
              <w:t>"</w:t>
            </w:r>
            <w:proofErr w:type="spellStart"/>
            <w:r w:rsidRPr="00016BBF">
              <w:rPr>
                <w:rFonts w:ascii="Consolas" w:hAnsi="Consolas" w:cs="Consolas"/>
                <w:sz w:val="18"/>
                <w:szCs w:val="18"/>
                <w:lang w:val="hr-HR"/>
              </w:rPr>
              <w:t>AccessSubject</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Pr>
                <w:rFonts w:ascii="Consolas" w:hAnsi="Consolas" w:cs="Consolas"/>
                <w:sz w:val="18"/>
                <w:szCs w:val="18"/>
                <w:lang w:val="hr-HR"/>
              </w:rPr>
              <w:tab/>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25,</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DataType</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integer</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subject</w:t>
            </w:r>
            <w:proofErr w:type="spellEnd"/>
            <w:r w:rsidRPr="00016BBF">
              <w:rPr>
                <w:rFonts w:ascii="Consolas" w:hAnsi="Consolas" w:cs="Consolas"/>
                <w:sz w:val="18"/>
                <w:szCs w:val="18"/>
                <w:lang w:val="hr-HR"/>
              </w:rPr>
              <w:t xml:space="preserve">:age"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SubjectName</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subject</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w:t>
            </w:r>
            <w:proofErr w:type="spellEnd"/>
            <w:r w:rsidRPr="00016BBF">
              <w:rPr>
                <w:rFonts w:ascii="Consolas" w:hAnsi="Consolas" w:cs="Consolas"/>
                <w:sz w:val="18"/>
                <w:szCs w:val="18"/>
                <w:lang w:val="hr-HR"/>
              </w:rPr>
              <w:t xml:space="preserve">"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Action</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w:t>
            </w:r>
            <w:proofErr w:type="spellEnd"/>
            <w:r w:rsidRPr="00016BBF">
              <w:rPr>
                <w:rFonts w:ascii="Consolas" w:hAnsi="Consolas" w:cs="Consolas"/>
                <w:sz w:val="18"/>
                <w:szCs w:val="18"/>
                <w:lang w:val="hr-HR"/>
              </w:rPr>
              <w:t xml:space="preserve">"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drive</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action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action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id</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Resource</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w:t>
            </w:r>
            <w:r w:rsidRPr="00016BBF">
              <w:rPr>
                <w:rFonts w:ascii="Consolas" w:hAnsi="Consolas" w:cs="Consolas"/>
                <w:color w:val="000000"/>
                <w:sz w:val="18"/>
                <w:szCs w:val="18"/>
                <w:lang w:val="hr-HR"/>
              </w:rPr>
              <w:t>Porto</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resource</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resource</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id</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C3220C" w:rsidRDefault="00207B5F" w:rsidP="00207B5F">
            <w:pPr>
              <w:autoSpaceDE w:val="0"/>
              <w:autoSpaceDN w:val="0"/>
              <w:adjustRightInd w:val="0"/>
              <w:spacing w:after="0" w:line="240" w:lineRule="auto"/>
              <w:jc w:val="left"/>
              <w:rPr>
                <w:rFonts w:ascii="Consolas" w:hAnsi="Consolas" w:cs="Consolas"/>
                <w:lang w:val="hr-HR"/>
              </w:rPr>
            </w:pPr>
            <w:r w:rsidRPr="00016BBF">
              <w:rPr>
                <w:rFonts w:ascii="Consolas" w:hAnsi="Consolas" w:cs="Consolas"/>
                <w:sz w:val="18"/>
                <w:szCs w:val="18"/>
                <w:lang w:val="hr-HR"/>
              </w:rPr>
              <w:t>}</w:t>
            </w:r>
          </w:p>
        </w:tc>
      </w:tr>
    </w:tbl>
    <w:p w:rsidR="00207B5F" w:rsidRDefault="00207B5F" w:rsidP="00207B5F">
      <w:pPr>
        <w:pStyle w:val="Opisslike"/>
        <w:spacing w:before="240"/>
      </w:pPr>
      <w:bookmarkStart w:id="43" w:name="_Ref419731779"/>
      <w:bookmarkStart w:id="44" w:name="_Toc420683100"/>
      <w:r>
        <w:t xml:space="preserve">Figure </w:t>
      </w:r>
      <w:fldSimple w:instr=" SEQ Figure \* ARABIC ">
        <w:r w:rsidR="000D74D4">
          <w:rPr>
            <w:noProof/>
          </w:rPr>
          <w:t>3</w:t>
        </w:r>
      </w:fldSimple>
      <w:bookmarkEnd w:id="43"/>
      <w:r>
        <w:t>. Example of a XACML request in the JSON format</w:t>
      </w:r>
      <w:bookmarkEnd w:id="44"/>
    </w:p>
    <w:p w:rsidR="00FD7B99" w:rsidRDefault="00207B5F" w:rsidP="000A27DB">
      <w:r>
        <w:tab/>
        <w:t xml:space="preserve">In </w:t>
      </w:r>
      <w:r w:rsidR="00464FFD">
        <w:fldChar w:fldCharType="begin"/>
      </w:r>
      <w:r>
        <w:instrText xml:space="preserve"> REF _Ref419731779 \h </w:instrText>
      </w:r>
      <w:r w:rsidR="00464FFD">
        <w:fldChar w:fldCharType="separate"/>
      </w:r>
      <w:r w:rsidR="000D74D4">
        <w:t xml:space="preserve">Figure </w:t>
      </w:r>
      <w:r w:rsidR="000D74D4">
        <w:rPr>
          <w:noProof/>
        </w:rPr>
        <w:t>3</w:t>
      </w:r>
      <w:r w:rsidR="00464FFD">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If the age limit is lower or equal than 25, this request will pass and will be allowed.</w:t>
      </w:r>
    </w:p>
    <w:p w:rsidR="00FD7B99" w:rsidRDefault="00FD7B99" w:rsidP="000A27DB">
      <w:r>
        <w:rPr>
          <w:noProof/>
          <w:lang w:val="hr-HR" w:eastAsia="hr-HR"/>
        </w:rPr>
        <w:lastRenderedPageBreak/>
        <w:drawing>
          <wp:inline distT="0" distB="0" distL="0" distR="0">
            <wp:extent cx="5579745" cy="4843780"/>
            <wp:effectExtent l="19050" t="0" r="1905" b="0"/>
            <wp:docPr id="15" name="Slika 14" descr="XACM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CML_Arch.jpg"/>
                    <pic:cNvPicPr/>
                  </pic:nvPicPr>
                  <pic:blipFill>
                    <a:blip r:embed="rId18" cstate="print"/>
                    <a:stretch>
                      <a:fillRect/>
                    </a:stretch>
                  </pic:blipFill>
                  <pic:spPr>
                    <a:xfrm>
                      <a:off x="0" y="0"/>
                      <a:ext cx="5579745" cy="4843780"/>
                    </a:xfrm>
                    <a:prstGeom prst="rect">
                      <a:avLst/>
                    </a:prstGeom>
                  </pic:spPr>
                </pic:pic>
              </a:graphicData>
            </a:graphic>
          </wp:inline>
        </w:drawing>
      </w:r>
    </w:p>
    <w:p w:rsidR="00FD7B99" w:rsidRDefault="00FD7B99" w:rsidP="00F845CD">
      <w:pPr>
        <w:pStyle w:val="Opisslike"/>
        <w:spacing w:before="240"/>
      </w:pPr>
      <w:bookmarkStart w:id="45" w:name="_Ref420676830"/>
      <w:bookmarkStart w:id="46" w:name="_Toc420683101"/>
      <w:r>
        <w:t xml:space="preserve">Figure </w:t>
      </w:r>
      <w:fldSimple w:instr=" SEQ Figure \* ARABIC ">
        <w:r w:rsidR="000D74D4">
          <w:rPr>
            <w:noProof/>
          </w:rPr>
          <w:t>4</w:t>
        </w:r>
      </w:fldSimple>
      <w:bookmarkEnd w:id="45"/>
      <w:r>
        <w:t xml:space="preserve">. Architecture proposed by the OASIS XACML standard </w:t>
      </w:r>
      <w:sdt>
        <w:sdtPr>
          <w:id w:val="180434477"/>
          <w:citation/>
        </w:sdtPr>
        <w:sdtContent>
          <w:r w:rsidR="00464FFD">
            <w:fldChar w:fldCharType="begin"/>
          </w:r>
          <w:r>
            <w:rPr>
              <w:lang w:val="hr-HR"/>
            </w:rPr>
            <w:instrText xml:space="preserve"> CITATION eXt13 \l 1050 </w:instrText>
          </w:r>
          <w:r w:rsidR="00464FFD">
            <w:fldChar w:fldCharType="separate"/>
          </w:r>
          <w:r w:rsidRPr="00FD7B99">
            <w:rPr>
              <w:noProof/>
              <w:lang w:val="hr-HR"/>
            </w:rPr>
            <w:t>[3]</w:t>
          </w:r>
          <w:r w:rsidR="00464FFD">
            <w:fldChar w:fldCharType="end"/>
          </w:r>
        </w:sdtContent>
      </w:sdt>
      <w:bookmarkEnd w:id="46"/>
      <w:r>
        <w:t xml:space="preserve"> </w:t>
      </w:r>
    </w:p>
    <w:p w:rsidR="00FD7B99" w:rsidRDefault="00FD7B99" w:rsidP="00FD7B99">
      <w:r>
        <w:tab/>
      </w:r>
      <w:r w:rsidR="00464FFD">
        <w:fldChar w:fldCharType="begin"/>
      </w:r>
      <w:r>
        <w:instrText xml:space="preserve"> REF _Ref420676830 \h </w:instrText>
      </w:r>
      <w:r w:rsidR="00464FFD">
        <w:fldChar w:fldCharType="separate"/>
      </w:r>
      <w:r w:rsidR="000D74D4">
        <w:t xml:space="preserve">Figure </w:t>
      </w:r>
      <w:r w:rsidR="000D74D4">
        <w:rPr>
          <w:noProof/>
        </w:rPr>
        <w:t>4</w:t>
      </w:r>
      <w:r w:rsidR="00464FFD">
        <w:fldChar w:fldCharType="end"/>
      </w:r>
      <w:r>
        <w:t xml:space="preserve"> shows the architecture proposed in the OASIS XACML standard. </w:t>
      </w:r>
      <w:r w:rsidR="00F51454">
        <w:t>The components are as follows:</w:t>
      </w:r>
    </w:p>
    <w:p w:rsidR="00F51454" w:rsidRDefault="00F51454" w:rsidP="00F51454">
      <w:pPr>
        <w:pStyle w:val="Odlomakpopisa"/>
        <w:numPr>
          <w:ilvl w:val="0"/>
          <w:numId w:val="30"/>
        </w:numPr>
      </w:pPr>
      <w:r>
        <w:t xml:space="preserve">PEP (Policy Enforcement point) - </w:t>
      </w:r>
      <w:r w:rsidR="00646CA0">
        <w:t>component that performs access control by performing the decision provided by the response. This may also mean fulfilling obligations that come in the response;</w:t>
      </w:r>
    </w:p>
    <w:p w:rsidR="00F51454" w:rsidRDefault="00F51454" w:rsidP="00F51454">
      <w:pPr>
        <w:pStyle w:val="Odlomakpopisa"/>
        <w:numPr>
          <w:ilvl w:val="0"/>
          <w:numId w:val="30"/>
        </w:numPr>
      </w:pPr>
      <w:r>
        <w:t>PDP (Policy Decision Point)</w:t>
      </w:r>
      <w:r w:rsidR="008433E3">
        <w:t xml:space="preserve"> - this component is responsible for evaluating the request against a policy. It contains all the functionality to make the evaluation and produce a response;</w:t>
      </w:r>
    </w:p>
    <w:p w:rsidR="00F51454" w:rsidRDefault="00F51454" w:rsidP="00F51454">
      <w:pPr>
        <w:pStyle w:val="Odlomakpopisa"/>
        <w:numPr>
          <w:ilvl w:val="0"/>
          <w:numId w:val="30"/>
        </w:numPr>
      </w:pPr>
      <w:r>
        <w:t>PIP (Policy Information point)</w:t>
      </w:r>
      <w:r w:rsidR="008433E3">
        <w:t xml:space="preserve"> - This component is responsible for retrieving attributes. The attributes are split into three types: subject, environment and resource attributes;</w:t>
      </w:r>
    </w:p>
    <w:p w:rsidR="00F51454" w:rsidRDefault="00F51454" w:rsidP="00F51454">
      <w:pPr>
        <w:pStyle w:val="Odlomakpopisa"/>
        <w:numPr>
          <w:ilvl w:val="0"/>
          <w:numId w:val="30"/>
        </w:numPr>
      </w:pPr>
      <w:r>
        <w:t>PAP (Policy Administration Point)</w:t>
      </w:r>
      <w:r w:rsidR="008433E3">
        <w:t xml:space="preserve"> - the policy administration point contains the functionality </w:t>
      </w:r>
      <w:r w:rsidR="00646CA0">
        <w:t>required for managing policies. Typically this means adding and removing policies;</w:t>
      </w:r>
    </w:p>
    <w:p w:rsidR="00F51454" w:rsidRDefault="00F51454" w:rsidP="00F51454">
      <w:pPr>
        <w:pStyle w:val="Odlomakpopisa"/>
        <w:numPr>
          <w:ilvl w:val="0"/>
          <w:numId w:val="30"/>
        </w:numPr>
      </w:pPr>
      <w:r>
        <w:lastRenderedPageBreak/>
        <w:t>access requester - entity that is requesting a resource</w:t>
      </w:r>
      <w:r w:rsidR="00646CA0">
        <w:t>;</w:t>
      </w:r>
    </w:p>
    <w:p w:rsidR="00F51454" w:rsidRDefault="00F51454" w:rsidP="00F51454">
      <w:pPr>
        <w:pStyle w:val="Odlomakpopisa"/>
        <w:numPr>
          <w:ilvl w:val="0"/>
          <w:numId w:val="30"/>
        </w:numPr>
      </w:pPr>
      <w:r>
        <w:t>obligations service - service that</w:t>
      </w:r>
      <w:r w:rsidR="009C3E25">
        <w:t xml:space="preserve"> executes any obligations after the evaluation is complete</w:t>
      </w:r>
    </w:p>
    <w:p w:rsidR="00F51454" w:rsidRDefault="00F51454" w:rsidP="00F51454">
      <w:pPr>
        <w:pStyle w:val="Odlomakpopisa"/>
        <w:numPr>
          <w:ilvl w:val="0"/>
          <w:numId w:val="30"/>
        </w:numPr>
      </w:pPr>
      <w:r>
        <w:t xml:space="preserve">resource - entity containing </w:t>
      </w:r>
      <w:r w:rsidR="009C3E25">
        <w:t>one or more resources</w:t>
      </w:r>
      <w:r w:rsidR="00646CA0">
        <w:t xml:space="preserve"> and resource attributes</w:t>
      </w:r>
      <w:r w:rsidR="009C3E25">
        <w:t xml:space="preserve"> that the </w:t>
      </w:r>
      <w:r w:rsidR="009C3E25" w:rsidRPr="009C3E25">
        <w:rPr>
          <w:i/>
        </w:rPr>
        <w:t>access requester</w:t>
      </w:r>
      <w:r w:rsidR="009C3E25">
        <w:t xml:space="preserve"> is trying to access</w:t>
      </w:r>
    </w:p>
    <w:p w:rsidR="00F51454" w:rsidRDefault="00F51454" w:rsidP="00F51454">
      <w:pPr>
        <w:pStyle w:val="Odlomakpopisa"/>
        <w:numPr>
          <w:ilvl w:val="0"/>
          <w:numId w:val="30"/>
        </w:numPr>
      </w:pPr>
      <w:r>
        <w:t>subjects -</w:t>
      </w:r>
      <w:r w:rsidR="009C3E25">
        <w:t xml:space="preserve"> </w:t>
      </w:r>
      <w:r w:rsidR="00D63D0E">
        <w:t>entity containing</w:t>
      </w:r>
      <w:r w:rsidR="00646CA0">
        <w:t xml:space="preserve"> subject attributes. Typically the subject attributes are attributes of the </w:t>
      </w:r>
      <w:r w:rsidR="00646CA0" w:rsidRPr="009C3E25">
        <w:rPr>
          <w:i/>
        </w:rPr>
        <w:t>access requester</w:t>
      </w:r>
      <w:r w:rsidR="00D63D0E">
        <w:t>.</w:t>
      </w:r>
      <w:r w:rsidR="00646CA0">
        <w:t xml:space="preserve"> </w:t>
      </w:r>
    </w:p>
    <w:p w:rsidR="00F40C46" w:rsidRDefault="00F51454" w:rsidP="00F40C46">
      <w:pPr>
        <w:pStyle w:val="Odlomakpopisa"/>
        <w:numPr>
          <w:ilvl w:val="0"/>
          <w:numId w:val="30"/>
        </w:numPr>
      </w:pPr>
      <w:r>
        <w:t>environment -</w:t>
      </w:r>
      <w:r w:rsidR="00D63D0E">
        <w:t xml:space="preserve"> entity containing one or more environmental attributes.</w:t>
      </w:r>
    </w:p>
    <w:p w:rsidR="00F40C46" w:rsidRDefault="00F40C46" w:rsidP="00F40C46">
      <w:r>
        <w:t>One other component that should be mentioned as it was part of the architecture in version 1.0 of the standard and will be relevant for the work described later in this dissertation is the PRP.</w:t>
      </w:r>
    </w:p>
    <w:p w:rsidR="00F40C46" w:rsidRDefault="00F40C46" w:rsidP="00F40C46">
      <w:pPr>
        <w:pStyle w:val="Odlomakpopisa"/>
        <w:numPr>
          <w:ilvl w:val="0"/>
          <w:numId w:val="33"/>
        </w:numPr>
      </w:pPr>
      <w:r>
        <w:t>PRP (Policy Retri</w:t>
      </w:r>
      <w:r w:rsidR="00F845CD">
        <w:t>e</w:t>
      </w:r>
      <w:r>
        <w:t>val Point)</w:t>
      </w:r>
      <w:r w:rsidR="00F845CD">
        <w:t xml:space="preserve"> - component used for retrieving of policies. In version 1.0 it is used to provide the PDP with policies unlike in version 3.0 as shown in </w:t>
      </w:r>
      <w:r w:rsidR="00464FFD">
        <w:fldChar w:fldCharType="begin"/>
      </w:r>
      <w:r w:rsidR="00F845CD">
        <w:instrText xml:space="preserve"> REF _Ref420676830 \h </w:instrText>
      </w:r>
      <w:r w:rsidR="00464FFD">
        <w:fldChar w:fldCharType="separate"/>
      </w:r>
      <w:r w:rsidR="000D74D4">
        <w:t xml:space="preserve">Figure </w:t>
      </w:r>
      <w:r w:rsidR="000D74D4">
        <w:rPr>
          <w:noProof/>
        </w:rPr>
        <w:t>4</w:t>
      </w:r>
      <w:r w:rsidR="00464FFD">
        <w:fldChar w:fldCharType="end"/>
      </w:r>
      <w:r w:rsidR="00F845CD">
        <w:t xml:space="preserve"> which uses the PAP for that purpose </w:t>
      </w:r>
    </w:p>
    <w:p w:rsidR="00E42424" w:rsidRPr="00FD7B99" w:rsidRDefault="001F5B17" w:rsidP="00E42424">
      <w:r>
        <w:t>The removal of a PRP from the new architecture and having that functionality integrated in to the PAP could bring issues. Because of this, the final solution has an architecture that is different from</w:t>
      </w:r>
      <w:r w:rsidR="00843B53">
        <w:t xml:space="preserve"> and will be addressed in section </w:t>
      </w:r>
      <w:r w:rsidR="00464FFD">
        <w:fldChar w:fldCharType="begin"/>
      </w:r>
      <w:r w:rsidR="00843B53">
        <w:instrText xml:space="preserve"> REF _Ref420687581 \n \h </w:instrText>
      </w:r>
      <w:r w:rsidR="00464FFD">
        <w:fldChar w:fldCharType="separate"/>
      </w:r>
      <w:r w:rsidR="000D74D4">
        <w:t>4</w:t>
      </w:r>
      <w:r w:rsidR="00464FFD">
        <w:fldChar w:fldCharType="end"/>
      </w:r>
      <w:r w:rsidR="00843B53">
        <w:t>.</w:t>
      </w:r>
      <w:r>
        <w:t xml:space="preserve"> </w:t>
      </w:r>
    </w:p>
    <w:p w:rsidR="00640C58" w:rsidRPr="009839D4" w:rsidRDefault="00586B84" w:rsidP="007738CA">
      <w:pPr>
        <w:pStyle w:val="Naslov2"/>
      </w:pPr>
      <w:bookmarkStart w:id="47" w:name="_Ref420572314"/>
      <w:bookmarkStart w:id="48" w:name="_Toc420687640"/>
      <w:r w:rsidRPr="009839D4">
        <w:t>The Internet of T</w:t>
      </w:r>
      <w:r w:rsidR="005400C8" w:rsidRPr="009839D4">
        <w:t>hings (</w:t>
      </w:r>
      <w:r w:rsidR="00982198" w:rsidRPr="009839D4">
        <w:t>IoT</w:t>
      </w:r>
      <w:r w:rsidR="005400C8" w:rsidRPr="009839D4">
        <w:t>)</w:t>
      </w:r>
      <w:bookmarkEnd w:id="47"/>
      <w:bookmarkEnd w:id="48"/>
    </w:p>
    <w:p w:rsidR="005400C8" w:rsidRPr="009839D4" w:rsidRDefault="005400C8" w:rsidP="005400C8">
      <w:r w:rsidRPr="009839D4">
        <w:tab/>
        <w:t xml:space="preserve">In this </w:t>
      </w:r>
      <w:r w:rsidR="00FF6224">
        <w:t>s</w:t>
      </w:r>
      <w:r w:rsidR="00D42C9D">
        <w:t>u</w:t>
      </w:r>
      <w:r w:rsidR="00FF6224">
        <w:t>bsection</w:t>
      </w:r>
      <w:r w:rsidRPr="009839D4">
        <w:t xml:space="preserve">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464FFD" w:rsidRPr="009839D4">
            <w:fldChar w:fldCharType="begin"/>
          </w:r>
          <w:r w:rsidR="002E0EA1" w:rsidRPr="009839D4">
            <w:instrText xml:space="preserve"> CITATION Lui10 \l 1050 </w:instrText>
          </w:r>
          <w:r w:rsidR="00464FFD" w:rsidRPr="009839D4">
            <w:fldChar w:fldCharType="separate"/>
          </w:r>
          <w:r w:rsidR="00C2381A">
            <w:rPr>
              <w:noProof/>
            </w:rPr>
            <w:t>[1]</w:t>
          </w:r>
          <w:r w:rsidR="00464FFD" w:rsidRPr="009839D4">
            <w:fldChar w:fldCharType="end"/>
          </w:r>
        </w:sdtContent>
      </w:sdt>
      <w:sdt>
        <w:sdtPr>
          <w:id w:val="9351417"/>
          <w:citation/>
        </w:sdtPr>
        <w:sdtContent>
          <w:r w:rsidR="00464FFD" w:rsidRPr="009839D4">
            <w:fldChar w:fldCharType="begin"/>
          </w:r>
          <w:r w:rsidR="002E0EA1" w:rsidRPr="009839D4">
            <w:instrText xml:space="preserve"> CITATION And14 \l 1050 </w:instrText>
          </w:r>
          <w:r w:rsidR="00464FFD" w:rsidRPr="009839D4">
            <w:fldChar w:fldCharType="separate"/>
          </w:r>
          <w:r w:rsidR="00C2381A">
            <w:rPr>
              <w:noProof/>
            </w:rPr>
            <w:t xml:space="preserve"> [2]</w:t>
          </w:r>
          <w:r w:rsidR="00464FFD"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464FFD" w:rsidRPr="009839D4">
            <w:fldChar w:fldCharType="begin"/>
          </w:r>
          <w:r w:rsidR="000170B1" w:rsidRPr="009839D4">
            <w:instrText xml:space="preserve"> CITATION Lui10 \l 1050 </w:instrText>
          </w:r>
          <w:r w:rsidR="00464FFD" w:rsidRPr="009839D4">
            <w:fldChar w:fldCharType="separate"/>
          </w:r>
          <w:r w:rsidR="00C2381A">
            <w:rPr>
              <w:noProof/>
            </w:rPr>
            <w:t>[1]</w:t>
          </w:r>
          <w:r w:rsidR="00464FFD" w:rsidRPr="009839D4">
            <w:fldChar w:fldCharType="end"/>
          </w:r>
        </w:sdtContent>
      </w:sdt>
      <w:r w:rsidR="000170B1" w:rsidRPr="009839D4">
        <w:t xml:space="preserve"> wrote. </w:t>
      </w:r>
      <w:r w:rsidR="000170B1" w:rsidRPr="009839D4">
        <w:lastRenderedPageBreak/>
        <w:t xml:space="preserve">They explain that the two main views </w:t>
      </w:r>
      <w:r w:rsidR="00F13E81">
        <w:t xml:space="preserve">that </w:t>
      </w:r>
      <w:r w:rsidR="000170B1" w:rsidRPr="009839D4">
        <w:t>come from the name "Internet of Things"</w:t>
      </w:r>
      <w:r w:rsidR="00F13E81">
        <w:t xml:space="preserve"> and one additional one that is a result from recent tendencies in IoT developments</w:t>
      </w:r>
      <w:r w:rsidR="000170B1" w:rsidRPr="009839D4">
        <w:t xml:space="preserve">.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F13E81">
        <w:t>The</w:t>
      </w:r>
      <w:r w:rsidR="002F37A0" w:rsidRPr="009839D4">
        <w:t xml:space="preserve"> third view</w:t>
      </w:r>
      <w:r w:rsidR="00F13E81">
        <w:t>,</w:t>
      </w:r>
      <w:r w:rsidR="002F37A0" w:rsidRPr="009839D4">
        <w:t xml:space="preserve"> </w:t>
      </w:r>
      <w:r w:rsidR="00F13E81">
        <w:t>w</w:t>
      </w:r>
      <w:r w:rsidR="002F37A0" w:rsidRPr="009839D4">
        <w:t>hich the authors defined as a "Semantic oriented vision"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w:t>
      </w:r>
      <w:r w:rsidR="00F13E81">
        <w:t>T</w:t>
      </w:r>
      <w:r w:rsidR="0097277F" w:rsidRPr="009839D4">
        <w:t xml:space="preserve">he authors of </w:t>
      </w:r>
      <w:sdt>
        <w:sdtPr>
          <w:id w:val="3545328"/>
          <w:citation/>
        </w:sdtPr>
        <w:sdtContent>
          <w:r w:rsidR="00464FFD" w:rsidRPr="009839D4">
            <w:fldChar w:fldCharType="begin"/>
          </w:r>
          <w:r w:rsidR="0097277F" w:rsidRPr="009839D4">
            <w:instrText xml:space="preserve"> CITATION QiJ14 \l 1050 </w:instrText>
          </w:r>
          <w:r w:rsidR="00464FFD" w:rsidRPr="009839D4">
            <w:fldChar w:fldCharType="separate"/>
          </w:r>
          <w:r w:rsidR="00C2381A">
            <w:rPr>
              <w:noProof/>
            </w:rPr>
            <w:t>[3]</w:t>
          </w:r>
          <w:r w:rsidR="00464FFD" w:rsidRPr="009839D4">
            <w:fldChar w:fldCharType="end"/>
          </w:r>
        </w:sdtContent>
      </w:sdt>
      <w:sdt>
        <w:sdtPr>
          <w:id w:val="3545329"/>
          <w:citation/>
        </w:sdtPr>
        <w:sdtContent>
          <w:r w:rsidR="00464FFD" w:rsidRPr="009839D4">
            <w:fldChar w:fldCharType="begin"/>
          </w:r>
          <w:r w:rsidR="00DC7949" w:rsidRPr="009839D4">
            <w:instrText xml:space="preserve"> CITATION Hui12 \l 1050 </w:instrText>
          </w:r>
          <w:r w:rsidR="00464FFD" w:rsidRPr="009839D4">
            <w:fldChar w:fldCharType="separate"/>
          </w:r>
          <w:r w:rsidR="00C2381A">
            <w:rPr>
              <w:noProof/>
            </w:rPr>
            <w:t xml:space="preserve"> [4]</w:t>
          </w:r>
          <w:r w:rsidR="00464FFD" w:rsidRPr="009839D4">
            <w:fldChar w:fldCharType="end"/>
          </w:r>
        </w:sdtContent>
      </w:sdt>
      <w:sdt>
        <w:sdtPr>
          <w:id w:val="3545330"/>
          <w:citation/>
        </w:sdtPr>
        <w:sdtContent>
          <w:r w:rsidR="00464FFD" w:rsidRPr="009839D4">
            <w:fldChar w:fldCharType="begin"/>
          </w:r>
          <w:r w:rsidR="00807F3D" w:rsidRPr="009839D4">
            <w:instrText xml:space="preserve"> CITATION SSi14 \l 1050 </w:instrText>
          </w:r>
          <w:r w:rsidR="00464FFD" w:rsidRPr="009839D4">
            <w:fldChar w:fldCharType="separate"/>
          </w:r>
          <w:r w:rsidR="00C2381A">
            <w:rPr>
              <w:noProof/>
            </w:rPr>
            <w:t xml:space="preserve"> [5]</w:t>
          </w:r>
          <w:r w:rsidR="00464FFD" w:rsidRPr="009839D4">
            <w:fldChar w:fldCharType="end"/>
          </w:r>
        </w:sdtContent>
      </w:sdt>
      <w:r w:rsidR="0097277F" w:rsidRPr="009839D4">
        <w:t xml:space="preserve"> describe </w:t>
      </w:r>
      <w:r w:rsidR="00F13E81">
        <w:t>and</w:t>
      </w:r>
      <w:r w:rsidR="0097277F" w:rsidRPr="009839D4">
        <w:t xml:space="preserve"> stress the importance of security for a widely acceptable solution. </w:t>
      </w:r>
      <w:r w:rsidR="00F13E81">
        <w:t xml:space="preserve">They </w:t>
      </w:r>
      <w:r w:rsidR="00F13E81" w:rsidRPr="009839D4">
        <w:t>divided</w:t>
      </w:r>
      <w:r w:rsidR="00DD4ED1" w:rsidRPr="009839D4">
        <w:t xml:space="preserve"> IoT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F13E8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F13E81">
        <w:t xml:space="preserve"> </w:t>
      </w:r>
      <w:r w:rsidR="000514FD" w:rsidRPr="009839D4">
        <w:t xml:space="preserve">and network protocols are the main factors </w:t>
      </w:r>
      <w:r w:rsidR="00416614" w:rsidRPr="009839D4">
        <w:t xml:space="preserve">that enabled the fast development and spreading </w:t>
      </w:r>
      <w:r w:rsidR="000514FD" w:rsidRPr="009839D4">
        <w:t>the IoT. Because of these advancements</w:t>
      </w:r>
      <w:r w:rsidR="00F13E81">
        <w:t>,</w:t>
      </w:r>
      <w:r w:rsidR="000514FD" w:rsidRPr="009839D4">
        <w:t xml:space="preserve"> the concept became a reality and is gaining importance and more uses and applications. As the means o</w:t>
      </w:r>
      <w:r w:rsidR="0097277F" w:rsidRPr="009839D4">
        <w:t>f connection and communication are</w:t>
      </w:r>
      <w:r w:rsidR="000514FD" w:rsidRPr="009839D4">
        <w:t xml:space="preserve"> open and utilize a number of older and newer technologies</w:t>
      </w:r>
      <w:r w:rsidR="00F13E81">
        <w:t xml:space="preserve">, the growing number of networks and devices bring up more issues with security, data integrity and scalability. Standardisation of some aspects regarding communications and security enforcement could solve many of these problems but brings with itself the issue of wide acceptance and implementation. </w:t>
      </w:r>
    </w:p>
    <w:p w:rsidR="00F13E81" w:rsidRDefault="00CD6500" w:rsidP="001267E1">
      <w:r w:rsidRPr="009839D4">
        <w:tab/>
        <w:t xml:space="preserve">A more future oriented view and analysis is provided by </w:t>
      </w:r>
      <w:sdt>
        <w:sdtPr>
          <w:id w:val="3545327"/>
          <w:citation/>
        </w:sdtPr>
        <w:sdtContent>
          <w:r w:rsidR="00464FFD" w:rsidRPr="009839D4">
            <w:fldChar w:fldCharType="begin"/>
          </w:r>
          <w:r w:rsidRPr="009839D4">
            <w:instrText xml:space="preserve"> CITATION Pra15 \l 1050 </w:instrText>
          </w:r>
          <w:r w:rsidR="00464FFD" w:rsidRPr="009839D4">
            <w:fldChar w:fldCharType="separate"/>
          </w:r>
          <w:r w:rsidR="00C2381A">
            <w:rPr>
              <w:noProof/>
            </w:rPr>
            <w:t>[6]</w:t>
          </w:r>
          <w:r w:rsidR="00464FFD"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w:t>
      </w:r>
      <w:r w:rsidR="00663368" w:rsidRPr="009839D4">
        <w:lastRenderedPageBreak/>
        <w:t xml:space="preserve">and faster growing application domains are: Environmental Monitoring, Smart Retail, Smart Agriculture, Smart Energy and Power Grids and Smart Healthcare. </w:t>
      </w:r>
    </w:p>
    <w:p w:rsidR="00703C6C" w:rsidRPr="009839D4" w:rsidRDefault="00663368" w:rsidP="001267E1">
      <w:r w:rsidRPr="009839D4">
        <w:t xml:space="preserve">The architecture proposed is </w:t>
      </w:r>
      <w:r w:rsidR="00703C6C" w:rsidRPr="009839D4">
        <w:t>separated</w:t>
      </w:r>
      <w:r w:rsidRPr="009839D4">
        <w:t xml:space="preserve"> into 5 </w:t>
      </w:r>
      <w:r w:rsidR="00703C6C" w:rsidRPr="009839D4">
        <w:t>layers stacked one on top another</w:t>
      </w:r>
      <w:r w:rsidRPr="009839D4">
        <w:t xml:space="preserve"> </w:t>
      </w:r>
      <w:r w:rsidR="00703C6C" w:rsidRPr="009839D4">
        <w:t>in this order:</w:t>
      </w:r>
      <w:r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w:t>
      </w:r>
      <w:r w:rsidR="00F13E81">
        <w:t xml:space="preserve"> over</w:t>
      </w:r>
      <w:r w:rsidRPr="009839D4">
        <w:t xml:space="preserv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w:t>
      </w:r>
      <w:r w:rsidR="004D4697">
        <w:t>.</w:t>
      </w:r>
      <w:r w:rsidR="009C3EDC" w:rsidRPr="009839D4">
        <w:t xml:space="preserve"> </w:t>
      </w:r>
      <w:r w:rsidR="004D4697">
        <w:t>Additionally it contains a</w:t>
      </w:r>
      <w:r w:rsidR="009C3EDC" w:rsidRPr="009839D4">
        <w:t xml:space="preserve"> general abstraction for the upper and lower layers and enabling plug-n-play like use</w:t>
      </w:r>
      <w:r w:rsidR="004D4697">
        <w:t>,</w:t>
      </w:r>
      <w:r w:rsidR="009C3EDC" w:rsidRPr="009839D4">
        <w:t xml:space="preserv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standards would be very beneficial and would allow easier further developments. The lack of said standards and frameworks mean</w:t>
      </w:r>
      <w:r w:rsidR="004D4697">
        <w:t xml:space="preserve"> that</w:t>
      </w:r>
      <w:r w:rsidR="00A37746" w:rsidRPr="009839D4">
        <w:t xml:space="preserve"> during initial developments of applications</w:t>
      </w:r>
      <w:r w:rsidR="004D4697">
        <w:t>,</w:t>
      </w:r>
      <w:r w:rsidR="00A37746" w:rsidRPr="009839D4">
        <w:t xml:space="preserve">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464FFD" w:rsidRPr="009839D4">
            <w:fldChar w:fldCharType="begin"/>
          </w:r>
          <w:r w:rsidR="00416614" w:rsidRPr="009839D4">
            <w:instrText xml:space="preserve"> CITATION SSi14 \l 1050 </w:instrText>
          </w:r>
          <w:r w:rsidR="00464FFD" w:rsidRPr="009839D4">
            <w:fldChar w:fldCharType="separate"/>
          </w:r>
          <w:r w:rsidR="00C2381A">
            <w:rPr>
              <w:noProof/>
            </w:rPr>
            <w:t>[5]</w:t>
          </w:r>
          <w:r w:rsidR="00464FFD" w:rsidRPr="009839D4">
            <w:fldChar w:fldCharType="end"/>
          </w:r>
        </w:sdtContent>
      </w:sdt>
      <w:sdt>
        <w:sdtPr>
          <w:id w:val="3545332"/>
          <w:citation/>
        </w:sdtPr>
        <w:sdtContent>
          <w:r w:rsidR="00464FFD" w:rsidRPr="009839D4">
            <w:fldChar w:fldCharType="begin"/>
          </w:r>
          <w:r w:rsidR="00416614" w:rsidRPr="009839D4">
            <w:instrText xml:space="preserve"> CITATION QiJ14 \l 1050 </w:instrText>
          </w:r>
          <w:r w:rsidR="00464FFD" w:rsidRPr="009839D4">
            <w:fldChar w:fldCharType="separate"/>
          </w:r>
          <w:r w:rsidR="00C2381A">
            <w:rPr>
              <w:noProof/>
            </w:rPr>
            <w:t xml:space="preserve"> [3]</w:t>
          </w:r>
          <w:r w:rsidR="00464FFD"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49" w:name="_Ref420572789"/>
      <w:bookmarkStart w:id="50" w:name="_Toc420687641"/>
      <w:r w:rsidRPr="009839D4">
        <w:lastRenderedPageBreak/>
        <w:t>Machine to Machine communication (M2M)</w:t>
      </w:r>
      <w:bookmarkEnd w:id="49"/>
      <w:bookmarkEnd w:id="50"/>
    </w:p>
    <w:p w:rsidR="003E2DDC" w:rsidRDefault="00761424" w:rsidP="00BC265E">
      <w:r w:rsidRPr="009839D4">
        <w:tab/>
      </w:r>
      <w:r w:rsidR="00D05FD9" w:rsidRPr="009839D4">
        <w:t>This section will provide a brief overview of the current state, issues and a future developments in M2M</w:t>
      </w:r>
      <w:r w:rsidR="004D4697">
        <w:t xml:space="preserve"> (</w:t>
      </w:r>
      <w:r w:rsidR="004D4697" w:rsidRPr="009839D4">
        <w:t>Machine to machine</w:t>
      </w:r>
      <w:r w:rsidR="004D4697">
        <w:t>)</w:t>
      </w:r>
      <w:r w:rsidR="00D05FD9" w:rsidRPr="009839D4">
        <w:t xml:space="preserve">. </w:t>
      </w:r>
      <w:r w:rsidR="00BA0B07" w:rsidRPr="009839D4">
        <w:t>M</w:t>
      </w:r>
      <w:r w:rsidR="004D4697">
        <w:t>2M</w:t>
      </w:r>
      <w:r w:rsidR="00BA0B07" w:rsidRPr="009839D4">
        <w:t xml:space="preserv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w:t>
      </w:r>
    </w:p>
    <w:p w:rsidR="00BC265E" w:rsidRPr="009839D4" w:rsidRDefault="00BC265E" w:rsidP="00BC265E">
      <w:r w:rsidRPr="009839D4">
        <w:t xml:space="preserve">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Pr="009839D4">
        <w:t xml:space="preserve">mainly comes from </w:t>
      </w:r>
      <w:r w:rsidR="004D4697">
        <w:t>three</w:t>
      </w:r>
      <w:r w:rsidRPr="009839D4">
        <w:t xml:space="preserve"> observations: </w:t>
      </w:r>
    </w:p>
    <w:p w:rsidR="00BC265E" w:rsidRPr="009839D4" w:rsidRDefault="00BC265E" w:rsidP="005C6C33">
      <w:pPr>
        <w:pStyle w:val="Odlomakpopisa"/>
        <w:numPr>
          <w:ilvl w:val="0"/>
          <w:numId w:val="8"/>
        </w:numPr>
      </w:pPr>
      <w:r w:rsidRPr="009839D4">
        <w:t>a networked machine is more valuable than an isolated one</w:t>
      </w:r>
      <w:r w:rsidR="00FF6224">
        <w:t>;</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r w:rsidR="00FF6224">
        <w:t>;</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r w:rsidR="00FF6224">
        <w:rPr>
          <w:rFonts w:ascii="NimbusRomNo9L-Regu" w:hAnsi="NimbusRomNo9L-Regu" w:cs="NimbusRomNo9L-Regu"/>
        </w:rPr>
        <w:t>.</w:t>
      </w:r>
    </w:p>
    <w:p w:rsidR="00E7286D" w:rsidRPr="009839D4" w:rsidRDefault="00DE085E" w:rsidP="002A61B9">
      <w:r w:rsidRPr="009839D4">
        <w:t>M2M systems are mainly used in the areas of personal health monitoring and smart homes/smart houses</w:t>
      </w:r>
      <w:r w:rsidR="003E2DDC" w:rsidRPr="003E2DDC">
        <w:t xml:space="preserve"> </w:t>
      </w:r>
      <w:sdt>
        <w:sdtPr>
          <w:id w:val="1665892"/>
          <w:citation/>
        </w:sdtPr>
        <w:sdtContent>
          <w:fldSimple w:instr=" CITATION Min14 \l 1050 ">
            <w:r w:rsidR="003E2DDC">
              <w:rPr>
                <w:noProof/>
              </w:rPr>
              <w:t>[8]</w:t>
            </w:r>
          </w:fldSimple>
        </w:sdtContent>
      </w:sdt>
      <w:r w:rsidR="003E2DDC" w:rsidRPr="003E2DDC">
        <w:t xml:space="preserve"> </w:t>
      </w:r>
      <w:sdt>
        <w:sdtPr>
          <w:id w:val="1665891"/>
          <w:citation/>
        </w:sdtPr>
        <w:sdtContent>
          <w:fldSimple w:instr=" CITATION Xia13 \l 1050 ">
            <w:r w:rsidR="003E2DDC">
              <w:rPr>
                <w:noProof/>
              </w:rPr>
              <w:t>[9]</w:t>
            </w:r>
          </w:fldSimple>
        </w:sdtContent>
      </w:sdt>
      <w:sdt>
        <w:sdtPr>
          <w:id w:val="1665894"/>
          <w:citation/>
        </w:sdtPr>
        <w:sdtContent>
          <w:fldSimple w:instr=" CITATION Dav04 \l 1050 ">
            <w:r w:rsidR="003E2DDC">
              <w:rPr>
                <w:noProof/>
              </w:rPr>
              <w:t xml:space="preserve"> [10]</w:t>
            </w:r>
          </w:fldSimple>
        </w:sdtContent>
      </w:sdt>
      <w:r w:rsidRPr="009839D4">
        <w:t xml:space="preserve">.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w:t>
      </w:r>
      <w:r w:rsidR="004D4697">
        <w:t>ed</w:t>
      </w:r>
      <w:r w:rsidR="008A5A24" w:rsidRPr="009839D4">
        <w:t xml:space="preserve">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w:t>
      </w:r>
      <w:r w:rsidR="004D4697">
        <w:t xml:space="preserve">dealt </w:t>
      </w:r>
      <w:r w:rsidR="00E7286D" w:rsidRPr="009839D4">
        <w:t xml:space="preserve">with regarding M2M. </w:t>
      </w:r>
    </w:p>
    <w:p w:rsidR="00E7286D" w:rsidRPr="009839D4" w:rsidRDefault="00E7286D" w:rsidP="002A61B9">
      <w:r w:rsidRPr="009839D4">
        <w:t>The architecture of M2M systems can gen</w:t>
      </w:r>
      <w:r w:rsidR="003E2DDC">
        <w:t>erally be divided into 3 layers:</w:t>
      </w:r>
    </w:p>
    <w:p w:rsidR="00E7286D" w:rsidRPr="009839D4" w:rsidRDefault="00E7286D" w:rsidP="005C6C33">
      <w:pPr>
        <w:pStyle w:val="Odlomakpopisa"/>
        <w:numPr>
          <w:ilvl w:val="0"/>
          <w:numId w:val="9"/>
        </w:numPr>
      </w:pPr>
      <w:r w:rsidRPr="009839D4">
        <w:t xml:space="preserve">Terminal layer - </w:t>
      </w:r>
      <w:r w:rsidR="004D4697">
        <w:t>contai</w:t>
      </w:r>
      <w:r w:rsidR="004D4697" w:rsidRPr="004D4697">
        <w:rPr>
          <w:color w:val="FF0000"/>
        </w:rPr>
        <w:t>ns the access gateway,</w:t>
      </w:r>
      <w:r w:rsidR="00937721" w:rsidRPr="004D4697">
        <w:rPr>
          <w:color w:val="FF0000"/>
        </w:rPr>
        <w:t xml:space="preserve"> area network and M2M nodes, M2</w:t>
      </w:r>
      <w:r w:rsidR="00937721" w:rsidRPr="009839D4">
        <w:t>M enabled devices</w:t>
      </w:r>
      <w:r w:rsidR="00FF6224">
        <w:t>;</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r w:rsidR="00FF6224">
        <w:t>;</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r w:rsidR="00FF6224">
        <w:t>.</w:t>
      </w:r>
    </w:p>
    <w:p w:rsidR="00E7286D" w:rsidRPr="009839D4" w:rsidRDefault="003E2DDC" w:rsidP="002A61B9">
      <w:r>
        <w:tab/>
      </w:r>
      <w:r w:rsidR="00937721" w:rsidRPr="009839D4">
        <w:t>Security issues in M2M systems are similar to ones found in providing security and privacy in communication over other</w:t>
      </w:r>
      <w:r w:rsidR="000376E1">
        <w:t xml:space="preserve"> networks</w:t>
      </w:r>
      <w:r w:rsidR="00937721" w:rsidRPr="009839D4">
        <w:t>. Additional</w:t>
      </w:r>
      <w:r w:rsidR="000376E1">
        <w:t>,</w:t>
      </w:r>
      <w:r w:rsidR="00937721" w:rsidRPr="009839D4">
        <w:t xml:space="preserve"> problems that are more specific to M2M occur in the Terminal layer. Devices could potentially</w:t>
      </w:r>
      <w:r w:rsidR="0097478C" w:rsidRPr="009839D4">
        <w:t xml:space="preserve"> be easily accessible to attackers. This means that </w:t>
      </w:r>
      <w:r w:rsidR="0097478C" w:rsidRPr="009839D4">
        <w:lastRenderedPageBreak/>
        <w:t>they could be tampered with or be controlled by attackers and false data could be injected threatening the overall performance of the M2M system and application.</w:t>
      </w:r>
      <w:r w:rsidR="000376E1">
        <w:t xml:space="preserve"> This was, of course, only one simple example of a potential attack scenario among many other possible ones.</w:t>
      </w:r>
      <w:r w:rsidR="0097478C" w:rsidRPr="009839D4">
        <w:t xml:space="preserve"> </w:t>
      </w:r>
    </w:p>
    <w:p w:rsidR="00D05FD9" w:rsidRPr="009839D4" w:rsidRDefault="003E2DDC" w:rsidP="00C75741">
      <w:r>
        <w:tab/>
      </w:r>
      <w:r w:rsidR="0097478C"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0097478C" w:rsidRPr="009839D4">
        <w:t>standardisation of undefined aspects</w:t>
      </w:r>
      <w:r w:rsidR="00532351" w:rsidRPr="009839D4">
        <w:t xml:space="preserve"> in communication,</w:t>
      </w:r>
      <w:r w:rsidR="0097478C" w:rsidRPr="009839D4">
        <w:t xml:space="preserve"> as well as the development of quality and p</w:t>
      </w:r>
      <w:r w:rsidR="00532351" w:rsidRPr="009839D4">
        <w:t>ublicly availably solutions are the future steps that will enable the wide commercial use of these technologies.</w:t>
      </w:r>
      <w:r>
        <w:t xml:space="preserve"> </w:t>
      </w:r>
    </w:p>
    <w:p w:rsidR="002278BA" w:rsidRPr="009839D4" w:rsidRDefault="002278BA" w:rsidP="007738CA">
      <w:pPr>
        <w:pStyle w:val="Naslov2"/>
      </w:pPr>
      <w:bookmarkStart w:id="51" w:name="_Ref420572913"/>
      <w:bookmarkStart w:id="52" w:name="_Toc420687642"/>
      <w:r w:rsidRPr="009839D4">
        <w:t>Big Data</w:t>
      </w:r>
      <w:bookmarkEnd w:id="51"/>
      <w:bookmarkEnd w:id="52"/>
    </w:p>
    <w:p w:rsidR="003E2DDC" w:rsidRDefault="00761424" w:rsidP="00FA2A59">
      <w:r w:rsidRPr="009839D4">
        <w:tab/>
      </w:r>
      <w:r w:rsidR="00791E32" w:rsidRPr="009839D4">
        <w:t>Storing, processing, accessing and managing vast amounts of data with unreliable or complex structure</w:t>
      </w:r>
      <w:r w:rsidR="003E2DDC">
        <w:t>s</w:t>
      </w:r>
      <w:r w:rsidR="00791E32" w:rsidRPr="009839D4">
        <w:t xml:space="preserve"> all fall in the term Big Data. Although the term refers only to a large amount of data, the challenges that </w:t>
      </w:r>
      <w:r w:rsidR="0097349A" w:rsidRPr="009839D4">
        <w:t xml:space="preserve">come with handling and using of it also come hand in hand with this term. </w:t>
      </w:r>
      <w:r w:rsidR="00532B11">
        <w:t xml:space="preserve">Same as M2M, Big Data is often referred to together with IoT as IoT applications typically generate and need to process a large amount of data. These challenges are addressed by Big Data.  </w:t>
      </w:r>
    </w:p>
    <w:p w:rsidR="00791E32" w:rsidRPr="009839D4" w:rsidRDefault="003E2DDC" w:rsidP="00FA2A59">
      <w:r>
        <w:tab/>
      </w:r>
      <w:r w:rsidR="0097349A" w:rsidRPr="009839D4">
        <w:t xml:space="preserve">Big data is often described with the 4 or 5 Vs of Big Data (depending on different sources) as can be seen in the works of </w:t>
      </w:r>
      <w:sdt>
        <w:sdtPr>
          <w:id w:val="143815928"/>
          <w:citation/>
        </w:sdtPr>
        <w:sdtContent>
          <w:r w:rsidR="00464FFD" w:rsidRPr="009839D4">
            <w:fldChar w:fldCharType="begin"/>
          </w:r>
          <w:r w:rsidR="0097349A" w:rsidRPr="009839D4">
            <w:instrText xml:space="preserve"> CITATION Ros15 \l 1050 </w:instrText>
          </w:r>
          <w:r w:rsidR="00464FFD" w:rsidRPr="009839D4">
            <w:fldChar w:fldCharType="separate"/>
          </w:r>
          <w:r w:rsidR="00C2381A">
            <w:rPr>
              <w:noProof/>
            </w:rPr>
            <w:t>[11]</w:t>
          </w:r>
          <w:r w:rsidR="00464FFD" w:rsidRPr="009839D4">
            <w:fldChar w:fldCharType="end"/>
          </w:r>
        </w:sdtContent>
      </w:sdt>
      <w:sdt>
        <w:sdtPr>
          <w:id w:val="143815929"/>
          <w:citation/>
        </w:sdtPr>
        <w:sdtContent>
          <w:r w:rsidR="00464FFD" w:rsidRPr="009839D4">
            <w:fldChar w:fldCharType="begin"/>
          </w:r>
          <w:r w:rsidR="0097349A" w:rsidRPr="009839D4">
            <w:instrText xml:space="preserve"> CITATION Raj15 \l 1050 </w:instrText>
          </w:r>
          <w:r w:rsidR="00464FFD" w:rsidRPr="009839D4">
            <w:fldChar w:fldCharType="separate"/>
          </w:r>
          <w:r w:rsidR="00C2381A">
            <w:rPr>
              <w:noProof/>
            </w:rPr>
            <w:t xml:space="preserve"> [12]</w:t>
          </w:r>
          <w:r w:rsidR="00464FFD" w:rsidRPr="009839D4">
            <w:fldChar w:fldCharType="end"/>
          </w:r>
        </w:sdtContent>
      </w:sdt>
      <w:r w:rsidR="0097349A" w:rsidRPr="009839D4">
        <w:t xml:space="preserve"> and can be seen in </w:t>
      </w:r>
      <w:r w:rsidR="00464FFD" w:rsidRPr="009839D4">
        <w:fldChar w:fldCharType="begin"/>
      </w:r>
      <w:r w:rsidR="0097349A" w:rsidRPr="009839D4">
        <w:instrText xml:space="preserve"> REF _Ref411947909 \h </w:instrText>
      </w:r>
      <w:r w:rsidR="00464FFD" w:rsidRPr="009839D4">
        <w:fldChar w:fldCharType="separate"/>
      </w:r>
      <w:r w:rsidR="000D74D4" w:rsidRPr="009839D4">
        <w:t xml:space="preserve">Figure </w:t>
      </w:r>
      <w:r w:rsidR="000D74D4">
        <w:rPr>
          <w:noProof/>
        </w:rPr>
        <w:t>5</w:t>
      </w:r>
      <w:r w:rsidR="00464FFD"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345569" cy="2238375"/>
            <wp:effectExtent l="19050" t="0" r="7231"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9" cstate="print"/>
                    <a:stretch>
                      <a:fillRect/>
                    </a:stretch>
                  </pic:blipFill>
                  <pic:spPr>
                    <a:xfrm>
                      <a:off x="0" y="0"/>
                      <a:ext cx="3351040" cy="2242035"/>
                    </a:xfrm>
                    <a:prstGeom prst="rect">
                      <a:avLst/>
                    </a:prstGeom>
                  </pic:spPr>
                </pic:pic>
              </a:graphicData>
            </a:graphic>
          </wp:inline>
        </w:drawing>
      </w:r>
    </w:p>
    <w:p w:rsidR="00777F3F" w:rsidRPr="009839D4" w:rsidRDefault="00777F3F" w:rsidP="00B16AA4">
      <w:pPr>
        <w:pStyle w:val="Opisslike"/>
        <w:spacing w:before="240"/>
      </w:pPr>
      <w:bookmarkStart w:id="53" w:name="_Ref411947909"/>
      <w:bookmarkStart w:id="54" w:name="_Ref411947882"/>
      <w:bookmarkStart w:id="55" w:name="_Ref411947884"/>
      <w:bookmarkStart w:id="56" w:name="_Toc420683102"/>
      <w:r w:rsidRPr="009839D4">
        <w:t xml:space="preserve">Figure </w:t>
      </w:r>
      <w:fldSimple w:instr=" SEQ Figure \* ARABIC ">
        <w:r w:rsidR="000D74D4">
          <w:rPr>
            <w:noProof/>
          </w:rPr>
          <w:t>5</w:t>
        </w:r>
      </w:fldSimple>
      <w:bookmarkEnd w:id="53"/>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54"/>
      <w:bookmarkEnd w:id="55"/>
      <w:bookmarkEnd w:id="56"/>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464FFD" w:rsidRPr="009839D4">
            <w:fldChar w:fldCharType="begin"/>
          </w:r>
          <w:r w:rsidR="00A154B7" w:rsidRPr="009839D4">
            <w:instrText xml:space="preserve"> CITATION Ros15 \l 1050 </w:instrText>
          </w:r>
          <w:r w:rsidR="00464FFD" w:rsidRPr="009839D4">
            <w:fldChar w:fldCharType="separate"/>
          </w:r>
          <w:r w:rsidR="00C2381A">
            <w:rPr>
              <w:noProof/>
            </w:rPr>
            <w:t>[11]</w:t>
          </w:r>
          <w:r w:rsidR="00464FFD"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lastRenderedPageBreak/>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0376E1"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464FFD" w:rsidRPr="009839D4">
            <w:fldChar w:fldCharType="begin"/>
          </w:r>
          <w:r w:rsidRPr="009839D4">
            <w:instrText xml:space="preserve"> CITATION Gui15 \l 1050 </w:instrText>
          </w:r>
          <w:r w:rsidR="00464FFD" w:rsidRPr="009839D4">
            <w:fldChar w:fldCharType="separate"/>
          </w:r>
          <w:r w:rsidR="00C2381A">
            <w:rPr>
              <w:noProof/>
            </w:rPr>
            <w:t>[14]</w:t>
          </w:r>
          <w:r w:rsidR="00464FFD"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464FFD" w:rsidRPr="009839D4">
        <w:fldChar w:fldCharType="begin"/>
      </w:r>
      <w:r w:rsidR="00034731" w:rsidRPr="009839D4">
        <w:instrText xml:space="preserve"> REF _Ref411957556 \h </w:instrText>
      </w:r>
      <w:r w:rsidR="00464FFD" w:rsidRPr="009839D4">
        <w:fldChar w:fldCharType="separate"/>
      </w:r>
      <w:r w:rsidR="000D74D4" w:rsidRPr="009839D4">
        <w:t>NoSQL</w:t>
      </w:r>
      <w:r w:rsidR="00464FFD"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464FFD" w:rsidRPr="009839D4">
        <w:fldChar w:fldCharType="begin"/>
      </w:r>
      <w:r w:rsidR="000850FC" w:rsidRPr="009839D4">
        <w:instrText xml:space="preserve"> REF _Ref411957522 \h </w:instrText>
      </w:r>
      <w:r w:rsidR="00464FFD" w:rsidRPr="009839D4">
        <w:fldChar w:fldCharType="separate"/>
      </w:r>
      <w:r w:rsidR="000D74D4" w:rsidRPr="009839D4">
        <w:t>Access Control</w:t>
      </w:r>
      <w:r w:rsidR="00464FFD" w:rsidRPr="009839D4">
        <w:fldChar w:fldCharType="end"/>
      </w:r>
      <w:r w:rsidR="000850FC" w:rsidRPr="009839D4">
        <w:t xml:space="preserve"> leaves things open for abuse. </w:t>
      </w:r>
    </w:p>
    <w:p w:rsidR="000376E1" w:rsidRPr="000376E1" w:rsidRDefault="000376E1" w:rsidP="00777F3F">
      <w:r w:rsidRPr="000376E1">
        <w:rPr>
          <w:color w:val="FF0000"/>
        </w:rPr>
        <w:t>MORE</w:t>
      </w:r>
      <w:r w:rsidR="00D63D0E">
        <w:rPr>
          <w:color w:val="FF0000"/>
        </w:rPr>
        <w:t>...</w:t>
      </w:r>
    </w:p>
    <w:p w:rsidR="00982198" w:rsidRPr="009839D4" w:rsidRDefault="00982198" w:rsidP="007738CA">
      <w:pPr>
        <w:pStyle w:val="Naslov2"/>
      </w:pPr>
      <w:bookmarkStart w:id="57" w:name="_Ref411957556"/>
      <w:bookmarkStart w:id="58" w:name="_Toc420687643"/>
      <w:r w:rsidRPr="009839D4">
        <w:t>NoSQL</w:t>
      </w:r>
      <w:bookmarkEnd w:id="57"/>
      <w:bookmarkEnd w:id="58"/>
    </w:p>
    <w:p w:rsidR="0092711F" w:rsidRDefault="00093061" w:rsidP="00127DA5">
      <w:r w:rsidRPr="009839D4">
        <w:tab/>
      </w:r>
      <w:r w:rsidR="00EB5915" w:rsidRPr="009839D4">
        <w:t>NoSQL, or otherwise known as "Non only SQL"</w:t>
      </w:r>
      <w:r w:rsidR="000376E1">
        <w:t>,</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or needs</w:t>
      </w:r>
      <w:r w:rsidR="0039315C" w:rsidRPr="009839D4">
        <w:t>.</w:t>
      </w:r>
      <w:r w:rsidR="0055277E" w:rsidRPr="009839D4">
        <w:t xml:space="preserve"> Commonly,</w:t>
      </w:r>
      <w:r w:rsidR="0039315C" w:rsidRPr="009839D4">
        <w:t xml:space="preserve"> </w:t>
      </w:r>
      <w:r w:rsidR="0055277E" w:rsidRPr="009839D4">
        <w:t>NoSQL systems are designed for large scale data storage and parallel processing over a large number of servers. Some systems provide APIs that support SQL or SQL-like languages and convert them into native non-SQL languages and use mechanisms different to ones in RDBMS</w:t>
      </w:r>
      <w:r w:rsidR="0092711F">
        <w:t xml:space="preserve"> (</w:t>
      </w:r>
      <w:r w:rsidR="0092711F" w:rsidRPr="009839D4">
        <w:t>Relational Database Management System</w:t>
      </w:r>
      <w:r w:rsidR="0092711F">
        <w:t>) systems</w:t>
      </w:r>
      <w:r w:rsidR="0055277E" w:rsidRPr="009839D4">
        <w:t xml:space="preserve">. </w:t>
      </w:r>
      <w:r w:rsidR="0092711F">
        <w:t>RDBMS systems usually have ACID (</w:t>
      </w:r>
      <w:r w:rsidR="0092711F" w:rsidRPr="009839D4">
        <w:t>Relational Database Management System</w:t>
      </w:r>
      <w:r w:rsidR="0092711F">
        <w:t>) characteristics.</w:t>
      </w:r>
    </w:p>
    <w:p w:rsidR="0092711F" w:rsidRDefault="0092711F" w:rsidP="0092711F">
      <w:r>
        <w:t xml:space="preserve">ACID characteristics stand for: </w:t>
      </w:r>
    </w:p>
    <w:p w:rsidR="0092711F" w:rsidRDefault="0092711F" w:rsidP="0092711F">
      <w:pPr>
        <w:pStyle w:val="Odlomakpopisa"/>
        <w:numPr>
          <w:ilvl w:val="0"/>
          <w:numId w:val="33"/>
        </w:numPr>
      </w:pPr>
      <w:r w:rsidRPr="00ED50BA">
        <w:lastRenderedPageBreak/>
        <w:t>Atomicity</w:t>
      </w:r>
      <w:r>
        <w:t xml:space="preserve"> - ensures that a transaction and all of its actions and consequences will execute either in its entirety or fail. This therefore means that transactions cannot be split or executed partially;</w:t>
      </w:r>
    </w:p>
    <w:p w:rsidR="0092711F" w:rsidRDefault="0092711F" w:rsidP="0092711F">
      <w:pPr>
        <w:pStyle w:val="Odlomakpopisa"/>
        <w:numPr>
          <w:ilvl w:val="0"/>
          <w:numId w:val="33"/>
        </w:numPr>
      </w:pPr>
      <w:r>
        <w:t xml:space="preserve">Consistency - </w:t>
      </w:r>
      <w:r w:rsidRPr="00ED50BA">
        <w:t>ensure</w:t>
      </w:r>
      <w:r>
        <w:t>s that a database has to be in a valid state before and after a</w:t>
      </w:r>
      <w:r w:rsidRPr="00ED50BA">
        <w:t xml:space="preserve"> transaction </w:t>
      </w:r>
      <w:r>
        <w:t>executes, but it doesn't ensure the correctness of the transaction.</w:t>
      </w:r>
    </w:p>
    <w:p w:rsidR="0092711F" w:rsidRDefault="0092711F" w:rsidP="0092711F">
      <w:pPr>
        <w:pStyle w:val="Odlomakpopisa"/>
        <w:numPr>
          <w:ilvl w:val="0"/>
          <w:numId w:val="33"/>
        </w:numPr>
      </w:pPr>
      <w:r>
        <w:t>I</w:t>
      </w:r>
      <w:r w:rsidRPr="00ED50BA">
        <w:t>solation</w:t>
      </w:r>
      <w:r>
        <w:t xml:space="preserve"> - ensures that the result of executing transactions concurrently, is equal to the result when executing the same transactions </w:t>
      </w:r>
      <w:r w:rsidRPr="00ED50BA">
        <w:t>serially</w:t>
      </w:r>
      <w:r>
        <w:t xml:space="preserve">. This also needs to persist even in the case of transactions failing; </w:t>
      </w:r>
    </w:p>
    <w:p w:rsidR="0092711F" w:rsidRDefault="0092711F" w:rsidP="0092711F">
      <w:pPr>
        <w:pStyle w:val="Odlomakpopisa"/>
        <w:numPr>
          <w:ilvl w:val="0"/>
          <w:numId w:val="33"/>
        </w:numPr>
      </w:pPr>
      <w:r w:rsidRPr="00ED50BA">
        <w:t>Durability</w:t>
      </w:r>
      <w:r>
        <w:t xml:space="preserve"> -this ensures that for every transaction that has been committed, the results of it will still persist, even in the case of system failures. For example: crashes, errors, power losses etc.</w:t>
      </w:r>
    </w:p>
    <w:p w:rsidR="0092711F" w:rsidRDefault="00666136" w:rsidP="0092711F">
      <w:r>
        <w:tab/>
      </w:r>
      <w:r w:rsidR="0092711F">
        <w:t xml:space="preserve">BASE </w:t>
      </w:r>
      <w:r w:rsidRPr="009839D4">
        <w:t>(Basically Available, Soft-state, Eventually consistent)</w:t>
      </w:r>
      <w:r>
        <w:t xml:space="preserve"> characteristics, on the other hand do not force and guarantee consistency. It is somewhat an optimistic view and accepts that the database is "eventually consistent". This loose characteristics can be beneficial for replication and partition characteristics, therefore is suited for massively distributed systems.</w:t>
      </w:r>
    </w:p>
    <w:p w:rsidR="006C3D0B" w:rsidRDefault="00666136" w:rsidP="00127DA5">
      <w:r>
        <w:tab/>
      </w:r>
      <w:r w:rsidR="0055277E" w:rsidRPr="009839D4">
        <w:t xml:space="preserve">Because </w:t>
      </w:r>
      <w:r w:rsidR="0092711F">
        <w:t>RDBMS systems</w:t>
      </w:r>
      <w:r w:rsidR="0055277E" w:rsidRPr="009839D4">
        <w:t xml:space="preserve">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w:t>
      </w:r>
      <w:r w:rsidR="0072436D">
        <w:t>ilability, Partition tolerance)</w:t>
      </w:r>
      <w:r w:rsidR="00755E7B" w:rsidRPr="009839D4">
        <w:t xml:space="preserv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w:t>
      </w:r>
      <w:r w:rsidR="006C3D0B" w:rsidRPr="009839D4">
        <w:t xml:space="preserve"> </w:t>
      </w:r>
    </w:p>
    <w:p w:rsidR="00C33DAE" w:rsidRDefault="00C33DAE" w:rsidP="00C33DAE">
      <w:pPr>
        <w:jc w:val="center"/>
      </w:pPr>
      <w:r>
        <w:rPr>
          <w:noProof/>
          <w:lang w:val="hr-HR" w:eastAsia="hr-HR"/>
        </w:rPr>
        <w:lastRenderedPageBreak/>
        <w:drawing>
          <wp:inline distT="0" distB="0" distL="0" distR="0">
            <wp:extent cx="4295775" cy="3700810"/>
            <wp:effectExtent l="19050" t="0" r="9525" b="0"/>
            <wp:docPr id="16" name="Slika 15" descr="cap-theoram-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heoram-databases.png"/>
                    <pic:cNvPicPr/>
                  </pic:nvPicPr>
                  <pic:blipFill>
                    <a:blip r:embed="rId20" cstate="print"/>
                    <a:stretch>
                      <a:fillRect/>
                    </a:stretch>
                  </pic:blipFill>
                  <pic:spPr>
                    <a:xfrm>
                      <a:off x="0" y="0"/>
                      <a:ext cx="4295775" cy="3700810"/>
                    </a:xfrm>
                    <a:prstGeom prst="rect">
                      <a:avLst/>
                    </a:prstGeom>
                  </pic:spPr>
                </pic:pic>
              </a:graphicData>
            </a:graphic>
          </wp:inline>
        </w:drawing>
      </w:r>
    </w:p>
    <w:p w:rsidR="00C33DAE" w:rsidRDefault="00C33DAE" w:rsidP="00C33DAE">
      <w:pPr>
        <w:pStyle w:val="Opisslike"/>
        <w:spacing w:before="240"/>
      </w:pPr>
      <w:bookmarkStart w:id="59" w:name="_Ref420766006"/>
      <w:r>
        <w:t xml:space="preserve">Table </w:t>
      </w:r>
      <w:fldSimple w:instr=" SEQ Table \* ARABIC ">
        <w:r>
          <w:rPr>
            <w:noProof/>
          </w:rPr>
          <w:t>5</w:t>
        </w:r>
      </w:fldSimple>
      <w:bookmarkEnd w:id="59"/>
      <w:r>
        <w:t>. CAP theorem diagram</w:t>
      </w:r>
    </w:p>
    <w:p w:rsidR="000376E1" w:rsidRPr="00666136" w:rsidRDefault="00C33DAE" w:rsidP="00666136">
      <w:r>
        <w:tab/>
        <w:t>The CAP diagram, also known as "</w:t>
      </w:r>
      <w:r w:rsidRPr="00C33DAE">
        <w:t>Brewer's theorem</w:t>
      </w:r>
      <w:r>
        <w:t xml:space="preserve">", describes the </w:t>
      </w:r>
      <w:r w:rsidR="00846077">
        <w:t xml:space="preserve">relation between Consistency, Availability and Partition tolerance characteristics. It shows that it is impossible to have all of the characteristics without significantly sacrificing one. </w:t>
      </w:r>
      <w:r w:rsidR="00ED50BA">
        <w:fldChar w:fldCharType="begin"/>
      </w:r>
      <w:r w:rsidR="00ED50BA">
        <w:instrText xml:space="preserve"> REF _Ref420766006 \h </w:instrText>
      </w:r>
      <w:r w:rsidR="00ED50BA">
        <w:fldChar w:fldCharType="separate"/>
      </w:r>
      <w:r w:rsidR="00ED50BA">
        <w:t xml:space="preserve">Table </w:t>
      </w:r>
      <w:r w:rsidR="00ED50BA">
        <w:rPr>
          <w:noProof/>
        </w:rPr>
        <w:t>5</w:t>
      </w:r>
      <w:r w:rsidR="00ED50BA">
        <w:fldChar w:fldCharType="end"/>
      </w:r>
      <w:r w:rsidR="00ED50BA">
        <w:t xml:space="preserve">. shows this and also gives examples of databases </w:t>
      </w:r>
      <w:r w:rsidR="0092711F">
        <w:t>and where they fall into. RDBMS</w:t>
      </w:r>
      <w:r w:rsidR="00ED50BA">
        <w:t xml:space="preserve"> systems are not appropriate for Big Data applications because of the lack of partition tolerance. NoSQL typically have partition tolerance but then differ from one another regarding Availability and Consistency characteristics. </w:t>
      </w:r>
    </w:p>
    <w:p w:rsidR="0072436D" w:rsidRPr="009839D4" w:rsidRDefault="0072436D" w:rsidP="0072436D">
      <w:pPr>
        <w:pStyle w:val="Podnaslov"/>
      </w:pPr>
      <w:r w:rsidRPr="009839D4">
        <w:t>Hadoop</w:t>
      </w:r>
    </w:p>
    <w:p w:rsidR="0072436D" w:rsidRPr="009839D4" w:rsidRDefault="0072436D" w:rsidP="00CF51F3">
      <w:r>
        <w:tab/>
        <w:t>Hadoop is an important platform for NoSQL as many of the most popular NoSQL databases are built on top of it as it. Because of this many of these solutions are compatible with one another and therefore offer a large and very powerful ecosystem of databases and data processing solutions. Hadoop is an Apache project and was created as</w:t>
      </w:r>
      <w:r w:rsidRPr="009839D4">
        <w:t xml:space="preserve"> a platform for developing open-source software for solving scalability and processing problems in the context of large quantities of data. </w:t>
      </w:r>
      <w:r>
        <w:t xml:space="preserve">Hadoop is mainly a file storage system </w:t>
      </w:r>
      <w:r w:rsidR="00CF51F3">
        <w:t xml:space="preserve">that is designed to store large amounts of data, distributed over large clusters, reliably and stream data to those who need it with high speed and efficiently. The work from </w:t>
      </w:r>
      <w:sdt>
        <w:sdtPr>
          <w:id w:val="180434460"/>
          <w:citation/>
        </w:sdtPr>
        <w:sdtContent>
          <w:r w:rsidR="00464FFD">
            <w:fldChar w:fldCharType="begin"/>
          </w:r>
          <w:r w:rsidR="00CF51F3">
            <w:rPr>
              <w:lang w:val="hr-HR"/>
            </w:rPr>
            <w:instrText xml:space="preserve"> CITATION Kon10 \l 1050 </w:instrText>
          </w:r>
          <w:r w:rsidR="00464FFD">
            <w:fldChar w:fldCharType="separate"/>
          </w:r>
          <w:r w:rsidR="00CF51F3" w:rsidRPr="00CF51F3">
            <w:rPr>
              <w:noProof/>
              <w:lang w:val="hr-HR"/>
            </w:rPr>
            <w:t>[27]</w:t>
          </w:r>
          <w:r w:rsidR="00464FFD">
            <w:fldChar w:fldCharType="end"/>
          </w:r>
        </w:sdtContent>
      </w:sdt>
      <w:r w:rsidR="00CF51F3">
        <w:t xml:space="preserve"> mentioned that in 2010. Yahoo! used it to manage 25 petabytes of data.</w:t>
      </w:r>
      <w:r w:rsidRPr="009839D4">
        <w:t xml:space="preserve"> The platform has a large developer community and many open projects and because of that it is one of the biggest and fastest evolving platforms. On the Hadoop website it is stated that "The </w:t>
      </w:r>
      <w:r w:rsidRPr="009839D4">
        <w:lastRenderedPageBreak/>
        <w:t>Apache Hadoop project develops open-source software for reliable, scalable, distributed computing"</w:t>
      </w:r>
      <w:sdt>
        <w:sdtPr>
          <w:id w:val="783360"/>
          <w:citation/>
        </w:sdtPr>
        <w:sdtContent>
          <w:fldSimple w:instr=" CITATION 14Th \l 1050 ">
            <w:r>
              <w:rPr>
                <w:noProof/>
              </w:rPr>
              <w:t xml:space="preserve"> [18]</w:t>
            </w:r>
          </w:fldSimple>
        </w:sdtContent>
      </w:sdt>
      <w:r w:rsidRPr="009839D4">
        <w:t xml:space="preserve">. 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72436D" w:rsidRPr="009839D4" w:rsidRDefault="0072436D" w:rsidP="0072436D">
      <w:r w:rsidRPr="009839D4">
        <w:t>These are the projects main modules as stated on its official webpage</w:t>
      </w:r>
      <w:sdt>
        <w:sdtPr>
          <w:id w:val="783361"/>
          <w:citation/>
        </w:sdtPr>
        <w:sdtContent>
          <w:fldSimple w:instr=" CITATION 14Th \l 1050 ">
            <w:r>
              <w:rPr>
                <w:noProof/>
              </w:rPr>
              <w:t xml:space="preserve"> [18]</w:t>
            </w:r>
          </w:fldSimple>
        </w:sdtContent>
      </w:sdt>
      <w:r w:rsidRPr="009839D4">
        <w:t>:</w:t>
      </w:r>
    </w:p>
    <w:p w:rsidR="0072436D" w:rsidRPr="009839D4" w:rsidRDefault="0072436D" w:rsidP="0072436D">
      <w:pPr>
        <w:pStyle w:val="Odlomakpopisa"/>
        <w:numPr>
          <w:ilvl w:val="0"/>
          <w:numId w:val="4"/>
        </w:numPr>
      </w:pPr>
      <w:r w:rsidRPr="009839D4">
        <w:t>Hadoop Common: The common utilities that s</w:t>
      </w:r>
      <w:r w:rsidR="00D33FDE">
        <w:t>upport the other Hadoop modules;</w:t>
      </w:r>
    </w:p>
    <w:p w:rsidR="0072436D" w:rsidRPr="009839D4" w:rsidRDefault="0072436D" w:rsidP="0072436D">
      <w:pPr>
        <w:pStyle w:val="Odlomakpopisa"/>
        <w:numPr>
          <w:ilvl w:val="0"/>
          <w:numId w:val="4"/>
        </w:numPr>
      </w:pPr>
      <w:r w:rsidRPr="009839D4">
        <w:t>Hadoop Distributed File System (HDFS™): A distributed file system that provides high-throug</w:t>
      </w:r>
      <w:r w:rsidR="00D33FDE">
        <w:t>hput access to application data;</w:t>
      </w:r>
    </w:p>
    <w:p w:rsidR="0072436D" w:rsidRPr="009839D4" w:rsidRDefault="0072436D" w:rsidP="0072436D">
      <w:pPr>
        <w:pStyle w:val="Odlomakpopisa"/>
        <w:numPr>
          <w:ilvl w:val="0"/>
          <w:numId w:val="4"/>
        </w:numPr>
      </w:pPr>
      <w:r w:rsidRPr="009839D4">
        <w:t>Hadoop YARN</w:t>
      </w:r>
      <w:r w:rsidR="009A60D7">
        <w:t xml:space="preserve"> (</w:t>
      </w:r>
      <w:r w:rsidR="009A60D7" w:rsidRPr="009839D4">
        <w:t>Yet Another Resource Negotiator</w:t>
      </w:r>
      <w:r w:rsidR="009A60D7">
        <w:t>)</w:t>
      </w:r>
      <w:r w:rsidRPr="009839D4">
        <w:t>: A framework for job scheduling and cluster resour</w:t>
      </w:r>
      <w:r w:rsidR="00D33FDE">
        <w:t>ce management;</w:t>
      </w:r>
    </w:p>
    <w:p w:rsidR="0072436D" w:rsidRPr="009839D4" w:rsidRDefault="0072436D" w:rsidP="0072436D">
      <w:pPr>
        <w:pStyle w:val="Odlomakpopisa"/>
        <w:numPr>
          <w:ilvl w:val="0"/>
          <w:numId w:val="4"/>
        </w:numPr>
      </w:pPr>
      <w:r w:rsidRPr="009839D4">
        <w:t>Hadoop MapReduce: A YARN-based system for parallel processing of large data sets.</w:t>
      </w:r>
    </w:p>
    <w:p w:rsidR="00CF51F3" w:rsidRDefault="00CF51F3" w:rsidP="00127DA5">
      <w:r>
        <w:rPr>
          <w:noProof/>
          <w:lang w:val="hr-HR" w:eastAsia="hr-HR"/>
        </w:rPr>
        <w:drawing>
          <wp:inline distT="0" distB="0" distL="0" distR="0">
            <wp:extent cx="5579745" cy="3855720"/>
            <wp:effectExtent l="19050" t="0" r="1905" b="0"/>
            <wp:docPr id="5" name="Slika 4" descr="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architecture.gif"/>
                    <pic:cNvPicPr/>
                  </pic:nvPicPr>
                  <pic:blipFill>
                    <a:blip r:embed="rId21" cstate="print"/>
                    <a:stretch>
                      <a:fillRect/>
                    </a:stretch>
                  </pic:blipFill>
                  <pic:spPr>
                    <a:xfrm>
                      <a:off x="0" y="0"/>
                      <a:ext cx="5579745" cy="3855720"/>
                    </a:xfrm>
                    <a:prstGeom prst="rect">
                      <a:avLst/>
                    </a:prstGeom>
                  </pic:spPr>
                </pic:pic>
              </a:graphicData>
            </a:graphic>
          </wp:inline>
        </w:drawing>
      </w:r>
    </w:p>
    <w:p w:rsidR="00CF51F3" w:rsidRDefault="00CF51F3" w:rsidP="00CF51F3">
      <w:pPr>
        <w:pStyle w:val="Opisslike"/>
      </w:pPr>
      <w:bookmarkStart w:id="60" w:name="_Ref420660106"/>
      <w:bookmarkStart w:id="61" w:name="_Toc420683103"/>
      <w:r>
        <w:t xml:space="preserve">Figure </w:t>
      </w:r>
      <w:fldSimple w:instr=" SEQ Figure \* ARABIC ">
        <w:r w:rsidR="000D74D4">
          <w:rPr>
            <w:noProof/>
          </w:rPr>
          <w:t>6</w:t>
        </w:r>
      </w:fldSimple>
      <w:bookmarkEnd w:id="60"/>
      <w:r>
        <w:t>.</w:t>
      </w:r>
      <w:r w:rsidR="00AD144A">
        <w:t xml:space="preserve"> </w:t>
      </w:r>
      <w:r>
        <w:t xml:space="preserve">Hadoop HDFS Architecture </w:t>
      </w:r>
      <w:sdt>
        <w:sdtPr>
          <w:id w:val="180434462"/>
          <w:citation/>
        </w:sdtPr>
        <w:sdtContent>
          <w:r w:rsidR="00464FFD">
            <w:fldChar w:fldCharType="begin"/>
          </w:r>
          <w:r>
            <w:rPr>
              <w:lang w:val="hr-HR"/>
            </w:rPr>
            <w:instrText xml:space="preserve"> CITATION Apa14 \l 1050 </w:instrText>
          </w:r>
          <w:r w:rsidR="00464FFD">
            <w:fldChar w:fldCharType="separate"/>
          </w:r>
          <w:r w:rsidRPr="00CF51F3">
            <w:rPr>
              <w:noProof/>
              <w:lang w:val="hr-HR"/>
            </w:rPr>
            <w:t>[29]</w:t>
          </w:r>
          <w:r w:rsidR="00464FFD">
            <w:fldChar w:fldCharType="end"/>
          </w:r>
        </w:sdtContent>
      </w:sdt>
      <w:bookmarkEnd w:id="61"/>
    </w:p>
    <w:p w:rsidR="000376E1" w:rsidRDefault="00CF51F3" w:rsidP="00127DA5">
      <w:r>
        <w:tab/>
      </w:r>
      <w:r w:rsidR="00464FFD">
        <w:fldChar w:fldCharType="begin"/>
      </w:r>
      <w:r w:rsidR="00AD144A">
        <w:instrText xml:space="preserve"> REF _Ref420660106 \h </w:instrText>
      </w:r>
      <w:r w:rsidR="00464FFD">
        <w:fldChar w:fldCharType="separate"/>
      </w:r>
      <w:r w:rsidR="000D74D4">
        <w:t xml:space="preserve">Figure </w:t>
      </w:r>
      <w:r w:rsidR="000D74D4">
        <w:rPr>
          <w:noProof/>
        </w:rPr>
        <w:t>6</w:t>
      </w:r>
      <w:r w:rsidR="00464FFD">
        <w:fldChar w:fldCharType="end"/>
      </w:r>
      <w:r w:rsidR="00AD144A">
        <w:t xml:space="preserve"> shows the architecture of an HDFS cluster. It is a master/slave architecture and consist of a single </w:t>
      </w:r>
      <w:proofErr w:type="spellStart"/>
      <w:r w:rsidR="00AD144A" w:rsidRPr="00B91703">
        <w:rPr>
          <w:i/>
        </w:rPr>
        <w:t>NameNode</w:t>
      </w:r>
      <w:proofErr w:type="spellEnd"/>
      <w:r w:rsidR="00AD144A">
        <w:t xml:space="preserve"> and a number of </w:t>
      </w:r>
      <w:proofErr w:type="spellStart"/>
      <w:r w:rsidR="00AD144A" w:rsidRPr="00B91703">
        <w:rPr>
          <w:i/>
        </w:rPr>
        <w:t>DataNodes</w:t>
      </w:r>
      <w:proofErr w:type="spellEnd"/>
      <w:r w:rsidR="00AD144A">
        <w:t xml:space="preserve">. Both are pieces of software designed to run on commodity machines which typically run a Linux operating system. The </w:t>
      </w:r>
      <w:proofErr w:type="spellStart"/>
      <w:r w:rsidR="00AD144A" w:rsidRPr="00B91703">
        <w:rPr>
          <w:i/>
        </w:rPr>
        <w:t>NameNode</w:t>
      </w:r>
      <w:proofErr w:type="spellEnd"/>
      <w:r w:rsidR="00AD144A">
        <w:t xml:space="preserve"> is a </w:t>
      </w:r>
      <w:r w:rsidR="00AD144A">
        <w:lastRenderedPageBreak/>
        <w:t xml:space="preserve">master server responsible for managing the namespace and regulates access to files by clients. </w:t>
      </w:r>
      <w:r w:rsidR="00231318">
        <w:t xml:space="preserve">It determines mapping options for the </w:t>
      </w:r>
      <w:proofErr w:type="spellStart"/>
      <w:r w:rsidR="00231318" w:rsidRPr="00B91703">
        <w:rPr>
          <w:i/>
        </w:rPr>
        <w:t>DataNodes</w:t>
      </w:r>
      <w:proofErr w:type="spellEnd"/>
      <w:r w:rsidR="00231318">
        <w:t xml:space="preserve"> and it can execute file system namespace operations. </w:t>
      </w:r>
      <w:proofErr w:type="spellStart"/>
      <w:r w:rsidR="00231318" w:rsidRPr="00B91703">
        <w:rPr>
          <w:i/>
        </w:rPr>
        <w:t>DataNodes</w:t>
      </w:r>
      <w:proofErr w:type="spellEnd"/>
      <w:r w:rsidR="00231318">
        <w:t xml:space="preserve"> are responsible for managing data storage attached to the nodes they are running on. They perform actions over blocks and are responsible for serving read and write operations for the systems clients. The system is greatly simplified because of the existence of a single </w:t>
      </w:r>
      <w:proofErr w:type="spellStart"/>
      <w:r w:rsidR="00231318" w:rsidRPr="00B91703">
        <w:rPr>
          <w:i/>
        </w:rPr>
        <w:t>NameNode</w:t>
      </w:r>
      <w:proofErr w:type="spellEnd"/>
      <w:r w:rsidR="00231318">
        <w:t xml:space="preserve"> that manages the namespace it can contain all the metadata for that namespace. </w:t>
      </w:r>
    </w:p>
    <w:p w:rsidR="009A60D7" w:rsidRDefault="009A60D7" w:rsidP="00F13E81">
      <w:r>
        <w:tab/>
        <w:t xml:space="preserve">Hadoop MapReduce is a software framework that allows for writing applications which need to process large amounts of data </w:t>
      </w:r>
      <w:r w:rsidR="00E33E2C">
        <w:t>parallel on large clusters. The amount of data can be multi-terabyte data-sets and it can run n thousands of nodes. On Hadoop MapReduce the nodes responsible for computing a set of data are typically the same node where the data is located making the execution much simpler and faster</w:t>
      </w:r>
      <w:sdt>
        <w:sdtPr>
          <w:id w:val="180434463"/>
          <w:citation/>
        </w:sdtPr>
        <w:sdtContent>
          <w:r w:rsidR="00464FFD">
            <w:fldChar w:fldCharType="begin"/>
          </w:r>
          <w:r w:rsidR="00E33E2C">
            <w:rPr>
              <w:lang w:val="hr-HR"/>
            </w:rPr>
            <w:instrText xml:space="preserve"> CITATION Jef08 \l 1050 </w:instrText>
          </w:r>
          <w:r w:rsidR="00464FFD">
            <w:fldChar w:fldCharType="separate"/>
          </w:r>
          <w:r w:rsidR="00E33E2C">
            <w:rPr>
              <w:noProof/>
              <w:lang w:val="hr-HR"/>
            </w:rPr>
            <w:t xml:space="preserve"> </w:t>
          </w:r>
          <w:r w:rsidR="00E33E2C" w:rsidRPr="00E33E2C">
            <w:rPr>
              <w:noProof/>
              <w:lang w:val="hr-HR"/>
            </w:rPr>
            <w:t>[30]</w:t>
          </w:r>
          <w:r w:rsidR="00464FFD">
            <w:fldChar w:fldCharType="end"/>
          </w:r>
        </w:sdtContent>
      </w:sdt>
      <w:r w:rsidR="00E33E2C">
        <w:t xml:space="preserve">. The user making MapReduce jobs typically specifies the map and reduce functions and the underlying systems </w:t>
      </w:r>
      <w:r w:rsidR="00F13E81">
        <w:t xml:space="preserve">parallelizes </w:t>
      </w:r>
      <w:r w:rsidR="00E33E2C">
        <w:t xml:space="preserve">the process across the nodes in an efficient manner. It </w:t>
      </w:r>
      <w:r w:rsidR="00F13E81">
        <w:t xml:space="preserve">handles failures and re executes failed tasks and coordinates operations for efficient network communication, disk and processing usage. </w:t>
      </w:r>
      <w:r>
        <w:t>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w:t>
      </w:r>
      <w:sdt>
        <w:sdtPr>
          <w:id w:val="180434464"/>
          <w:citation/>
        </w:sdtPr>
        <w:sdtContent>
          <w:r w:rsidR="00464FFD">
            <w:fldChar w:fldCharType="begin"/>
          </w:r>
          <w:r w:rsidR="00E33E2C">
            <w:rPr>
              <w:lang w:val="hr-HR"/>
            </w:rPr>
            <w:instrText xml:space="preserve"> CITATION Apa142 \l 1050 </w:instrText>
          </w:r>
          <w:r w:rsidR="00464FFD">
            <w:fldChar w:fldCharType="separate"/>
          </w:r>
          <w:r w:rsidR="00E33E2C">
            <w:rPr>
              <w:noProof/>
              <w:lang w:val="hr-HR"/>
            </w:rPr>
            <w:t xml:space="preserve"> </w:t>
          </w:r>
          <w:r w:rsidR="00E33E2C" w:rsidRPr="00E33E2C">
            <w:rPr>
              <w:noProof/>
              <w:lang w:val="hr-HR"/>
            </w:rPr>
            <w:t>[31]</w:t>
          </w:r>
          <w:r w:rsidR="00464FFD">
            <w:fldChar w:fldCharType="end"/>
          </w:r>
        </w:sdtContent>
      </w:sdt>
      <w:r>
        <w:t>.</w:t>
      </w:r>
    </w:p>
    <w:p w:rsidR="00231318" w:rsidRDefault="00231318" w:rsidP="00127DA5">
      <w:r>
        <w:tab/>
      </w:r>
      <w:r w:rsidRPr="009839D4">
        <w:t>The Hadoop ecosystem of open source is built in a way that allows easy porting and migrating between different storage solutions and also data processing solutions. 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 Also, as most Apache projects, it has a large development community so updates</w:t>
      </w:r>
      <w:r w:rsidR="00F13E81">
        <w:t xml:space="preserve"> and improvements are frequent.</w:t>
      </w:r>
    </w:p>
    <w:p w:rsidR="00714153" w:rsidRPr="009839D4" w:rsidRDefault="00194159" w:rsidP="00714153">
      <w:pPr>
        <w:pStyle w:val="Naslov3"/>
        <w:rPr>
          <w:lang w:val="en-GB"/>
        </w:rPr>
      </w:pPr>
      <w:bookmarkStart w:id="62" w:name="_Toc420687644"/>
      <w:r w:rsidRPr="009839D4">
        <w:rPr>
          <w:lang w:val="en-GB"/>
        </w:rPr>
        <w:t>Types</w:t>
      </w:r>
      <w:r w:rsidR="00714153" w:rsidRPr="009839D4">
        <w:rPr>
          <w:lang w:val="en-GB"/>
        </w:rPr>
        <w:t xml:space="preserve"> of NoSQL databases</w:t>
      </w:r>
      <w:bookmarkEnd w:id="62"/>
    </w:p>
    <w:p w:rsidR="00B473BD" w:rsidRPr="009839D4" w:rsidRDefault="00B473BD" w:rsidP="006B2382">
      <w:r w:rsidRPr="009839D4">
        <w:t xml:space="preserve">NoSQL databases can be classified in four basic categories as done in </w:t>
      </w:r>
      <w:sdt>
        <w:sdtPr>
          <w:id w:val="143814218"/>
          <w:citation/>
        </w:sdtPr>
        <w:sdtContent>
          <w:r w:rsidR="00464FFD" w:rsidRPr="009839D4">
            <w:fldChar w:fldCharType="begin"/>
          </w:r>
          <w:r w:rsidRPr="009839D4">
            <w:instrText xml:space="preserve"> CITATION NoS \l 1050 </w:instrText>
          </w:r>
          <w:r w:rsidR="00464FFD" w:rsidRPr="009839D4">
            <w:fldChar w:fldCharType="separate"/>
          </w:r>
          <w:r w:rsidR="00C2381A">
            <w:rPr>
              <w:noProof/>
            </w:rPr>
            <w:t>[16]</w:t>
          </w:r>
          <w:r w:rsidR="00464FFD" w:rsidRPr="009839D4">
            <w:fldChar w:fldCharType="end"/>
          </w:r>
        </w:sdtContent>
      </w:sdt>
      <w:r w:rsidRPr="009839D4">
        <w:t>.</w:t>
      </w:r>
    </w:p>
    <w:p w:rsidR="006B2382" w:rsidRPr="009839D4" w:rsidRDefault="00B473BD" w:rsidP="000376E1">
      <w:pPr>
        <w:pStyle w:val="Odlomakpopisa"/>
        <w:numPr>
          <w:ilvl w:val="0"/>
          <w:numId w:val="29"/>
        </w:numPr>
      </w:pPr>
      <w:r w:rsidRPr="009839D4">
        <w:t>Key-Value stores</w:t>
      </w:r>
      <w:r w:rsidR="000376E1">
        <w:t>;</w:t>
      </w:r>
    </w:p>
    <w:p w:rsidR="00B473BD" w:rsidRPr="009839D4" w:rsidRDefault="00B473BD" w:rsidP="000376E1">
      <w:pPr>
        <w:pStyle w:val="Odlomakpopisa"/>
        <w:numPr>
          <w:ilvl w:val="0"/>
          <w:numId w:val="29"/>
        </w:numPr>
      </w:pPr>
      <w:r w:rsidRPr="009839D4">
        <w:t>Document databases (or stores)</w:t>
      </w:r>
      <w:r w:rsidR="000376E1">
        <w:t>;</w:t>
      </w:r>
    </w:p>
    <w:p w:rsidR="00B473BD" w:rsidRPr="009839D4" w:rsidRDefault="00B473BD" w:rsidP="000376E1">
      <w:pPr>
        <w:pStyle w:val="Odlomakpopisa"/>
        <w:numPr>
          <w:ilvl w:val="0"/>
          <w:numId w:val="29"/>
        </w:numPr>
      </w:pPr>
      <w:r w:rsidRPr="009839D4">
        <w:t>Wide-Column (or Column-Family) stores</w:t>
      </w:r>
      <w:r w:rsidR="000376E1">
        <w:t>;</w:t>
      </w:r>
    </w:p>
    <w:p w:rsidR="00AB789E" w:rsidRPr="005A1412" w:rsidRDefault="00B473BD" w:rsidP="000376E1">
      <w:pPr>
        <w:pStyle w:val="Odlomakpopisa"/>
        <w:numPr>
          <w:ilvl w:val="0"/>
          <w:numId w:val="29"/>
        </w:numPr>
      </w:pPr>
      <w:r w:rsidRPr="009839D4">
        <w:t>Graph databases</w:t>
      </w:r>
      <w:r w:rsidR="000376E1">
        <w:t>.</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w:t>
      </w:r>
      <w:r w:rsidR="000376E1">
        <w:t>to be semi-structured</w:t>
      </w:r>
      <w:r w:rsidR="00D108E4" w:rsidRPr="009839D4">
        <w:t xml:space="preserve">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w:t>
      </w:r>
      <w:r w:rsidR="00D63D0E">
        <w:t>se</w:t>
      </w:r>
      <w:r w:rsidR="000376E1">
        <w:t>mi-structured</w:t>
      </w:r>
      <w:r w:rsidR="00E811FD" w:rsidRPr="009839D4">
        <w:t xml:space="preserve">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464FFD" w:rsidRPr="009839D4">
            <w:fldChar w:fldCharType="begin"/>
          </w:r>
          <w:r w:rsidR="00FA0B24" w:rsidRPr="009839D4">
            <w:instrText xml:space="preserve"> CITATION Mon15 \l 1050 </w:instrText>
          </w:r>
          <w:r w:rsidR="00464FFD" w:rsidRPr="009839D4">
            <w:fldChar w:fldCharType="separate"/>
          </w:r>
          <w:r w:rsidR="00C2381A">
            <w:rPr>
              <w:noProof/>
            </w:rPr>
            <w:t>[17]</w:t>
          </w:r>
          <w:r w:rsidR="00464FFD"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w:t>
      </w:r>
      <w:r w:rsidR="00652EBF" w:rsidRPr="009839D4">
        <w:lastRenderedPageBreak/>
        <w:t xml:space="preserve">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D33FDE" w:rsidP="008D1838">
      <w:pPr>
        <w:pStyle w:val="Naslov3"/>
        <w:rPr>
          <w:lang w:val="en-GB"/>
        </w:rPr>
      </w:pPr>
      <w:bookmarkStart w:id="63" w:name="_Toc420687645"/>
      <w:r>
        <w:rPr>
          <w:lang w:val="en-GB"/>
        </w:rPr>
        <w:t>Current state of NoSQL technologies</w:t>
      </w:r>
      <w:bookmarkEnd w:id="63"/>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464FFD" w:rsidRPr="009839D4">
            <w:fldChar w:fldCharType="begin"/>
          </w:r>
          <w:r w:rsidR="00016EB7" w:rsidRPr="009839D4">
            <w:instrText xml:space="preserve"> CITATION Apa152 \l 1050 </w:instrText>
          </w:r>
          <w:r w:rsidR="00464FFD" w:rsidRPr="009839D4">
            <w:fldChar w:fldCharType="separate"/>
          </w:r>
          <w:r w:rsidR="00C2381A">
            <w:rPr>
              <w:noProof/>
            </w:rPr>
            <w:t>[19]</w:t>
          </w:r>
          <w:r w:rsidR="00464FFD"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464FFD" w:rsidRPr="009839D4">
            <w:fldChar w:fldCharType="begin"/>
          </w:r>
          <w:r w:rsidRPr="009839D4">
            <w:instrText xml:space="preserve"> CITATION Apa152 \l 1050 </w:instrText>
          </w:r>
          <w:r w:rsidR="00464FFD" w:rsidRPr="009839D4">
            <w:fldChar w:fldCharType="separate"/>
          </w:r>
          <w:r w:rsidR="00C2381A">
            <w:rPr>
              <w:noProof/>
            </w:rPr>
            <w:t xml:space="preserve"> [19]</w:t>
          </w:r>
          <w:r w:rsidR="00464FFD"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lastRenderedPageBreak/>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464FFD" w:rsidRPr="009839D4">
            <w:fldChar w:fldCharType="begin"/>
          </w:r>
          <w:r w:rsidR="004A1F5E" w:rsidRPr="009839D4">
            <w:instrText xml:space="preserve"> CITATION Apa15 \l 1050 </w:instrText>
          </w:r>
          <w:r w:rsidR="00464FFD" w:rsidRPr="009839D4">
            <w:fldChar w:fldCharType="separate"/>
          </w:r>
          <w:r w:rsidR="00C2381A">
            <w:rPr>
              <w:noProof/>
            </w:rPr>
            <w:t>[20]</w:t>
          </w:r>
          <w:r w:rsidR="00464FFD"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w:t>
      </w:r>
      <w:r w:rsidR="00D33FDE">
        <w:t>s,</w:t>
      </w:r>
      <w:r w:rsidR="00B50240" w:rsidRPr="009839D4">
        <w:t xml:space="preserve"> and as such</w:t>
      </w:r>
      <w:r w:rsidR="00D33FDE">
        <w:t>,</w:t>
      </w:r>
      <w:r w:rsidR="00B50240" w:rsidRPr="009839D4">
        <w:t xml:space="preserve"> is best suited for batch style jobs (over large sets of data). As stated on the official website the main advantages of Hive are </w:t>
      </w:r>
      <w:sdt>
        <w:sdtPr>
          <w:id w:val="252193481"/>
          <w:citation/>
        </w:sdtPr>
        <w:sdtContent>
          <w:r w:rsidR="00464FFD" w:rsidRPr="009839D4">
            <w:fldChar w:fldCharType="begin"/>
          </w:r>
          <w:r w:rsidR="0061571C" w:rsidRPr="009839D4">
            <w:instrText xml:space="preserve"> CITATION Apa15 \l 1050 </w:instrText>
          </w:r>
          <w:r w:rsidR="00464FFD" w:rsidRPr="009839D4">
            <w:fldChar w:fldCharType="separate"/>
          </w:r>
          <w:r w:rsidR="00C2381A">
            <w:rPr>
              <w:noProof/>
            </w:rPr>
            <w:t>[20]</w:t>
          </w:r>
          <w:r w:rsidR="00464FFD" w:rsidRPr="009839D4">
            <w:fldChar w:fldCharType="end"/>
          </w:r>
        </w:sdtContent>
      </w:sdt>
      <w:r w:rsidR="00B50240" w:rsidRPr="009839D4">
        <w:t>:</w:t>
      </w:r>
    </w:p>
    <w:p w:rsidR="00B50240" w:rsidRPr="009839D4" w:rsidRDefault="00B50240" w:rsidP="005C6C33">
      <w:pPr>
        <w:pStyle w:val="Odlomakpopisa"/>
        <w:numPr>
          <w:ilvl w:val="0"/>
          <w:numId w:val="10"/>
        </w:numPr>
      </w:pPr>
      <w:r w:rsidRPr="009839D4">
        <w:t>scalability (scale out with more machines added dyna</w:t>
      </w:r>
      <w:r w:rsidR="00D33FDE">
        <w:t>mically to the Hadoop cluster);</w:t>
      </w:r>
    </w:p>
    <w:p w:rsidR="00B50240" w:rsidRPr="009839D4" w:rsidRDefault="00B50240" w:rsidP="005C6C33">
      <w:pPr>
        <w:pStyle w:val="Odlomakpopisa"/>
        <w:numPr>
          <w:ilvl w:val="0"/>
          <w:numId w:val="10"/>
        </w:numPr>
      </w:pPr>
      <w:r w:rsidRPr="009839D4">
        <w:t>extensibility (with MapRedu</w:t>
      </w:r>
      <w:r w:rsidR="00D33FDE">
        <w:t>ce framework and UDF/UDAF/UDTF);</w:t>
      </w:r>
      <w:r w:rsidRPr="009839D4">
        <w:t xml:space="preserve"> </w:t>
      </w:r>
    </w:p>
    <w:p w:rsidR="00B50240" w:rsidRPr="009839D4" w:rsidRDefault="00B50240" w:rsidP="005C6C33">
      <w:pPr>
        <w:pStyle w:val="Odlomakpopisa"/>
        <w:numPr>
          <w:ilvl w:val="0"/>
          <w:numId w:val="10"/>
        </w:numPr>
      </w:pPr>
      <w:r w:rsidRPr="009839D4">
        <w:t>fault-tolerance</w:t>
      </w:r>
      <w:r w:rsidR="00D33FDE">
        <w:t>;</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lastRenderedPageBreak/>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464FFD" w:rsidRPr="009839D4">
            <w:fldChar w:fldCharType="begin"/>
          </w:r>
          <w:r w:rsidR="00EE0771" w:rsidRPr="009839D4">
            <w:instrText xml:space="preserve"> CITATION Apa151 \l 1050 </w:instrText>
          </w:r>
          <w:r w:rsidR="00464FFD" w:rsidRPr="009839D4">
            <w:fldChar w:fldCharType="separate"/>
          </w:r>
          <w:r w:rsidR="00C2381A">
            <w:rPr>
              <w:noProof/>
            </w:rPr>
            <w:t>[21]</w:t>
          </w:r>
          <w:r w:rsidR="00464FFD"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D33FDE">
        <w:t xml:space="preserve"> 2015.,</w:t>
      </w:r>
      <w:r w:rsidR="00EE0771" w:rsidRPr="009839D4">
        <w:t xml:space="preserve"> it had 6906 commits and 419 contributors</w:t>
      </w:r>
      <w:r w:rsidR="00E2072F" w:rsidRPr="009839D4">
        <w:t xml:space="preserve"> </w:t>
      </w:r>
      <w:sdt>
        <w:sdtPr>
          <w:id w:val="34913167"/>
          <w:citation/>
        </w:sdtPr>
        <w:sdtContent>
          <w:r w:rsidR="00464FFD" w:rsidRPr="009839D4">
            <w:fldChar w:fldCharType="begin"/>
          </w:r>
          <w:r w:rsidR="00E2072F" w:rsidRPr="009839D4">
            <w:instrText xml:space="preserve"> CITATION Apa153 \l 1050 </w:instrText>
          </w:r>
          <w:r w:rsidR="00464FFD" w:rsidRPr="009839D4">
            <w:fldChar w:fldCharType="separate"/>
          </w:r>
          <w:r w:rsidR="00C2381A">
            <w:rPr>
              <w:noProof/>
            </w:rPr>
            <w:t>[22]</w:t>
          </w:r>
          <w:r w:rsidR="00464FFD"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D33FDE" w:rsidP="005A1412">
      <w:r>
        <w:tab/>
        <w:t>Apache Cassandra i</w:t>
      </w:r>
      <w:r w:rsidR="00976C12" w:rsidRPr="009839D4">
        <w:t>s again a</w:t>
      </w:r>
      <w:r>
        <w:t>n</w:t>
      </w:r>
      <w:r w:rsidR="00976C12" w:rsidRPr="009839D4">
        <w:t xml:space="preserve"> Apache open source project in the Hadoop "</w:t>
      </w:r>
      <w:r w:rsidR="00E2072F" w:rsidRPr="009839D4">
        <w:t>ecosystem</w:t>
      </w:r>
      <w:r w:rsidR="00976C12" w:rsidRPr="009839D4">
        <w:t>" of projects. It is mainly a data warehouse and it falls in the</w:t>
      </w:r>
      <w:r w:rsidR="00346DB2" w:rsidRPr="009839D4">
        <w:t xml:space="preserve"> row-oriented</w:t>
      </w:r>
      <w:r w:rsidR="00976C12" w:rsidRPr="009839D4">
        <w:t xml:space="preserve"> wide-column family of NoSQL database systems.</w:t>
      </w:r>
      <w:r w:rsidR="00877271" w:rsidRPr="009839D4">
        <w:t xml:space="preserve"> Same as other projects it has support from other systems in the Hadoop "ecosystem" as the data from Cassandra can be used by, for instanc</w:t>
      </w:r>
      <w:r w:rsidR="009B2A12">
        <w:t>e Spark, and processed. Porting,</w:t>
      </w:r>
      <w:r w:rsidR="00877271" w:rsidRPr="009839D4">
        <w:t xml:space="preserve">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464FFD" w:rsidRPr="009839D4">
            <w:fldChar w:fldCharType="begin"/>
          </w:r>
          <w:r w:rsidR="0096750E" w:rsidRPr="009839D4">
            <w:instrText xml:space="preserve"> CITATION Apa154 \l 1050 </w:instrText>
          </w:r>
          <w:r w:rsidR="00464FFD" w:rsidRPr="009839D4">
            <w:fldChar w:fldCharType="separate"/>
          </w:r>
          <w:r w:rsidR="00C2381A">
            <w:rPr>
              <w:noProof/>
            </w:rPr>
            <w:t xml:space="preserve"> [23]</w:t>
          </w:r>
          <w:r w:rsidR="00464FFD"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w:t>
      </w:r>
      <w:r w:rsidR="00346DB2" w:rsidRPr="009839D4">
        <w:lastRenderedPageBreak/>
        <w:t xml:space="preserve">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9B2A12">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9B2A12">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w:t>
      </w:r>
      <w:r w:rsidR="009B2A12">
        <w:t>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w:t>
      </w:r>
      <w:r w:rsidR="009B2A12">
        <w:t>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w:t>
      </w:r>
      <w:r w:rsidR="009B2A12">
        <w:t>S and it is included in MongoDB;</w:t>
      </w:r>
      <w:r w:rsidR="001518C1" w:rsidRPr="009839D4">
        <w:t xml:space="preserve">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w:t>
      </w:r>
      <w:r w:rsidR="009B2A12">
        <w:t>unctionality from SQL in RDBMSs;</w:t>
      </w:r>
      <w:r w:rsidR="00081E8F" w:rsidRPr="009839D4">
        <w:t xml:space="preserve"> </w:t>
      </w:r>
    </w:p>
    <w:p w:rsidR="001D6268" w:rsidRPr="009839D4" w:rsidRDefault="001D6268" w:rsidP="00C24790">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464FFD">
            <w:fldChar w:fldCharType="begin"/>
          </w:r>
          <w:r w:rsidR="006E561B">
            <w:rPr>
              <w:lang w:val="hr-HR"/>
            </w:rPr>
            <w:instrText xml:space="preserve"> CITATION Tut15 \l 1050 </w:instrText>
          </w:r>
          <w:r w:rsidR="00464FFD">
            <w:fldChar w:fldCharType="separate"/>
          </w:r>
          <w:r w:rsidR="00C2381A" w:rsidRPr="00C2381A">
            <w:rPr>
              <w:noProof/>
              <w:lang w:val="hr-HR"/>
            </w:rPr>
            <w:t>[25]</w:t>
          </w:r>
          <w:r w:rsidR="00464FFD">
            <w:fldChar w:fldCharType="end"/>
          </w:r>
        </w:sdtContent>
      </w:sdt>
      <w:sdt>
        <w:sdtPr>
          <w:id w:val="1320417"/>
          <w:citation/>
        </w:sdtPr>
        <w:sdtContent>
          <w:r w:rsidR="00464FFD">
            <w:fldChar w:fldCharType="begin"/>
          </w:r>
          <w:r w:rsidR="006E561B">
            <w:rPr>
              <w:lang w:val="hr-HR"/>
            </w:rPr>
            <w:instrText xml:space="preserve"> CITATION Neo15 \l 1050 </w:instrText>
          </w:r>
          <w:r w:rsidR="00464FFD">
            <w:fldChar w:fldCharType="separate"/>
          </w:r>
          <w:r w:rsidR="00C2381A">
            <w:rPr>
              <w:noProof/>
              <w:lang w:val="hr-HR"/>
            </w:rPr>
            <w:t xml:space="preserve"> </w:t>
          </w:r>
          <w:r w:rsidR="00C2381A" w:rsidRPr="00C2381A">
            <w:rPr>
              <w:noProof/>
              <w:lang w:val="hr-HR"/>
            </w:rPr>
            <w:t>[26]</w:t>
          </w:r>
          <w:r w:rsidR="00464FFD">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lastRenderedPageBreak/>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464FFD">
            <w:fldChar w:fldCharType="begin"/>
          </w:r>
          <w:r w:rsidR="004F7CFC">
            <w:rPr>
              <w:lang w:val="hr-HR"/>
            </w:rPr>
            <w:instrText xml:space="preserve"> CITATION Ori15 \l 1050 </w:instrText>
          </w:r>
          <w:r w:rsidR="00464FFD">
            <w:fldChar w:fldCharType="separate"/>
          </w:r>
          <w:r w:rsidR="00C2381A" w:rsidRPr="00C2381A">
            <w:rPr>
              <w:noProof/>
              <w:lang w:val="hr-HR"/>
            </w:rPr>
            <w:t>[27]</w:t>
          </w:r>
          <w:r w:rsidR="00464FFD">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464FFD">
            <w:fldChar w:fldCharType="begin"/>
          </w:r>
          <w:r w:rsidR="00802F79">
            <w:rPr>
              <w:lang w:val="hr-HR"/>
            </w:rPr>
            <w:instrText xml:space="preserve"> CITATION Ori15 \l 1050 </w:instrText>
          </w:r>
          <w:r w:rsidR="00464FFD">
            <w:fldChar w:fldCharType="separate"/>
          </w:r>
          <w:r w:rsidR="00C2381A" w:rsidRPr="00C2381A">
            <w:rPr>
              <w:noProof/>
              <w:lang w:val="hr-HR"/>
            </w:rPr>
            <w:t>[27]</w:t>
          </w:r>
          <w:r w:rsidR="00464FFD">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w:t>
      </w:r>
      <w:r w:rsidR="006F52A9">
        <w:lastRenderedPageBreak/>
        <w:t xml:space="preserve">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464FFD">
            <w:fldChar w:fldCharType="begin"/>
          </w:r>
          <w:r w:rsidR="00F97BA5">
            <w:rPr>
              <w:lang w:val="hr-HR"/>
            </w:rPr>
            <w:instrText xml:space="preserve"> CITATION Red15 \l 1050 </w:instrText>
          </w:r>
          <w:r w:rsidR="00464FFD">
            <w:fldChar w:fldCharType="separate"/>
          </w:r>
          <w:r w:rsidR="00C2381A">
            <w:rPr>
              <w:noProof/>
              <w:lang w:val="hr-HR"/>
            </w:rPr>
            <w:t xml:space="preserve"> </w:t>
          </w:r>
          <w:r w:rsidR="00C2381A" w:rsidRPr="00C2381A">
            <w:rPr>
              <w:noProof/>
              <w:lang w:val="hr-HR"/>
            </w:rPr>
            <w:t>[28]</w:t>
          </w:r>
          <w:r w:rsidR="00464FFD">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464FFD">
            <w:fldChar w:fldCharType="begin"/>
          </w:r>
          <w:r w:rsidR="00483D71">
            <w:rPr>
              <w:lang w:val="hr-HR"/>
            </w:rPr>
            <w:instrText xml:space="preserve"> CITATION Red151 \l 1050 </w:instrText>
          </w:r>
          <w:r w:rsidR="00464FFD">
            <w:fldChar w:fldCharType="separate"/>
          </w:r>
          <w:r w:rsidR="00C2381A" w:rsidRPr="00C2381A">
            <w:rPr>
              <w:noProof/>
              <w:lang w:val="hr-HR"/>
            </w:rPr>
            <w:t>[29]</w:t>
          </w:r>
          <w:r w:rsidR="00464FFD">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64" w:name="_Toc420687646"/>
      <w:r w:rsidRPr="009839D4">
        <w:rPr>
          <w:lang w:val="en-GB"/>
        </w:rPr>
        <w:t>Security issues</w:t>
      </w:r>
      <w:r w:rsidR="00802F79">
        <w:rPr>
          <w:lang w:val="en-GB"/>
        </w:rPr>
        <w:t xml:space="preserve"> in </w:t>
      </w:r>
      <w:r w:rsidR="00E85EC1">
        <w:rPr>
          <w:lang w:val="en-GB"/>
        </w:rPr>
        <w:t>NoSQL</w:t>
      </w:r>
      <w:bookmarkEnd w:id="64"/>
    </w:p>
    <w:p w:rsidR="009B2A12"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9B2A12">
        <w:t xml:space="preserve"> mainly utilized for scalability</w:t>
      </w:r>
      <w:r w:rsidR="00AF60F6">
        <w:t xml:space="preserve">, </w:t>
      </w:r>
      <w:r w:rsidR="00571772">
        <w:t xml:space="preserve">it bring to the surface a lot of security issues in need of dealing with. </w:t>
      </w:r>
    </w:p>
    <w:p w:rsidR="009B2A12" w:rsidRPr="009B2A12" w:rsidRDefault="009B2A12" w:rsidP="00812758">
      <w:pPr>
        <w:rPr>
          <w:color w:val="FF0000"/>
        </w:rPr>
      </w:pPr>
      <w:r w:rsidRPr="009B2A12">
        <w:rPr>
          <w:color w:val="FF0000"/>
        </w:rPr>
        <w:t>PICTURE OF ANALYSIS</w:t>
      </w:r>
    </w:p>
    <w:p w:rsidR="00812758" w:rsidRPr="00812758" w:rsidRDefault="00571772" w:rsidP="00812758">
      <w:r>
        <w:t xml:space="preserve">The authors of </w:t>
      </w:r>
      <w:sdt>
        <w:sdtPr>
          <w:id w:val="22557495"/>
          <w:citation/>
        </w:sdtPr>
        <w:sdtContent>
          <w:r w:rsidR="00464FFD">
            <w:fldChar w:fldCharType="begin"/>
          </w:r>
          <w:r>
            <w:rPr>
              <w:lang w:val="hr-HR"/>
            </w:rPr>
            <w:instrText xml:space="preserve"> CITATION Ana14 \l 1050 </w:instrText>
          </w:r>
          <w:r w:rsidR="00464FFD">
            <w:fldChar w:fldCharType="separate"/>
          </w:r>
          <w:r w:rsidR="00C2381A" w:rsidRPr="00C2381A">
            <w:rPr>
              <w:noProof/>
              <w:lang w:val="hr-HR"/>
            </w:rPr>
            <w:t>[30]</w:t>
          </w:r>
          <w:r w:rsidR="00464FFD">
            <w:fldChar w:fldCharType="end"/>
          </w:r>
        </w:sdtContent>
      </w:sdt>
      <w:sdt>
        <w:sdtPr>
          <w:id w:val="22557496"/>
          <w:citation/>
        </w:sdtPr>
        <w:sdtContent>
          <w:r w:rsidR="00464FFD">
            <w:fldChar w:fldCharType="begin"/>
          </w:r>
          <w:r>
            <w:rPr>
              <w:lang w:val="hr-HR"/>
            </w:rPr>
            <w:instrText xml:space="preserve"> CITATION Pri14 \l 1050 </w:instrText>
          </w:r>
          <w:r w:rsidR="00464FFD">
            <w:fldChar w:fldCharType="separate"/>
          </w:r>
          <w:r w:rsidR="00C2381A">
            <w:rPr>
              <w:noProof/>
              <w:lang w:val="hr-HR"/>
            </w:rPr>
            <w:t xml:space="preserve"> </w:t>
          </w:r>
          <w:r w:rsidR="00C2381A" w:rsidRPr="00C2381A">
            <w:rPr>
              <w:noProof/>
              <w:lang w:val="hr-HR"/>
            </w:rPr>
            <w:t>[31]</w:t>
          </w:r>
          <w:r w:rsidR="00464FFD">
            <w:fldChar w:fldCharType="end"/>
          </w:r>
        </w:sdtContent>
      </w:sdt>
      <w:r w:rsidR="00812758">
        <w:t xml:space="preserve"> </w:t>
      </w:r>
      <w:sdt>
        <w:sdtPr>
          <w:id w:val="63931474"/>
          <w:citation/>
        </w:sdtPr>
        <w:sdtContent>
          <w:r w:rsidR="00464FFD">
            <w:fldChar w:fldCharType="begin"/>
          </w:r>
          <w:r w:rsidR="000849DD">
            <w:rPr>
              <w:lang w:val="hr-HR"/>
            </w:rPr>
            <w:instrText xml:space="preserve"> CITATION Lio11 \l 1050 </w:instrText>
          </w:r>
          <w:r w:rsidR="00464FFD">
            <w:fldChar w:fldCharType="separate"/>
          </w:r>
          <w:r w:rsidR="00C2381A" w:rsidRPr="00C2381A">
            <w:rPr>
              <w:noProof/>
              <w:lang w:val="hr-HR"/>
            </w:rPr>
            <w:t>[32]</w:t>
          </w:r>
          <w:r w:rsidR="00464FFD">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w:t>
      </w:r>
      <w:r w:rsidR="00DE0C86">
        <w:lastRenderedPageBreak/>
        <w:t xml:space="preserve">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65" w:name="_Toc420687647"/>
      <w:r>
        <w:rPr>
          <w:lang w:val="en-GB"/>
        </w:rPr>
        <w:t>Performance s</w:t>
      </w:r>
      <w:r w:rsidR="00714153" w:rsidRPr="009839D4">
        <w:rPr>
          <w:lang w:val="en-GB"/>
        </w:rPr>
        <w:t xml:space="preserve">tudies </w:t>
      </w:r>
      <w:r>
        <w:rPr>
          <w:lang w:val="en-GB"/>
        </w:rPr>
        <w:t>and c</w:t>
      </w:r>
      <w:r w:rsidR="004601B8" w:rsidRPr="009839D4">
        <w:rPr>
          <w:lang w:val="en-GB"/>
        </w:rPr>
        <w:t>omparisons</w:t>
      </w:r>
      <w:bookmarkEnd w:id="65"/>
    </w:p>
    <w:p w:rsidR="00980C30" w:rsidRDefault="00980C30" w:rsidP="00982198">
      <w:r>
        <w:tab/>
        <w:t xml:space="preserve">Comparisons and performance evaluations given by the authors of </w:t>
      </w:r>
      <w:sdt>
        <w:sdtPr>
          <w:id w:val="63931475"/>
          <w:citation/>
        </w:sdtPr>
        <w:sdtContent>
          <w:r w:rsidR="00464FFD">
            <w:fldChar w:fldCharType="begin"/>
          </w:r>
          <w:r>
            <w:rPr>
              <w:lang w:val="hr-HR"/>
            </w:rPr>
            <w:instrText xml:space="preserve"> CITATION NoS \l 1050 </w:instrText>
          </w:r>
          <w:r w:rsidR="00464FFD">
            <w:fldChar w:fldCharType="separate"/>
          </w:r>
          <w:r w:rsidR="00C2381A" w:rsidRPr="00C2381A">
            <w:rPr>
              <w:noProof/>
              <w:lang w:val="hr-HR"/>
            </w:rPr>
            <w:t>[16]</w:t>
          </w:r>
          <w:r w:rsidR="00464FFD">
            <w:fldChar w:fldCharType="end"/>
          </w:r>
        </w:sdtContent>
      </w:sdt>
      <w:sdt>
        <w:sdtPr>
          <w:id w:val="63931476"/>
          <w:citation/>
        </w:sdtPr>
        <w:sdtContent>
          <w:r w:rsidR="00464FFD">
            <w:fldChar w:fldCharType="begin"/>
          </w:r>
          <w:r>
            <w:rPr>
              <w:lang w:val="hr-HR"/>
            </w:rPr>
            <w:instrText xml:space="preserve"> CITATION Aco \l 1050 </w:instrText>
          </w:r>
          <w:r w:rsidR="00464FFD">
            <w:fldChar w:fldCharType="separate"/>
          </w:r>
          <w:r w:rsidR="00C2381A">
            <w:rPr>
              <w:noProof/>
              <w:lang w:val="hr-HR"/>
            </w:rPr>
            <w:t xml:space="preserve"> </w:t>
          </w:r>
          <w:r w:rsidR="00C2381A" w:rsidRPr="00C2381A">
            <w:rPr>
              <w:noProof/>
              <w:lang w:val="hr-HR"/>
            </w:rPr>
            <w:t>[33]</w:t>
          </w:r>
          <w:r w:rsidR="00464FFD">
            <w:fldChar w:fldCharType="end"/>
          </w:r>
        </w:sdtContent>
      </w:sdt>
      <w:sdt>
        <w:sdtPr>
          <w:id w:val="63931477"/>
          <w:citation/>
        </w:sdtPr>
        <w:sdtContent>
          <w:r w:rsidR="00464FFD">
            <w:fldChar w:fldCharType="begin"/>
          </w:r>
          <w:r>
            <w:rPr>
              <w:lang w:val="hr-HR"/>
            </w:rPr>
            <w:instrText xml:space="preserve"> CITATION Raj15 \l 1050 </w:instrText>
          </w:r>
          <w:r w:rsidR="00464FFD">
            <w:fldChar w:fldCharType="separate"/>
          </w:r>
          <w:r w:rsidR="00C2381A">
            <w:rPr>
              <w:noProof/>
              <w:lang w:val="hr-HR"/>
            </w:rPr>
            <w:t xml:space="preserve"> </w:t>
          </w:r>
          <w:r w:rsidR="00C2381A" w:rsidRPr="00C2381A">
            <w:rPr>
              <w:noProof/>
              <w:lang w:val="hr-HR"/>
            </w:rPr>
            <w:t>[12]</w:t>
          </w:r>
          <w:r w:rsidR="00464FFD">
            <w:fldChar w:fldCharType="end"/>
          </w:r>
        </w:sdtContent>
      </w:sdt>
      <w:sdt>
        <w:sdtPr>
          <w:id w:val="63931478"/>
          <w:citation/>
        </w:sdtPr>
        <w:sdtContent>
          <w:r w:rsidR="00464FFD">
            <w:fldChar w:fldCharType="begin"/>
          </w:r>
          <w:r>
            <w:rPr>
              <w:lang w:val="hr-HR"/>
            </w:rPr>
            <w:instrText xml:space="preserve"> CITATION Enr14 \l 1050 </w:instrText>
          </w:r>
          <w:r w:rsidR="00464FFD">
            <w:fldChar w:fldCharType="separate"/>
          </w:r>
          <w:r w:rsidR="00C2381A">
            <w:rPr>
              <w:noProof/>
              <w:lang w:val="hr-HR"/>
            </w:rPr>
            <w:t xml:space="preserve"> </w:t>
          </w:r>
          <w:r w:rsidR="00C2381A" w:rsidRPr="00C2381A">
            <w:rPr>
              <w:noProof/>
              <w:lang w:val="hr-HR"/>
            </w:rPr>
            <w:t>[34]</w:t>
          </w:r>
          <w:r w:rsidR="00464FFD">
            <w:fldChar w:fldCharType="end"/>
          </w:r>
        </w:sdtContent>
      </w:sdt>
      <w:r>
        <w:t xml:space="preserve"> </w:t>
      </w:r>
      <w:sdt>
        <w:sdtPr>
          <w:id w:val="63931479"/>
          <w:citation/>
        </w:sdtPr>
        <w:sdtContent>
          <w:r w:rsidR="00464FFD">
            <w:fldChar w:fldCharType="begin"/>
          </w:r>
          <w:r w:rsidR="00814526">
            <w:rPr>
              <w:lang w:val="hr-HR"/>
            </w:rPr>
            <w:instrText xml:space="preserve"> CITATION COR13 \l 1050 </w:instrText>
          </w:r>
          <w:r w:rsidR="00464FFD">
            <w:fldChar w:fldCharType="separate"/>
          </w:r>
          <w:r w:rsidR="00C2381A" w:rsidRPr="00C2381A">
            <w:rPr>
              <w:noProof/>
              <w:lang w:val="hr-HR"/>
            </w:rPr>
            <w:t>[35]</w:t>
          </w:r>
          <w:r w:rsidR="00464FFD">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w:t>
      </w:r>
      <w:r w:rsidR="009B2A12">
        <w:t>,</w:t>
      </w:r>
      <w:r w:rsidR="00814526">
        <w:t xml:space="preserve">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9B2A12" w:rsidRDefault="009B2A12" w:rsidP="00982198">
      <w:pPr>
        <w:rPr>
          <w:color w:val="FF0000"/>
        </w:rPr>
      </w:pPr>
      <w:r>
        <w:rPr>
          <w:color w:val="FF0000"/>
        </w:rPr>
        <w:t xml:space="preserve">picture or table with </w:t>
      </w:r>
      <w:r w:rsidR="00D63D0E">
        <w:rPr>
          <w:color w:val="FF0000"/>
        </w:rPr>
        <w:t xml:space="preserve">performance </w:t>
      </w:r>
      <w:r>
        <w:rPr>
          <w:color w:val="FF0000"/>
        </w:rPr>
        <w:t>results</w:t>
      </w:r>
    </w:p>
    <w:p w:rsidR="00D63D0E" w:rsidRPr="009B2A12" w:rsidRDefault="00D63D0E" w:rsidP="00982198">
      <w:pPr>
        <w:rPr>
          <w:color w:val="FF0000"/>
        </w:rPr>
      </w:pPr>
    </w:p>
    <w:p w:rsidR="00714153" w:rsidRPr="009839D4" w:rsidRDefault="006776A0" w:rsidP="00714153">
      <w:pPr>
        <w:pStyle w:val="Naslov3"/>
        <w:rPr>
          <w:lang w:val="en-GB"/>
        </w:rPr>
      </w:pPr>
      <w:bookmarkStart w:id="66" w:name="_Toc420687648"/>
      <w:r>
        <w:rPr>
          <w:lang w:val="en-GB"/>
        </w:rPr>
        <w:t>Summary</w:t>
      </w:r>
      <w:bookmarkEnd w:id="66"/>
    </w:p>
    <w:p w:rsidR="000F4A7C" w:rsidRDefault="00E85EC1" w:rsidP="000F4A7C">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bookmarkStart w:id="67" w:name="_Ref420083983"/>
    </w:p>
    <w:p w:rsidR="000F4A7C" w:rsidRPr="000F4A7C" w:rsidRDefault="000F4A7C" w:rsidP="000F4A7C">
      <w:pPr>
        <w:sectPr w:rsidR="000F4A7C" w:rsidRPr="000F4A7C" w:rsidSect="000F4A7C">
          <w:type w:val="oddPage"/>
          <w:pgSz w:w="11906" w:h="16838" w:code="9"/>
          <w:pgMar w:top="1701" w:right="1418" w:bottom="1701" w:left="1701" w:header="567" w:footer="567" w:gutter="0"/>
          <w:cols w:space="720"/>
          <w:docGrid w:linePitch="299"/>
        </w:sectPr>
      </w:pPr>
    </w:p>
    <w:p w:rsidR="00E940C2" w:rsidRDefault="00E940C2" w:rsidP="004601B8">
      <w:pPr>
        <w:pStyle w:val="Naslov1"/>
        <w:rPr>
          <w:lang w:val="en-GB"/>
        </w:rPr>
      </w:pPr>
      <w:bookmarkStart w:id="68" w:name="_Toc420687649"/>
      <w:r>
        <w:rPr>
          <w:lang w:val="en-GB"/>
        </w:rPr>
        <w:lastRenderedPageBreak/>
        <w:t>Background</w:t>
      </w:r>
      <w:bookmarkEnd w:id="68"/>
    </w:p>
    <w:p w:rsidR="004447B8" w:rsidRDefault="00E940C2" w:rsidP="004447B8">
      <w:pPr>
        <w:pStyle w:val="Naslov2"/>
      </w:pPr>
      <w:r>
        <w:tab/>
      </w:r>
      <w:bookmarkStart w:id="69" w:name="_Toc420687650"/>
      <w:r w:rsidR="004447B8" w:rsidRPr="009839D4">
        <w:t>SMARTIE</w:t>
      </w:r>
      <w:bookmarkEnd w:id="69"/>
    </w:p>
    <w:p w:rsidR="004447B8" w:rsidRDefault="004447B8" w:rsidP="004447B8">
      <w:r>
        <w:tab/>
        <w:t xml:space="preserve">SMARTIE (Smart City) is a European 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464FFD">
            <w:fldChar w:fldCharType="begin"/>
          </w:r>
          <w:r>
            <w:rPr>
              <w:lang w:val="hr-HR"/>
            </w:rPr>
            <w:instrText xml:space="preserve"> CITATION SMA15 \l 1050 </w:instrText>
          </w:r>
          <w:r w:rsidR="00464FFD">
            <w:fldChar w:fldCharType="separate"/>
          </w:r>
          <w:r w:rsidRPr="00C2381A">
            <w:rPr>
              <w:noProof/>
              <w:lang w:val="hr-HR"/>
            </w:rPr>
            <w:t>[42]</w:t>
          </w:r>
          <w:r w:rsidR="00464FFD">
            <w:fldChar w:fldCharType="end"/>
          </w:r>
        </w:sdtContent>
      </w:sdt>
      <w:r>
        <w:t xml:space="preserve"> the project officially started on </w:t>
      </w:r>
      <w:r w:rsidRPr="00DD7C7D">
        <w:t>September 1st</w:t>
      </w:r>
      <w:r>
        <w:t xml:space="preserve"> </w:t>
      </w:r>
      <w:r w:rsidRPr="00DD7C7D">
        <w:t>2013</w:t>
      </w:r>
      <w:r>
        <w:t>.</w:t>
      </w:r>
      <w:r w:rsidRPr="00DD7C7D">
        <w:t xml:space="preserve"> </w:t>
      </w:r>
      <w:r>
        <w:t xml:space="preserve">and is scheduled to end on </w:t>
      </w:r>
      <w:r w:rsidRPr="00DD7C7D">
        <w:t xml:space="preserve"> August</w:t>
      </w:r>
      <w:r>
        <w:t xml:space="preserve"> </w:t>
      </w:r>
      <w:r w:rsidRPr="00DD7C7D">
        <w:t>31st 2016</w:t>
      </w:r>
      <w:r>
        <w:t xml:space="preserve">. and has a total budged of 4,862,363 € with the contribution from EU in the amount of 3,286,144 €. </w:t>
      </w:r>
    </w:p>
    <w:p w:rsidR="00F40C46" w:rsidRDefault="00F40C46" w:rsidP="004447B8">
      <w:r>
        <w:rPr>
          <w:color w:val="FF0000"/>
        </w:rPr>
        <w:t>MORE</w:t>
      </w:r>
    </w:p>
    <w:p w:rsidR="00F40C46" w:rsidRPr="00F40C46" w:rsidRDefault="004447B8" w:rsidP="00F40C46">
      <w:pPr>
        <w:pStyle w:val="Naslov3"/>
        <w:rPr>
          <w:lang w:val="en-GB"/>
        </w:rPr>
      </w:pPr>
      <w:bookmarkStart w:id="70" w:name="_Toc420687651"/>
      <w:r w:rsidRPr="009839D4">
        <w:rPr>
          <w:lang w:val="en-GB"/>
        </w:rPr>
        <w:t>Overview</w:t>
      </w:r>
      <w:bookmarkEnd w:id="70"/>
    </w:p>
    <w:p w:rsidR="004447B8" w:rsidRDefault="004447B8" w:rsidP="004447B8">
      <w:pPr>
        <w:pStyle w:val="Podnaslov"/>
      </w:pPr>
      <w:r>
        <w:t xml:space="preserve">Vision </w:t>
      </w:r>
      <w:sdt>
        <w:sdtPr>
          <w:id w:val="593673007"/>
          <w:citation/>
        </w:sdtPr>
        <w:sdtContent>
          <w:r w:rsidR="00464FFD">
            <w:fldChar w:fldCharType="begin"/>
          </w:r>
          <w:r>
            <w:rPr>
              <w:lang w:val="hr-HR"/>
            </w:rPr>
            <w:instrText xml:space="preserve"> CITATION SMA15 \l 1050 </w:instrText>
          </w:r>
          <w:r w:rsidR="00464FFD">
            <w:fldChar w:fldCharType="separate"/>
          </w:r>
          <w:r w:rsidRPr="00C2381A">
            <w:rPr>
              <w:noProof/>
              <w:lang w:val="hr-HR"/>
            </w:rPr>
            <w:t>[42]</w:t>
          </w:r>
          <w:r w:rsidR="00464FFD">
            <w:fldChar w:fldCharType="end"/>
          </w:r>
        </w:sdtContent>
      </w:sdt>
    </w:p>
    <w:p w:rsidR="004447B8" w:rsidRPr="009839D4" w:rsidRDefault="004447B8" w:rsidP="004447B8">
      <w:r>
        <w:tab/>
        <w:t xml:space="preserve">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 Privacy and Trust are a key prerequisite for citizens to participate in Smart City activities. A Smart City can improve the Smart and Comfort Live of their citizens enormously. 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 </w:t>
      </w:r>
    </w:p>
    <w:p w:rsidR="004447B8" w:rsidRPr="00291C05" w:rsidRDefault="004447B8" w:rsidP="004447B8">
      <w:pPr>
        <w:pStyle w:val="Podnaslov"/>
      </w:pPr>
      <w:r>
        <w:t>Main goals</w:t>
      </w:r>
      <w:sdt>
        <w:sdtPr>
          <w:id w:val="593673008"/>
          <w:citation/>
        </w:sdtPr>
        <w:sdtContent>
          <w:r w:rsidR="00464FFD">
            <w:fldChar w:fldCharType="begin"/>
          </w:r>
          <w:r>
            <w:rPr>
              <w:lang w:val="hr-HR"/>
            </w:rPr>
            <w:instrText xml:space="preserve"> CITATION SMA15 \l 1050 </w:instrText>
          </w:r>
          <w:r w:rsidR="00464FFD">
            <w:fldChar w:fldCharType="separate"/>
          </w:r>
          <w:r>
            <w:rPr>
              <w:noProof/>
              <w:lang w:val="hr-HR"/>
            </w:rPr>
            <w:t xml:space="preserve"> </w:t>
          </w:r>
          <w:r w:rsidRPr="00C2381A">
            <w:rPr>
              <w:noProof/>
              <w:lang w:val="hr-HR"/>
            </w:rPr>
            <w:t>[42]</w:t>
          </w:r>
          <w:r w:rsidR="00464FFD">
            <w:fldChar w:fldCharType="end"/>
          </w:r>
        </w:sdtContent>
      </w:sdt>
    </w:p>
    <w:p w:rsidR="004447B8" w:rsidRDefault="004447B8" w:rsidP="004447B8">
      <w:pPr>
        <w:pStyle w:val="Odlomakpopisa"/>
        <w:numPr>
          <w:ilvl w:val="0"/>
          <w:numId w:val="19"/>
        </w:numPr>
      </w:pPr>
      <w:r>
        <w:t>Understanding requirements for data and application security and creating a policy-enabled framework supporting data sharing across applications.</w:t>
      </w:r>
    </w:p>
    <w:p w:rsidR="004447B8" w:rsidRDefault="004447B8" w:rsidP="004447B8">
      <w:pPr>
        <w:pStyle w:val="Odlomakpopisa"/>
        <w:numPr>
          <w:ilvl w:val="0"/>
          <w:numId w:val="19"/>
        </w:numPr>
      </w:pPr>
      <w:r>
        <w:t>Developing new technologies that establish trust and security in the perception layer and network layer.</w:t>
      </w:r>
    </w:p>
    <w:p w:rsidR="004447B8" w:rsidRDefault="004447B8" w:rsidP="004447B8">
      <w:pPr>
        <w:pStyle w:val="Odlomakpopisa"/>
        <w:numPr>
          <w:ilvl w:val="0"/>
          <w:numId w:val="19"/>
        </w:numPr>
      </w:pPr>
      <w:r>
        <w:t>Develop new technologies for trusted information creation and secure storage for the information service layer.</w:t>
      </w:r>
    </w:p>
    <w:p w:rsidR="004447B8" w:rsidRDefault="004447B8" w:rsidP="004447B8">
      <w:pPr>
        <w:pStyle w:val="Odlomakpopisa"/>
        <w:numPr>
          <w:ilvl w:val="0"/>
          <w:numId w:val="19"/>
        </w:numPr>
      </w:pPr>
      <w:r>
        <w:lastRenderedPageBreak/>
        <w:t>Develop new technologies for information retrieval and processing guided by access control policies in the application layer.</w:t>
      </w:r>
    </w:p>
    <w:p w:rsidR="004447B8" w:rsidRDefault="004447B8" w:rsidP="004447B8">
      <w:pPr>
        <w:pStyle w:val="Odlomakpopisa"/>
        <w:numPr>
          <w:ilvl w:val="0"/>
          <w:numId w:val="19"/>
        </w:numPr>
      </w:pPr>
      <w:r>
        <w:t>Demonstrate the project results in real use cases</w:t>
      </w:r>
    </w:p>
    <w:p w:rsidR="004447B8" w:rsidRPr="00291C05" w:rsidRDefault="004447B8" w:rsidP="004447B8">
      <w:pPr>
        <w:pStyle w:val="Podnaslov"/>
      </w:pPr>
      <w:r w:rsidRPr="00291C05">
        <w:t>Key Challenges</w:t>
      </w:r>
      <w:r>
        <w:t xml:space="preserve"> </w:t>
      </w:r>
      <w:sdt>
        <w:sdtPr>
          <w:id w:val="593673009"/>
          <w:citation/>
        </w:sdtPr>
        <w:sdtContent>
          <w:r w:rsidR="00464FFD">
            <w:fldChar w:fldCharType="begin"/>
          </w:r>
          <w:r>
            <w:rPr>
              <w:lang w:val="hr-HR"/>
            </w:rPr>
            <w:instrText xml:space="preserve"> CITATION SMA15 \l 1050 </w:instrText>
          </w:r>
          <w:r w:rsidR="00464FFD">
            <w:fldChar w:fldCharType="separate"/>
          </w:r>
          <w:r w:rsidRPr="00C2381A">
            <w:rPr>
              <w:noProof/>
              <w:lang w:val="hr-HR"/>
            </w:rPr>
            <w:t>[42]</w:t>
          </w:r>
          <w:r w:rsidR="00464FFD">
            <w:fldChar w:fldCharType="end"/>
          </w:r>
        </w:sdtContent>
      </w:sdt>
    </w:p>
    <w:p w:rsidR="004447B8" w:rsidRDefault="004447B8" w:rsidP="004447B8">
      <w:r>
        <w:t>The idea of the IoT brings new challenges regarding security and in consequence also for privacy, trust and reliability. The major issues are:</w:t>
      </w:r>
    </w:p>
    <w:p w:rsidR="004447B8" w:rsidRDefault="004447B8" w:rsidP="004447B8">
      <w:pPr>
        <w:pStyle w:val="Odlomakpopisa"/>
        <w:numPr>
          <w:ilvl w:val="0"/>
          <w:numId w:val="20"/>
        </w:numPr>
      </w:pPr>
      <w:r>
        <w:t>Many devices are no longer protected by well-known mechanisms such as firewalls and can be attacked via the wireless channel directly. In addition devices can be stolen and analysed by attackers to reveal their key material.</w:t>
      </w:r>
    </w:p>
    <w:p w:rsidR="004447B8" w:rsidRDefault="004447B8" w:rsidP="004447B8">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4447B8" w:rsidRDefault="004447B8" w:rsidP="004447B8">
      <w:pPr>
        <w:pStyle w:val="Odlomakpopisa"/>
        <w:numPr>
          <w:ilvl w:val="0"/>
          <w:numId w:val="20"/>
        </w:numPr>
      </w:pPr>
      <w:r>
        <w:t>Secure exchange of data is required between IoT devices and consumers of their information</w:t>
      </w:r>
    </w:p>
    <w:p w:rsidR="004447B8" w:rsidRDefault="004447B8" w:rsidP="004447B8">
      <w:pPr>
        <w:pStyle w:val="Podnaslov"/>
      </w:pPr>
      <w:r>
        <w:t xml:space="preserve">Expected Impact </w:t>
      </w:r>
      <w:sdt>
        <w:sdtPr>
          <w:id w:val="593673010"/>
          <w:citation/>
        </w:sdtPr>
        <w:sdtContent>
          <w:r w:rsidR="00464FFD">
            <w:fldChar w:fldCharType="begin"/>
          </w:r>
          <w:r>
            <w:rPr>
              <w:lang w:val="hr-HR"/>
            </w:rPr>
            <w:instrText xml:space="preserve"> CITATION SMA15 \l 1050 </w:instrText>
          </w:r>
          <w:r w:rsidR="00464FFD">
            <w:fldChar w:fldCharType="separate"/>
          </w:r>
          <w:r w:rsidRPr="00C2381A">
            <w:rPr>
              <w:noProof/>
              <w:lang w:val="hr-HR"/>
            </w:rPr>
            <w:t>[42]</w:t>
          </w:r>
          <w:r w:rsidR="00464FFD">
            <w:fldChar w:fldCharType="end"/>
          </w:r>
        </w:sdtContent>
      </w:sdt>
    </w:p>
    <w:p w:rsidR="004447B8" w:rsidRDefault="004447B8" w:rsidP="004447B8">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4447B8" w:rsidRDefault="004447B8" w:rsidP="004447B8">
      <w:pPr>
        <w:pStyle w:val="Odlomakpopisa"/>
        <w:numPr>
          <w:ilvl w:val="0"/>
          <w:numId w:val="21"/>
        </w:numPr>
      </w:pPr>
      <w:r>
        <w:t>It will demonstrate the applicability in scenarios linked to the green behaviour and sustainability of smart cities like efficient transport/mobility and energy management.</w:t>
      </w:r>
    </w:p>
    <w:p w:rsidR="004447B8" w:rsidRDefault="004447B8" w:rsidP="004447B8">
      <w:pPr>
        <w:pStyle w:val="Odlomakpopisa"/>
        <w:numPr>
          <w:ilvl w:val="0"/>
          <w:numId w:val="21"/>
        </w:numPr>
      </w:pPr>
      <w:r>
        <w:t>SMARTIE will facilitate new companies for developing and providing services over its IoT infrastructure/platform.</w:t>
      </w:r>
    </w:p>
    <w:p w:rsidR="004447B8" w:rsidRDefault="004447B8" w:rsidP="004447B8">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4447B8" w:rsidRDefault="004447B8" w:rsidP="004447B8">
      <w:pPr>
        <w:pStyle w:val="Podnaslov"/>
      </w:pPr>
      <w:r>
        <w:t xml:space="preserve">Use Cases </w:t>
      </w:r>
      <w:sdt>
        <w:sdtPr>
          <w:id w:val="593673011"/>
          <w:citation/>
        </w:sdtPr>
        <w:sdtContent>
          <w:r w:rsidR="00464FFD">
            <w:fldChar w:fldCharType="begin"/>
          </w:r>
          <w:r>
            <w:rPr>
              <w:lang w:val="hr-HR"/>
            </w:rPr>
            <w:instrText xml:space="preserve"> CITATION SMA15 \l 1050 </w:instrText>
          </w:r>
          <w:r w:rsidR="00464FFD">
            <w:fldChar w:fldCharType="separate"/>
          </w:r>
          <w:r w:rsidRPr="00C2381A">
            <w:rPr>
              <w:noProof/>
              <w:lang w:val="hr-HR"/>
            </w:rPr>
            <w:t>[42]</w:t>
          </w:r>
          <w:r w:rsidR="00464FFD">
            <w:fldChar w:fldCharType="end"/>
          </w:r>
        </w:sdtContent>
      </w:sdt>
    </w:p>
    <w:p w:rsidR="004447B8" w:rsidRPr="00043AC4" w:rsidRDefault="004447B8" w:rsidP="004447B8">
      <w:pPr>
        <w:pStyle w:val="Odlomakpopisa"/>
        <w:numPr>
          <w:ilvl w:val="0"/>
          <w:numId w:val="22"/>
        </w:numPr>
        <w:rPr>
          <w:rStyle w:val="Naglaeno"/>
        </w:rPr>
      </w:pPr>
      <w:r w:rsidRPr="00043AC4">
        <w:rPr>
          <w:rStyle w:val="Naglaeno"/>
        </w:rPr>
        <w:t>Frankfurt/Oder (GER)</w:t>
      </w:r>
    </w:p>
    <w:p w:rsidR="004447B8" w:rsidRDefault="004447B8" w:rsidP="004447B8">
      <w:pPr>
        <w:pStyle w:val="Odlomakpopisa"/>
        <w:numPr>
          <w:ilvl w:val="1"/>
          <w:numId w:val="22"/>
        </w:numPr>
      </w:pPr>
      <w:r>
        <w:t>Traffic management with the possibility to influence real traffic.</w:t>
      </w:r>
    </w:p>
    <w:p w:rsidR="004447B8" w:rsidRDefault="004447B8" w:rsidP="004447B8">
      <w:pPr>
        <w:pStyle w:val="Odlomakpopisa"/>
        <w:numPr>
          <w:ilvl w:val="1"/>
          <w:numId w:val="22"/>
        </w:numPr>
      </w:pPr>
      <w:r>
        <w:t>Focus on authentication, trust, data security, interoperability</w:t>
      </w:r>
    </w:p>
    <w:p w:rsidR="004447B8" w:rsidRPr="00043AC4" w:rsidRDefault="004447B8" w:rsidP="004447B8">
      <w:pPr>
        <w:pStyle w:val="Odlomakpopisa"/>
        <w:numPr>
          <w:ilvl w:val="0"/>
          <w:numId w:val="22"/>
        </w:numPr>
        <w:rPr>
          <w:rStyle w:val="Naglaeno"/>
        </w:rPr>
      </w:pPr>
      <w:r w:rsidRPr="00043AC4">
        <w:rPr>
          <w:rStyle w:val="Naglaeno"/>
        </w:rPr>
        <w:t>Murcia (ES)</w:t>
      </w:r>
    </w:p>
    <w:p w:rsidR="004447B8" w:rsidRDefault="004447B8" w:rsidP="004447B8">
      <w:pPr>
        <w:pStyle w:val="Odlomakpopisa"/>
        <w:numPr>
          <w:ilvl w:val="1"/>
          <w:numId w:val="22"/>
        </w:numPr>
      </w:pPr>
      <w:r>
        <w:t>Monitoring energy efficiency in the campus</w:t>
      </w:r>
    </w:p>
    <w:p w:rsidR="004447B8" w:rsidRDefault="004447B8" w:rsidP="004447B8">
      <w:pPr>
        <w:pStyle w:val="Odlomakpopisa"/>
        <w:numPr>
          <w:ilvl w:val="1"/>
          <w:numId w:val="22"/>
        </w:numPr>
      </w:pPr>
      <w:r>
        <w:t>Users can interact with the system to improve energy efficiency.</w:t>
      </w:r>
    </w:p>
    <w:p w:rsidR="004447B8" w:rsidRPr="00043AC4" w:rsidRDefault="004447B8" w:rsidP="004447B8">
      <w:pPr>
        <w:pStyle w:val="Odlomakpopisa"/>
        <w:numPr>
          <w:ilvl w:val="0"/>
          <w:numId w:val="22"/>
        </w:numPr>
        <w:rPr>
          <w:rStyle w:val="Naglaeno"/>
        </w:rPr>
      </w:pPr>
      <w:r w:rsidRPr="00043AC4">
        <w:rPr>
          <w:rStyle w:val="Naglaeno"/>
        </w:rPr>
        <w:lastRenderedPageBreak/>
        <w:t>Belgrade (RS)</w:t>
      </w:r>
    </w:p>
    <w:p w:rsidR="004447B8" w:rsidRDefault="004447B8" w:rsidP="004447B8">
      <w:pPr>
        <w:pStyle w:val="Odlomakpopisa"/>
        <w:numPr>
          <w:ilvl w:val="1"/>
          <w:numId w:val="22"/>
        </w:numPr>
      </w:pPr>
      <w:r>
        <w:t>Provide smart transportation using location of busses and travellers</w:t>
      </w:r>
    </w:p>
    <w:p w:rsidR="004447B8" w:rsidRPr="009839D4" w:rsidRDefault="004447B8" w:rsidP="004447B8">
      <w:pPr>
        <w:pStyle w:val="Odlomakpopisa"/>
        <w:numPr>
          <w:ilvl w:val="1"/>
          <w:numId w:val="22"/>
        </w:numPr>
      </w:pPr>
      <w:r>
        <w:t>Focus on data security and privacy using developed access rights and policies</w:t>
      </w:r>
    </w:p>
    <w:p w:rsidR="004447B8" w:rsidRPr="009839D4" w:rsidRDefault="004447B8" w:rsidP="004447B8">
      <w:pPr>
        <w:pStyle w:val="Naslov3"/>
        <w:rPr>
          <w:lang w:val="en-GB"/>
        </w:rPr>
      </w:pPr>
      <w:bookmarkStart w:id="71" w:name="_Toc420687652"/>
      <w:r>
        <w:rPr>
          <w:lang w:val="en-GB"/>
        </w:rPr>
        <w:t>Summary</w:t>
      </w:r>
      <w:bookmarkEnd w:id="71"/>
      <w:r w:rsidR="00F40C46">
        <w:rPr>
          <w:lang w:val="en-GB"/>
        </w:rPr>
        <w:t xml:space="preserve"> </w:t>
      </w:r>
    </w:p>
    <w:p w:rsidR="004447B8" w:rsidRDefault="004447B8" w:rsidP="004447B8">
      <w:r>
        <w:tab/>
        <w:t>There are a number of smart city project currently being developed but unlike SMARTIE most are focused on specific aspects and specific test scenarios and rarely grow bigger after they are complete. SMARTIE is a solution for smart cities that unlike other efforts is being developed with security concerns and standardisation in mind. The fact that it is founded by the European Union gives even more significance to the project because if successful, it will surely be utilized in many European cities. Along with having the focus on solving this problem for cities today, the project also focuses on utilizing standards, stimulating innovation and producing improvements and developments in the area of IoT.</w:t>
      </w:r>
    </w:p>
    <w:p w:rsidR="004447B8" w:rsidRDefault="004447B8" w:rsidP="004447B8">
      <w:pPr>
        <w:pStyle w:val="Naslov2"/>
      </w:pPr>
      <w:bookmarkStart w:id="72" w:name="_Toc420687653"/>
      <w:r>
        <w:t>Related work</w:t>
      </w:r>
      <w:bookmarkEnd w:id="72"/>
      <w:r>
        <w:t xml:space="preserve"> </w:t>
      </w:r>
    </w:p>
    <w:p w:rsidR="004447B8" w:rsidRPr="008254B7" w:rsidRDefault="004447B8" w:rsidP="004447B8">
      <w:r>
        <w:tab/>
        <w:t>This section will present some projects, implementations, products that are related and relevant to the work done in this dissertation.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4447B8" w:rsidRDefault="004447B8" w:rsidP="004447B8">
      <w:pPr>
        <w:pStyle w:val="Podnaslov"/>
      </w:pPr>
      <w:proofErr w:type="spellStart"/>
      <w:r>
        <w:t>Axiomatics</w:t>
      </w:r>
      <w:proofErr w:type="spellEnd"/>
      <w:r>
        <w:t xml:space="preserve"> </w:t>
      </w:r>
    </w:p>
    <w:p w:rsidR="004447B8" w:rsidRDefault="004447B8" w:rsidP="004447B8">
      <w:r>
        <w:tab/>
      </w:r>
      <w:proofErr w:type="spellStart"/>
      <w:r>
        <w:t>Axiomatics</w:t>
      </w:r>
      <w:proofErr w:type="spellEnd"/>
      <w:r>
        <w:t xml:space="preserve"> is Stockholm, Sweden based company that is currently leading in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 and a useful Eclipse IDE plug-in for easier creation of policies. The low point that was established while researching this company is that the products are not easy and straightforward to get to. On the other hand they often organize educational webinars for showing some uses and benefits of using ABAC. Their products unfortunately do not seem to be aimed at large scale IoT implementations as they do not mention those possibilities and the product aim at specific problems. On their site it is stated that they have a wide customer base,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464FFD">
            <w:fldChar w:fldCharType="begin"/>
          </w:r>
          <w:r>
            <w:rPr>
              <w:lang w:val="hr-HR"/>
            </w:rPr>
            <w:instrText xml:space="preserve"> CITATION Axi15 \l 1050 </w:instrText>
          </w:r>
          <w:r w:rsidR="00464FFD">
            <w:fldChar w:fldCharType="separate"/>
          </w:r>
          <w:r w:rsidRPr="00CE6930">
            <w:rPr>
              <w:noProof/>
              <w:lang w:val="hr-HR"/>
            </w:rPr>
            <w:t>[44]</w:t>
          </w:r>
          <w:r w:rsidR="00464FFD">
            <w:fldChar w:fldCharType="end"/>
          </w:r>
        </w:sdtContent>
      </w:sdt>
      <w:r>
        <w:t xml:space="preserve">, at least </w:t>
      </w:r>
      <w:r>
        <w:lastRenderedPageBreak/>
        <w:t>not regarding the core engine they are using for access control and technical details about their solutions. In any case this company offers great promise as it's focused is purely on dynamic access control utilizing ABAC and the OASIS XACML standard</w:t>
      </w:r>
      <w:sdt>
        <w:sdtPr>
          <w:id w:val="189335092"/>
          <w:citation/>
        </w:sdtPr>
        <w:sdtContent>
          <w:r w:rsidR="00464FFD">
            <w:fldChar w:fldCharType="begin"/>
          </w:r>
          <w:r>
            <w:rPr>
              <w:lang w:val="hr-HR"/>
            </w:rPr>
            <w:instrText xml:space="preserve"> CITATION eXt13 \l 1050 </w:instrText>
          </w:r>
          <w:r w:rsidR="00464FFD">
            <w:fldChar w:fldCharType="separate"/>
          </w:r>
          <w:r>
            <w:rPr>
              <w:noProof/>
              <w:lang w:val="hr-HR"/>
            </w:rPr>
            <w:t xml:space="preserve"> </w:t>
          </w:r>
          <w:r w:rsidRPr="00D95DC9">
            <w:rPr>
              <w:noProof/>
              <w:lang w:val="hr-HR"/>
            </w:rPr>
            <w:t>[1]</w:t>
          </w:r>
          <w:r w:rsidR="00464FFD">
            <w:fldChar w:fldCharType="end"/>
          </w:r>
        </w:sdtContent>
      </w:sdt>
      <w:r>
        <w:t xml:space="preserve">. </w:t>
      </w:r>
    </w:p>
    <w:p w:rsidR="004447B8" w:rsidRDefault="004447B8" w:rsidP="004447B8">
      <w:pPr>
        <w:pStyle w:val="Podnaslov"/>
      </w:pPr>
      <w:proofErr w:type="spellStart"/>
      <w:r>
        <w:t>Balana</w:t>
      </w:r>
      <w:proofErr w:type="spellEnd"/>
    </w:p>
    <w:p w:rsidR="004447B8" w:rsidRDefault="004447B8" w:rsidP="004447B8">
      <w:r>
        <w:tab/>
      </w:r>
      <w:proofErr w:type="spellStart"/>
      <w:r>
        <w:t>Balana</w:t>
      </w:r>
      <w:proofErr w:type="spellEnd"/>
      <w:r>
        <w:t xml:space="preserve"> is an XACML implementation. It is an engine that supports the latest version of the standard and is essentially it provides the functionality of the PDP and other core functionalities </w:t>
      </w:r>
      <w:sdt>
        <w:sdtPr>
          <w:id w:val="189335093"/>
          <w:citation/>
        </w:sdtPr>
        <w:sdtContent>
          <w:r w:rsidR="00464FFD">
            <w:fldChar w:fldCharType="begin"/>
          </w:r>
          <w:r>
            <w:rPr>
              <w:lang w:val="hr-HR"/>
            </w:rPr>
            <w:instrText xml:space="preserve"> CITATION WSO15 \l 1050 </w:instrText>
          </w:r>
          <w:r w:rsidR="00464FFD">
            <w:fldChar w:fldCharType="separate"/>
          </w:r>
          <w:r w:rsidRPr="00A83CCD">
            <w:rPr>
              <w:noProof/>
              <w:lang w:val="hr-HR"/>
            </w:rPr>
            <w:t>[45]</w:t>
          </w:r>
          <w:r w:rsidR="00464FFD">
            <w:fldChar w:fldCharType="end"/>
          </w:r>
        </w:sdtContent>
      </w:sdt>
      <w:r>
        <w:t xml:space="preserve">. I is based on Sun's XACML implementation that will be addressed after </w:t>
      </w:r>
      <w:proofErr w:type="spellStart"/>
      <w:r>
        <w:t>Balana</w:t>
      </w:r>
      <w:proofErr w:type="spellEnd"/>
      <w:r>
        <w:t xml:space="preserve">. </w:t>
      </w:r>
      <w:proofErr w:type="spellStart"/>
      <w:r>
        <w:t>Balana</w:t>
      </w:r>
      <w:proofErr w:type="spellEnd"/>
      <w:r>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464FFD">
            <w:fldChar w:fldCharType="begin"/>
          </w:r>
          <w:r>
            <w:rPr>
              <w:lang w:val="hr-HR"/>
            </w:rPr>
            <w:instrText xml:space="preserve"> CITATION JSO14 \l 1050 </w:instrText>
          </w:r>
          <w:r w:rsidR="00464FFD">
            <w:fldChar w:fldCharType="separate"/>
          </w:r>
          <w:r w:rsidRPr="00A83CCD">
            <w:rPr>
              <w:noProof/>
              <w:lang w:val="hr-HR"/>
            </w:rPr>
            <w:t>[42]</w:t>
          </w:r>
          <w:r w:rsidR="00464FFD">
            <w:fldChar w:fldCharType="end"/>
          </w:r>
        </w:sdtContent>
      </w:sdt>
      <w:r>
        <w:t xml:space="preserve">.  </w:t>
      </w:r>
    </w:p>
    <w:p w:rsidR="004447B8" w:rsidRDefault="004447B8" w:rsidP="004447B8">
      <w:pPr>
        <w:pStyle w:val="Podnaslov"/>
      </w:pPr>
      <w:r w:rsidRPr="00F644E9">
        <w:t>Sun's XACML Implementation</w:t>
      </w:r>
    </w:p>
    <w:p w:rsidR="004447B8" w:rsidRDefault="004447B8" w:rsidP="004447B8">
      <w:r>
        <w:tab/>
        <w:t xml:space="preserve">From what the research indicates this is one of the earlier implementations of XACML and is also an open source solution under a standard Apache licence. It was developed in Sun Microsystems Laboratories which is a </w:t>
      </w:r>
      <w:r w:rsidRPr="008254B7">
        <w:t>part of S</w:t>
      </w:r>
      <w:r>
        <w:t xml:space="preserve">un Microsystems, Inc. The official website </w:t>
      </w:r>
      <w:sdt>
        <w:sdtPr>
          <w:id w:val="189335095"/>
          <w:citation/>
        </w:sdtPr>
        <w:sdtContent>
          <w:r w:rsidR="00464FFD">
            <w:fldChar w:fldCharType="begin"/>
          </w:r>
          <w:r>
            <w:rPr>
              <w:lang w:val="hr-HR"/>
            </w:rPr>
            <w:instrText xml:space="preserve"> CITATION Sun14 \l 1050 </w:instrText>
          </w:r>
          <w:r w:rsidR="00464FFD">
            <w:fldChar w:fldCharType="separate"/>
          </w:r>
          <w:r>
            <w:rPr>
              <w:noProof/>
              <w:lang w:val="hr-HR"/>
            </w:rPr>
            <w:t xml:space="preserve"> </w:t>
          </w:r>
          <w:r w:rsidRPr="008254B7">
            <w:rPr>
              <w:noProof/>
              <w:lang w:val="hr-HR"/>
            </w:rPr>
            <w:t>[46]</w:t>
          </w:r>
          <w:r w:rsidR="00464FFD">
            <w:fldChar w:fldCharType="end"/>
          </w:r>
        </w:sdtContent>
      </w:sdt>
      <w:r>
        <w:t xml:space="preserve"> does not offer a lot of information but reveals that the last update was in 2006. This could mean many things but it is not wrong to conclude that further development will not occur. As </w:t>
      </w:r>
      <w:proofErr w:type="spellStart"/>
      <w:r>
        <w:t>Balana</w:t>
      </w:r>
      <w:proofErr w:type="spellEnd"/>
      <w:r>
        <w:t xml:space="preserve"> was based on this implementations and many other systems use </w:t>
      </w:r>
      <w:proofErr w:type="spellStart"/>
      <w:r>
        <w:t>Balana</w:t>
      </w:r>
      <w:proofErr w:type="spellEnd"/>
      <w:r>
        <w:t xml:space="preserve">, its development will continue but probably inside other solutions that use one of these. </w:t>
      </w:r>
    </w:p>
    <w:p w:rsidR="004447B8" w:rsidRDefault="004447B8" w:rsidP="004447B8">
      <w:pPr>
        <w:pStyle w:val="Podnaslov"/>
      </w:pPr>
      <w:r>
        <w:t>AT&amp;T XACML implementation</w:t>
      </w:r>
    </w:p>
    <w:p w:rsidR="00D63D0E" w:rsidRDefault="004447B8" w:rsidP="004447B8">
      <w:r>
        <w:tab/>
        <w:t xml:space="preserve">This is an open source project available on </w:t>
      </w:r>
      <w:proofErr w:type="spellStart"/>
      <w:r>
        <w:t>GitHub</w:t>
      </w:r>
      <w:proofErr w:type="spellEnd"/>
      <w:r>
        <w:t xml:space="preserve"> </w:t>
      </w:r>
      <w:sdt>
        <w:sdtPr>
          <w:id w:val="189335096"/>
          <w:citation/>
        </w:sdtPr>
        <w:sdtContent>
          <w:r w:rsidR="00464FFD">
            <w:fldChar w:fldCharType="begin"/>
          </w:r>
          <w:r>
            <w:rPr>
              <w:lang w:val="hr-HR"/>
            </w:rPr>
            <w:instrText xml:space="preserve"> CITATION ATT15 \l 1050 </w:instrText>
          </w:r>
          <w:r w:rsidR="00464FFD">
            <w:fldChar w:fldCharType="separate"/>
          </w:r>
          <w:r w:rsidRPr="00EF0E1D">
            <w:rPr>
              <w:noProof/>
              <w:lang w:val="hr-HR"/>
            </w:rPr>
            <w:t>[2]</w:t>
          </w:r>
          <w:r w:rsidR="00464FFD">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464FFD">
        <w:fldChar w:fldCharType="begin"/>
      </w:r>
      <w:r>
        <w:instrText xml:space="preserve"> REF _Ref419808688 \n \h </w:instrText>
      </w:r>
      <w:r w:rsidR="00464FFD">
        <w:fldChar w:fldCharType="separate"/>
      </w:r>
      <w:r w:rsidR="000D74D4">
        <w:t>4.1</w:t>
      </w:r>
      <w:r w:rsidR="00464FFD">
        <w:fldChar w:fldCharType="end"/>
      </w:r>
      <w:r>
        <w:t>. 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w:t>
      </w:r>
      <w:r w:rsidR="00B91703">
        <w:t xml:space="preserve"> </w:t>
      </w:r>
    </w:p>
    <w:p w:rsidR="00E940C2" w:rsidRDefault="00F40C46" w:rsidP="004447B8">
      <w:r>
        <w:tab/>
      </w:r>
      <w:r w:rsidR="00D63D0E">
        <w:t xml:space="preserve">This implementation consists of several </w:t>
      </w:r>
      <w:r w:rsidR="00B91703">
        <w:t>project</w:t>
      </w:r>
      <w:r w:rsidR="00D63D0E">
        <w:t>s covering different functionalities:</w:t>
      </w:r>
      <w:r w:rsidR="00B91703">
        <w:t xml:space="preserve"> </w:t>
      </w:r>
    </w:p>
    <w:p w:rsidR="00D63D0E" w:rsidRDefault="00E153C1" w:rsidP="00D63D0E">
      <w:pPr>
        <w:pStyle w:val="Odlomakpopisa"/>
        <w:numPr>
          <w:ilvl w:val="0"/>
          <w:numId w:val="31"/>
        </w:numPr>
      </w:pPr>
      <w:r>
        <w:lastRenderedPageBreak/>
        <w:t>XACML - contains base functionalities, base classes and interfaces. It contains the interfaces for PIP, PEP, PDP and PAP engines. It is used by all of the other projects that have more specific functionalities implemented.</w:t>
      </w:r>
    </w:p>
    <w:p w:rsidR="00E153C1" w:rsidRDefault="00E153C1" w:rsidP="00D63D0E">
      <w:pPr>
        <w:pStyle w:val="Odlomakpopisa"/>
        <w:numPr>
          <w:ilvl w:val="0"/>
          <w:numId w:val="31"/>
        </w:numPr>
      </w:pPr>
      <w:r>
        <w:t xml:space="preserve">XACML-PDP - contains all the functionality needed for the PDP to evaluate request. This includes calling PIPs and asking for requests </w:t>
      </w:r>
    </w:p>
    <w:p w:rsidR="00E153C1" w:rsidRDefault="00E153C1" w:rsidP="00E153C1">
      <w:pPr>
        <w:pStyle w:val="Odlomakpopisa"/>
        <w:numPr>
          <w:ilvl w:val="0"/>
          <w:numId w:val="31"/>
        </w:numPr>
      </w:pPr>
      <w:r>
        <w:t>XACML-PAP-ADMIN - contains functionality for the PAP.</w:t>
      </w:r>
    </w:p>
    <w:p w:rsidR="00E153C1" w:rsidRDefault="00E153C1" w:rsidP="00D63D0E">
      <w:pPr>
        <w:pStyle w:val="Odlomakpopisa"/>
        <w:numPr>
          <w:ilvl w:val="0"/>
          <w:numId w:val="31"/>
        </w:numPr>
      </w:pPr>
      <w:r>
        <w:t xml:space="preserve">XACML-REST - contains common functionality used by the PAP-REST and PDP-REST projects. The functionality is </w:t>
      </w:r>
      <w:r w:rsidR="00110155">
        <w:t xml:space="preserve">regarding the REST service. </w:t>
      </w:r>
    </w:p>
    <w:p w:rsidR="00E153C1" w:rsidRDefault="00E153C1" w:rsidP="00D63D0E">
      <w:pPr>
        <w:pStyle w:val="Odlomakpopisa"/>
        <w:numPr>
          <w:ilvl w:val="0"/>
          <w:numId w:val="31"/>
        </w:numPr>
      </w:pPr>
      <w:r>
        <w:t>XACML-PDP-REST</w:t>
      </w:r>
      <w:r w:rsidR="00110155">
        <w:t xml:space="preserve"> - provides a REST service interface for the PDP </w:t>
      </w:r>
    </w:p>
    <w:p w:rsidR="00E153C1" w:rsidRDefault="00E153C1" w:rsidP="00D63D0E">
      <w:pPr>
        <w:pStyle w:val="Odlomakpopisa"/>
        <w:numPr>
          <w:ilvl w:val="0"/>
          <w:numId w:val="31"/>
        </w:numPr>
      </w:pPr>
      <w:r>
        <w:t>XACML-PAP-REST</w:t>
      </w:r>
      <w:r w:rsidR="00110155">
        <w:t xml:space="preserve"> - provides a REST service interface for the PAP </w:t>
      </w:r>
    </w:p>
    <w:p w:rsidR="00E153C1" w:rsidRDefault="00E153C1" w:rsidP="00D63D0E">
      <w:pPr>
        <w:pStyle w:val="Odlomakpopisa"/>
        <w:numPr>
          <w:ilvl w:val="0"/>
          <w:numId w:val="31"/>
        </w:numPr>
      </w:pPr>
      <w:r>
        <w:t>XACML-TEST</w:t>
      </w:r>
      <w:r w:rsidR="00110155">
        <w:t xml:space="preserve"> - contains a library of tests which verify the functionality of some components. The tests are mainly regarding the PDP and base XACML project and do not test the PAP or REST services.</w:t>
      </w:r>
    </w:p>
    <w:p w:rsidR="00D63D0E" w:rsidRDefault="00F40C46" w:rsidP="004447B8">
      <w:r>
        <w:tab/>
        <w:t>As this project is a work in progress it doesn't include extensive documentation nor a straightforward method of running or using the functionalities that it provides. Many parts therefore are not finished and do not work. After considerable effort was taken to run and test all of the parts of this projects it was concluded that the PAP and the REST components either do not work or require significant effort and extensive knowledge of the project to utilize. The XACML and XACML-PDP and the functionality they provide on the other hand were tested and proven to work.</w:t>
      </w:r>
    </w:p>
    <w:p w:rsidR="00F40C46" w:rsidRDefault="00F40C46" w:rsidP="00F40C46">
      <w:pPr>
        <w:pStyle w:val="Podnaslov"/>
      </w:pPr>
      <w:r>
        <w:t>Other</w:t>
      </w:r>
    </w:p>
    <w:p w:rsidR="00F40C46" w:rsidRPr="00F40C46" w:rsidRDefault="00F40C46" w:rsidP="00F40C46">
      <w:pPr>
        <w:rPr>
          <w:color w:val="FF0000"/>
        </w:rPr>
      </w:pPr>
      <w:r w:rsidRPr="00F40C46">
        <w:rPr>
          <w:color w:val="FF0000"/>
        </w:rPr>
        <w:t>WRITE about the work from articles comparing BALANA, SUN and others</w:t>
      </w:r>
    </w:p>
    <w:p w:rsidR="00B91703" w:rsidRPr="00E940C2" w:rsidRDefault="00B91703" w:rsidP="004447B8"/>
    <w:p w:rsidR="004447B8" w:rsidRDefault="004447B8" w:rsidP="004601B8">
      <w:pPr>
        <w:pStyle w:val="Naslov1"/>
        <w:rPr>
          <w:lang w:val="en-GB"/>
        </w:rPr>
        <w:sectPr w:rsidR="004447B8" w:rsidSect="000F4A7C">
          <w:type w:val="oddPage"/>
          <w:pgSz w:w="11906" w:h="16838" w:code="9"/>
          <w:pgMar w:top="1701" w:right="1418" w:bottom="1701" w:left="1701" w:header="567" w:footer="567" w:gutter="0"/>
          <w:cols w:space="720"/>
          <w:docGrid w:linePitch="299"/>
        </w:sectPr>
      </w:pPr>
    </w:p>
    <w:p w:rsidR="004F373D" w:rsidRPr="009839D4" w:rsidRDefault="00B91703" w:rsidP="004601B8">
      <w:pPr>
        <w:pStyle w:val="Naslov1"/>
        <w:rPr>
          <w:lang w:val="en-GB"/>
        </w:rPr>
      </w:pPr>
      <w:bookmarkStart w:id="73" w:name="_Ref420687581"/>
      <w:bookmarkStart w:id="74" w:name="_Toc420687654"/>
      <w:r>
        <w:rPr>
          <w:lang w:val="en-GB"/>
        </w:rPr>
        <w:lastRenderedPageBreak/>
        <w:t>Solution d</w:t>
      </w:r>
      <w:r w:rsidR="004F373D" w:rsidRPr="009839D4">
        <w:rPr>
          <w:lang w:val="en-GB"/>
        </w:rPr>
        <w:t>escription</w:t>
      </w:r>
      <w:bookmarkEnd w:id="67"/>
      <w:bookmarkEnd w:id="73"/>
      <w:bookmarkEnd w:id="74"/>
      <w:r>
        <w:rPr>
          <w:lang w:val="en-GB"/>
        </w:rPr>
        <w:t xml:space="preserve"> </w:t>
      </w:r>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w:t>
      </w:r>
      <w:r w:rsidR="00B91703">
        <w:t>subs</w:t>
      </w:r>
      <w:r>
        <w:t xml:space="preserve">ection </w:t>
      </w:r>
      <w:r w:rsidR="00464FFD">
        <w:fldChar w:fldCharType="begin"/>
      </w:r>
      <w:r>
        <w:instrText xml:space="preserve"> REF _Ref419808688 \n \h </w:instrText>
      </w:r>
      <w:r w:rsidR="00464FFD">
        <w:fldChar w:fldCharType="separate"/>
      </w:r>
      <w:r w:rsidR="000D74D4">
        <w:t>4.1</w:t>
      </w:r>
      <w:r w:rsidR="00464FFD">
        <w:fldChar w:fldCharType="end"/>
      </w:r>
      <w:r>
        <w:t xml:space="preserve"> the solutions architecture and workflow will be explained along with design choices and technolo</w:t>
      </w:r>
      <w:r w:rsidR="00B91703">
        <w:t>gies used, subs</w:t>
      </w:r>
      <w:r>
        <w:t xml:space="preserve">ection </w:t>
      </w:r>
      <w:r w:rsidR="00464FFD">
        <w:fldChar w:fldCharType="begin"/>
      </w:r>
      <w:r>
        <w:instrText xml:space="preserve"> REF _Ref420056971 \n \h </w:instrText>
      </w:r>
      <w:r w:rsidR="00464FFD">
        <w:fldChar w:fldCharType="separate"/>
      </w:r>
      <w:r w:rsidR="000D74D4">
        <w:t>4.2</w:t>
      </w:r>
      <w:r w:rsidR="00464FFD">
        <w:fldChar w:fldCharType="end"/>
      </w:r>
      <w:r>
        <w:t xml:space="preserve"> will give a descrip</w:t>
      </w:r>
      <w:r w:rsidR="00B91703">
        <w:t>tion of every major component, subs</w:t>
      </w:r>
      <w:r>
        <w:t xml:space="preserve">ection </w:t>
      </w:r>
      <w:r w:rsidR="00464FFD">
        <w:fldChar w:fldCharType="begin"/>
      </w:r>
      <w:r>
        <w:instrText xml:space="preserve"> REF _Ref419886710 \n \h </w:instrText>
      </w:r>
      <w:r w:rsidR="00464FFD">
        <w:fldChar w:fldCharType="separate"/>
      </w:r>
      <w:r w:rsidR="000D74D4">
        <w:t>4.3</w:t>
      </w:r>
      <w:r w:rsidR="00464FFD">
        <w:fldChar w:fldCharType="end"/>
      </w:r>
      <w:r>
        <w:t xml:space="preserve"> will present the prop</w:t>
      </w:r>
      <w:r w:rsidR="00B91703">
        <w:t>osed implementation scenarios, subs</w:t>
      </w:r>
      <w:r>
        <w:t xml:space="preserve">ection </w:t>
      </w:r>
      <w:r w:rsidR="00464FFD">
        <w:fldChar w:fldCharType="begin"/>
      </w:r>
      <w:r>
        <w:instrText xml:space="preserve"> REF _Ref420083197 \n \h </w:instrText>
      </w:r>
      <w:r w:rsidR="00464FFD">
        <w:fldChar w:fldCharType="separate"/>
      </w:r>
      <w:r w:rsidR="000D74D4">
        <w:t>4.4</w:t>
      </w:r>
      <w:r w:rsidR="00464FFD">
        <w:fldChar w:fldCharType="end"/>
      </w:r>
      <w:r>
        <w:t xml:space="preserve"> will give a brief overv</w:t>
      </w:r>
      <w:r w:rsidR="00B91703">
        <w:t>iew of development process and subs</w:t>
      </w:r>
      <w:r>
        <w:t xml:space="preserve">ection </w:t>
      </w:r>
      <w:r w:rsidR="00464FFD">
        <w:fldChar w:fldCharType="begin"/>
      </w:r>
      <w:r>
        <w:instrText xml:space="preserve"> REF _Ref420083309 \n \h </w:instrText>
      </w:r>
      <w:r w:rsidR="00464FFD">
        <w:fldChar w:fldCharType="separate"/>
      </w:r>
      <w:r w:rsidR="000D74D4">
        <w:t>4.5</w:t>
      </w:r>
      <w:r w:rsidR="00464FFD">
        <w:fldChar w:fldCharType="end"/>
      </w:r>
      <w:r>
        <w:t xml:space="preserve"> will present a critical overview and potential improvements. </w:t>
      </w:r>
    </w:p>
    <w:p w:rsidR="00A5664B" w:rsidRDefault="00200230" w:rsidP="007738CA">
      <w:pPr>
        <w:pStyle w:val="Naslov2"/>
      </w:pPr>
      <w:r>
        <w:t>Design choices and general architecture</w:t>
      </w:r>
    </w:p>
    <w:p w:rsidR="00F15D4D" w:rsidRDefault="00A5664B" w:rsidP="009F045C">
      <w:r>
        <w:tab/>
        <w:t>After extensive research and regarding the technologies currently available, a number of de</w:t>
      </w:r>
      <w:r w:rsidR="00200230">
        <w:t>sign choices were made and a architecture was made. This subsection will describe the reasoning behind the decisions that were made.</w:t>
      </w:r>
    </w:p>
    <w:p w:rsidR="00200230" w:rsidRDefault="00200230" w:rsidP="00200230">
      <w:pPr>
        <w:pStyle w:val="Naslov3"/>
      </w:pPr>
      <w:r>
        <w:t>Design choices and technologies used</w:t>
      </w:r>
    </w:p>
    <w:p w:rsidR="00200230" w:rsidRDefault="00200230" w:rsidP="00200230">
      <w:pPr>
        <w:rPr>
          <w:lang w:val="pt-PT"/>
        </w:rPr>
      </w:pPr>
      <w:r>
        <w:rPr>
          <w:lang w:val="pt-PT"/>
        </w:rPr>
        <w:tab/>
        <w:t xml:space="preserve">This subsection will name the technologies used and present the reasoning behind tham. </w:t>
      </w:r>
    </w:p>
    <w:p w:rsidR="00200230" w:rsidRPr="00200230" w:rsidRDefault="00200230" w:rsidP="00200230">
      <w:pPr>
        <w:pStyle w:val="Podnaslov"/>
        <w:rPr>
          <w:lang w:val="pt-PT"/>
        </w:rPr>
      </w:pPr>
      <w:r>
        <w:rPr>
          <w:lang w:val="pt-PT"/>
        </w:rPr>
        <w:t>Databases</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464FFD">
        <w:fldChar w:fldCharType="begin"/>
      </w:r>
      <w:r w:rsidR="005A7A76">
        <w:instrText xml:space="preserve"> REF _Ref411957556 \r \h </w:instrText>
      </w:r>
      <w:r w:rsidR="00464FFD">
        <w:fldChar w:fldCharType="separate"/>
      </w:r>
      <w:r w:rsidR="000D74D4">
        <w:t>2.5</w:t>
      </w:r>
      <w:r w:rsidR="00464FFD">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 xml:space="preserve">These managers therefore are the only entity that control and survey </w:t>
      </w:r>
      <w:r w:rsidR="00964F12">
        <w:lastRenderedPageBreak/>
        <w:t>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00230" w:rsidRDefault="00200230" w:rsidP="00D40474"/>
    <w:p w:rsidR="00200230" w:rsidRDefault="00200230" w:rsidP="00200230">
      <w:pPr>
        <w:pStyle w:val="Podnaslov"/>
      </w:pPr>
      <w:r>
        <w:t>XACML base project</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464FFD">
            <w:fldChar w:fldCharType="begin"/>
          </w:r>
          <w:r>
            <w:rPr>
              <w:lang w:val="hr-HR"/>
            </w:rPr>
            <w:instrText xml:space="preserve"> CITATION ATT15 \l 1050 </w:instrText>
          </w:r>
          <w:r w:rsidR="00464FFD">
            <w:fldChar w:fldCharType="separate"/>
          </w:r>
          <w:r w:rsidRPr="00C20C84">
            <w:rPr>
              <w:noProof/>
              <w:lang w:val="hr-HR"/>
            </w:rPr>
            <w:t>[2]</w:t>
          </w:r>
          <w:r w:rsidR="00464FFD">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464FFD">
            <w:fldChar w:fldCharType="begin"/>
          </w:r>
          <w:r w:rsidR="000B1E5A">
            <w:rPr>
              <w:lang w:val="hr-HR"/>
            </w:rPr>
            <w:instrText xml:space="preserve"> CITATION eXt13 \l 1050 </w:instrText>
          </w:r>
          <w:r w:rsidR="00464FFD">
            <w:fldChar w:fldCharType="separate"/>
          </w:r>
          <w:r w:rsidR="000B1E5A" w:rsidRPr="000B1E5A">
            <w:rPr>
              <w:noProof/>
              <w:lang w:val="hr-HR"/>
            </w:rPr>
            <w:t>[1]</w:t>
          </w:r>
          <w:r w:rsidR="00464FFD">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00230" w:rsidRDefault="00200230" w:rsidP="009F045C"/>
    <w:p w:rsidR="00200230" w:rsidRDefault="00200230" w:rsidP="00200230">
      <w:pPr>
        <w:pStyle w:val="Naslov3"/>
      </w:pPr>
      <w:r>
        <w:lastRenderedPageBreak/>
        <w:t>Solution architecture</w:t>
      </w:r>
    </w:p>
    <w:p w:rsidR="002B4334" w:rsidRDefault="00A60C2C" w:rsidP="009F045C">
      <w:r>
        <w:rPr>
          <w:noProof/>
          <w:lang w:val="hr-HR" w:eastAsia="hr-HR"/>
        </w:rPr>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22"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75" w:name="_Ref414877378"/>
      <w:bookmarkStart w:id="76" w:name="_Toc420683104"/>
      <w:r>
        <w:t xml:space="preserve">Figure </w:t>
      </w:r>
      <w:fldSimple w:instr=" SEQ Figure \* ARABIC ">
        <w:r w:rsidR="000D74D4">
          <w:rPr>
            <w:noProof/>
          </w:rPr>
          <w:t>7</w:t>
        </w:r>
      </w:fldSimple>
      <w:bookmarkEnd w:id="75"/>
      <w:r>
        <w:t xml:space="preserve">. </w:t>
      </w:r>
      <w:r w:rsidR="00D4734D">
        <w:t>A</w:t>
      </w:r>
      <w:r>
        <w:t>rchitecture</w:t>
      </w:r>
      <w:r w:rsidR="00D4734D">
        <w:t xml:space="preserve"> of the</w:t>
      </w:r>
      <w:r w:rsidR="001B7E86">
        <w:t xml:space="preserve"> initial</w:t>
      </w:r>
      <w:r w:rsidR="00D4734D">
        <w:t xml:space="preserve"> proposed solution</w:t>
      </w:r>
      <w:bookmarkEnd w:id="76"/>
    </w:p>
    <w:p w:rsidR="00197739" w:rsidRDefault="00716013" w:rsidP="009204D0">
      <w:r>
        <w:tab/>
      </w:r>
      <w:r w:rsidR="00996AF2">
        <w:t xml:space="preserve">In </w:t>
      </w:r>
      <w:r w:rsidR="00464FFD">
        <w:fldChar w:fldCharType="begin"/>
      </w:r>
      <w:r w:rsidR="00996AF2">
        <w:instrText xml:space="preserve"> REF _Ref414877378 \h </w:instrText>
      </w:r>
      <w:r w:rsidR="00464FFD">
        <w:fldChar w:fldCharType="separate"/>
      </w:r>
      <w:r w:rsidR="000D74D4">
        <w:t xml:space="preserve">Figure </w:t>
      </w:r>
      <w:r w:rsidR="000D74D4">
        <w:rPr>
          <w:noProof/>
        </w:rPr>
        <w:t>7</w:t>
      </w:r>
      <w:r w:rsidR="00464FFD">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464FFD">
            <w:fldChar w:fldCharType="begin"/>
          </w:r>
          <w:r w:rsidR="00A60C2C">
            <w:rPr>
              <w:lang w:val="hr-HR"/>
            </w:rPr>
            <w:instrText xml:space="preserve"> CITATION eXt13 \l 1050 </w:instrText>
          </w:r>
          <w:r w:rsidR="00464FFD">
            <w:fldChar w:fldCharType="separate"/>
          </w:r>
          <w:r w:rsidR="00A60C2C" w:rsidRPr="00A60C2C">
            <w:rPr>
              <w:noProof/>
              <w:lang w:val="hr-HR"/>
            </w:rPr>
            <w:t>[1]</w:t>
          </w:r>
          <w:r w:rsidR="00464FFD">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23" cstate="print"/>
                    <a:stretch>
                      <a:fillRect/>
                    </a:stretch>
                  </pic:blipFill>
                  <pic:spPr>
                    <a:xfrm>
                      <a:off x="0" y="0"/>
                      <a:ext cx="5579745" cy="5395595"/>
                    </a:xfrm>
                    <a:prstGeom prst="rect">
                      <a:avLst/>
                    </a:prstGeom>
                  </pic:spPr>
                </pic:pic>
              </a:graphicData>
            </a:graphic>
          </wp:inline>
        </w:drawing>
      </w:r>
    </w:p>
    <w:p w:rsidR="00D9299F" w:rsidRDefault="00D9299F" w:rsidP="00B16AA4">
      <w:pPr>
        <w:pStyle w:val="Opisslike"/>
        <w:spacing w:before="240"/>
      </w:pPr>
      <w:bookmarkStart w:id="77" w:name="_Ref419752827"/>
      <w:bookmarkStart w:id="78" w:name="_Ref419809205"/>
      <w:bookmarkStart w:id="79" w:name="_Toc420683105"/>
      <w:r>
        <w:t xml:space="preserve">Figure </w:t>
      </w:r>
      <w:fldSimple w:instr=" SEQ Figure \* ARABIC ">
        <w:r w:rsidR="000D74D4">
          <w:rPr>
            <w:noProof/>
          </w:rPr>
          <w:t>8</w:t>
        </w:r>
      </w:fldSimple>
      <w:bookmarkEnd w:id="77"/>
      <w:r>
        <w:t>. Architecture of the final solution</w:t>
      </w:r>
      <w:bookmarkEnd w:id="78"/>
      <w:bookmarkEnd w:id="79"/>
    </w:p>
    <w:p w:rsidR="003508C9" w:rsidRDefault="00843B53" w:rsidP="005378E4">
      <w:r>
        <w:tab/>
      </w:r>
      <w:r w:rsidR="00A60C2C">
        <w:t xml:space="preserve">After some work was done a final architecture was settled upon with slight modification to the initially proposed, and as a result has </w:t>
      </w:r>
      <w:r w:rsidR="009E7FA2">
        <w:t xml:space="preserve">slightly departed from </w:t>
      </w:r>
      <w:r w:rsidR="00A60C2C">
        <w:t xml:space="preserve">to the </w:t>
      </w:r>
      <w:r w:rsidR="009E7FA2">
        <w:t>architecture</w:t>
      </w:r>
      <w:r w:rsidR="00A60C2C">
        <w:t xml:space="preserve"> proposed in the</w:t>
      </w:r>
      <w:r w:rsidR="009E7FA2">
        <w:t xml:space="preserve"> XACML </w:t>
      </w:r>
      <w:r w:rsidR="00A60C2C">
        <w:t xml:space="preserve">standard </w:t>
      </w:r>
      <w:sdt>
        <w:sdtPr>
          <w:id w:val="113517934"/>
          <w:citation/>
        </w:sdtPr>
        <w:sdtContent>
          <w:r w:rsidR="00464FFD">
            <w:fldChar w:fldCharType="begin"/>
          </w:r>
          <w:r w:rsidR="00A60C2C">
            <w:rPr>
              <w:lang w:val="hr-HR"/>
            </w:rPr>
            <w:instrText xml:space="preserve"> CITATION eXt13 \l 1050 </w:instrText>
          </w:r>
          <w:r w:rsidR="00464FFD">
            <w:fldChar w:fldCharType="separate"/>
          </w:r>
          <w:r w:rsidR="00A60C2C" w:rsidRPr="00A60C2C">
            <w:rPr>
              <w:noProof/>
              <w:lang w:val="hr-HR"/>
            </w:rPr>
            <w:t>[1]</w:t>
          </w:r>
          <w:r w:rsidR="00464FFD">
            <w:fldChar w:fldCharType="end"/>
          </w:r>
        </w:sdtContent>
      </w:sdt>
      <w:r w:rsidR="00A60C2C">
        <w:t xml:space="preserve">. </w:t>
      </w:r>
      <w:r w:rsidR="005E4619">
        <w:t xml:space="preserve">The final architecture can be seen in </w:t>
      </w:r>
      <w:r w:rsidR="00464FFD">
        <w:fldChar w:fldCharType="begin"/>
      </w:r>
      <w:r w:rsidR="005E4619">
        <w:instrText xml:space="preserve"> REF _Ref419752827 \h </w:instrText>
      </w:r>
      <w:r w:rsidR="00464FFD">
        <w:fldChar w:fldCharType="separate"/>
      </w:r>
      <w:r w:rsidR="000D74D4">
        <w:t xml:space="preserve">Figure </w:t>
      </w:r>
      <w:r w:rsidR="000D74D4">
        <w:rPr>
          <w:noProof/>
        </w:rPr>
        <w:t>8</w:t>
      </w:r>
      <w:r w:rsidR="00464FFD">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C50A6" w:rsidRDefault="00AC50A6" w:rsidP="005378E4"/>
    <w:p w:rsidR="00AC50A6" w:rsidRPr="00AC50A6" w:rsidRDefault="00AC50A6" w:rsidP="005378E4">
      <w:pPr>
        <w:rPr>
          <w:color w:val="FF0000"/>
        </w:rPr>
      </w:pPr>
      <w:r>
        <w:rPr>
          <w:color w:val="FF0000"/>
        </w:rPr>
        <w:t xml:space="preserve">describe which components from AT&amp;T were used briefly </w:t>
      </w:r>
    </w:p>
    <w:p w:rsidR="00AC50A6" w:rsidRDefault="00AC50A6" w:rsidP="005378E4"/>
    <w:p w:rsidR="005B22E6" w:rsidRDefault="005B22E6" w:rsidP="00460ED0">
      <w:pPr>
        <w:pStyle w:val="Naslov2"/>
      </w:pPr>
      <w:bookmarkStart w:id="80" w:name="_Ref420056971"/>
      <w:bookmarkStart w:id="81" w:name="_Ref420056972"/>
      <w:bookmarkStart w:id="82" w:name="_Ref420056980"/>
      <w:bookmarkStart w:id="83" w:name="_Toc420687656"/>
      <w:r>
        <w:t>Description of components</w:t>
      </w:r>
      <w:bookmarkEnd w:id="80"/>
      <w:bookmarkEnd w:id="81"/>
      <w:bookmarkEnd w:id="82"/>
      <w:bookmarkEnd w:id="83"/>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464FFD">
        <w:fldChar w:fldCharType="begin"/>
      </w:r>
      <w:r>
        <w:instrText xml:space="preserve"> REF _Ref419752827 \h </w:instrText>
      </w:r>
      <w:r w:rsidR="00464FFD">
        <w:fldChar w:fldCharType="separate"/>
      </w:r>
      <w:r w:rsidR="000D74D4">
        <w:t xml:space="preserve">Figure </w:t>
      </w:r>
      <w:r w:rsidR="000D74D4">
        <w:rPr>
          <w:noProof/>
        </w:rPr>
        <w:t>8</w:t>
      </w:r>
      <w:r w:rsidR="00464FFD">
        <w:fldChar w:fldCharType="end"/>
      </w:r>
      <w:r>
        <w:t xml:space="preserve">. </w:t>
      </w:r>
      <w:r w:rsidR="008A0BBE">
        <w:t xml:space="preserve">that shows the architecture of the final solution. </w:t>
      </w:r>
    </w:p>
    <w:p w:rsidR="00200230" w:rsidRDefault="00200230" w:rsidP="008413F6"/>
    <w:p w:rsidR="00200230" w:rsidRDefault="00200230" w:rsidP="00A178F5">
      <w:pPr>
        <w:pStyle w:val="Naslov3"/>
      </w:pPr>
      <w:r>
        <w:t>Packages and dependencies</w:t>
      </w:r>
    </w:p>
    <w:p w:rsidR="00200230" w:rsidRDefault="00200230" w:rsidP="00200230">
      <w:r>
        <w:tab/>
        <w:t xml:space="preserve">This section will describe the dependencies between the several parts of the developed solution. </w:t>
      </w:r>
    </w:p>
    <w:p w:rsidR="00200230" w:rsidRDefault="00200230" w:rsidP="00200230">
      <w:r>
        <w:rPr>
          <w:noProof/>
          <w:lang w:val="hr-HR" w:eastAsia="hr-HR"/>
        </w:rPr>
        <w:drawing>
          <wp:inline distT="0" distB="0" distL="0" distR="0">
            <wp:extent cx="5579745" cy="2665730"/>
            <wp:effectExtent l="19050" t="0" r="1905" b="0"/>
            <wp:docPr id="17"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4" cstate="print"/>
                    <a:stretch>
                      <a:fillRect/>
                    </a:stretch>
                  </pic:blipFill>
                  <pic:spPr>
                    <a:xfrm>
                      <a:off x="0" y="0"/>
                      <a:ext cx="5579745" cy="2665730"/>
                    </a:xfrm>
                    <a:prstGeom prst="rect">
                      <a:avLst/>
                    </a:prstGeom>
                  </pic:spPr>
                </pic:pic>
              </a:graphicData>
            </a:graphic>
          </wp:inline>
        </w:drawing>
      </w:r>
    </w:p>
    <w:p w:rsidR="00200230" w:rsidRDefault="00200230" w:rsidP="00200230">
      <w:pPr>
        <w:pStyle w:val="Opisslike"/>
        <w:spacing w:before="240"/>
      </w:pPr>
      <w:bookmarkStart w:id="84" w:name="_Ref419996052"/>
      <w:bookmarkStart w:id="85" w:name="_Toc420683112"/>
      <w:r>
        <w:t xml:space="preserve">Figure </w:t>
      </w:r>
      <w:fldSimple w:instr=" SEQ Figure \* ARABIC ">
        <w:r>
          <w:rPr>
            <w:noProof/>
          </w:rPr>
          <w:t>15</w:t>
        </w:r>
      </w:fldSimple>
      <w:bookmarkEnd w:id="84"/>
      <w:r>
        <w:t>. Project dependencies diagram</w:t>
      </w:r>
      <w:bookmarkEnd w:id="85"/>
    </w:p>
    <w:p w:rsidR="00200230" w:rsidRDefault="00200230" w:rsidP="00200230">
      <w:r>
        <w:tab/>
        <w:t xml:space="preserve">In </w:t>
      </w:r>
      <w:r>
        <w:fldChar w:fldCharType="begin"/>
      </w:r>
      <w:r>
        <w:instrText xml:space="preserve"> REF _Ref419996052 \h </w:instrText>
      </w:r>
      <w:r>
        <w:fldChar w:fldCharType="separate"/>
      </w:r>
      <w:r>
        <w:t xml:space="preserve">Figure </w:t>
      </w:r>
      <w:r>
        <w:rPr>
          <w:noProof/>
        </w:rPr>
        <w:t>15</w:t>
      </w:r>
      <w:r>
        <w:fldChar w:fldCharType="end"/>
      </w:r>
      <w:r>
        <w:t xml:space="preserve">. the dependencies between the several parts can be seen. The different colours used in the diagram represent the different levels of "importance" as not all parts are always required. This depends on the implementation scenario and will be explained later in this section. Also, one component that is missing is a basic "Helper" component that contains useful generic classes and functionalities like a logger, basic Data Manager and basic REST Client, that are used by all parts and is why it was left out of the diagram. As can be seen the central project is the </w:t>
      </w:r>
      <w:proofErr w:type="spellStart"/>
      <w:r w:rsidRPr="00D11A10">
        <w:rPr>
          <w:i/>
        </w:rPr>
        <w:t>AccessControl</w:t>
      </w:r>
      <w:proofErr w:type="spellEnd"/>
      <w:r>
        <w:t xml:space="preserve"> project. It contains all the main functionality and components. It uses the </w:t>
      </w:r>
      <w:r>
        <w:lastRenderedPageBreak/>
        <w:t xml:space="preserve">functionality provided from the AT&amp;T project </w:t>
      </w:r>
      <w:sdt>
        <w:sdtPr>
          <w:id w:val="2720521"/>
          <w:citation/>
        </w:sdtPr>
        <w:sdtContent>
          <w:r>
            <w:fldChar w:fldCharType="begin"/>
          </w:r>
          <w:r>
            <w:rPr>
              <w:lang w:val="hr-HR"/>
            </w:rPr>
            <w:instrText xml:space="preserve"> CITATION ATT15 \l 1050 </w:instrText>
          </w:r>
          <w:r>
            <w:fldChar w:fldCharType="separate"/>
          </w:r>
          <w:r w:rsidRPr="00D11A10">
            <w:rPr>
              <w:noProof/>
              <w:lang w:val="hr-HR"/>
            </w:rPr>
            <w:t>[2]</w:t>
          </w:r>
          <w:r>
            <w:fldChar w:fldCharType="end"/>
          </w:r>
        </w:sdtContent>
      </w:sdt>
      <w:r>
        <w:t xml:space="preserve">. The </w:t>
      </w:r>
      <w:proofErr w:type="spellStart"/>
      <w:r w:rsidRPr="003E46B9">
        <w:rPr>
          <w:i/>
        </w:rPr>
        <w:t>policyDB</w:t>
      </w:r>
      <w:proofErr w:type="spellEnd"/>
      <w:r>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blue colour of the REST Service signifies that it is not needed for the system to run. </w:t>
      </w:r>
      <w:proofErr w:type="spellStart"/>
      <w:r>
        <w:t>It's</w:t>
      </w:r>
      <w:proofErr w:type="spellEnd"/>
      <w:r>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 The implementation scenarios will be explained in more detail in the next Section </w:t>
      </w:r>
      <w:r>
        <w:fldChar w:fldCharType="begin"/>
      </w:r>
      <w:r>
        <w:instrText xml:space="preserve"> REF _Ref419886710 \n \h </w:instrText>
      </w:r>
      <w:r>
        <w:fldChar w:fldCharType="separate"/>
      </w:r>
      <w:r>
        <w:t>4.3</w:t>
      </w:r>
      <w:r>
        <w:fldChar w:fldCharType="end"/>
      </w:r>
      <w:r>
        <w:t xml:space="preserve">. The </w:t>
      </w:r>
      <w:proofErr w:type="spellStart"/>
      <w:r w:rsidRPr="009705D9">
        <w:rPr>
          <w:i/>
        </w:rPr>
        <w:t>SensorDataDB</w:t>
      </w:r>
      <w:proofErr w:type="spellEnd"/>
      <w:r>
        <w:t xml:space="preserve"> and </w:t>
      </w:r>
      <w:proofErr w:type="spellStart"/>
      <w:r w:rsidRPr="009705D9">
        <w:rPr>
          <w:i/>
        </w:rPr>
        <w:t>AttributeDataDB</w:t>
      </w:r>
      <w:proofErr w:type="spellEnd"/>
      <w:r>
        <w:t xml:space="preserve"> 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200230" w:rsidRDefault="00200230" w:rsidP="00200230">
      <w:pPr>
        <w:rPr>
          <w:color w:val="FF0000"/>
        </w:rPr>
      </w:pPr>
      <w:r>
        <w:rPr>
          <w:color w:val="FF0000"/>
        </w:rPr>
        <w:t>explain every component with more detail to show how much work was done</w:t>
      </w:r>
    </w:p>
    <w:p w:rsidR="00200230" w:rsidRDefault="00200230" w:rsidP="008413F6">
      <w:r>
        <w:rPr>
          <w:color w:val="FF0000"/>
        </w:rPr>
        <w:t>add a detailed description of the components used from AT&amp;T</w:t>
      </w:r>
    </w:p>
    <w:p w:rsidR="00200230" w:rsidRDefault="00200230" w:rsidP="008413F6"/>
    <w:p w:rsidR="00A178F5" w:rsidRDefault="00A178F5" w:rsidP="00A178F5">
      <w:pPr>
        <w:pStyle w:val="Naslov3"/>
      </w:pPr>
      <w:r>
        <w:t>Components</w:t>
      </w:r>
    </w:p>
    <w:p w:rsidR="00A178F5" w:rsidRDefault="00A178F5" w:rsidP="008413F6"/>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464FFD">
        <w:fldChar w:fldCharType="begin"/>
      </w:r>
      <w:r>
        <w:instrText xml:space="preserve"> REF _Ref419886737 \n \h </w:instrText>
      </w:r>
      <w:r w:rsidR="00464FFD">
        <w:fldChar w:fldCharType="separate"/>
      </w:r>
      <w:r w:rsidR="000D74D4">
        <w:t>4.3</w:t>
      </w:r>
      <w:r w:rsidR="00464FFD">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lastRenderedPageBreak/>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25" cstate="print"/>
                    <a:stretch>
                      <a:fillRect/>
                    </a:stretch>
                  </pic:blipFill>
                  <pic:spPr>
                    <a:xfrm>
                      <a:off x="0" y="0"/>
                      <a:ext cx="5191125" cy="2895600"/>
                    </a:xfrm>
                    <a:prstGeom prst="rect">
                      <a:avLst/>
                    </a:prstGeom>
                  </pic:spPr>
                </pic:pic>
              </a:graphicData>
            </a:graphic>
          </wp:inline>
        </w:drawing>
      </w:r>
    </w:p>
    <w:p w:rsidR="00363A20" w:rsidRDefault="00363A20" w:rsidP="00B16AA4">
      <w:pPr>
        <w:pStyle w:val="Opisslike"/>
        <w:spacing w:before="240"/>
      </w:pPr>
      <w:bookmarkStart w:id="86" w:name="_Ref419887656"/>
      <w:bookmarkStart w:id="87" w:name="_Toc420683106"/>
      <w:r>
        <w:t xml:space="preserve">Figure </w:t>
      </w:r>
      <w:fldSimple w:instr=" SEQ Figure \* ARABIC ">
        <w:r w:rsidR="000D74D4">
          <w:rPr>
            <w:noProof/>
          </w:rPr>
          <w:t>9</w:t>
        </w:r>
      </w:fldSimple>
      <w:bookmarkEnd w:id="86"/>
      <w:r>
        <w:t>. Class diagram of the PEPs</w:t>
      </w:r>
      <w:bookmarkEnd w:id="87"/>
    </w:p>
    <w:p w:rsidR="00A603EE" w:rsidRDefault="00363A20" w:rsidP="008413F6">
      <w:r>
        <w:tab/>
        <w:t xml:space="preserve">In </w:t>
      </w:r>
      <w:r w:rsidR="00464FFD">
        <w:fldChar w:fldCharType="begin"/>
      </w:r>
      <w:r>
        <w:instrText xml:space="preserve"> REF _Ref419887656 \h </w:instrText>
      </w:r>
      <w:r w:rsidR="00464FFD">
        <w:fldChar w:fldCharType="separate"/>
      </w:r>
      <w:r w:rsidR="000D74D4">
        <w:t xml:space="preserve">Figure </w:t>
      </w:r>
      <w:r w:rsidR="000D74D4">
        <w:rPr>
          <w:noProof/>
        </w:rPr>
        <w:t>9</w:t>
      </w:r>
      <w:r w:rsidR="00464FFD">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464FFD">
        <w:fldChar w:fldCharType="begin"/>
      </w:r>
      <w:r w:rsidR="00831325">
        <w:instrText xml:space="preserve"> REF _Ref419888192 \n \h </w:instrText>
      </w:r>
      <w:r w:rsidR="00464FFD">
        <w:fldChar w:fldCharType="separate"/>
      </w:r>
      <w:r w:rsidR="000D74D4">
        <w:t>4.3</w:t>
      </w:r>
      <w:r w:rsidR="00464FFD">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464FFD">
        <w:fldChar w:fldCharType="begin"/>
      </w:r>
      <w:r w:rsidR="00460ED0">
        <w:instrText xml:space="preserve"> REF _Ref419808695 \r \h </w:instrText>
      </w:r>
      <w:r w:rsidR="00464FFD">
        <w:fldChar w:fldCharType="separate"/>
      </w:r>
      <w:r w:rsidR="000D74D4">
        <w:t>4.1</w:t>
      </w:r>
      <w:r w:rsidR="00464FFD">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lastRenderedPageBreak/>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26" cstate="print"/>
                    <a:stretch>
                      <a:fillRect/>
                    </a:stretch>
                  </pic:blipFill>
                  <pic:spPr>
                    <a:xfrm>
                      <a:off x="0" y="0"/>
                      <a:ext cx="5579745" cy="1769745"/>
                    </a:xfrm>
                    <a:prstGeom prst="rect">
                      <a:avLst/>
                    </a:prstGeom>
                  </pic:spPr>
                </pic:pic>
              </a:graphicData>
            </a:graphic>
          </wp:inline>
        </w:drawing>
      </w:r>
    </w:p>
    <w:p w:rsidR="00AB1FFC" w:rsidRDefault="00AB1FFC" w:rsidP="00B16AA4">
      <w:pPr>
        <w:pStyle w:val="Opisslike"/>
        <w:spacing w:before="240"/>
      </w:pPr>
      <w:bookmarkStart w:id="88" w:name="_Ref419815690"/>
      <w:bookmarkStart w:id="89" w:name="_Toc420683107"/>
      <w:r>
        <w:t xml:space="preserve">Figure </w:t>
      </w:r>
      <w:fldSimple w:instr=" SEQ Figure \* ARABIC ">
        <w:r w:rsidR="000D74D4">
          <w:rPr>
            <w:noProof/>
          </w:rPr>
          <w:t>10</w:t>
        </w:r>
      </w:fldSimple>
      <w:bookmarkEnd w:id="88"/>
      <w:r>
        <w:t>. Cassandra database schema for storing sensor data</w:t>
      </w:r>
      <w:bookmarkEnd w:id="89"/>
      <w:r>
        <w:t xml:space="preserve"> </w:t>
      </w:r>
    </w:p>
    <w:p w:rsidR="00EB02D0" w:rsidRPr="000325DF" w:rsidRDefault="008A0BBE" w:rsidP="00EB02D0">
      <w:r>
        <w:tab/>
      </w:r>
      <w:r w:rsidR="00464FFD">
        <w:fldChar w:fldCharType="begin"/>
      </w:r>
      <w:r w:rsidR="004C484C">
        <w:instrText xml:space="preserve"> REF _Ref419815690 \h </w:instrText>
      </w:r>
      <w:r w:rsidR="00464FFD">
        <w:fldChar w:fldCharType="separate"/>
      </w:r>
      <w:r w:rsidR="000D74D4">
        <w:t xml:space="preserve">Figure </w:t>
      </w:r>
      <w:r w:rsidR="000D74D4">
        <w:rPr>
          <w:noProof/>
        </w:rPr>
        <w:t>10</w:t>
      </w:r>
      <w:r w:rsidR="00464FFD">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column because comparison tests regarding attribute values we</w:t>
      </w:r>
      <w:r w:rsidR="00FF6224">
        <w:t xml:space="preserv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2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B16AA4">
      <w:pPr>
        <w:pStyle w:val="Opisslike"/>
        <w:spacing w:before="240"/>
      </w:pPr>
      <w:bookmarkStart w:id="90" w:name="_Ref419837325"/>
      <w:bookmarkStart w:id="91" w:name="_Toc420683108"/>
      <w:r>
        <w:t xml:space="preserve">Figure </w:t>
      </w:r>
      <w:fldSimple w:instr=" SEQ Figure \* ARABIC ">
        <w:r w:rsidR="000D74D4">
          <w:rPr>
            <w:noProof/>
          </w:rPr>
          <w:t>11</w:t>
        </w:r>
      </w:fldSimple>
      <w:bookmarkEnd w:id="90"/>
      <w:r>
        <w:t>. Redis schema for storing policies</w:t>
      </w:r>
      <w:bookmarkEnd w:id="91"/>
    </w:p>
    <w:p w:rsidR="00AB1FFC" w:rsidRDefault="000325DF" w:rsidP="00EB02D0">
      <w:r>
        <w:tab/>
      </w:r>
      <w:r w:rsidR="00464FFD">
        <w:fldChar w:fldCharType="begin"/>
      </w:r>
      <w:r>
        <w:instrText xml:space="preserve"> REF _Ref419837325 \h </w:instrText>
      </w:r>
      <w:r w:rsidR="00464FFD">
        <w:fldChar w:fldCharType="separate"/>
      </w:r>
      <w:r w:rsidR="000D74D4">
        <w:t xml:space="preserve">Figure </w:t>
      </w:r>
      <w:r w:rsidR="000D74D4">
        <w:rPr>
          <w:noProof/>
        </w:rPr>
        <w:t>11</w:t>
      </w:r>
      <w:r w:rsidR="00464FFD">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lastRenderedPageBreak/>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28" cstate="print"/>
                    <a:stretch>
                      <a:fillRect/>
                    </a:stretch>
                  </pic:blipFill>
                  <pic:spPr>
                    <a:xfrm>
                      <a:off x="0" y="0"/>
                      <a:ext cx="5579745" cy="1748155"/>
                    </a:xfrm>
                    <a:prstGeom prst="rect">
                      <a:avLst/>
                    </a:prstGeom>
                  </pic:spPr>
                </pic:pic>
              </a:graphicData>
            </a:graphic>
          </wp:inline>
        </w:drawing>
      </w:r>
    </w:p>
    <w:p w:rsidR="00AB1FFC" w:rsidRDefault="00AB1FFC" w:rsidP="00B16AA4">
      <w:pPr>
        <w:pStyle w:val="Opisslike"/>
        <w:spacing w:before="240"/>
      </w:pPr>
      <w:bookmarkStart w:id="92" w:name="_Ref419837986"/>
      <w:bookmarkStart w:id="93" w:name="_Toc420683109"/>
      <w:r>
        <w:t xml:space="preserve">Figure </w:t>
      </w:r>
      <w:fldSimple w:instr=" SEQ Figure \* ARABIC ">
        <w:r w:rsidR="000D74D4">
          <w:rPr>
            <w:noProof/>
          </w:rPr>
          <w:t>12</w:t>
        </w:r>
      </w:fldSimple>
      <w:bookmarkEnd w:id="92"/>
      <w:r>
        <w:t>. Cassandra database schema for storing attribute data</w:t>
      </w:r>
      <w:bookmarkEnd w:id="93"/>
    </w:p>
    <w:p w:rsidR="00AB1FFC" w:rsidRDefault="00FF3547" w:rsidP="00EB02D0">
      <w:r>
        <w:tab/>
        <w:t xml:space="preserve">Cassandra is also used for storing attribute data as seen in </w:t>
      </w:r>
      <w:r w:rsidR="00464FFD">
        <w:fldChar w:fldCharType="begin"/>
      </w:r>
      <w:r>
        <w:instrText xml:space="preserve"> REF _Ref419837986 \h </w:instrText>
      </w:r>
      <w:r w:rsidR="00464FFD">
        <w:fldChar w:fldCharType="separate"/>
      </w:r>
      <w:r w:rsidR="000D74D4">
        <w:t xml:space="preserve">Figure </w:t>
      </w:r>
      <w:r w:rsidR="000D74D4">
        <w:rPr>
          <w:noProof/>
        </w:rPr>
        <w:t>12</w:t>
      </w:r>
      <w:r w:rsidR="00464FFD">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29" cstate="print"/>
                    <a:stretch>
                      <a:fillRect/>
                    </a:stretch>
                  </pic:blipFill>
                  <pic:spPr>
                    <a:xfrm>
                      <a:off x="0" y="0"/>
                      <a:ext cx="5579745" cy="2898140"/>
                    </a:xfrm>
                    <a:prstGeom prst="rect">
                      <a:avLst/>
                    </a:prstGeom>
                  </pic:spPr>
                </pic:pic>
              </a:graphicData>
            </a:graphic>
          </wp:inline>
        </w:drawing>
      </w:r>
    </w:p>
    <w:p w:rsidR="001F5180" w:rsidRDefault="001F5180" w:rsidP="00B16AA4">
      <w:pPr>
        <w:pStyle w:val="Opisslike"/>
        <w:spacing w:before="240"/>
      </w:pPr>
      <w:bookmarkStart w:id="94" w:name="_Ref419883436"/>
      <w:bookmarkStart w:id="95" w:name="_Toc420683110"/>
      <w:r>
        <w:t xml:space="preserve">Figure </w:t>
      </w:r>
      <w:fldSimple w:instr=" SEQ Figure \* ARABIC ">
        <w:r w:rsidR="000D74D4">
          <w:rPr>
            <w:noProof/>
          </w:rPr>
          <w:t>13</w:t>
        </w:r>
      </w:fldSimple>
      <w:bookmarkEnd w:id="94"/>
      <w:r>
        <w:t>. Class diagram for the Data Managers</w:t>
      </w:r>
      <w:bookmarkEnd w:id="95"/>
    </w:p>
    <w:p w:rsidR="00197739" w:rsidRDefault="001F5180" w:rsidP="00E8179C">
      <w:r>
        <w:tab/>
        <w:t xml:space="preserve">The class diagram shown in </w:t>
      </w:r>
      <w:r w:rsidR="00464FFD">
        <w:fldChar w:fldCharType="begin"/>
      </w:r>
      <w:r>
        <w:instrText xml:space="preserve"> REF _Ref419883436 \h </w:instrText>
      </w:r>
      <w:r w:rsidR="00464FFD">
        <w:fldChar w:fldCharType="separate"/>
      </w:r>
      <w:r w:rsidR="000D74D4">
        <w:t xml:space="preserve">Figure </w:t>
      </w:r>
      <w:r w:rsidR="000D74D4">
        <w:rPr>
          <w:noProof/>
        </w:rPr>
        <w:t>13</w:t>
      </w:r>
      <w:r w:rsidR="00464FFD">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464FFD">
            <w:fldChar w:fldCharType="begin"/>
          </w:r>
          <w:r w:rsidR="00A702C4">
            <w:rPr>
              <w:lang w:val="hr-HR"/>
            </w:rPr>
            <w:instrText xml:space="preserve"> CITATION eXt13 \l 1050 </w:instrText>
          </w:r>
          <w:r w:rsidR="00464FFD">
            <w:fldChar w:fldCharType="separate"/>
          </w:r>
          <w:r w:rsidR="00A702C4" w:rsidRPr="00A702C4">
            <w:rPr>
              <w:noProof/>
              <w:lang w:val="hr-HR"/>
            </w:rPr>
            <w:t>[1]</w:t>
          </w:r>
          <w:r w:rsidR="00464FFD">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w:t>
      </w:r>
      <w:r w:rsidR="00A702C4">
        <w:lastRenderedPageBreak/>
        <w:t>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464FFD">
            <w:fldChar w:fldCharType="begin"/>
          </w:r>
          <w:r w:rsidR="000B0CBB">
            <w:rPr>
              <w:lang w:val="hr-HR"/>
            </w:rPr>
            <w:instrText xml:space="preserve"> CITATION ATT15 \l 1050 </w:instrText>
          </w:r>
          <w:r w:rsidR="00464FFD">
            <w:fldChar w:fldCharType="separate"/>
          </w:r>
          <w:r w:rsidR="000B0CBB" w:rsidRPr="000B0CBB">
            <w:rPr>
              <w:noProof/>
              <w:lang w:val="hr-HR"/>
            </w:rPr>
            <w:t>[2]</w:t>
          </w:r>
          <w:r w:rsidR="00464FFD">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464FFD">
            <w:fldChar w:fldCharType="begin"/>
          </w:r>
          <w:r w:rsidR="009B141D">
            <w:rPr>
              <w:lang w:val="hr-HR"/>
            </w:rPr>
            <w:instrText xml:space="preserve"> CITATION eXt13 \l 1050 </w:instrText>
          </w:r>
          <w:r w:rsidR="00464FFD">
            <w:fldChar w:fldCharType="separate"/>
          </w:r>
          <w:r w:rsidR="009B141D" w:rsidRPr="009B141D">
            <w:rPr>
              <w:noProof/>
              <w:lang w:val="hr-HR"/>
            </w:rPr>
            <w:t>[1]</w:t>
          </w:r>
          <w:r w:rsidR="00464FFD">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464FFD">
            <w:fldChar w:fldCharType="begin"/>
          </w:r>
          <w:r>
            <w:rPr>
              <w:lang w:val="hr-HR"/>
            </w:rPr>
            <w:instrText xml:space="preserve"> CITATION ATT15 \l 1050 </w:instrText>
          </w:r>
          <w:r w:rsidR="00464FFD">
            <w:fldChar w:fldCharType="separate"/>
          </w:r>
          <w:r w:rsidRPr="000B0CBB">
            <w:rPr>
              <w:noProof/>
              <w:lang w:val="hr-HR"/>
            </w:rPr>
            <w:t>[2]</w:t>
          </w:r>
          <w:r w:rsidR="00464FFD">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r w:rsidR="00FF6224">
              <w:t>;</w:t>
            </w:r>
          </w:p>
          <w:p w:rsidR="006E6CCE" w:rsidRDefault="006E6CCE" w:rsidP="006E6CCE">
            <w:pPr>
              <w:pStyle w:val="Odlomakpopisa"/>
              <w:numPr>
                <w:ilvl w:val="0"/>
                <w:numId w:val="25"/>
              </w:numPr>
              <w:ind w:left="610"/>
            </w:pPr>
            <w:r>
              <w:t>Fetch policies from PRP</w:t>
            </w:r>
            <w:r w:rsidR="00FF6224">
              <w:t>;</w:t>
            </w:r>
          </w:p>
          <w:p w:rsidR="006E6CCE" w:rsidRDefault="006E6CCE" w:rsidP="006E6CCE">
            <w:pPr>
              <w:pStyle w:val="Odlomakpopisa"/>
              <w:numPr>
                <w:ilvl w:val="0"/>
                <w:numId w:val="25"/>
              </w:numPr>
              <w:ind w:left="610"/>
            </w:pPr>
            <w:r>
              <w:t xml:space="preserve">For every policy </w:t>
            </w:r>
            <w:r w:rsidR="00FF6224">
              <w:t>;</w:t>
            </w:r>
          </w:p>
          <w:p w:rsidR="006E6CCE" w:rsidRDefault="006E6CCE" w:rsidP="006E6CCE">
            <w:pPr>
              <w:pStyle w:val="Odlomakpopisa"/>
              <w:numPr>
                <w:ilvl w:val="1"/>
                <w:numId w:val="25"/>
              </w:numPr>
              <w:ind w:left="1042"/>
            </w:pPr>
            <w:r>
              <w:t>Begin evaluation</w:t>
            </w:r>
            <w:r w:rsidR="00FF6224">
              <w:t>;</w:t>
            </w:r>
          </w:p>
          <w:p w:rsidR="006E6CCE" w:rsidRDefault="006E6CCE" w:rsidP="006E6CCE">
            <w:pPr>
              <w:pStyle w:val="Odlomakpopisa"/>
              <w:numPr>
                <w:ilvl w:val="1"/>
                <w:numId w:val="25"/>
              </w:numPr>
              <w:ind w:left="1042"/>
            </w:pPr>
            <w:r>
              <w:t>If attribute is missing for evaluation</w:t>
            </w:r>
            <w:r w:rsidR="00FF6224">
              <w:t>;</w:t>
            </w:r>
            <w:r>
              <w:t xml:space="preserve"> </w:t>
            </w:r>
          </w:p>
          <w:p w:rsidR="006E6CCE" w:rsidRDefault="006E6CCE" w:rsidP="006E6CCE">
            <w:pPr>
              <w:pStyle w:val="Odlomakpopisa"/>
              <w:numPr>
                <w:ilvl w:val="2"/>
                <w:numId w:val="25"/>
              </w:numPr>
              <w:ind w:left="1474"/>
            </w:pPr>
            <w:r>
              <w:t>fetch needed attributes from list of PIPs</w:t>
            </w:r>
            <w:r w:rsidR="00FF6224">
              <w:t>;</w:t>
            </w:r>
          </w:p>
          <w:p w:rsidR="006E6CCE" w:rsidRDefault="006E6CCE" w:rsidP="006E6CCE">
            <w:pPr>
              <w:pStyle w:val="Odlomakpopisa"/>
              <w:numPr>
                <w:ilvl w:val="1"/>
                <w:numId w:val="25"/>
              </w:numPr>
              <w:ind w:left="1042"/>
            </w:pPr>
            <w:r>
              <w:t>evaluate request</w:t>
            </w:r>
            <w:r w:rsidR="00FF6224">
              <w:t>;</w:t>
            </w:r>
          </w:p>
          <w:p w:rsidR="006E6CCE" w:rsidRDefault="006E6CCE" w:rsidP="006E6CCE">
            <w:pPr>
              <w:pStyle w:val="Odlomakpopisa"/>
              <w:numPr>
                <w:ilvl w:val="1"/>
                <w:numId w:val="25"/>
              </w:numPr>
              <w:ind w:left="1042"/>
            </w:pPr>
            <w:r>
              <w:t>store result</w:t>
            </w:r>
            <w:r w:rsidR="00FF6224">
              <w:t>;</w:t>
            </w:r>
          </w:p>
          <w:p w:rsidR="006E6CCE" w:rsidRDefault="006E6CCE" w:rsidP="006E6CCE">
            <w:pPr>
              <w:pStyle w:val="Odlomakpopisa"/>
              <w:numPr>
                <w:ilvl w:val="0"/>
                <w:numId w:val="25"/>
              </w:numPr>
              <w:ind w:left="610"/>
            </w:pPr>
            <w:r>
              <w:t>If a positive response exists</w:t>
            </w:r>
            <w:r w:rsidR="00FF6224">
              <w:t>;</w:t>
            </w:r>
          </w:p>
          <w:p w:rsidR="006E6CCE" w:rsidRDefault="006E6CCE" w:rsidP="006E6CCE">
            <w:pPr>
              <w:pStyle w:val="Odlomakpopisa"/>
              <w:numPr>
                <w:ilvl w:val="1"/>
                <w:numId w:val="25"/>
              </w:numPr>
              <w:ind w:left="1042"/>
            </w:pPr>
            <w:r>
              <w:t>Return that response and positive result</w:t>
            </w:r>
            <w:r w:rsidR="00FF6224">
              <w:t>;</w:t>
            </w:r>
          </w:p>
          <w:p w:rsidR="006E6CCE" w:rsidRDefault="006E6CCE" w:rsidP="006E6CCE">
            <w:pPr>
              <w:pStyle w:val="Odlomakpopisa"/>
              <w:numPr>
                <w:ilvl w:val="0"/>
                <w:numId w:val="25"/>
              </w:numPr>
              <w:ind w:left="610"/>
            </w:pPr>
            <w:r>
              <w:t>If Every result is negative</w:t>
            </w:r>
            <w:r w:rsidR="00FF6224">
              <w:t>;</w:t>
            </w:r>
          </w:p>
          <w:p w:rsidR="006E6CCE" w:rsidRDefault="006E6CCE" w:rsidP="006E6CCE">
            <w:pPr>
              <w:pStyle w:val="Odlomakpopisa"/>
              <w:numPr>
                <w:ilvl w:val="1"/>
                <w:numId w:val="25"/>
              </w:numPr>
              <w:ind w:left="1042"/>
            </w:pPr>
            <w:r>
              <w:t>If there was a valid response (a policy applied for the request)</w:t>
            </w:r>
            <w:r w:rsidR="00FF6224">
              <w:t>;</w:t>
            </w:r>
          </w:p>
          <w:p w:rsidR="006E6CCE" w:rsidRDefault="006E6CCE" w:rsidP="006E6CCE">
            <w:pPr>
              <w:pStyle w:val="Odlomakpopisa"/>
              <w:numPr>
                <w:ilvl w:val="2"/>
                <w:numId w:val="25"/>
              </w:numPr>
              <w:ind w:left="1474"/>
            </w:pPr>
            <w:r>
              <w:t>Return that response and negative result</w:t>
            </w:r>
            <w:r w:rsidR="00FF6224">
              <w:t>;</w:t>
            </w:r>
          </w:p>
          <w:p w:rsidR="006E6CCE" w:rsidRDefault="006E6CCE" w:rsidP="006E6CCE">
            <w:pPr>
              <w:pStyle w:val="Odlomakpopisa"/>
              <w:numPr>
                <w:ilvl w:val="1"/>
                <w:numId w:val="25"/>
              </w:numPr>
              <w:ind w:left="1042"/>
            </w:pPr>
            <w:r>
              <w:t>Else</w:t>
            </w:r>
            <w:r w:rsidR="00FF6224">
              <w:t>;</w:t>
            </w:r>
          </w:p>
          <w:p w:rsidR="006E6CCE" w:rsidRDefault="006E6CCE" w:rsidP="006E6CCE">
            <w:pPr>
              <w:pStyle w:val="Odlomakpopisa"/>
              <w:numPr>
                <w:ilvl w:val="2"/>
                <w:numId w:val="25"/>
              </w:numPr>
              <w:ind w:left="1474"/>
            </w:pPr>
            <w:r>
              <w:lastRenderedPageBreak/>
              <w:t>Return empty response and negative result</w:t>
            </w:r>
            <w:r w:rsidR="00FF6224">
              <w:t>;</w:t>
            </w:r>
          </w:p>
        </w:tc>
      </w:tr>
    </w:tbl>
    <w:p w:rsidR="00863319" w:rsidRDefault="003827BE" w:rsidP="00B16AA4">
      <w:pPr>
        <w:pStyle w:val="Opisslike"/>
        <w:spacing w:before="240"/>
      </w:pPr>
      <w:bookmarkStart w:id="96" w:name="_Ref419987476"/>
      <w:bookmarkStart w:id="97" w:name="_Toc420683111"/>
      <w:r>
        <w:lastRenderedPageBreak/>
        <w:t xml:space="preserve">Figure </w:t>
      </w:r>
      <w:fldSimple w:instr=" SEQ Figure \* ARABIC ">
        <w:r w:rsidR="000D74D4">
          <w:rPr>
            <w:noProof/>
          </w:rPr>
          <w:t>14</w:t>
        </w:r>
      </w:fldSimple>
      <w:bookmarkEnd w:id="96"/>
      <w:r>
        <w:t>. PDP Workflow</w:t>
      </w:r>
      <w:bookmarkEnd w:id="97"/>
    </w:p>
    <w:p w:rsidR="00863319" w:rsidRDefault="00915FD3" w:rsidP="00863319">
      <w:r>
        <w:tab/>
        <w:t xml:space="preserve">As seen in the workflow in </w:t>
      </w:r>
      <w:r w:rsidR="00464FFD">
        <w:fldChar w:fldCharType="begin"/>
      </w:r>
      <w:r>
        <w:instrText xml:space="preserve"> REF _Ref419987476 \h </w:instrText>
      </w:r>
      <w:r w:rsidR="00464FFD">
        <w:fldChar w:fldCharType="separate"/>
      </w:r>
      <w:r w:rsidR="000D74D4">
        <w:t xml:space="preserve">Figure </w:t>
      </w:r>
      <w:r w:rsidR="000D74D4">
        <w:rPr>
          <w:noProof/>
        </w:rPr>
        <w:t>14</w:t>
      </w:r>
      <w:r w:rsidR="00464FFD">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5B22E6" w:rsidRDefault="005B22E6" w:rsidP="005B22E6">
      <w:pPr>
        <w:pStyle w:val="Naslov2"/>
      </w:pPr>
      <w:bookmarkStart w:id="98" w:name="_Ref419886710"/>
      <w:bookmarkStart w:id="99" w:name="_Ref419886737"/>
      <w:bookmarkStart w:id="100" w:name="_Ref419888160"/>
      <w:bookmarkStart w:id="101" w:name="_Ref419888192"/>
      <w:bookmarkStart w:id="102" w:name="_Toc420687657"/>
      <w:r>
        <w:lastRenderedPageBreak/>
        <w:t>Integration scenarios</w:t>
      </w:r>
      <w:bookmarkEnd w:id="98"/>
      <w:bookmarkEnd w:id="99"/>
      <w:bookmarkEnd w:id="100"/>
      <w:bookmarkEnd w:id="101"/>
      <w:bookmarkEnd w:id="102"/>
      <w:r>
        <w:t xml:space="preserve"> </w:t>
      </w:r>
    </w:p>
    <w:p w:rsidR="005018B5"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r w:rsidR="005018B5">
        <w:t xml:space="preserve">The scenarios that are shown are not the only possibilities but were determined to be the best ones. A discussion regarding scalability and other issues will be given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30" cstate="print"/>
                    <a:stretch>
                      <a:fillRect/>
                    </a:stretch>
                  </pic:blipFill>
                  <pic:spPr>
                    <a:xfrm>
                      <a:off x="0" y="0"/>
                      <a:ext cx="5579745" cy="3117850"/>
                    </a:xfrm>
                    <a:prstGeom prst="rect">
                      <a:avLst/>
                    </a:prstGeom>
                  </pic:spPr>
                </pic:pic>
              </a:graphicData>
            </a:graphic>
          </wp:inline>
        </w:drawing>
      </w:r>
    </w:p>
    <w:p w:rsidR="005B22E6" w:rsidRDefault="005B22E6" w:rsidP="00B16AA4">
      <w:pPr>
        <w:pStyle w:val="Opisslike"/>
        <w:spacing w:before="240"/>
      </w:pPr>
      <w:bookmarkStart w:id="103" w:name="_Ref420054784"/>
      <w:bookmarkStart w:id="104" w:name="_Toc420683113"/>
      <w:r>
        <w:t xml:space="preserve">Figure </w:t>
      </w:r>
      <w:fldSimple w:instr=" SEQ Figure \* ARABIC ">
        <w:r w:rsidR="000D74D4">
          <w:rPr>
            <w:noProof/>
          </w:rPr>
          <w:t>16</w:t>
        </w:r>
      </w:fldSimple>
      <w:bookmarkEnd w:id="103"/>
      <w:r>
        <w:t>. Integrated solution scenario</w:t>
      </w:r>
      <w:r w:rsidR="00E3349E">
        <w:t xml:space="preserve"> schema</w:t>
      </w:r>
      <w:bookmarkEnd w:id="104"/>
    </w:p>
    <w:p w:rsidR="005B22E6" w:rsidRDefault="00E3349E" w:rsidP="00AD2A3F">
      <w:r>
        <w:tab/>
        <w:t xml:space="preserve">In </w:t>
      </w:r>
      <w:r w:rsidR="00464FFD">
        <w:fldChar w:fldCharType="begin"/>
      </w:r>
      <w:r>
        <w:instrText xml:space="preserve"> REF _Ref420054784 \h </w:instrText>
      </w:r>
      <w:r w:rsidR="00464FFD">
        <w:fldChar w:fldCharType="separate"/>
      </w:r>
      <w:r w:rsidR="000D74D4">
        <w:t xml:space="preserve">Figure </w:t>
      </w:r>
      <w:r w:rsidR="000D74D4">
        <w:rPr>
          <w:noProof/>
        </w:rPr>
        <w:t>16</w:t>
      </w:r>
      <w:r w:rsidR="00464FFD">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464FFD">
        <w:fldChar w:fldCharType="begin"/>
      </w:r>
      <w:r w:rsidR="00AD2A3F">
        <w:instrText xml:space="preserve"> REF _Ref420056980 \n \h </w:instrText>
      </w:r>
      <w:r w:rsidR="00464FFD">
        <w:fldChar w:fldCharType="separate"/>
      </w:r>
      <w:r w:rsidR="000D74D4">
        <w:t>4.2</w:t>
      </w:r>
      <w:r w:rsidR="00464FFD">
        <w:fldChar w:fldCharType="end"/>
      </w:r>
      <w:r w:rsidR="00AD2A3F">
        <w:t xml:space="preserve">. If the system requires fetching of attribute data from </w:t>
      </w:r>
      <w:r w:rsidR="00686F20">
        <w:t xml:space="preserve">external sources like for example subject </w:t>
      </w:r>
      <w:r w:rsidR="00686F20">
        <w:lastRenderedPageBreak/>
        <w:t xml:space="preserve">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31" cstate="print"/>
                    <a:stretch>
                      <a:fillRect/>
                    </a:stretch>
                  </pic:blipFill>
                  <pic:spPr>
                    <a:xfrm>
                      <a:off x="0" y="0"/>
                      <a:ext cx="5579745" cy="3152140"/>
                    </a:xfrm>
                    <a:prstGeom prst="rect">
                      <a:avLst/>
                    </a:prstGeom>
                  </pic:spPr>
                </pic:pic>
              </a:graphicData>
            </a:graphic>
          </wp:inline>
        </w:drawing>
      </w:r>
    </w:p>
    <w:p w:rsidR="005B22E6" w:rsidRDefault="005B22E6" w:rsidP="002F7816">
      <w:pPr>
        <w:pStyle w:val="Opisslike"/>
        <w:spacing w:before="240"/>
      </w:pPr>
      <w:bookmarkStart w:id="105" w:name="_Ref420062171"/>
      <w:bookmarkStart w:id="106" w:name="_Ref420062115"/>
      <w:bookmarkStart w:id="107" w:name="_Toc420683114"/>
      <w:r>
        <w:t xml:space="preserve">Figure </w:t>
      </w:r>
      <w:fldSimple w:instr=" SEQ Figure \* ARABIC ">
        <w:r w:rsidR="000D74D4">
          <w:rPr>
            <w:noProof/>
          </w:rPr>
          <w:t>17</w:t>
        </w:r>
      </w:fldSimple>
      <w:bookmarkEnd w:id="105"/>
      <w:r>
        <w:t xml:space="preserve">. </w:t>
      </w:r>
      <w:r w:rsidR="00E3349E">
        <w:t>Schema of u</w:t>
      </w:r>
      <w:r>
        <w:t>sing the solution as a service</w:t>
      </w:r>
      <w:bookmarkEnd w:id="106"/>
      <w:bookmarkEnd w:id="107"/>
    </w:p>
    <w:p w:rsidR="003508C9" w:rsidRDefault="00AB0AF9" w:rsidP="00606C86">
      <w:r>
        <w:tab/>
      </w:r>
      <w:r w:rsidR="00464FFD">
        <w:fldChar w:fldCharType="begin"/>
      </w:r>
      <w:r>
        <w:instrText xml:space="preserve"> REF _Ref420062171 \h </w:instrText>
      </w:r>
      <w:r w:rsidR="00464FFD">
        <w:fldChar w:fldCharType="separate"/>
      </w:r>
      <w:r w:rsidR="000D74D4">
        <w:t xml:space="preserve">Figure </w:t>
      </w:r>
      <w:r w:rsidR="000D74D4">
        <w:rPr>
          <w:noProof/>
        </w:rPr>
        <w:t>17</w:t>
      </w:r>
      <w:r w:rsidR="00464FFD">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5018B5" w:rsidRDefault="00D1399B" w:rsidP="005018B5">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w:t>
      </w:r>
      <w:r w:rsidR="002175ED">
        <w:lastRenderedPageBreak/>
        <w:t xml:space="preserve">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w:t>
      </w:r>
      <w:r w:rsidR="005018B5">
        <w:t xml:space="preserve">      </w:t>
      </w:r>
    </w:p>
    <w:p w:rsidR="005018B5" w:rsidRDefault="005018B5" w:rsidP="005018B5">
      <w:pPr>
        <w:pStyle w:val="Podnaslov"/>
      </w:pPr>
      <w:r>
        <w:t>Scalability and other issues</w:t>
      </w:r>
    </w:p>
    <w:p w:rsidR="005018B5" w:rsidRPr="005018B5" w:rsidRDefault="005018B5" w:rsidP="005018B5">
      <w:pPr>
        <w:rPr>
          <w:color w:val="FF0000"/>
        </w:rPr>
      </w:pPr>
      <w:r>
        <w:rPr>
          <w:color w:val="FF0000"/>
        </w:rPr>
        <w:t xml:space="preserve">describe how could the solution scale and why it doesn't make sense to run every component on different machines but have most components run on the same machine and have multiple instances for parallel operation </w:t>
      </w:r>
    </w:p>
    <w:p w:rsidR="005018B5" w:rsidRPr="005018B5" w:rsidRDefault="005018B5" w:rsidP="005018B5"/>
    <w:p w:rsidR="00A5664B" w:rsidRDefault="00A5664B" w:rsidP="007738CA">
      <w:pPr>
        <w:pStyle w:val="Naslov2"/>
      </w:pPr>
      <w:bookmarkStart w:id="108" w:name="_Ref420083197"/>
      <w:bookmarkStart w:id="109" w:name="_Toc420687658"/>
      <w:r w:rsidRPr="009839D4">
        <w:t xml:space="preserve">Development </w:t>
      </w:r>
      <w:r w:rsidR="00F5664C">
        <w:t>process</w:t>
      </w:r>
      <w:bookmarkEnd w:id="108"/>
      <w:bookmarkEnd w:id="109"/>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w:t>
      </w:r>
      <w:r w:rsidR="00D94A66">
        <w:lastRenderedPageBreak/>
        <w:t xml:space="preserve">timeframe intended for this work, a number of base projects were considered. After some consideration the AT&amp;T git hub project </w:t>
      </w:r>
      <w:sdt>
        <w:sdtPr>
          <w:id w:val="113517936"/>
          <w:citation/>
        </w:sdtPr>
        <w:sdtContent>
          <w:r w:rsidR="00464FFD">
            <w:fldChar w:fldCharType="begin"/>
          </w:r>
          <w:r w:rsidR="00D94A66">
            <w:rPr>
              <w:lang w:val="hr-HR"/>
            </w:rPr>
            <w:instrText xml:space="preserve"> CITATION ATT15 \l 1050 </w:instrText>
          </w:r>
          <w:r w:rsidR="00464FFD">
            <w:fldChar w:fldCharType="separate"/>
          </w:r>
          <w:r w:rsidR="00D94A66" w:rsidRPr="00D94A66">
            <w:rPr>
              <w:noProof/>
              <w:lang w:val="hr-HR"/>
            </w:rPr>
            <w:t>[2]</w:t>
          </w:r>
          <w:r w:rsidR="00464FFD">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464FFD">
        <w:fldChar w:fldCharType="begin"/>
      </w:r>
      <w:r w:rsidR="009C6C66">
        <w:instrText xml:space="preserve"> REF _Ref420080529 \n \h </w:instrText>
      </w:r>
      <w:r w:rsidR="00464FFD">
        <w:fldChar w:fldCharType="separate"/>
      </w:r>
      <w:r w:rsidR="000D74D4">
        <w:rPr>
          <w:b/>
          <w:bCs/>
          <w:lang w:val="hr-HR"/>
        </w:rPr>
        <w:t>Pogreška! Izvor reference nije pronađen.</w:t>
      </w:r>
      <w:r w:rsidR="00464FFD">
        <w:fldChar w:fldCharType="end"/>
      </w:r>
      <w:r w:rsidR="009C6C66">
        <w:t>.</w:t>
      </w:r>
    </w:p>
    <w:p w:rsidR="009F045C" w:rsidRDefault="009F045C" w:rsidP="007738CA">
      <w:pPr>
        <w:pStyle w:val="Naslov2"/>
      </w:pPr>
      <w:bookmarkStart w:id="110" w:name="_Ref420083309"/>
      <w:bookmarkStart w:id="111" w:name="_Toc420687659"/>
      <w:r>
        <w:t>Potential improvements</w:t>
      </w:r>
      <w:bookmarkEnd w:id="110"/>
      <w:bookmarkEnd w:id="111"/>
    </w:p>
    <w:p w:rsidR="00843B53" w:rsidRDefault="007F616F" w:rsidP="009F045C">
      <w:r>
        <w:tab/>
      </w:r>
      <w:r w:rsidR="00EF0E1D">
        <w:t xml:space="preserve">At the end of Section </w:t>
      </w:r>
      <w:r w:rsidR="00464FFD">
        <w:fldChar w:fldCharType="begin"/>
      </w:r>
      <w:r w:rsidR="00EF0E1D">
        <w:instrText xml:space="preserve"> REF _Ref419886710 \n \h </w:instrText>
      </w:r>
      <w:r w:rsidR="00464FFD">
        <w:fldChar w:fldCharType="separate"/>
      </w:r>
      <w:r w:rsidR="000D74D4">
        <w:t>4.3</w:t>
      </w:r>
      <w:r w:rsidR="00464FFD">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464FFD">
        <w:fldChar w:fldCharType="begin"/>
      </w:r>
      <w:r w:rsidR="00EF0E1D">
        <w:instrText xml:space="preserve"> REF _Ref419886710 \n \h </w:instrText>
      </w:r>
      <w:r w:rsidR="00464FFD">
        <w:fldChar w:fldCharType="separate"/>
      </w:r>
      <w:r w:rsidR="000D74D4">
        <w:t>4.3</w:t>
      </w:r>
      <w:r w:rsidR="00464FFD">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w:t>
      </w:r>
      <w:r w:rsidR="00916EF6">
        <w:lastRenderedPageBreak/>
        <w:t xml:space="preserve">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5018B5" w:rsidRPr="005018B5" w:rsidRDefault="005018B5" w:rsidP="009F045C">
      <w:pPr>
        <w:rPr>
          <w:color w:val="FF0000"/>
        </w:rPr>
      </w:pPr>
      <w:r>
        <w:rPr>
          <w:color w:val="FF0000"/>
        </w:rPr>
        <w:t xml:space="preserve">Add scalability </w:t>
      </w:r>
    </w:p>
    <w:p w:rsidR="00916EF6" w:rsidRDefault="00916EF6" w:rsidP="009F045C"/>
    <w:p w:rsidR="000F4A7C" w:rsidRDefault="000F4A7C" w:rsidP="00C4302A">
      <w:pPr>
        <w:pStyle w:val="Naslov1"/>
        <w:rPr>
          <w:lang w:val="en-GB"/>
        </w:rPr>
        <w:sectPr w:rsidR="000F4A7C" w:rsidSect="000F4A7C">
          <w:type w:val="oddPage"/>
          <w:pgSz w:w="11906" w:h="16838" w:code="9"/>
          <w:pgMar w:top="1701" w:right="1418" w:bottom="1701" w:left="1701" w:header="567" w:footer="567" w:gutter="0"/>
          <w:cols w:space="720"/>
          <w:docGrid w:linePitch="299"/>
        </w:sectPr>
      </w:pPr>
    </w:p>
    <w:p w:rsidR="00C4302A" w:rsidRDefault="000F4A7C" w:rsidP="00C4302A">
      <w:pPr>
        <w:pStyle w:val="Naslov1"/>
        <w:rPr>
          <w:lang w:val="en-GB"/>
        </w:rPr>
      </w:pPr>
      <w:bookmarkStart w:id="112" w:name="_Toc420687660"/>
      <w:r>
        <w:rPr>
          <w:lang w:val="en-GB"/>
        </w:rPr>
        <w:lastRenderedPageBreak/>
        <w:t>Proof of concept</w:t>
      </w:r>
      <w:bookmarkEnd w:id="112"/>
    </w:p>
    <w:p w:rsidR="005018B5" w:rsidRDefault="005018B5" w:rsidP="005018B5"/>
    <w:p w:rsidR="005018B5" w:rsidRPr="00670F44" w:rsidRDefault="00670F44" w:rsidP="005018B5">
      <w:pPr>
        <w:rPr>
          <w:color w:val="FF0000"/>
        </w:rPr>
      </w:pPr>
      <w:r w:rsidRPr="00670F44">
        <w:rPr>
          <w:color w:val="FF0000"/>
        </w:rPr>
        <w:t xml:space="preserve">write an intro </w:t>
      </w:r>
    </w:p>
    <w:p w:rsidR="005018B5" w:rsidRDefault="005018B5" w:rsidP="005018B5"/>
    <w:p w:rsidR="005018B5" w:rsidRPr="005018B5" w:rsidRDefault="005018B5" w:rsidP="005018B5">
      <w:pPr>
        <w:pStyle w:val="Naslov2"/>
      </w:pPr>
      <w:r>
        <w:t>Testing</w:t>
      </w:r>
    </w:p>
    <w:p w:rsidR="00850CC8" w:rsidRDefault="00F248C4" w:rsidP="00C4302A">
      <w:r>
        <w:tab/>
        <w:t xml:space="preserve">In this </w:t>
      </w:r>
      <w:r w:rsidR="005018B5">
        <w:t>sub</w:t>
      </w:r>
      <w:r>
        <w:t xml:space="preserve">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464FFD">
        <w:fldChar w:fldCharType="begin"/>
      </w:r>
      <w:r>
        <w:instrText xml:space="preserve"> REF _Ref419886710 \n \h </w:instrText>
      </w:r>
      <w:r w:rsidR="00464FFD">
        <w:fldChar w:fldCharType="separate"/>
      </w:r>
      <w:r w:rsidR="000D74D4">
        <w:t>4.3</w:t>
      </w:r>
      <w:r w:rsidR="00464FFD">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670F4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670F44" w:rsidRDefault="00670F44" w:rsidP="00670F44">
      <w:pPr>
        <w:pStyle w:val="Naslov3"/>
      </w:pPr>
      <w:r>
        <w:t>Request used</w:t>
      </w:r>
    </w:p>
    <w:p w:rsidR="00670F44" w:rsidRPr="00670F44" w:rsidRDefault="00670F44" w:rsidP="00C4302A">
      <w:pPr>
        <w:rPr>
          <w:color w:val="FF0000"/>
        </w:rPr>
      </w:pPr>
      <w:r>
        <w:rPr>
          <w:color w:val="FF0000"/>
        </w:rPr>
        <w:t>Describe the variety of requests used with examples</w:t>
      </w:r>
    </w:p>
    <w:p w:rsidR="003508C9" w:rsidRDefault="00252ECB" w:rsidP="00670F44">
      <w:pPr>
        <w:pStyle w:val="Naslov3"/>
      </w:pPr>
      <w:bookmarkStart w:id="113" w:name="_Toc420687661"/>
      <w:r>
        <w:t xml:space="preserve">Local integration </w:t>
      </w:r>
      <w:r w:rsidR="00AD6ACD">
        <w:t xml:space="preserve">scenario </w:t>
      </w:r>
      <w:r>
        <w:t>testing</w:t>
      </w:r>
      <w:bookmarkEnd w:id="113"/>
      <w:r>
        <w:t xml:space="preserve"> </w:t>
      </w:r>
    </w:p>
    <w:p w:rsidR="006D0F61" w:rsidRDefault="00252ECB" w:rsidP="006D0F61">
      <w:pPr>
        <w:rPr>
          <w:rFonts w:ascii="Calibri" w:hAnsi="Calibri"/>
          <w:b/>
          <w:bCs/>
          <w:color w:val="FFFFFF"/>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150"/>
        <w:gridCol w:w="1760"/>
        <w:gridCol w:w="960"/>
      </w:tblGrid>
      <w:tr w:rsidR="006D0F61" w:rsidRPr="006D0F61" w:rsidTr="00E42424">
        <w:trPr>
          <w:trHeight w:val="315"/>
          <w:jc w:val="center"/>
        </w:trPr>
        <w:tc>
          <w:tcPr>
            <w:tcW w:w="96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14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E42424">
        <w:trPr>
          <w:trHeight w:val="315"/>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Permit.json</w:t>
            </w:r>
            <w:proofErr w:type="spellEnd"/>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Deny.json</w:t>
            </w:r>
            <w:proofErr w:type="spellEnd"/>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Permit.json</w:t>
            </w:r>
            <w:proofErr w:type="spellEnd"/>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Deny.json</w:t>
            </w:r>
            <w:proofErr w:type="spellEnd"/>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Permit.json</w:t>
            </w:r>
            <w:proofErr w:type="spellEnd"/>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shd w:val="clear" w:color="auto" w:fill="D6E3BC" w:themeFill="accent3" w:themeFillTint="66"/>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auto" w:fill="D6E3BC" w:themeFill="accent3" w:themeFillTint="66"/>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E42424">
        <w:trPr>
          <w:trHeight w:val="300"/>
          <w:jc w:val="center"/>
        </w:trPr>
        <w:tc>
          <w:tcPr>
            <w:tcW w:w="960" w:type="dxa"/>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Allow.xml</w:t>
            </w:r>
            <w:proofErr w:type="spellEnd"/>
          </w:p>
        </w:tc>
        <w:tc>
          <w:tcPr>
            <w:tcW w:w="17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E42424">
        <w:trPr>
          <w:trHeight w:val="300"/>
          <w:jc w:val="center"/>
        </w:trPr>
        <w:tc>
          <w:tcPr>
            <w:tcW w:w="960" w:type="dxa"/>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Allow.xml</w:t>
            </w:r>
            <w:proofErr w:type="spellEnd"/>
          </w:p>
        </w:tc>
        <w:tc>
          <w:tcPr>
            <w:tcW w:w="17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bl>
    <w:p w:rsidR="006D0F61" w:rsidRDefault="00436CD4" w:rsidP="00B16AA4">
      <w:pPr>
        <w:pStyle w:val="Opisslike"/>
        <w:spacing w:before="240"/>
      </w:pPr>
      <w:bookmarkStart w:id="114" w:name="_Toc420683119"/>
      <w:r>
        <w:t xml:space="preserve">Table </w:t>
      </w:r>
      <w:fldSimple w:instr=" SEQ Table \* ARABIC ">
        <w:r w:rsidR="00C33DAE">
          <w:rPr>
            <w:noProof/>
          </w:rPr>
          <w:t>6</w:t>
        </w:r>
      </w:fldSimple>
      <w:r>
        <w:t>. Qualitative results of the local integration scenario</w:t>
      </w:r>
      <w:bookmarkEnd w:id="114"/>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Pr>
        <w:pStyle w:val="Opisslike"/>
        <w:rPr>
          <w:rFonts w:ascii="Calibri" w:hAnsi="Calibri"/>
          <w:color w:val="FFFFFF"/>
          <w:sz w:val="22"/>
          <w:szCs w:val="22"/>
          <w:lang w:val="hr-HR" w:eastAsia="hr-HR"/>
        </w:rPr>
      </w:pPr>
    </w:p>
    <w:p w:rsidR="00C4302A" w:rsidRPr="009839D4" w:rsidRDefault="00436CD4" w:rsidP="00B16AA4">
      <w:pPr>
        <w:pStyle w:val="Opisslike"/>
        <w:spacing w:before="240"/>
      </w:pPr>
      <w:bookmarkStart w:id="115" w:name="_Toc420683120"/>
      <w:r>
        <w:t xml:space="preserve">Table </w:t>
      </w:r>
      <w:fldSimple w:instr=" SEQ Table \* ARABIC ">
        <w:r w:rsidR="00C33DAE">
          <w:rPr>
            <w:noProof/>
          </w:rPr>
          <w:t>7</w:t>
        </w:r>
      </w:fldSimple>
      <w:r>
        <w:t>. Performance test results of the local integration scenario</w:t>
      </w:r>
      <w:bookmarkEnd w:id="115"/>
    </w:p>
    <w:p w:rsidR="00196E72" w:rsidRDefault="00252ECB" w:rsidP="00670F44">
      <w:pPr>
        <w:pStyle w:val="Naslov3"/>
      </w:pPr>
      <w:bookmarkStart w:id="116" w:name="_Toc420687662"/>
      <w:r>
        <w:lastRenderedPageBreak/>
        <w:t xml:space="preserve">Integration as a service </w:t>
      </w:r>
      <w:r w:rsidR="00AD6ACD">
        <w:t>scenario testing</w:t>
      </w:r>
      <w:bookmarkEnd w:id="116"/>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w:t>
            </w:r>
            <w:r w:rsidR="005018B5">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w:t>
            </w:r>
            <w:r w:rsidR="005018B5">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bl>
    <w:p w:rsidR="005656C2" w:rsidRDefault="005656C2" w:rsidP="00B16AA4">
      <w:pPr>
        <w:pStyle w:val="Opisslike"/>
        <w:spacing w:before="240"/>
      </w:pPr>
      <w:bookmarkStart w:id="117" w:name="_Toc420683121"/>
      <w:r>
        <w:t xml:space="preserve">Table </w:t>
      </w:r>
      <w:fldSimple w:instr=" SEQ Table \* ARABIC ">
        <w:r w:rsidR="00C33DAE">
          <w:rPr>
            <w:noProof/>
          </w:rPr>
          <w:t>8</w:t>
        </w:r>
      </w:fldSimple>
      <w:r>
        <w:t>. Qualitative results of the "Using the solution as a service" integration scenario</w:t>
      </w:r>
      <w:bookmarkEnd w:id="117"/>
    </w:p>
    <w:p w:rsidR="005018B5" w:rsidRPr="005018B5" w:rsidRDefault="005018B5" w:rsidP="005018B5">
      <w:r>
        <w:t xml:space="preserve"> </w:t>
      </w:r>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B16AA4" w:rsidRPr="00B16AA4" w:rsidRDefault="00B16AA4" w:rsidP="00B16AA4"/>
    <w:p w:rsidR="006D0F61" w:rsidRDefault="006D0F61" w:rsidP="005656C2">
      <w:pPr>
        <w:pStyle w:val="Opisslike"/>
      </w:pPr>
    </w:p>
    <w:p w:rsidR="00436CD4" w:rsidRDefault="005656C2" w:rsidP="00B16AA4">
      <w:pPr>
        <w:pStyle w:val="Opisslike"/>
        <w:spacing w:before="240"/>
      </w:pPr>
      <w:bookmarkStart w:id="118" w:name="_Toc420683122"/>
      <w:r>
        <w:t xml:space="preserve">Table </w:t>
      </w:r>
      <w:fldSimple w:instr=" SEQ Table \* ARABIC ">
        <w:r w:rsidR="00C33DAE">
          <w:rPr>
            <w:noProof/>
          </w:rPr>
          <w:t>9</w:t>
        </w:r>
      </w:fldSimple>
      <w:r>
        <w:t>. Performance test results "Using the solution as a service" integration scenario</w:t>
      </w:r>
      <w:bookmarkEnd w:id="118"/>
    </w:p>
    <w:p w:rsidR="005656C2" w:rsidRDefault="005018B5" w:rsidP="00670F44">
      <w:pPr>
        <w:pStyle w:val="Naslov3"/>
      </w:pPr>
      <w:r>
        <w:lastRenderedPageBreak/>
        <w:t>Test results</w:t>
      </w:r>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670F44" w:rsidRDefault="00670F44" w:rsidP="00670F44">
      <w:pPr>
        <w:pStyle w:val="Naslov2"/>
      </w:pPr>
      <w:bookmarkStart w:id="119" w:name="_Toc420687664"/>
      <w:r>
        <w:t>Integration/testing with SMARTIE</w:t>
      </w:r>
      <w:bookmarkEnd w:id="119"/>
    </w:p>
    <w:p w:rsidR="00670F44" w:rsidRPr="00196E72" w:rsidRDefault="00670F44" w:rsidP="00670F44">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464FFD">
        <w:fldChar w:fldCharType="begin"/>
      </w:r>
      <w:r>
        <w:instrText xml:space="preserve"> REF _Ref420227241 \n \h </w:instrText>
      </w:r>
      <w:r w:rsidR="00464FFD">
        <w:fldChar w:fldCharType="separate"/>
      </w:r>
      <w:r w:rsidR="000D74D4">
        <w:t>5.2.1</w:t>
      </w:r>
      <w:r w:rsidR="00464FFD">
        <w:fldChar w:fldCharType="end"/>
      </w:r>
      <w:r>
        <w:t xml:space="preserve"> a brief description will be given of the state of the project during initial stages of doing this dissertation and Section </w:t>
      </w:r>
      <w:r w:rsidR="00464FFD">
        <w:fldChar w:fldCharType="begin"/>
      </w:r>
      <w:r>
        <w:instrText xml:space="preserve"> REF _Ref420227377 \n \h </w:instrText>
      </w:r>
      <w:r w:rsidR="00464FFD">
        <w:fldChar w:fldCharType="separate"/>
      </w:r>
      <w:r w:rsidR="000D74D4">
        <w:t>5.2.2</w:t>
      </w:r>
      <w:r w:rsidR="00464FFD">
        <w:fldChar w:fldCharType="end"/>
      </w:r>
      <w:r>
        <w:t xml:space="preserve"> will give a critical overview and propose solutions that would improve upon the current implementation. </w:t>
      </w:r>
    </w:p>
    <w:p w:rsidR="00670F44" w:rsidRDefault="00670F44" w:rsidP="00670F44">
      <w:pPr>
        <w:pStyle w:val="Naslov3"/>
      </w:pPr>
      <w:bookmarkStart w:id="120" w:name="_Ref420227241"/>
      <w:bookmarkStart w:id="121" w:name="_Ref420233397"/>
      <w:bookmarkStart w:id="122" w:name="_Toc420687665"/>
      <w:r>
        <w:t>Current state</w:t>
      </w:r>
      <w:bookmarkEnd w:id="120"/>
      <w:r>
        <w:t xml:space="preserve"> and issues</w:t>
      </w:r>
      <w:bookmarkEnd w:id="121"/>
      <w:bookmarkEnd w:id="122"/>
    </w:p>
    <w:p w:rsidR="00670F44" w:rsidRDefault="00670F44" w:rsidP="00670F44">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The system is being developed with scalability in mind and offers important functionality to SMARTIE. As the solutions for the problems this project faces are not readily available, and the final solution is meant to be used in systems used by many other systems and applications, using private and confidential data. Because of this, the system needs to provide a high level of security and availability. </w:t>
      </w:r>
    </w:p>
    <w:p w:rsidR="00670F44" w:rsidRPr="00296122" w:rsidRDefault="00670F44" w:rsidP="00670F44">
      <w:r>
        <w:tab/>
        <w:t xml:space="preserve">In the current state, </w:t>
      </w:r>
      <w:proofErr w:type="spellStart"/>
      <w:r>
        <w:t>SmartData</w:t>
      </w:r>
      <w:proofErr w:type="spellEnd"/>
      <w:r>
        <w:t xml:space="preserve"> has access control for fetching data implemented by encrypting data and allowing decryption to users that have access to it and using </w:t>
      </w:r>
      <w:proofErr w:type="spellStart"/>
      <w:r>
        <w:t>oAuth</w:t>
      </w:r>
      <w:proofErr w:type="spellEnd"/>
      <w:r>
        <w:t xml:space="preserve"> for identity based access control.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one user or a set of users send requests for a large quantity of data, for which they don't have access to, all of that data needs to be fetched, policies need to be extracted and </w:t>
      </w:r>
      <w:r>
        <w:lastRenderedPageBreak/>
        <w:t xml:space="preserve">evaluation has to be done on every set of data. This is a big performance overhead as these operations require significant time so cumulatively it could be a opening for a DoS (Denial of Service) type of attack. Another issue is flexibility. In case of changing access policies for past data means fetching all the data for which the access policy needs to be changed and updating of the policies attached to it. In case of having a large policies, they contribute to a significant piece in the actual data being stored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needs but isn't flexible enough to accommodate significant changes. The publishing of data is done with a 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decision making and also managing and updating of roles and other data depending on changes that take place with time. Although the system is somewhat limited with flexibility and could have issues regarding overheads with administration, the planned product covers all of the requirements needed for it to function in the intended implementation. </w:t>
      </w:r>
    </w:p>
    <w:p w:rsidR="00670F44" w:rsidRDefault="00670F44" w:rsidP="00670F44">
      <w:pPr>
        <w:pStyle w:val="Naslov3"/>
      </w:pPr>
      <w:bookmarkStart w:id="123" w:name="_Ref420227377"/>
      <w:bookmarkStart w:id="124" w:name="_Toc420687666"/>
      <w:r w:rsidRPr="009839D4">
        <w:t>Proposed implementation</w:t>
      </w:r>
      <w:bookmarkEnd w:id="123"/>
      <w:bookmarkEnd w:id="124"/>
    </w:p>
    <w:p w:rsidR="00670F44" w:rsidRPr="00196E72" w:rsidRDefault="00670F44" w:rsidP="00670F44">
      <w:r>
        <w:tab/>
        <w:t xml:space="preserve">As stated in Section </w:t>
      </w:r>
      <w:r w:rsidR="00464FFD">
        <w:fldChar w:fldCharType="begin"/>
      </w:r>
      <w:r>
        <w:instrText xml:space="preserve"> REF _Ref420233397 \n \h </w:instrText>
      </w:r>
      <w:r w:rsidR="00464FFD">
        <w:fldChar w:fldCharType="separate"/>
      </w:r>
      <w:r w:rsidR="000D74D4">
        <w:t>5.2.1</w:t>
      </w:r>
      <w:r w:rsidR="00464FFD">
        <w:fldChar w:fldCharType="end"/>
      </w:r>
      <w:r>
        <w:t xml:space="preserve"> offers a good solution but has some potential problems, mainly regarding flexibility. This section will propose solutions for these issues by integrating the solution developed in this work. A proposed solution for the first issue mentioned would be removing policies from the 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instead. The second proposal would be aimed to improve the current publish/subscribe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464FFD">
        <w:fldChar w:fldCharType="begin"/>
      </w:r>
      <w:r>
        <w:instrText xml:space="preserve"> REF _Ref419886710 \n \h </w:instrText>
      </w:r>
      <w:r w:rsidR="00464FFD">
        <w:fldChar w:fldCharType="separate"/>
      </w:r>
      <w:r w:rsidR="000D74D4">
        <w:t>4.3</w:t>
      </w:r>
      <w:r w:rsidR="00464FFD">
        <w:fldChar w:fldCharType="end"/>
      </w:r>
      <w:r>
        <w:t xml:space="preserve"> but because there is a possibility of </w:t>
      </w:r>
      <w:r>
        <w:lastRenderedPageBreak/>
        <w:t>sharing some policies, attribute sources and other functionality the second scenario would be easier to integrate and would offer an overall better solution.</w:t>
      </w:r>
    </w:p>
    <w:p w:rsidR="000F4A7C" w:rsidRDefault="000F4A7C" w:rsidP="00196E72">
      <w:pPr>
        <w:pStyle w:val="Naslov1"/>
        <w:sectPr w:rsidR="000F4A7C" w:rsidSect="000F4A7C">
          <w:type w:val="oddPage"/>
          <w:pgSz w:w="11906" w:h="16838" w:code="9"/>
          <w:pgMar w:top="1701" w:right="1418" w:bottom="1701" w:left="1701" w:header="567" w:footer="567" w:gutter="0"/>
          <w:cols w:space="720"/>
          <w:docGrid w:linePitch="299"/>
        </w:sectPr>
      </w:pPr>
    </w:p>
    <w:p w:rsidR="00F60F35" w:rsidRDefault="003E19F2" w:rsidP="004601B8">
      <w:pPr>
        <w:pStyle w:val="Naslov1"/>
        <w:rPr>
          <w:lang w:val="en-GB"/>
        </w:rPr>
      </w:pPr>
      <w:bookmarkStart w:id="125" w:name="_Ref420084215"/>
      <w:bookmarkStart w:id="126" w:name="_Toc420687667"/>
      <w:r w:rsidRPr="009839D4">
        <w:rPr>
          <w:lang w:val="en-GB"/>
        </w:rPr>
        <w:lastRenderedPageBreak/>
        <w:t>Conclusion</w:t>
      </w:r>
      <w:bookmarkEnd w:id="125"/>
      <w:bookmarkEnd w:id="126"/>
      <w:r w:rsidR="00F60F35" w:rsidRPr="009839D4">
        <w:rPr>
          <w:lang w:val="en-GB"/>
        </w:rPr>
        <w:t xml:space="preserve"> </w:t>
      </w:r>
      <w:r w:rsidR="00670F44">
        <w:rPr>
          <w:color w:val="FF0000"/>
          <w:lang w:val="en-GB"/>
        </w:rPr>
        <w:t>Better conclusion</w:t>
      </w:r>
    </w:p>
    <w:p w:rsidR="00103373" w:rsidRDefault="00103373" w:rsidP="00103373">
      <w:r>
        <w:tab/>
        <w:t>This Section</w:t>
      </w:r>
      <w:r w:rsidR="006F13A2">
        <w:t xml:space="preserve"> will</w:t>
      </w:r>
      <w:r>
        <w:t xml:space="preserve">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27" w:name="_Toc420687668"/>
      <w:r>
        <w:t>Final remarks</w:t>
      </w:r>
      <w:bookmarkEnd w:id="127"/>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464FFD">
            <w:fldChar w:fldCharType="begin"/>
          </w:r>
          <w:r w:rsidR="00010B25">
            <w:rPr>
              <w:lang w:val="hr-HR"/>
            </w:rPr>
            <w:instrText xml:space="preserve"> CITATION eXt13 \l 1050 </w:instrText>
          </w:r>
          <w:r w:rsidR="00464FFD">
            <w:fldChar w:fldCharType="separate"/>
          </w:r>
          <w:r w:rsidR="00010B25" w:rsidRPr="00010B25">
            <w:rPr>
              <w:noProof/>
              <w:lang w:val="hr-HR"/>
            </w:rPr>
            <w:t>[1]</w:t>
          </w:r>
          <w:r w:rsidR="00464FFD">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w:t>
      </w:r>
      <w:r>
        <w:lastRenderedPageBreak/>
        <w:t xml:space="preserve">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464FFD">
        <w:fldChar w:fldCharType="begin"/>
      </w:r>
      <w:r w:rsidR="003833D8">
        <w:instrText xml:space="preserve"> REF _Ref420290228 \n \h </w:instrText>
      </w:r>
      <w:r w:rsidR="00464FFD">
        <w:fldChar w:fldCharType="separate"/>
      </w:r>
      <w:r w:rsidR="000D74D4">
        <w:t>6.2</w:t>
      </w:r>
      <w:r w:rsidR="00464FFD">
        <w:fldChar w:fldCharType="end"/>
      </w:r>
      <w:r w:rsidR="002F7816">
        <w:t xml:space="preserve">. </w:t>
      </w:r>
    </w:p>
    <w:p w:rsidR="00296122" w:rsidRPr="00296122" w:rsidRDefault="00296122" w:rsidP="00296122">
      <w:pPr>
        <w:pStyle w:val="Naslov2"/>
      </w:pPr>
      <w:bookmarkStart w:id="128" w:name="_Ref420290228"/>
      <w:bookmarkStart w:id="129" w:name="_Toc420687669"/>
      <w:r>
        <w:t>Future work</w:t>
      </w:r>
      <w:bookmarkEnd w:id="128"/>
      <w:bookmarkEnd w:id="129"/>
    </w:p>
    <w:p w:rsidR="00D01051"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464FFD">
        <w:fldChar w:fldCharType="begin"/>
      </w:r>
      <w:r w:rsidR="008D7C55">
        <w:instrText xml:space="preserve"> REF _Ref419886710 \n \h </w:instrText>
      </w:r>
      <w:r w:rsidR="00464FFD">
        <w:fldChar w:fldCharType="separate"/>
      </w:r>
      <w:r w:rsidR="000D74D4">
        <w:t>4.3</w:t>
      </w:r>
      <w:r w:rsidR="00464FFD">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t>
      </w:r>
      <w:r w:rsidR="00FB50D8">
        <w:lastRenderedPageBreak/>
        <w:t xml:space="preserve">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it is used incorrectly. Because of this future systems could move towards removing the need for administration altogether and provide security to resources in a totally automated way.</w:t>
      </w:r>
    </w:p>
    <w:p w:rsidR="00D01051" w:rsidRDefault="00D01051" w:rsidP="00B34F5C"/>
    <w:p w:rsidR="009C3E25" w:rsidRDefault="000A5CE7" w:rsidP="00B34F5C">
      <w:r>
        <w:rPr>
          <w:color w:val="FF0000"/>
        </w:rPr>
        <w:t xml:space="preserve">ADD: </w:t>
      </w:r>
      <w:r w:rsidR="009C3E25" w:rsidRPr="000A5CE7">
        <w:rPr>
          <w:color w:val="FF0000"/>
        </w:rPr>
        <w:t>PRP that filters data and returns only the set of policies that is relevant according to the target</w:t>
      </w:r>
      <w:r w:rsidRPr="000A5CE7">
        <w:rPr>
          <w:color w:val="FF0000"/>
        </w:rPr>
        <w:t xml:space="preserve"> of the request</w:t>
      </w:r>
      <w:r w:rsidR="00670F44">
        <w:rPr>
          <w:color w:val="FF0000"/>
        </w:rPr>
        <w:t xml:space="preserve">                Scalability   </w:t>
      </w:r>
      <w:r w:rsidR="009C3E25">
        <w:t>.</w:t>
      </w:r>
    </w:p>
    <w:p w:rsidR="009C3E25" w:rsidRDefault="009C3E25" w:rsidP="00B34F5C"/>
    <w:p w:rsidR="009C3E25" w:rsidRDefault="009C3E25" w:rsidP="00B34F5C"/>
    <w:p w:rsidR="009C3E25" w:rsidRDefault="009C3E25" w:rsidP="00B34F5C">
      <w:pPr>
        <w:sectPr w:rsidR="009C3E25" w:rsidSect="000F4A7C">
          <w:type w:val="oddPage"/>
          <w:pgSz w:w="11906" w:h="16838" w:code="9"/>
          <w:pgMar w:top="1701" w:right="1418" w:bottom="1701" w:left="1701" w:header="567" w:footer="567" w:gutter="0"/>
          <w:cols w:space="720"/>
          <w:docGrid w:linePitch="299"/>
        </w:sectPr>
      </w:pPr>
    </w:p>
    <w:bookmarkStart w:id="130" w:name="_Ref420084301" w:displacedByCustomXml="next"/>
    <w:sdt>
      <w:sdtPr>
        <w:rPr>
          <w:rFonts w:ascii="Times New Roman" w:hAnsi="Times New Roman"/>
          <w:b w:val="0"/>
          <w:kern w:val="0"/>
          <w:sz w:val="20"/>
          <w:lang w:val="en-GB"/>
        </w:rPr>
        <w:id w:val="9351363"/>
        <w:docPartObj>
          <w:docPartGallery w:val="Bibliographies"/>
          <w:docPartUnique/>
        </w:docPartObj>
      </w:sdtPr>
      <w:sdtEndPr>
        <w:rPr>
          <w:sz w:val="22"/>
        </w:rPr>
      </w:sdtEndPr>
      <w:sdtContent>
        <w:bookmarkStart w:id="131" w:name="_Toc420687670" w:displacedByCustomXml="prev"/>
        <w:p w:rsidR="00703B0F" w:rsidRPr="009839D4" w:rsidRDefault="00703B0F">
          <w:pPr>
            <w:pStyle w:val="Naslov1"/>
            <w:rPr>
              <w:lang w:val="en-GB"/>
            </w:rPr>
          </w:pPr>
          <w:r w:rsidRPr="009839D4">
            <w:rPr>
              <w:lang w:val="en-GB"/>
            </w:rPr>
            <w:t>References</w:t>
          </w:r>
          <w:bookmarkEnd w:id="130"/>
          <w:bookmarkEnd w:id="131"/>
          <w:r w:rsidR="00670F44">
            <w:rPr>
              <w:lang w:val="en-GB"/>
            </w:rPr>
            <w:t xml:space="preserve"> </w:t>
          </w:r>
          <w:r w:rsidR="00670F44">
            <w:rPr>
              <w:color w:val="FF0000"/>
              <w:lang w:val="en-GB"/>
            </w:rPr>
            <w:t>add more references</w:t>
          </w:r>
        </w:p>
        <w:sdt>
          <w:sdtPr>
            <w:id w:val="111145805"/>
            <w:bibliography/>
          </w:sdtPr>
          <w:sdtContent>
            <w:p w:rsidR="00153855" w:rsidRDefault="00464FFD"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42"/>
                <w:gridCol w:w="8435"/>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 xml:space="preserve">“Apache Spark summary,” 2015 Black Duck Software, Inc., January 2015. [Online]. </w:t>
                    </w:r>
                    <w:r>
                      <w:rPr>
                        <w:noProof/>
                      </w:rPr>
                      <w:lastRenderedPageBreak/>
                      <w:t>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w:t>
                    </w:r>
                    <w:r>
                      <w:rPr>
                        <w:noProof/>
                      </w:rPr>
                      <w:lastRenderedPageBreak/>
                      <w:t>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464FFD" w:rsidP="0064737B">
              <w:r w:rsidRPr="009839D4">
                <w:fldChar w:fldCharType="end"/>
              </w:r>
            </w:p>
          </w:sdtContent>
        </w:sdt>
      </w:sdtContent>
    </w:sdt>
    <w:sectPr w:rsidR="00703B0F" w:rsidRPr="009839D4" w:rsidSect="000F4A7C">
      <w:type w:val="oddPage"/>
      <w:pgSz w:w="11906" w:h="16838" w:code="9"/>
      <w:pgMar w:top="1701" w:right="1418" w:bottom="1701" w:left="1701"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CDA" w:rsidRDefault="007A6CDA" w:rsidP="000E5F3B">
      <w:pPr>
        <w:spacing w:line="240" w:lineRule="auto"/>
      </w:pPr>
      <w:r>
        <w:separator/>
      </w:r>
    </w:p>
  </w:endnote>
  <w:endnote w:type="continuationSeparator" w:id="0">
    <w:p w:rsidR="007A6CDA" w:rsidRDefault="007A6CDA"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118"/>
      <w:docPartObj>
        <w:docPartGallery w:val="Page Numbers (Bottom of Page)"/>
        <w:docPartUnique/>
      </w:docPartObj>
    </w:sdtPr>
    <w:sdtEndPr>
      <w:rPr>
        <w:color w:val="7F7F7F" w:themeColor="background1" w:themeShade="7F"/>
        <w:spacing w:val="60"/>
      </w:rPr>
    </w:sdtEndPr>
    <w:sdtContent>
      <w:p w:rsidR="00E20FE0" w:rsidRPr="00E6750B" w:rsidRDefault="00E20FE0" w:rsidP="00E6750B">
        <w:pPr>
          <w:pStyle w:val="Podnoje"/>
          <w:pBdr>
            <w:top w:val="single" w:sz="4" w:space="1" w:color="D9D9D9" w:themeColor="background1" w:themeShade="D9"/>
          </w:pBdr>
          <w:jc w:val="left"/>
          <w:rPr>
            <w:b/>
          </w:rPr>
        </w:pPr>
        <w:fldSimple w:instr=" PAGE   \* MERGEFORMAT ">
          <w:r w:rsidR="00A178F5" w:rsidRPr="00A178F5">
            <w:rPr>
              <w:b/>
              <w:noProof/>
            </w:rPr>
            <w:t>30</w:t>
          </w:r>
        </w:fldSimple>
        <w:r>
          <w:rPr>
            <w:b/>
          </w:rPr>
          <w:t xml:space="preserve"> | </w:t>
        </w:r>
        <w:r w:rsidRPr="00F53210">
          <w:rPr>
            <w:b/>
            <w:color w:val="7F7F7F" w:themeColor="background1" w:themeShade="7F"/>
            <w:spacing w:val="60"/>
          </w:rPr>
          <w:t>Page</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119"/>
      <w:docPartObj>
        <w:docPartGallery w:val="Page Numbers (Bottom of Page)"/>
        <w:docPartUnique/>
      </w:docPartObj>
    </w:sdtPr>
    <w:sdtEndPr>
      <w:rPr>
        <w:color w:val="7F7F7F" w:themeColor="background1" w:themeShade="7F"/>
        <w:spacing w:val="60"/>
      </w:rPr>
    </w:sdtEndPr>
    <w:sdtContent>
      <w:p w:rsidR="00E20FE0" w:rsidRDefault="00E20FE0" w:rsidP="00E6750B">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sidRPr="00F53210">
          <w:rPr>
            <w:b/>
            <w:color w:val="262626" w:themeColor="text1" w:themeTint="D9"/>
          </w:rPr>
          <w:t>|</w:t>
        </w:r>
        <w:r>
          <w:t xml:space="preserve"> </w:t>
        </w:r>
        <w:r w:rsidRPr="00F53210">
          <w:rPr>
            <w:b/>
          </w:rPr>
          <w:fldChar w:fldCharType="begin"/>
        </w:r>
        <w:r w:rsidRPr="00F53210">
          <w:rPr>
            <w:b/>
          </w:rPr>
          <w:instrText xml:space="preserve"> PAGE   \* MERGEFORMAT </w:instrText>
        </w:r>
        <w:r w:rsidRPr="00F53210">
          <w:rPr>
            <w:b/>
          </w:rPr>
          <w:fldChar w:fldCharType="separate"/>
        </w:r>
        <w:r w:rsidR="00C5158B">
          <w:rPr>
            <w:b/>
            <w:noProof/>
          </w:rPr>
          <w:t>5</w:t>
        </w:r>
        <w:r w:rsidRPr="00F53210">
          <w:rPr>
            <w:b/>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099"/>
      <w:docPartObj>
        <w:docPartGallery w:val="Page Numbers (Bottom of Page)"/>
        <w:docPartUnique/>
      </w:docPartObj>
    </w:sdtPr>
    <w:sdtEndPr>
      <w:rPr>
        <w:color w:val="7F7F7F" w:themeColor="background1" w:themeShade="7F"/>
        <w:spacing w:val="60"/>
      </w:rPr>
    </w:sdtEndPr>
    <w:sdtContent>
      <w:p w:rsidR="00E20FE0" w:rsidRDefault="00E20FE0" w:rsidP="00E6750B">
        <w:pPr>
          <w:pStyle w:val="Podnoje"/>
          <w:pBdr>
            <w:top w:val="single" w:sz="4" w:space="1" w:color="D9D9D9" w:themeColor="background1" w:themeShade="D9"/>
          </w:pBdr>
          <w:jc w:val="right"/>
        </w:pPr>
        <w:r w:rsidRPr="00F53210">
          <w:rPr>
            <w:b/>
            <w:color w:val="7F7F7F" w:themeColor="background1" w:themeShade="7F"/>
            <w:spacing w:val="60"/>
          </w:rPr>
          <w:t>Page</w:t>
        </w:r>
        <w:r w:rsidRPr="00E6750B">
          <w:rPr>
            <w:b/>
          </w:rPr>
          <w:t xml:space="preserve"> |</w:t>
        </w:r>
        <w:r>
          <w:rPr>
            <w:b/>
          </w:rPr>
          <w:t xml:space="preserve"> </w:t>
        </w:r>
        <w:r w:rsidRPr="00E6750B">
          <w:rPr>
            <w:b/>
          </w:rPr>
          <w:fldChar w:fldCharType="begin"/>
        </w:r>
        <w:r w:rsidRPr="00E6750B">
          <w:rPr>
            <w:b/>
          </w:rPr>
          <w:instrText xml:space="preserve"> PAGE   \* MERGEFORMAT </w:instrText>
        </w:r>
        <w:r w:rsidRPr="00E6750B">
          <w:rPr>
            <w:b/>
          </w:rPr>
          <w:fldChar w:fldCharType="separate"/>
        </w:r>
        <w:r w:rsidR="00C5158B">
          <w:rPr>
            <w:b/>
            <w:noProof/>
          </w:rPr>
          <w:t>V</w:t>
        </w:r>
        <w:r w:rsidRPr="00E6750B">
          <w:rPr>
            <w:b/>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FE0" w:rsidRDefault="00E20FE0" w:rsidP="00D5404A">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Pr>
        <w:b/>
      </w:rPr>
      <w:t>|</w:t>
    </w:r>
    <w:r>
      <w:t xml:space="preserve"> </w:t>
    </w:r>
    <w:sdt>
      <w:sdtPr>
        <w:id w:val="35325957"/>
        <w:docPartObj>
          <w:docPartGallery w:val="Page Numbers (Bottom of Page)"/>
          <w:docPartUnique/>
        </w:docPartObj>
      </w:sdtPr>
      <w:sdtEndPr>
        <w:rPr>
          <w:color w:val="7F7F7F" w:themeColor="background1" w:themeShade="7F"/>
          <w:spacing w:val="60"/>
        </w:rPr>
      </w:sdtEndPr>
      <w:sdtContent>
        <w:r w:rsidRPr="00C22D26">
          <w:rPr>
            <w:b/>
          </w:rPr>
          <w:fldChar w:fldCharType="begin"/>
        </w:r>
        <w:r w:rsidRPr="00C22D26">
          <w:rPr>
            <w:b/>
          </w:rPr>
          <w:instrText xml:space="preserve"> PAGE   \* MERGEFORMAT </w:instrText>
        </w:r>
        <w:r w:rsidRPr="00C22D26">
          <w:rPr>
            <w:b/>
          </w:rPr>
          <w:fldChar w:fldCharType="separate"/>
        </w:r>
        <w:r w:rsidR="00A178F5">
          <w:rPr>
            <w:b/>
            <w:noProof/>
          </w:rPr>
          <w:t>29</w:t>
        </w:r>
        <w:r w:rsidRPr="00C22D26">
          <w:rPr>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CDA" w:rsidRDefault="007A6CDA" w:rsidP="000E5F3B">
      <w:pPr>
        <w:spacing w:line="240" w:lineRule="auto"/>
      </w:pPr>
      <w:r>
        <w:separator/>
      </w:r>
    </w:p>
  </w:footnote>
  <w:footnote w:type="continuationSeparator" w:id="0">
    <w:p w:rsidR="007A6CDA" w:rsidRDefault="007A6CDA"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1" w:type="pct"/>
      <w:tblInd w:w="-1152" w:type="dxa"/>
      <w:tblBorders>
        <w:insideV w:val="single" w:sz="4" w:space="0" w:color="auto"/>
      </w:tblBorders>
      <w:tblLook w:val="04A0"/>
    </w:tblPr>
    <w:tblGrid>
      <w:gridCol w:w="1402"/>
      <w:gridCol w:w="18288"/>
      <w:gridCol w:w="522"/>
    </w:tblGrid>
    <w:tr w:rsidR="00E20FE0" w:rsidRPr="00A93746" w:rsidTr="00117AE5">
      <w:tc>
        <w:tcPr>
          <w:tcW w:w="1402" w:type="dxa"/>
        </w:tcPr>
        <w:p w:rsidR="00E20FE0" w:rsidRPr="00A93746" w:rsidRDefault="00E20FE0">
          <w:pPr>
            <w:pStyle w:val="Zaglavlje"/>
            <w:jc w:val="right"/>
            <w:rPr>
              <w:b/>
            </w:rPr>
          </w:pPr>
          <w:r w:rsidRPr="00A93746">
            <w:rPr>
              <w:b/>
            </w:rPr>
            <w:fldChar w:fldCharType="begin"/>
          </w:r>
          <w:r w:rsidRPr="00A93746">
            <w:rPr>
              <w:b/>
            </w:rPr>
            <w:instrText xml:space="preserve"> PAGE   \* MERGEFORMAT </w:instrText>
          </w:r>
          <w:r w:rsidRPr="00A93746">
            <w:rPr>
              <w:b/>
            </w:rPr>
            <w:fldChar w:fldCharType="separate"/>
          </w:r>
          <w:r w:rsidR="00C5158B">
            <w:rPr>
              <w:b/>
              <w:noProof/>
            </w:rPr>
            <w:t>6</w:t>
          </w:r>
          <w:r w:rsidRPr="00A93746">
            <w:rPr>
              <w:b/>
            </w:rPr>
            <w:fldChar w:fldCharType="end"/>
          </w:r>
        </w:p>
      </w:tc>
      <w:tc>
        <w:tcPr>
          <w:tcW w:w="18288" w:type="dxa"/>
        </w:tcPr>
        <w:sdt>
          <w:sdtPr>
            <w:rPr>
              <w:bCs/>
              <w:color w:val="262626" w:themeColor="text1" w:themeTint="D9"/>
            </w:rPr>
            <w:alias w:val="Naslov"/>
            <w:id w:val="35326132"/>
            <w:dataBinding w:prefixMappings="xmlns:ns0='http://schemas.openxmlformats.org/package/2006/metadata/core-properties' xmlns:ns1='http://purl.org/dc/elements/1.1/'" w:xpath="/ns0:coreProperties[1]/ns1:title[1]" w:storeItemID="{6C3C8BC8-F283-45AE-878A-BAB7291924A1}"/>
            <w:text/>
          </w:sdtPr>
          <w:sdtContent>
            <w:p w:rsidR="00E20FE0" w:rsidRPr="00A93746" w:rsidRDefault="00E20FE0" w:rsidP="00A93746">
              <w:pPr>
                <w:pStyle w:val="Zaglavlje"/>
                <w:jc w:val="left"/>
                <w:rPr>
                  <w:bCs/>
                  <w:color w:val="262626" w:themeColor="text1" w:themeTint="D9"/>
                </w:rPr>
              </w:pPr>
              <w:proofErr w:type="spellStart"/>
              <w:r>
                <w:rPr>
                  <w:bCs/>
                  <w:color w:val="262626" w:themeColor="text1" w:themeTint="D9"/>
                  <w:lang w:val="hr-HR"/>
                </w:rPr>
                <w:t>University</w:t>
              </w:r>
              <w:proofErr w:type="spellEnd"/>
              <w:r>
                <w:rPr>
                  <w:bCs/>
                  <w:color w:val="262626" w:themeColor="text1" w:themeTint="D9"/>
                  <w:lang w:val="hr-HR"/>
                </w:rPr>
                <w:t xml:space="preserve"> </w:t>
              </w:r>
              <w:proofErr w:type="spellStart"/>
              <w:r>
                <w:rPr>
                  <w:bCs/>
                  <w:color w:val="262626" w:themeColor="text1" w:themeTint="D9"/>
                  <w:lang w:val="hr-HR"/>
                </w:rPr>
                <w:t>of</w:t>
              </w:r>
              <w:proofErr w:type="spellEnd"/>
              <w:r>
                <w:rPr>
                  <w:bCs/>
                  <w:color w:val="262626" w:themeColor="text1" w:themeTint="D9"/>
                  <w:lang w:val="hr-HR"/>
                </w:rPr>
                <w:t xml:space="preserve"> Aveiro, Department </w:t>
              </w:r>
              <w:proofErr w:type="spellStart"/>
              <w:r>
                <w:rPr>
                  <w:bCs/>
                  <w:color w:val="262626" w:themeColor="text1" w:themeTint="D9"/>
                  <w:lang w:val="hr-HR"/>
                </w:rPr>
                <w:t>of</w:t>
              </w:r>
              <w:proofErr w:type="spellEnd"/>
              <w:r>
                <w:rPr>
                  <w:bCs/>
                  <w:color w:val="262626" w:themeColor="text1" w:themeTint="D9"/>
                  <w:lang w:val="hr-HR"/>
                </w:rPr>
                <w:t xml:space="preserve"> Electronics, </w:t>
              </w:r>
              <w:proofErr w:type="spellStart"/>
              <w:r>
                <w:rPr>
                  <w:bCs/>
                  <w:color w:val="262626" w:themeColor="text1" w:themeTint="D9"/>
                  <w:lang w:val="hr-HR"/>
                </w:rPr>
                <w:t>Telecommunications</w:t>
              </w:r>
              <w:proofErr w:type="spellEnd"/>
              <w:r>
                <w:rPr>
                  <w:bCs/>
                  <w:color w:val="262626" w:themeColor="text1" w:themeTint="D9"/>
                  <w:lang w:val="hr-HR"/>
                </w:rPr>
                <w:t xml:space="preserve"> </w:t>
              </w:r>
              <w:proofErr w:type="spellStart"/>
              <w:r>
                <w:rPr>
                  <w:bCs/>
                  <w:color w:val="262626" w:themeColor="text1" w:themeTint="D9"/>
                  <w:lang w:val="hr-HR"/>
                </w:rPr>
                <w:t>and</w:t>
              </w:r>
              <w:proofErr w:type="spellEnd"/>
              <w:r>
                <w:rPr>
                  <w:bCs/>
                  <w:color w:val="262626" w:themeColor="text1" w:themeTint="D9"/>
                  <w:lang w:val="hr-HR"/>
                </w:rPr>
                <w:t xml:space="preserve"> </w:t>
              </w:r>
              <w:proofErr w:type="spellStart"/>
              <w:r>
                <w:rPr>
                  <w:bCs/>
                  <w:color w:val="262626" w:themeColor="text1" w:themeTint="D9"/>
                  <w:lang w:val="hr-HR"/>
                </w:rPr>
                <w:t>Informatics</w:t>
              </w:r>
              <w:proofErr w:type="spellEnd"/>
            </w:p>
          </w:sdtContent>
        </w:sdt>
      </w:tc>
      <w:tc>
        <w:tcPr>
          <w:tcW w:w="522" w:type="dxa"/>
          <w:noWrap/>
        </w:tcPr>
        <w:p w:rsidR="00E20FE0" w:rsidRPr="00A93746" w:rsidRDefault="00E20FE0">
          <w:pPr>
            <w:pStyle w:val="Zaglavlje"/>
            <w:rPr>
              <w:b/>
              <w:color w:val="262626" w:themeColor="text1" w:themeTint="D9"/>
            </w:rPr>
          </w:pPr>
        </w:p>
      </w:tc>
    </w:tr>
  </w:tbl>
  <w:p w:rsidR="00E20FE0" w:rsidRPr="00A93746" w:rsidRDefault="00E20FE0">
    <w:pPr>
      <w:pStyle w:val="Zaglavlj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163"/>
      <w:gridCol w:w="1519"/>
    </w:tblGrid>
    <w:tr w:rsidR="00E20FE0" w:rsidRPr="00A93746" w:rsidTr="00117AE5">
      <w:tc>
        <w:tcPr>
          <w:tcW w:w="4289" w:type="pct"/>
          <w:tcBorders>
            <w:right w:val="single" w:sz="6" w:space="0" w:color="000000" w:themeColor="text1"/>
          </w:tcBorders>
        </w:tcPr>
        <w:p w:rsidR="00E20FE0" w:rsidRPr="00A93746" w:rsidRDefault="00E20FE0">
          <w:pPr>
            <w:pStyle w:val="Zaglavlje"/>
            <w:jc w:val="right"/>
            <w:rPr>
              <w:rFonts w:ascii="Times New Roman" w:hAnsi="Times New Roman" w:cs="Times New Roman"/>
              <w:bCs/>
              <w:color w:val="262626" w:themeColor="text1" w:themeTint="D9"/>
            </w:rPr>
          </w:pPr>
          <w:r w:rsidRPr="00A93746">
            <w:rPr>
              <w:rFonts w:ascii="Times New Roman" w:hAnsi="Times New Roman" w:cs="Times New Roman"/>
              <w:snapToGrid w:val="0"/>
              <w:color w:val="262626" w:themeColor="text1" w:themeTint="D9"/>
            </w:rPr>
            <w:t>An ABAC framework for IoT applications, utilizing the OASIS XACML standard</w:t>
          </w:r>
        </w:p>
      </w:tc>
      <w:tc>
        <w:tcPr>
          <w:tcW w:w="711" w:type="pct"/>
          <w:tcBorders>
            <w:left w:val="single" w:sz="6" w:space="0" w:color="000000" w:themeColor="text1"/>
          </w:tcBorders>
        </w:tcPr>
        <w:p w:rsidR="00E20FE0" w:rsidRPr="00A93746" w:rsidRDefault="00E20FE0">
          <w:pPr>
            <w:pStyle w:val="Zaglavlje"/>
            <w:rPr>
              <w:b/>
            </w:rPr>
          </w:pPr>
          <w:r w:rsidRPr="00A93746">
            <w:rPr>
              <w:b/>
            </w:rPr>
            <w:fldChar w:fldCharType="begin"/>
          </w:r>
          <w:r w:rsidRPr="00A93746">
            <w:rPr>
              <w:b/>
            </w:rPr>
            <w:instrText xml:space="preserve"> PAGE   \* MERGEFORMAT </w:instrText>
          </w:r>
          <w:r w:rsidRPr="00A93746">
            <w:rPr>
              <w:b/>
            </w:rPr>
            <w:fldChar w:fldCharType="separate"/>
          </w:r>
          <w:r w:rsidR="00C5158B">
            <w:rPr>
              <w:b/>
              <w:noProof/>
            </w:rPr>
            <w:t>5</w:t>
          </w:r>
          <w:r w:rsidRPr="00A93746">
            <w:rPr>
              <w:b/>
            </w:rPr>
            <w:fldChar w:fldCharType="end"/>
          </w:r>
        </w:p>
      </w:tc>
    </w:tr>
  </w:tbl>
  <w:p w:rsidR="00E20FE0" w:rsidRPr="00A93746" w:rsidRDefault="00E20FE0" w:rsidP="006E6BAE">
    <w:pPr>
      <w:pStyle w:val="Zaglavlje"/>
      <w:tabs>
        <w:tab w:val="clear" w:pos="4252"/>
        <w:tab w:val="clear" w:pos="8504"/>
        <w:tab w:val="right" w:pos="8787"/>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259"/>
      <w:gridCol w:w="7744"/>
    </w:tblGrid>
    <w:tr w:rsidR="00E20FE0" w:rsidTr="00117AE5">
      <w:tc>
        <w:tcPr>
          <w:tcW w:w="1259" w:type="dxa"/>
        </w:tcPr>
        <w:p w:rsidR="00E20FE0" w:rsidRPr="00F53210" w:rsidRDefault="00E20FE0">
          <w:pPr>
            <w:pStyle w:val="Zaglavlje"/>
            <w:jc w:val="right"/>
            <w:rPr>
              <w:b/>
            </w:rPr>
          </w:pPr>
          <w:r w:rsidRPr="00F53210">
            <w:rPr>
              <w:b/>
            </w:rPr>
            <w:fldChar w:fldCharType="begin"/>
          </w:r>
          <w:r w:rsidRPr="00F53210">
            <w:rPr>
              <w:b/>
            </w:rPr>
            <w:instrText xml:space="preserve"> PAGE   \* MERGEFORMAT </w:instrText>
          </w:r>
          <w:r w:rsidRPr="00F53210">
            <w:rPr>
              <w:b/>
            </w:rPr>
            <w:fldChar w:fldCharType="separate"/>
          </w:r>
          <w:r w:rsidR="00A178F5">
            <w:rPr>
              <w:b/>
              <w:noProof/>
            </w:rPr>
            <w:t>30</w:t>
          </w:r>
          <w:r w:rsidRPr="00F53210">
            <w:rPr>
              <w:b/>
            </w:rPr>
            <w:fldChar w:fldCharType="end"/>
          </w:r>
        </w:p>
      </w:tc>
      <w:tc>
        <w:tcPr>
          <w:tcW w:w="7744" w:type="dxa"/>
          <w:noWrap/>
        </w:tcPr>
        <w:p w:rsidR="00E20FE0" w:rsidRPr="00F53210" w:rsidRDefault="00E20FE0">
          <w:pPr>
            <w:pStyle w:val="Zaglavlje"/>
            <w:rPr>
              <w:b/>
              <w:color w:val="262626" w:themeColor="text1" w:themeTint="D9"/>
            </w:rPr>
          </w:pPr>
          <w:r w:rsidRPr="00F53210">
            <w:rPr>
              <w:color w:val="262626" w:themeColor="text1" w:themeTint="D9"/>
            </w:rPr>
            <w:fldChar w:fldCharType="begin"/>
          </w:r>
          <w:r w:rsidRPr="00F53210">
            <w:rPr>
              <w:color w:val="262626" w:themeColor="text1" w:themeTint="D9"/>
            </w:rPr>
            <w:instrText xml:space="preserve"> STYLEREF  "1" </w:instrText>
          </w:r>
          <w:r w:rsidR="00200230">
            <w:rPr>
              <w:color w:val="262626" w:themeColor="text1" w:themeTint="D9"/>
            </w:rPr>
            <w:fldChar w:fldCharType="separate"/>
          </w:r>
          <w:r w:rsidR="00A178F5">
            <w:rPr>
              <w:noProof/>
              <w:color w:val="262626" w:themeColor="text1" w:themeTint="D9"/>
            </w:rPr>
            <w:t>State of the art</w:t>
          </w:r>
          <w:r w:rsidRPr="00F53210">
            <w:rPr>
              <w:color w:val="262626" w:themeColor="text1" w:themeTint="D9"/>
            </w:rPr>
            <w:fldChar w:fldCharType="end"/>
          </w:r>
        </w:p>
      </w:tc>
    </w:tr>
  </w:tbl>
  <w:p w:rsidR="00E20FE0" w:rsidRDefault="00E20FE0">
    <w:pPr>
      <w:pStyle w:val="Zaglavlj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887"/>
      <w:gridCol w:w="1116"/>
    </w:tblGrid>
    <w:tr w:rsidR="00E20FE0" w:rsidRPr="00B91703" w:rsidTr="00117AE5">
      <w:tc>
        <w:tcPr>
          <w:tcW w:w="4380" w:type="pct"/>
          <w:tcBorders>
            <w:right w:val="single" w:sz="6" w:space="0" w:color="000000" w:themeColor="text1"/>
          </w:tcBorders>
        </w:tcPr>
        <w:sdt>
          <w:sdtPr>
            <w:rPr>
              <w:bCs/>
              <w:color w:val="262626" w:themeColor="text1" w:themeTint="D9"/>
            </w:rPr>
            <w:alias w:val="Naslov"/>
            <w:id w:val="78735415"/>
            <w:dataBinding w:prefixMappings="xmlns:ns0='http://schemas.openxmlformats.org/package/2006/metadata/core-properties' xmlns:ns1='http://purl.org/dc/elements/1.1/'" w:xpath="/ns0:coreProperties[1]/ns1:title[1]" w:storeItemID="{6C3C8BC8-F283-45AE-878A-BAB7291924A1}"/>
            <w:text/>
          </w:sdtPr>
          <w:sdtContent>
            <w:p w:rsidR="00E20FE0" w:rsidRPr="00B91703" w:rsidRDefault="00E20FE0">
              <w:pPr>
                <w:pStyle w:val="Zaglavlje"/>
                <w:jc w:val="right"/>
                <w:rPr>
                  <w:rFonts w:ascii="Times New Roman" w:hAnsi="Times New Roman" w:cs="Times New Roman"/>
                  <w:b/>
                  <w:bCs/>
                  <w:color w:val="262626" w:themeColor="text1" w:themeTint="D9"/>
                </w:rPr>
              </w:pPr>
              <w:proofErr w:type="spellStart"/>
              <w:r>
                <w:rPr>
                  <w:bCs/>
                  <w:color w:val="262626" w:themeColor="text1" w:themeTint="D9"/>
                  <w:lang w:val="hr-HR"/>
                </w:rPr>
                <w:t>University</w:t>
              </w:r>
              <w:proofErr w:type="spellEnd"/>
              <w:r>
                <w:rPr>
                  <w:bCs/>
                  <w:color w:val="262626" w:themeColor="text1" w:themeTint="D9"/>
                  <w:lang w:val="hr-HR"/>
                </w:rPr>
                <w:t xml:space="preserve"> </w:t>
              </w:r>
              <w:proofErr w:type="spellStart"/>
              <w:r>
                <w:rPr>
                  <w:bCs/>
                  <w:color w:val="262626" w:themeColor="text1" w:themeTint="D9"/>
                  <w:lang w:val="hr-HR"/>
                </w:rPr>
                <w:t>of</w:t>
              </w:r>
              <w:proofErr w:type="spellEnd"/>
              <w:r>
                <w:rPr>
                  <w:bCs/>
                  <w:color w:val="262626" w:themeColor="text1" w:themeTint="D9"/>
                  <w:lang w:val="hr-HR"/>
                </w:rPr>
                <w:t xml:space="preserve"> Aveiro, Department </w:t>
              </w:r>
              <w:proofErr w:type="spellStart"/>
              <w:r>
                <w:rPr>
                  <w:bCs/>
                  <w:color w:val="262626" w:themeColor="text1" w:themeTint="D9"/>
                  <w:lang w:val="hr-HR"/>
                </w:rPr>
                <w:t>of</w:t>
              </w:r>
              <w:proofErr w:type="spellEnd"/>
              <w:r>
                <w:rPr>
                  <w:bCs/>
                  <w:color w:val="262626" w:themeColor="text1" w:themeTint="D9"/>
                  <w:lang w:val="hr-HR"/>
                </w:rPr>
                <w:t xml:space="preserve"> Electronics, </w:t>
              </w:r>
              <w:proofErr w:type="spellStart"/>
              <w:r>
                <w:rPr>
                  <w:bCs/>
                  <w:color w:val="262626" w:themeColor="text1" w:themeTint="D9"/>
                  <w:lang w:val="hr-HR"/>
                </w:rPr>
                <w:t>Telecommunications</w:t>
              </w:r>
              <w:proofErr w:type="spellEnd"/>
              <w:r>
                <w:rPr>
                  <w:bCs/>
                  <w:color w:val="262626" w:themeColor="text1" w:themeTint="D9"/>
                  <w:lang w:val="hr-HR"/>
                </w:rPr>
                <w:t xml:space="preserve"> </w:t>
              </w:r>
              <w:proofErr w:type="spellStart"/>
              <w:r>
                <w:rPr>
                  <w:bCs/>
                  <w:color w:val="262626" w:themeColor="text1" w:themeTint="D9"/>
                  <w:lang w:val="hr-HR"/>
                </w:rPr>
                <w:t>and</w:t>
              </w:r>
              <w:proofErr w:type="spellEnd"/>
              <w:r>
                <w:rPr>
                  <w:bCs/>
                  <w:color w:val="262626" w:themeColor="text1" w:themeTint="D9"/>
                  <w:lang w:val="hr-HR"/>
                </w:rPr>
                <w:t xml:space="preserve"> </w:t>
              </w:r>
              <w:proofErr w:type="spellStart"/>
              <w:r>
                <w:rPr>
                  <w:bCs/>
                  <w:color w:val="262626" w:themeColor="text1" w:themeTint="D9"/>
                  <w:lang w:val="hr-HR"/>
                </w:rPr>
                <w:t>Informatics</w:t>
              </w:r>
              <w:proofErr w:type="spellEnd"/>
            </w:p>
          </w:sdtContent>
        </w:sdt>
      </w:tc>
      <w:tc>
        <w:tcPr>
          <w:tcW w:w="620" w:type="pct"/>
          <w:tcBorders>
            <w:left w:val="single" w:sz="6" w:space="0" w:color="000000" w:themeColor="text1"/>
          </w:tcBorders>
        </w:tcPr>
        <w:p w:rsidR="00E20FE0" w:rsidRPr="00B91703" w:rsidRDefault="00E20FE0">
          <w:pPr>
            <w:pStyle w:val="Zaglavlje"/>
            <w:rPr>
              <w:rFonts w:ascii="Times New Roman" w:hAnsi="Times New Roman" w:cs="Times New Roman"/>
              <w:b/>
            </w:rPr>
          </w:pPr>
          <w:r w:rsidRPr="00B91703">
            <w:rPr>
              <w:b/>
            </w:rPr>
            <w:fldChar w:fldCharType="begin"/>
          </w:r>
          <w:r w:rsidRPr="00B91703">
            <w:rPr>
              <w:rFonts w:ascii="Times New Roman" w:hAnsi="Times New Roman" w:cs="Times New Roman"/>
              <w:b/>
            </w:rPr>
            <w:instrText xml:space="preserve"> PAGE   \* MERGEFORMAT </w:instrText>
          </w:r>
          <w:r w:rsidRPr="00B91703">
            <w:rPr>
              <w:b/>
            </w:rPr>
            <w:fldChar w:fldCharType="separate"/>
          </w:r>
          <w:r w:rsidR="00A178F5">
            <w:rPr>
              <w:rFonts w:ascii="Times New Roman" w:hAnsi="Times New Roman" w:cs="Times New Roman"/>
              <w:b/>
              <w:noProof/>
            </w:rPr>
            <w:t>29</w:t>
          </w:r>
          <w:r w:rsidRPr="00B91703">
            <w:rPr>
              <w:b/>
            </w:rPr>
            <w:fldChar w:fldCharType="end"/>
          </w:r>
        </w:p>
      </w:tc>
    </w:tr>
  </w:tbl>
  <w:p w:rsidR="00E20FE0" w:rsidRPr="00B91703" w:rsidRDefault="00E20FE0" w:rsidP="006E6BAE">
    <w:pPr>
      <w:pStyle w:val="Zaglavlje"/>
      <w:tabs>
        <w:tab w:val="clear" w:pos="4252"/>
        <w:tab w:val="clear" w:pos="8504"/>
        <w:tab w:val="right" w:pos="878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2330AA"/>
    <w:multiLevelType w:val="hybridMultilevel"/>
    <w:tmpl w:val="6214FD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42164CD"/>
    <w:multiLevelType w:val="hybridMultilevel"/>
    <w:tmpl w:val="CE7E48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7215441"/>
    <w:multiLevelType w:val="multilevel"/>
    <w:tmpl w:val="9E5C9DC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9">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309E6C72"/>
    <w:multiLevelType w:val="hybridMultilevel"/>
    <w:tmpl w:val="53FA0394"/>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3">
    <w:nsid w:val="3152583E"/>
    <w:multiLevelType w:val="hybridMultilevel"/>
    <w:tmpl w:val="168412E2"/>
    <w:lvl w:ilvl="0" w:tplc="041A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392A404B"/>
    <w:multiLevelType w:val="hybridMultilevel"/>
    <w:tmpl w:val="6A92DE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6">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7">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35E7495"/>
    <w:multiLevelType w:val="hybridMultilevel"/>
    <w:tmpl w:val="AD148B0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2">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7">
    <w:nsid w:val="7B0676BA"/>
    <w:multiLevelType w:val="hybridMultilevel"/>
    <w:tmpl w:val="1AB4B114"/>
    <w:lvl w:ilvl="0" w:tplc="041A000F">
      <w:start w:val="1"/>
      <w:numFmt w:val="decimal"/>
      <w:lvlText w:val="%1."/>
      <w:lvlJc w:val="left"/>
      <w:pPr>
        <w:ind w:left="774" w:hanging="360"/>
      </w:pPr>
      <w:rPr>
        <w:rFonts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8">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6"/>
  </w:num>
  <w:num w:numId="4">
    <w:abstractNumId w:val="19"/>
  </w:num>
  <w:num w:numId="5">
    <w:abstractNumId w:val="1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1"/>
  </w:num>
  <w:num w:numId="9">
    <w:abstractNumId w:val="10"/>
  </w:num>
  <w:num w:numId="10">
    <w:abstractNumId w:val="0"/>
  </w:num>
  <w:num w:numId="11">
    <w:abstractNumId w:val="2"/>
  </w:num>
  <w:num w:numId="12">
    <w:abstractNumId w:val="7"/>
  </w:num>
  <w:num w:numId="13">
    <w:abstractNumId w:val="23"/>
  </w:num>
  <w:num w:numId="14">
    <w:abstractNumId w:val="6"/>
  </w:num>
  <w:num w:numId="15">
    <w:abstractNumId w:val="24"/>
  </w:num>
  <w:num w:numId="16">
    <w:abstractNumId w:val="28"/>
  </w:num>
  <w:num w:numId="17">
    <w:abstractNumId w:val="20"/>
  </w:num>
  <w:num w:numId="18">
    <w:abstractNumId w:val="18"/>
  </w:num>
  <w:num w:numId="19">
    <w:abstractNumId w:val="4"/>
  </w:num>
  <w:num w:numId="20">
    <w:abstractNumId w:val="22"/>
  </w:num>
  <w:num w:numId="21">
    <w:abstractNumId w:val="9"/>
  </w:num>
  <w:num w:numId="22">
    <w:abstractNumId w:val="25"/>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2"/>
  </w:num>
  <w:num w:numId="29">
    <w:abstractNumId w:val="27"/>
  </w:num>
  <w:num w:numId="30">
    <w:abstractNumId w:val="5"/>
  </w:num>
  <w:num w:numId="31">
    <w:abstractNumId w:val="3"/>
  </w:num>
  <w:num w:numId="32">
    <w:abstractNumId w:val="21"/>
  </w:num>
  <w:num w:numId="33">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evenAndOddHeaders/>
  <w:drawingGridHorizontalSpacing w:val="110"/>
  <w:displayHorizontalDrawingGridEvery w:val="0"/>
  <w:displayVerticalDrawingGridEvery w:val="0"/>
  <w:noPunctuationKerning/>
  <w:characterSpacingControl w:val="doNotCompress"/>
  <w:hdrShapeDefaults>
    <o:shapedefaults v:ext="edit" spidmax="47106">
      <o:colormenu v:ext="edit" strokecolor="none [3204]" shadowcolor="none"/>
    </o:shapedefaults>
  </w:hdrShapeDefaults>
  <w:footnotePr>
    <w:footnote w:id="-1"/>
    <w:footnote w:id="0"/>
  </w:footnotePr>
  <w:endnotePr>
    <w:endnote w:id="-1"/>
    <w:endnote w:id="0"/>
  </w:endnotePr>
  <w:compat/>
  <w:rsids>
    <w:rsidRoot w:val="00013E69"/>
    <w:rsid w:val="000040C4"/>
    <w:rsid w:val="00010A6F"/>
    <w:rsid w:val="00010B25"/>
    <w:rsid w:val="00013E69"/>
    <w:rsid w:val="00016255"/>
    <w:rsid w:val="00016BBF"/>
    <w:rsid w:val="00016EB7"/>
    <w:rsid w:val="000170B1"/>
    <w:rsid w:val="00022E2F"/>
    <w:rsid w:val="0002769C"/>
    <w:rsid w:val="000325DF"/>
    <w:rsid w:val="00034731"/>
    <w:rsid w:val="00034EA2"/>
    <w:rsid w:val="00035643"/>
    <w:rsid w:val="00036000"/>
    <w:rsid w:val="00036CE2"/>
    <w:rsid w:val="000376E1"/>
    <w:rsid w:val="00037B33"/>
    <w:rsid w:val="000420E7"/>
    <w:rsid w:val="00043AC4"/>
    <w:rsid w:val="0004541F"/>
    <w:rsid w:val="000514FD"/>
    <w:rsid w:val="00052B70"/>
    <w:rsid w:val="00060285"/>
    <w:rsid w:val="000659C3"/>
    <w:rsid w:val="000738DB"/>
    <w:rsid w:val="00081E8F"/>
    <w:rsid w:val="00082907"/>
    <w:rsid w:val="000834B5"/>
    <w:rsid w:val="00084496"/>
    <w:rsid w:val="000849DD"/>
    <w:rsid w:val="000850FC"/>
    <w:rsid w:val="000870D9"/>
    <w:rsid w:val="00091F28"/>
    <w:rsid w:val="00093061"/>
    <w:rsid w:val="0009424A"/>
    <w:rsid w:val="0009437C"/>
    <w:rsid w:val="000A1741"/>
    <w:rsid w:val="000A27DB"/>
    <w:rsid w:val="000A2FF3"/>
    <w:rsid w:val="000A34C8"/>
    <w:rsid w:val="000A5CE7"/>
    <w:rsid w:val="000A7BB4"/>
    <w:rsid w:val="000B063B"/>
    <w:rsid w:val="000B0CBB"/>
    <w:rsid w:val="000B1208"/>
    <w:rsid w:val="000B1E5A"/>
    <w:rsid w:val="000B368E"/>
    <w:rsid w:val="000B6851"/>
    <w:rsid w:val="000C1F6A"/>
    <w:rsid w:val="000C3FEA"/>
    <w:rsid w:val="000C4818"/>
    <w:rsid w:val="000C5528"/>
    <w:rsid w:val="000C5D0C"/>
    <w:rsid w:val="000C7193"/>
    <w:rsid w:val="000D637A"/>
    <w:rsid w:val="000D74D4"/>
    <w:rsid w:val="000E2640"/>
    <w:rsid w:val="000E457F"/>
    <w:rsid w:val="000E5928"/>
    <w:rsid w:val="000E5F3B"/>
    <w:rsid w:val="000E6E69"/>
    <w:rsid w:val="000F1CA6"/>
    <w:rsid w:val="000F236B"/>
    <w:rsid w:val="000F2F6A"/>
    <w:rsid w:val="000F3932"/>
    <w:rsid w:val="000F3DEC"/>
    <w:rsid w:val="000F42EE"/>
    <w:rsid w:val="000F4A7C"/>
    <w:rsid w:val="000F6C24"/>
    <w:rsid w:val="000F7350"/>
    <w:rsid w:val="00100553"/>
    <w:rsid w:val="00103373"/>
    <w:rsid w:val="00103719"/>
    <w:rsid w:val="0010590D"/>
    <w:rsid w:val="0010732A"/>
    <w:rsid w:val="00110155"/>
    <w:rsid w:val="001103B6"/>
    <w:rsid w:val="0011120E"/>
    <w:rsid w:val="00113EFE"/>
    <w:rsid w:val="00117AE5"/>
    <w:rsid w:val="001263D7"/>
    <w:rsid w:val="001267E1"/>
    <w:rsid w:val="00127DA5"/>
    <w:rsid w:val="001518C1"/>
    <w:rsid w:val="001531D1"/>
    <w:rsid w:val="00153855"/>
    <w:rsid w:val="001561EA"/>
    <w:rsid w:val="0015770D"/>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262C"/>
    <w:rsid w:val="001C411C"/>
    <w:rsid w:val="001C6255"/>
    <w:rsid w:val="001D2B8F"/>
    <w:rsid w:val="001D55A0"/>
    <w:rsid w:val="001D6268"/>
    <w:rsid w:val="001E2305"/>
    <w:rsid w:val="001E62BE"/>
    <w:rsid w:val="001F02E7"/>
    <w:rsid w:val="001F0E93"/>
    <w:rsid w:val="001F21CE"/>
    <w:rsid w:val="001F413C"/>
    <w:rsid w:val="001F5180"/>
    <w:rsid w:val="001F539B"/>
    <w:rsid w:val="001F5B17"/>
    <w:rsid w:val="00200230"/>
    <w:rsid w:val="00201B83"/>
    <w:rsid w:val="002026D1"/>
    <w:rsid w:val="00207517"/>
    <w:rsid w:val="00207B5F"/>
    <w:rsid w:val="00210FDA"/>
    <w:rsid w:val="00214116"/>
    <w:rsid w:val="0021570C"/>
    <w:rsid w:val="002175ED"/>
    <w:rsid w:val="0022219C"/>
    <w:rsid w:val="00223561"/>
    <w:rsid w:val="00227519"/>
    <w:rsid w:val="002278BA"/>
    <w:rsid w:val="00231318"/>
    <w:rsid w:val="00231CE4"/>
    <w:rsid w:val="002335F1"/>
    <w:rsid w:val="00233C2E"/>
    <w:rsid w:val="00234E92"/>
    <w:rsid w:val="0024256C"/>
    <w:rsid w:val="002447D5"/>
    <w:rsid w:val="002454DE"/>
    <w:rsid w:val="00251324"/>
    <w:rsid w:val="00252ECB"/>
    <w:rsid w:val="002530A4"/>
    <w:rsid w:val="0025510A"/>
    <w:rsid w:val="00257130"/>
    <w:rsid w:val="00261F64"/>
    <w:rsid w:val="002650DB"/>
    <w:rsid w:val="00265BF3"/>
    <w:rsid w:val="002804F5"/>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4E41"/>
    <w:rsid w:val="002C5D02"/>
    <w:rsid w:val="002E01AA"/>
    <w:rsid w:val="002E0EA1"/>
    <w:rsid w:val="002E3CC1"/>
    <w:rsid w:val="002E4E2B"/>
    <w:rsid w:val="002E5B7D"/>
    <w:rsid w:val="002E756D"/>
    <w:rsid w:val="002F37A0"/>
    <w:rsid w:val="002F711A"/>
    <w:rsid w:val="002F7816"/>
    <w:rsid w:val="002F7F43"/>
    <w:rsid w:val="00301687"/>
    <w:rsid w:val="00302535"/>
    <w:rsid w:val="00307918"/>
    <w:rsid w:val="00312748"/>
    <w:rsid w:val="00320E2D"/>
    <w:rsid w:val="0032100D"/>
    <w:rsid w:val="00321B28"/>
    <w:rsid w:val="003256A7"/>
    <w:rsid w:val="003401C0"/>
    <w:rsid w:val="0034066B"/>
    <w:rsid w:val="00343B1B"/>
    <w:rsid w:val="00343F8A"/>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4DA4"/>
    <w:rsid w:val="003B6D8F"/>
    <w:rsid w:val="003B70DB"/>
    <w:rsid w:val="003C0A4E"/>
    <w:rsid w:val="003C4675"/>
    <w:rsid w:val="003C4BC5"/>
    <w:rsid w:val="003C4F7F"/>
    <w:rsid w:val="003C6243"/>
    <w:rsid w:val="003D3B6A"/>
    <w:rsid w:val="003D5FE0"/>
    <w:rsid w:val="003D675A"/>
    <w:rsid w:val="003E19F2"/>
    <w:rsid w:val="003E2DDC"/>
    <w:rsid w:val="003E2ED4"/>
    <w:rsid w:val="003E3E7B"/>
    <w:rsid w:val="003E4297"/>
    <w:rsid w:val="003E46B9"/>
    <w:rsid w:val="003E762B"/>
    <w:rsid w:val="003F2A25"/>
    <w:rsid w:val="004039A0"/>
    <w:rsid w:val="00404458"/>
    <w:rsid w:val="00405B7E"/>
    <w:rsid w:val="00406EF3"/>
    <w:rsid w:val="00415B31"/>
    <w:rsid w:val="00416229"/>
    <w:rsid w:val="00416614"/>
    <w:rsid w:val="00422143"/>
    <w:rsid w:val="00424C9A"/>
    <w:rsid w:val="004306B6"/>
    <w:rsid w:val="004343FA"/>
    <w:rsid w:val="00434787"/>
    <w:rsid w:val="00436CD4"/>
    <w:rsid w:val="00442982"/>
    <w:rsid w:val="004447B8"/>
    <w:rsid w:val="004521A5"/>
    <w:rsid w:val="0045557F"/>
    <w:rsid w:val="00457FFD"/>
    <w:rsid w:val="004601B8"/>
    <w:rsid w:val="00460ED0"/>
    <w:rsid w:val="0046124F"/>
    <w:rsid w:val="00461ED0"/>
    <w:rsid w:val="00464FFD"/>
    <w:rsid w:val="00467ED0"/>
    <w:rsid w:val="00473303"/>
    <w:rsid w:val="004741D6"/>
    <w:rsid w:val="0047422A"/>
    <w:rsid w:val="0047506B"/>
    <w:rsid w:val="00475ECC"/>
    <w:rsid w:val="00480C2B"/>
    <w:rsid w:val="00483D71"/>
    <w:rsid w:val="004842EF"/>
    <w:rsid w:val="00487950"/>
    <w:rsid w:val="00487D90"/>
    <w:rsid w:val="004902AE"/>
    <w:rsid w:val="004965D0"/>
    <w:rsid w:val="00496684"/>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4697"/>
    <w:rsid w:val="004D7C3F"/>
    <w:rsid w:val="004E05B0"/>
    <w:rsid w:val="004E1F69"/>
    <w:rsid w:val="004E288F"/>
    <w:rsid w:val="004E718F"/>
    <w:rsid w:val="004F2A99"/>
    <w:rsid w:val="004F373D"/>
    <w:rsid w:val="004F4C77"/>
    <w:rsid w:val="004F598B"/>
    <w:rsid w:val="004F5BF9"/>
    <w:rsid w:val="004F7CFC"/>
    <w:rsid w:val="004F7D55"/>
    <w:rsid w:val="00501327"/>
    <w:rsid w:val="005018B5"/>
    <w:rsid w:val="00501C88"/>
    <w:rsid w:val="005073E8"/>
    <w:rsid w:val="00510091"/>
    <w:rsid w:val="00514EB6"/>
    <w:rsid w:val="00515271"/>
    <w:rsid w:val="005159E3"/>
    <w:rsid w:val="005232D4"/>
    <w:rsid w:val="0052507B"/>
    <w:rsid w:val="005262DA"/>
    <w:rsid w:val="005307E8"/>
    <w:rsid w:val="00530ED5"/>
    <w:rsid w:val="00531B01"/>
    <w:rsid w:val="00532351"/>
    <w:rsid w:val="00532B11"/>
    <w:rsid w:val="005378E4"/>
    <w:rsid w:val="00537B34"/>
    <w:rsid w:val="005400C8"/>
    <w:rsid w:val="00540173"/>
    <w:rsid w:val="00540227"/>
    <w:rsid w:val="00541522"/>
    <w:rsid w:val="00542623"/>
    <w:rsid w:val="00544BB4"/>
    <w:rsid w:val="00546DD1"/>
    <w:rsid w:val="00550A1A"/>
    <w:rsid w:val="00551089"/>
    <w:rsid w:val="0055277E"/>
    <w:rsid w:val="00553332"/>
    <w:rsid w:val="00562454"/>
    <w:rsid w:val="005625BA"/>
    <w:rsid w:val="00563621"/>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69B4"/>
    <w:rsid w:val="005A7A76"/>
    <w:rsid w:val="005B0A24"/>
    <w:rsid w:val="005B22E6"/>
    <w:rsid w:val="005B46D3"/>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203D0"/>
    <w:rsid w:val="0063343F"/>
    <w:rsid w:val="00633586"/>
    <w:rsid w:val="00633909"/>
    <w:rsid w:val="00634002"/>
    <w:rsid w:val="00634531"/>
    <w:rsid w:val="00640C58"/>
    <w:rsid w:val="00644C83"/>
    <w:rsid w:val="006452D7"/>
    <w:rsid w:val="0064531D"/>
    <w:rsid w:val="00646CA0"/>
    <w:rsid w:val="0064737B"/>
    <w:rsid w:val="00652EBF"/>
    <w:rsid w:val="0066079A"/>
    <w:rsid w:val="00661FC1"/>
    <w:rsid w:val="00663368"/>
    <w:rsid w:val="00666136"/>
    <w:rsid w:val="006662AE"/>
    <w:rsid w:val="00670470"/>
    <w:rsid w:val="006708A4"/>
    <w:rsid w:val="00670F44"/>
    <w:rsid w:val="00672429"/>
    <w:rsid w:val="006776A0"/>
    <w:rsid w:val="00677899"/>
    <w:rsid w:val="00686BF4"/>
    <w:rsid w:val="00686F20"/>
    <w:rsid w:val="0069240C"/>
    <w:rsid w:val="006934AB"/>
    <w:rsid w:val="00693E9D"/>
    <w:rsid w:val="00697FA2"/>
    <w:rsid w:val="006A4F11"/>
    <w:rsid w:val="006A5942"/>
    <w:rsid w:val="006A618B"/>
    <w:rsid w:val="006A7127"/>
    <w:rsid w:val="006B0554"/>
    <w:rsid w:val="006B1684"/>
    <w:rsid w:val="006B1E1E"/>
    <w:rsid w:val="006B2382"/>
    <w:rsid w:val="006B4117"/>
    <w:rsid w:val="006B57CE"/>
    <w:rsid w:val="006C0EC3"/>
    <w:rsid w:val="006C37EC"/>
    <w:rsid w:val="006C3D0B"/>
    <w:rsid w:val="006D0F61"/>
    <w:rsid w:val="006D214B"/>
    <w:rsid w:val="006D4F5B"/>
    <w:rsid w:val="006D5CD7"/>
    <w:rsid w:val="006D6958"/>
    <w:rsid w:val="006E4E2C"/>
    <w:rsid w:val="006E561B"/>
    <w:rsid w:val="006E6BAE"/>
    <w:rsid w:val="006E6CCE"/>
    <w:rsid w:val="006F03FB"/>
    <w:rsid w:val="006F1180"/>
    <w:rsid w:val="006F13A2"/>
    <w:rsid w:val="006F29CD"/>
    <w:rsid w:val="006F3EA7"/>
    <w:rsid w:val="006F4BA9"/>
    <w:rsid w:val="006F52A9"/>
    <w:rsid w:val="006F5BB2"/>
    <w:rsid w:val="007009E5"/>
    <w:rsid w:val="00703B0F"/>
    <w:rsid w:val="00703C6C"/>
    <w:rsid w:val="00711A5D"/>
    <w:rsid w:val="00713548"/>
    <w:rsid w:val="0071414A"/>
    <w:rsid w:val="00714153"/>
    <w:rsid w:val="007155BA"/>
    <w:rsid w:val="00716013"/>
    <w:rsid w:val="00717E71"/>
    <w:rsid w:val="00722FE1"/>
    <w:rsid w:val="0072436D"/>
    <w:rsid w:val="00732325"/>
    <w:rsid w:val="00733E4E"/>
    <w:rsid w:val="007345C8"/>
    <w:rsid w:val="00734B43"/>
    <w:rsid w:val="007379F9"/>
    <w:rsid w:val="00740ACF"/>
    <w:rsid w:val="00741DBA"/>
    <w:rsid w:val="00743B21"/>
    <w:rsid w:val="00743BDA"/>
    <w:rsid w:val="007459A8"/>
    <w:rsid w:val="0074618A"/>
    <w:rsid w:val="00755E7B"/>
    <w:rsid w:val="007578A8"/>
    <w:rsid w:val="00761424"/>
    <w:rsid w:val="007654BD"/>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CDA"/>
    <w:rsid w:val="007A6D66"/>
    <w:rsid w:val="007B2177"/>
    <w:rsid w:val="007B2A99"/>
    <w:rsid w:val="007B3AAD"/>
    <w:rsid w:val="007B412F"/>
    <w:rsid w:val="007B5B6F"/>
    <w:rsid w:val="007B73F2"/>
    <w:rsid w:val="007C05F8"/>
    <w:rsid w:val="007C3081"/>
    <w:rsid w:val="007C4522"/>
    <w:rsid w:val="007D3A23"/>
    <w:rsid w:val="007D47FE"/>
    <w:rsid w:val="007E2454"/>
    <w:rsid w:val="007E58BD"/>
    <w:rsid w:val="007E6C88"/>
    <w:rsid w:val="007E6F89"/>
    <w:rsid w:val="007F06D6"/>
    <w:rsid w:val="007F24B1"/>
    <w:rsid w:val="007F3406"/>
    <w:rsid w:val="007F4FA2"/>
    <w:rsid w:val="007F616F"/>
    <w:rsid w:val="007F7D37"/>
    <w:rsid w:val="0080029B"/>
    <w:rsid w:val="00802AE1"/>
    <w:rsid w:val="00802F79"/>
    <w:rsid w:val="00807F3D"/>
    <w:rsid w:val="00812143"/>
    <w:rsid w:val="00812758"/>
    <w:rsid w:val="00813362"/>
    <w:rsid w:val="008139C6"/>
    <w:rsid w:val="00814526"/>
    <w:rsid w:val="00814D69"/>
    <w:rsid w:val="00816A90"/>
    <w:rsid w:val="00822594"/>
    <w:rsid w:val="00822D43"/>
    <w:rsid w:val="00825094"/>
    <w:rsid w:val="00825420"/>
    <w:rsid w:val="008254B7"/>
    <w:rsid w:val="00825773"/>
    <w:rsid w:val="00827476"/>
    <w:rsid w:val="008276C1"/>
    <w:rsid w:val="00830E2F"/>
    <w:rsid w:val="00831325"/>
    <w:rsid w:val="0083401B"/>
    <w:rsid w:val="00835F14"/>
    <w:rsid w:val="0084047F"/>
    <w:rsid w:val="00840F6D"/>
    <w:rsid w:val="008413F6"/>
    <w:rsid w:val="008433E3"/>
    <w:rsid w:val="00843B53"/>
    <w:rsid w:val="00846077"/>
    <w:rsid w:val="00850CC8"/>
    <w:rsid w:val="00852EDD"/>
    <w:rsid w:val="00855ABA"/>
    <w:rsid w:val="008562A6"/>
    <w:rsid w:val="00857123"/>
    <w:rsid w:val="00862E62"/>
    <w:rsid w:val="00863319"/>
    <w:rsid w:val="00866790"/>
    <w:rsid w:val="00866819"/>
    <w:rsid w:val="00866C90"/>
    <w:rsid w:val="0086766D"/>
    <w:rsid w:val="00871660"/>
    <w:rsid w:val="0087236F"/>
    <w:rsid w:val="00877020"/>
    <w:rsid w:val="00877271"/>
    <w:rsid w:val="00885F6A"/>
    <w:rsid w:val="00887280"/>
    <w:rsid w:val="00887899"/>
    <w:rsid w:val="00890AB9"/>
    <w:rsid w:val="00893463"/>
    <w:rsid w:val="008946C5"/>
    <w:rsid w:val="00895424"/>
    <w:rsid w:val="008963B8"/>
    <w:rsid w:val="008A0BBE"/>
    <w:rsid w:val="008A1691"/>
    <w:rsid w:val="008A1DC0"/>
    <w:rsid w:val="008A370D"/>
    <w:rsid w:val="008A53C5"/>
    <w:rsid w:val="008A5A24"/>
    <w:rsid w:val="008B27F9"/>
    <w:rsid w:val="008B373A"/>
    <w:rsid w:val="008B5D45"/>
    <w:rsid w:val="008C3580"/>
    <w:rsid w:val="008C7BD1"/>
    <w:rsid w:val="008D1838"/>
    <w:rsid w:val="008D7C55"/>
    <w:rsid w:val="008E1E66"/>
    <w:rsid w:val="008E5551"/>
    <w:rsid w:val="008E6D43"/>
    <w:rsid w:val="008F06AF"/>
    <w:rsid w:val="008F62AF"/>
    <w:rsid w:val="008F7516"/>
    <w:rsid w:val="00905FB2"/>
    <w:rsid w:val="00910628"/>
    <w:rsid w:val="009108D8"/>
    <w:rsid w:val="00911D6F"/>
    <w:rsid w:val="009122F2"/>
    <w:rsid w:val="00912910"/>
    <w:rsid w:val="00915FD3"/>
    <w:rsid w:val="00916EF6"/>
    <w:rsid w:val="009179DA"/>
    <w:rsid w:val="00920123"/>
    <w:rsid w:val="009204D0"/>
    <w:rsid w:val="0092363D"/>
    <w:rsid w:val="0092711F"/>
    <w:rsid w:val="00931512"/>
    <w:rsid w:val="00934679"/>
    <w:rsid w:val="00937721"/>
    <w:rsid w:val="009436B2"/>
    <w:rsid w:val="009448C6"/>
    <w:rsid w:val="009455C7"/>
    <w:rsid w:val="0095018B"/>
    <w:rsid w:val="00952C77"/>
    <w:rsid w:val="00961D4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5197"/>
    <w:rsid w:val="00996AF2"/>
    <w:rsid w:val="00996CDA"/>
    <w:rsid w:val="009A458D"/>
    <w:rsid w:val="009A4826"/>
    <w:rsid w:val="009A60D7"/>
    <w:rsid w:val="009B11BD"/>
    <w:rsid w:val="009B141D"/>
    <w:rsid w:val="009B203E"/>
    <w:rsid w:val="009B2A12"/>
    <w:rsid w:val="009B3DDB"/>
    <w:rsid w:val="009B454E"/>
    <w:rsid w:val="009B614B"/>
    <w:rsid w:val="009B7E24"/>
    <w:rsid w:val="009C3E25"/>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5E6C"/>
    <w:rsid w:val="00A07769"/>
    <w:rsid w:val="00A154B7"/>
    <w:rsid w:val="00A164E1"/>
    <w:rsid w:val="00A178F5"/>
    <w:rsid w:val="00A21ADB"/>
    <w:rsid w:val="00A24564"/>
    <w:rsid w:val="00A25B96"/>
    <w:rsid w:val="00A26E3A"/>
    <w:rsid w:val="00A27512"/>
    <w:rsid w:val="00A3616A"/>
    <w:rsid w:val="00A37746"/>
    <w:rsid w:val="00A4627B"/>
    <w:rsid w:val="00A50B8A"/>
    <w:rsid w:val="00A52ADE"/>
    <w:rsid w:val="00A5319E"/>
    <w:rsid w:val="00A5454F"/>
    <w:rsid w:val="00A5664B"/>
    <w:rsid w:val="00A575FF"/>
    <w:rsid w:val="00A603EE"/>
    <w:rsid w:val="00A60C2C"/>
    <w:rsid w:val="00A702C4"/>
    <w:rsid w:val="00A70839"/>
    <w:rsid w:val="00A709C1"/>
    <w:rsid w:val="00A70C22"/>
    <w:rsid w:val="00A72169"/>
    <w:rsid w:val="00A76252"/>
    <w:rsid w:val="00A76A81"/>
    <w:rsid w:val="00A83A0C"/>
    <w:rsid w:val="00A83CCD"/>
    <w:rsid w:val="00A925E9"/>
    <w:rsid w:val="00A93746"/>
    <w:rsid w:val="00A97151"/>
    <w:rsid w:val="00AA058B"/>
    <w:rsid w:val="00AA0C52"/>
    <w:rsid w:val="00AA17CF"/>
    <w:rsid w:val="00AA2108"/>
    <w:rsid w:val="00AA4AE9"/>
    <w:rsid w:val="00AA5B74"/>
    <w:rsid w:val="00AA6A74"/>
    <w:rsid w:val="00AB0696"/>
    <w:rsid w:val="00AB0AF9"/>
    <w:rsid w:val="00AB17B5"/>
    <w:rsid w:val="00AB1AAC"/>
    <w:rsid w:val="00AB1FFC"/>
    <w:rsid w:val="00AB789E"/>
    <w:rsid w:val="00AB7ACB"/>
    <w:rsid w:val="00AC0C21"/>
    <w:rsid w:val="00AC200E"/>
    <w:rsid w:val="00AC2DB8"/>
    <w:rsid w:val="00AC2EEF"/>
    <w:rsid w:val="00AC2F97"/>
    <w:rsid w:val="00AC3306"/>
    <w:rsid w:val="00AC50A6"/>
    <w:rsid w:val="00AC7AE8"/>
    <w:rsid w:val="00AD144A"/>
    <w:rsid w:val="00AD2A3F"/>
    <w:rsid w:val="00AD3098"/>
    <w:rsid w:val="00AD311C"/>
    <w:rsid w:val="00AD6ACD"/>
    <w:rsid w:val="00AD78BA"/>
    <w:rsid w:val="00AE2AA3"/>
    <w:rsid w:val="00AE3008"/>
    <w:rsid w:val="00AE6280"/>
    <w:rsid w:val="00AE6592"/>
    <w:rsid w:val="00AF31F7"/>
    <w:rsid w:val="00AF60F6"/>
    <w:rsid w:val="00B00B71"/>
    <w:rsid w:val="00B109F6"/>
    <w:rsid w:val="00B13193"/>
    <w:rsid w:val="00B13EB0"/>
    <w:rsid w:val="00B16AA4"/>
    <w:rsid w:val="00B16EA7"/>
    <w:rsid w:val="00B200C1"/>
    <w:rsid w:val="00B277FD"/>
    <w:rsid w:val="00B32EF2"/>
    <w:rsid w:val="00B33E09"/>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57A1"/>
    <w:rsid w:val="00B77A77"/>
    <w:rsid w:val="00B77E86"/>
    <w:rsid w:val="00B81B6C"/>
    <w:rsid w:val="00B83770"/>
    <w:rsid w:val="00B84743"/>
    <w:rsid w:val="00B8547B"/>
    <w:rsid w:val="00B86293"/>
    <w:rsid w:val="00B91703"/>
    <w:rsid w:val="00B94332"/>
    <w:rsid w:val="00BA0B07"/>
    <w:rsid w:val="00BA34BC"/>
    <w:rsid w:val="00BA57EF"/>
    <w:rsid w:val="00BA6C48"/>
    <w:rsid w:val="00BA7A0A"/>
    <w:rsid w:val="00BB2AE5"/>
    <w:rsid w:val="00BB3338"/>
    <w:rsid w:val="00BB4080"/>
    <w:rsid w:val="00BB7711"/>
    <w:rsid w:val="00BC2426"/>
    <w:rsid w:val="00BC265E"/>
    <w:rsid w:val="00BC33FF"/>
    <w:rsid w:val="00BC71E8"/>
    <w:rsid w:val="00BC75FC"/>
    <w:rsid w:val="00BC779F"/>
    <w:rsid w:val="00BD2B98"/>
    <w:rsid w:val="00BD2C53"/>
    <w:rsid w:val="00BD3080"/>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1770E"/>
    <w:rsid w:val="00C20375"/>
    <w:rsid w:val="00C20C84"/>
    <w:rsid w:val="00C213D9"/>
    <w:rsid w:val="00C22D26"/>
    <w:rsid w:val="00C2326D"/>
    <w:rsid w:val="00C2381A"/>
    <w:rsid w:val="00C24790"/>
    <w:rsid w:val="00C30A3B"/>
    <w:rsid w:val="00C3220C"/>
    <w:rsid w:val="00C3386C"/>
    <w:rsid w:val="00C33DAE"/>
    <w:rsid w:val="00C42579"/>
    <w:rsid w:val="00C4302A"/>
    <w:rsid w:val="00C4322C"/>
    <w:rsid w:val="00C45B70"/>
    <w:rsid w:val="00C47E17"/>
    <w:rsid w:val="00C50480"/>
    <w:rsid w:val="00C5158B"/>
    <w:rsid w:val="00C604A7"/>
    <w:rsid w:val="00C634C0"/>
    <w:rsid w:val="00C70856"/>
    <w:rsid w:val="00C720DC"/>
    <w:rsid w:val="00C723F2"/>
    <w:rsid w:val="00C756AC"/>
    <w:rsid w:val="00C75741"/>
    <w:rsid w:val="00C75FE9"/>
    <w:rsid w:val="00C82D9B"/>
    <w:rsid w:val="00C83C46"/>
    <w:rsid w:val="00C874AE"/>
    <w:rsid w:val="00C917F0"/>
    <w:rsid w:val="00C9360A"/>
    <w:rsid w:val="00C9719F"/>
    <w:rsid w:val="00C9763B"/>
    <w:rsid w:val="00CA2B67"/>
    <w:rsid w:val="00CA4796"/>
    <w:rsid w:val="00CA6005"/>
    <w:rsid w:val="00CA7E6A"/>
    <w:rsid w:val="00CB054B"/>
    <w:rsid w:val="00CB1460"/>
    <w:rsid w:val="00CB1971"/>
    <w:rsid w:val="00CB2105"/>
    <w:rsid w:val="00CD1D61"/>
    <w:rsid w:val="00CD271B"/>
    <w:rsid w:val="00CD490E"/>
    <w:rsid w:val="00CD4E90"/>
    <w:rsid w:val="00CD6500"/>
    <w:rsid w:val="00CE09A7"/>
    <w:rsid w:val="00CE1D3A"/>
    <w:rsid w:val="00CE551B"/>
    <w:rsid w:val="00CE6134"/>
    <w:rsid w:val="00CE6930"/>
    <w:rsid w:val="00CE6C08"/>
    <w:rsid w:val="00CF174F"/>
    <w:rsid w:val="00CF2533"/>
    <w:rsid w:val="00CF2CC3"/>
    <w:rsid w:val="00CF3354"/>
    <w:rsid w:val="00CF3F50"/>
    <w:rsid w:val="00CF51F3"/>
    <w:rsid w:val="00D01051"/>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3FDE"/>
    <w:rsid w:val="00D35DDC"/>
    <w:rsid w:val="00D37A7B"/>
    <w:rsid w:val="00D40474"/>
    <w:rsid w:val="00D40574"/>
    <w:rsid w:val="00D42191"/>
    <w:rsid w:val="00D427A6"/>
    <w:rsid w:val="00D42C9D"/>
    <w:rsid w:val="00D43DD9"/>
    <w:rsid w:val="00D45469"/>
    <w:rsid w:val="00D4734D"/>
    <w:rsid w:val="00D47391"/>
    <w:rsid w:val="00D5404A"/>
    <w:rsid w:val="00D545BB"/>
    <w:rsid w:val="00D55CB7"/>
    <w:rsid w:val="00D617D6"/>
    <w:rsid w:val="00D63D0E"/>
    <w:rsid w:val="00D64FE8"/>
    <w:rsid w:val="00D66AC1"/>
    <w:rsid w:val="00D716D8"/>
    <w:rsid w:val="00D72EC8"/>
    <w:rsid w:val="00D76A59"/>
    <w:rsid w:val="00D81A53"/>
    <w:rsid w:val="00D81A6D"/>
    <w:rsid w:val="00D851F0"/>
    <w:rsid w:val="00D85FC7"/>
    <w:rsid w:val="00D91411"/>
    <w:rsid w:val="00D9299F"/>
    <w:rsid w:val="00D94A66"/>
    <w:rsid w:val="00D95DC9"/>
    <w:rsid w:val="00DA1CF9"/>
    <w:rsid w:val="00DA27A6"/>
    <w:rsid w:val="00DA3EF4"/>
    <w:rsid w:val="00DA6770"/>
    <w:rsid w:val="00DA6D7B"/>
    <w:rsid w:val="00DB10BE"/>
    <w:rsid w:val="00DB2327"/>
    <w:rsid w:val="00DB474A"/>
    <w:rsid w:val="00DC367C"/>
    <w:rsid w:val="00DC367E"/>
    <w:rsid w:val="00DC5FDB"/>
    <w:rsid w:val="00DC7949"/>
    <w:rsid w:val="00DD1298"/>
    <w:rsid w:val="00DD3880"/>
    <w:rsid w:val="00DD4ED1"/>
    <w:rsid w:val="00DD7C7D"/>
    <w:rsid w:val="00DE085E"/>
    <w:rsid w:val="00DE0C86"/>
    <w:rsid w:val="00DE260C"/>
    <w:rsid w:val="00DE49AA"/>
    <w:rsid w:val="00DE4DE2"/>
    <w:rsid w:val="00DE55C9"/>
    <w:rsid w:val="00DE740D"/>
    <w:rsid w:val="00DE7612"/>
    <w:rsid w:val="00DF5ABE"/>
    <w:rsid w:val="00DF7204"/>
    <w:rsid w:val="00E006B9"/>
    <w:rsid w:val="00E006C8"/>
    <w:rsid w:val="00E02B28"/>
    <w:rsid w:val="00E153C1"/>
    <w:rsid w:val="00E162CA"/>
    <w:rsid w:val="00E164A3"/>
    <w:rsid w:val="00E16D01"/>
    <w:rsid w:val="00E17B08"/>
    <w:rsid w:val="00E2072F"/>
    <w:rsid w:val="00E20FE0"/>
    <w:rsid w:val="00E237B7"/>
    <w:rsid w:val="00E2449D"/>
    <w:rsid w:val="00E2783E"/>
    <w:rsid w:val="00E31972"/>
    <w:rsid w:val="00E3349E"/>
    <w:rsid w:val="00E33E2C"/>
    <w:rsid w:val="00E3526E"/>
    <w:rsid w:val="00E42424"/>
    <w:rsid w:val="00E445B4"/>
    <w:rsid w:val="00E51F66"/>
    <w:rsid w:val="00E54AF2"/>
    <w:rsid w:val="00E61897"/>
    <w:rsid w:val="00E62AE6"/>
    <w:rsid w:val="00E648F2"/>
    <w:rsid w:val="00E66F3F"/>
    <w:rsid w:val="00E6750B"/>
    <w:rsid w:val="00E7286D"/>
    <w:rsid w:val="00E75F4B"/>
    <w:rsid w:val="00E77385"/>
    <w:rsid w:val="00E777F9"/>
    <w:rsid w:val="00E807A3"/>
    <w:rsid w:val="00E811FD"/>
    <w:rsid w:val="00E8179C"/>
    <w:rsid w:val="00E85EC1"/>
    <w:rsid w:val="00E91A06"/>
    <w:rsid w:val="00E937D3"/>
    <w:rsid w:val="00E940C2"/>
    <w:rsid w:val="00E9418C"/>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50BA"/>
    <w:rsid w:val="00ED67EB"/>
    <w:rsid w:val="00EE0771"/>
    <w:rsid w:val="00EE2EE0"/>
    <w:rsid w:val="00EE3CC6"/>
    <w:rsid w:val="00EE40DC"/>
    <w:rsid w:val="00EE59D8"/>
    <w:rsid w:val="00EE5B01"/>
    <w:rsid w:val="00EF0B13"/>
    <w:rsid w:val="00EF0E1D"/>
    <w:rsid w:val="00EF2D37"/>
    <w:rsid w:val="00EF5E42"/>
    <w:rsid w:val="00F00CB8"/>
    <w:rsid w:val="00F03182"/>
    <w:rsid w:val="00F0367E"/>
    <w:rsid w:val="00F0567A"/>
    <w:rsid w:val="00F060A7"/>
    <w:rsid w:val="00F06C47"/>
    <w:rsid w:val="00F1122F"/>
    <w:rsid w:val="00F13E81"/>
    <w:rsid w:val="00F15D4D"/>
    <w:rsid w:val="00F21E73"/>
    <w:rsid w:val="00F22090"/>
    <w:rsid w:val="00F2383A"/>
    <w:rsid w:val="00F238D6"/>
    <w:rsid w:val="00F248C4"/>
    <w:rsid w:val="00F32A78"/>
    <w:rsid w:val="00F34737"/>
    <w:rsid w:val="00F34DFB"/>
    <w:rsid w:val="00F35482"/>
    <w:rsid w:val="00F37073"/>
    <w:rsid w:val="00F40C46"/>
    <w:rsid w:val="00F41945"/>
    <w:rsid w:val="00F46864"/>
    <w:rsid w:val="00F51454"/>
    <w:rsid w:val="00F515E8"/>
    <w:rsid w:val="00F53210"/>
    <w:rsid w:val="00F55BC9"/>
    <w:rsid w:val="00F5664C"/>
    <w:rsid w:val="00F60F35"/>
    <w:rsid w:val="00F644E9"/>
    <w:rsid w:val="00F6605B"/>
    <w:rsid w:val="00F67032"/>
    <w:rsid w:val="00F6713A"/>
    <w:rsid w:val="00F70951"/>
    <w:rsid w:val="00F71266"/>
    <w:rsid w:val="00F727A4"/>
    <w:rsid w:val="00F74051"/>
    <w:rsid w:val="00F81DD7"/>
    <w:rsid w:val="00F845CD"/>
    <w:rsid w:val="00F85EF2"/>
    <w:rsid w:val="00F96889"/>
    <w:rsid w:val="00F968E5"/>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D7B99"/>
    <w:rsid w:val="00FE25B0"/>
    <w:rsid w:val="00FE545E"/>
    <w:rsid w:val="00FF0282"/>
    <w:rsid w:val="00FF3547"/>
    <w:rsid w:val="00FF6224"/>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colormenu v:ext="edit"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790"/>
    <w:pPr>
      <w:spacing w:after="120" w:line="360" w:lineRule="auto"/>
      <w:jc w:val="both"/>
    </w:pPr>
    <w:rPr>
      <w:sz w:val="22"/>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C24790"/>
    <w:pPr>
      <w:keepNext/>
      <w:numPr>
        <w:ilvl w:val="1"/>
        <w:numId w:val="26"/>
      </w:numPr>
      <w:spacing w:before="240" w:after="60"/>
      <w:outlineLvl w:val="1"/>
    </w:pPr>
    <w:rPr>
      <w:rFonts w:asciiTheme="majorHAnsi" w:eastAsiaTheme="majorEastAsia" w:hAnsiTheme="majorHAnsi" w:cstheme="majorBidi"/>
      <w:b/>
      <w:bCs/>
      <w:i/>
      <w:iCs/>
      <w:sz w:val="32"/>
      <w:szCs w:val="28"/>
    </w:rPr>
  </w:style>
  <w:style w:type="paragraph" w:styleId="Naslov3">
    <w:name w:val="heading 3"/>
    <w:basedOn w:val="Normal"/>
    <w:next w:val="Normal"/>
    <w:link w:val="Naslov3Char"/>
    <w:autoRedefine/>
    <w:unhideWhenUsed/>
    <w:qFormat/>
    <w:rsid w:val="00C24790"/>
    <w:pPr>
      <w:keepNext/>
      <w:numPr>
        <w:ilvl w:val="2"/>
        <w:numId w:val="1"/>
      </w:numPr>
      <w:spacing w:before="240" w:after="60"/>
      <w:outlineLvl w:val="2"/>
    </w:pPr>
    <w:rPr>
      <w:rFonts w:asciiTheme="majorHAnsi" w:eastAsiaTheme="majorEastAsia" w:hAnsiTheme="majorHAnsi" w:cstheme="majorBidi"/>
      <w:b/>
      <w:bCs/>
      <w:sz w:val="28"/>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C24790"/>
    <w:rPr>
      <w:rFonts w:asciiTheme="majorHAnsi" w:eastAsiaTheme="majorEastAsia" w:hAnsiTheme="majorHAnsi" w:cstheme="majorBidi"/>
      <w:b/>
      <w:bCs/>
      <w:i/>
      <w:iCs/>
      <w:sz w:val="32"/>
      <w:szCs w:val="28"/>
      <w:lang w:val="en-GB"/>
    </w:rPr>
  </w:style>
  <w:style w:type="character" w:customStyle="1" w:styleId="Naslov3Char">
    <w:name w:val="Naslov 3 Char"/>
    <w:basedOn w:val="Zadanifontodlomka"/>
    <w:link w:val="Naslov3"/>
    <w:rsid w:val="00C24790"/>
    <w:rPr>
      <w:rFonts w:asciiTheme="majorHAnsi" w:eastAsiaTheme="majorEastAsia" w:hAnsiTheme="majorHAnsi" w:cstheme="majorBidi"/>
      <w:b/>
      <w:bCs/>
      <w:sz w:val="28"/>
      <w:szCs w:val="26"/>
    </w:rPr>
  </w:style>
  <w:style w:type="paragraph" w:styleId="Zaglavlje">
    <w:name w:val="header"/>
    <w:basedOn w:val="Normal"/>
    <w:link w:val="ZaglavljeChar"/>
    <w:uiPriority w:val="99"/>
    <w:rsid w:val="000E5F3B"/>
    <w:pPr>
      <w:tabs>
        <w:tab w:val="center" w:pos="4252"/>
        <w:tab w:val="right" w:pos="8504"/>
      </w:tabs>
      <w:spacing w:line="240" w:lineRule="auto"/>
    </w:pPr>
  </w:style>
  <w:style w:type="character" w:customStyle="1" w:styleId="ZaglavljeChar">
    <w:name w:val="Zaglavlje Char"/>
    <w:basedOn w:val="Zadanifontodlomka"/>
    <w:link w:val="Zaglavlje"/>
    <w:uiPriority w:val="99"/>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542623"/>
    <w:pPr>
      <w:spacing w:after="200" w:line="240" w:lineRule="auto"/>
      <w:jc w:val="center"/>
    </w:pPr>
    <w:rPr>
      <w:b/>
      <w:bCs/>
      <w:sz w:val="20"/>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C24790"/>
    <w:pPr>
      <w:numPr>
        <w:ilvl w:val="1"/>
      </w:numPr>
      <w:ind w:left="170"/>
    </w:pPr>
    <w:rPr>
      <w:rFonts w:asciiTheme="majorHAnsi" w:eastAsiaTheme="majorEastAsia" w:hAnsiTheme="majorHAnsi" w:cstheme="majorBidi"/>
      <w:b/>
      <w:i/>
      <w:iCs/>
      <w:spacing w:val="15"/>
      <w:sz w:val="26"/>
      <w:szCs w:val="24"/>
    </w:rPr>
  </w:style>
  <w:style w:type="character" w:customStyle="1" w:styleId="PodnaslovChar">
    <w:name w:val="Podnaslov Char"/>
    <w:basedOn w:val="Zadanifontodlomka"/>
    <w:link w:val="Podnaslov"/>
    <w:rsid w:val="00C24790"/>
    <w:rPr>
      <w:rFonts w:asciiTheme="majorHAnsi" w:eastAsiaTheme="majorEastAsia" w:hAnsiTheme="majorHAnsi" w:cstheme="majorBidi"/>
      <w:b/>
      <w:i/>
      <w:iCs/>
      <w:spacing w:val="15"/>
      <w:sz w:val="26"/>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 w:type="table" w:styleId="Reetkatablice">
    <w:name w:val="Table Grid"/>
    <w:basedOn w:val="Obinatablica"/>
    <w:uiPriority w:val="1"/>
    <w:rsid w:val="00CA4796"/>
    <w:rPr>
      <w:rFonts w:asciiTheme="minorHAnsi" w:eastAsiaTheme="minorEastAsia" w:hAnsiTheme="minorHAnsi" w:cstheme="minorBidi"/>
      <w:sz w:val="22"/>
      <w:szCs w:val="22"/>
      <w:lang w:val="hr-H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297732097">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10754434">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40231482">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50852513">
      <w:bodyDiv w:val="1"/>
      <w:marLeft w:val="0"/>
      <w:marRight w:val="0"/>
      <w:marTop w:val="0"/>
      <w:marBottom w:val="0"/>
      <w:divBdr>
        <w:top w:val="none" w:sz="0" w:space="0" w:color="auto"/>
        <w:left w:val="none" w:sz="0" w:space="0" w:color="auto"/>
        <w:bottom w:val="none" w:sz="0" w:space="0" w:color="auto"/>
        <w:right w:val="none" w:sz="0" w:space="0" w:color="auto"/>
      </w:divBdr>
      <w:divsChild>
        <w:div w:id="1846743226">
          <w:marLeft w:val="0"/>
          <w:marRight w:val="0"/>
          <w:marTop w:val="0"/>
          <w:marBottom w:val="12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11463624">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74393426">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768849242">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087803295">
      <w:bodyDiv w:val="1"/>
      <w:marLeft w:val="0"/>
      <w:marRight w:val="0"/>
      <w:marTop w:val="0"/>
      <w:marBottom w:val="0"/>
      <w:divBdr>
        <w:top w:val="none" w:sz="0" w:space="0" w:color="auto"/>
        <w:left w:val="none" w:sz="0" w:space="0" w:color="auto"/>
        <w:bottom w:val="none" w:sz="0" w:space="0" w:color="auto"/>
        <w:right w:val="none" w:sz="0" w:space="0" w:color="auto"/>
      </w:divBdr>
    </w:div>
    <w:div w:id="2095394134">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54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12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13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16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14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15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55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29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31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34</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56</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35</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57</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33</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26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25</b:RefOrder>
  </b:Source>
  <b:Source>
    <b:Tag>Aco</b:Tag>
    <b:SourceType>ArticleInAPeriodical</b:SourceType>
    <b:Guid>{2BC07BD3-9508-476D-B086-A49AA49B21B1}</b:Guid>
    <b:LCID>0</b:LCID>
    <b:Title>A comparison between several NoSQL databases with comments and notes</b:Title>
    <b:RefOrder>47</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32</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21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22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23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24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20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58</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59</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36</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37</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38</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17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60</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39</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40</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41</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44</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45</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42</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43</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46</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48</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49</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50</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8</b:RefOrder>
  </b:Source>
  <b:Source>
    <b:Tag>JSO15</b:Tag>
    <b:SourceType>InternetSite</b:SourceType>
    <b:Guid>{DFAD1B89-4AC7-48EF-B0E7-05D09F7C59EF}</b:Guid>
    <b:LCID>0</b:LCID>
    <b:Title>JSON org</b:Title>
    <b:YearAccessed>2015</b:YearAccessed>
    <b:MonthAccessed>March</b:MonthAccessed>
    <b:DayAccessed>20</b:DayAccessed>
    <b:URL>http://json.org/</b:URL>
    <b:RefOrder>7</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61</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6</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10</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3</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9</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1</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62</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51</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52</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53</b:RefOrder>
  </b:Source>
  <b:Source>
    <b:Tag>Xin12</b:Tag>
    <b:SourceType>ArticleInAPeriodical</b:SourceType>
    <b:Guid>{E70AF13D-EF89-450D-89A0-27CC12685BD0}</b:Guid>
    <b:LCID>0</b:LCID>
    <b:Author>
      <b:Author>
        <b:NameList>
          <b:Person>
            <b:Last>Xin Jin</b:Last>
            <b:First>Ravi</b:First>
            <b:Middle>Sandhu and Ram Krishnan</b:Middle>
          </b:Person>
        </b:NameList>
      </b:Author>
    </b:Author>
    <b:Title>RABAC : Role-Centric Attribute-Based Access Control</b:Title>
    <b:Year>2012</b:Year>
    <b:PeriodicalTitle>Lecture Notes in Computer Science Volume 7531</b:PeriodicalTitle>
    <b:Pages>84-96</b:Pages>
    <b:RefOrder>2</b:RefOrder>
  </b:Source>
  <b:Source>
    <b:Tag>Hak06</b:Tag>
    <b:SourceType>Book</b:SourceType>
    <b:Guid>{B6AD5E04-9470-4873-A899-A5B011261F85}</b:Guid>
    <b:LCID>0</b:LCID>
    <b:Author>
      <b:Author>
        <b:NameList>
          <b:Person>
            <b:Last>Lindqvist</b:Last>
            <b:First>Hakan</b:First>
          </b:Person>
        </b:NameList>
      </b:Author>
    </b:Author>
    <b:Title>Mandatory Access Control</b:Title>
    <b:Year>2006</b:Year>
    <b:Publisher>Ume˚a University, Department of Computing Science</b:Publisher>
    <b:RefOrder>63</b:RefOrder>
  </b:Source>
  <b:Source>
    <b:Tag>Syl97</b:Tag>
    <b:SourceType>ArticleInAPeriodical</b:SourceType>
    <b:Guid>{8EEB5D18-B7E9-4B3B-A765-D23CDFCDC596}</b:Guid>
    <b:LCID>0</b:LCID>
    <b:Author>
      <b:Author>
        <b:NameList>
          <b:Person>
            <b:Last>Osborn</b:Last>
            <b:First>Sylvia</b:First>
          </b:Person>
        </b:NameList>
      </b:Author>
    </b:Author>
    <b:Title>Mandatory Access Control and Role-Based Access Control Revisited </b:Title>
    <b:Year>1997</b:Year>
    <b:PeriodicalTitle>Proceeding RBAC '97 Proceedings of the second ACM workshop on Role-based access control</b:PeriodicalTitle>
    <b:Pages>31-40 </b:Pages>
    <b:RefOrder>5</b:RefOrder>
  </b:Source>
  <b:Source>
    <b:Tag>Xin121</b:Tag>
    <b:SourceType>ArticleInAPeriodical</b:SourceType>
    <b:Guid>{BCF67227-5316-4F6F-87AB-53B386B69DD1}</b:Guid>
    <b:LCID>0</b:LCID>
    <b:Author>
      <b:Author>
        <b:NameList>
          <b:Person>
            <b:Last>Xin Jin</b:Last>
            <b:First>Ram</b:First>
            <b:Middle>Krishnan, Ravi Sandhu</b:Middle>
          </b:Person>
        </b:NameList>
      </b:Author>
    </b:Author>
    <b:Title>A Unified Attribute-Based Access Control Model Covering DAC, MAC and RBAC</b:Title>
    <b:PeriodicalTitle>Data and Applications Security and Privacy XXVI</b:PeriodicalTitle>
    <b:Year>2012</b:Year>
    <b:Pages>41-55</b:Pages>
    <b:RefOrder>4</b:RefOrder>
  </b:Source>
  <b:Source>
    <b:Tag>Kon10</b:Tag>
    <b:SourceType>ArticleInAPeriodical</b:SourceType>
    <b:Guid>{EF46E716-C483-4929-A4D1-F618A921C89C}</b:Guid>
    <b:LCID>0</b:LCID>
    <b:Author>
      <b:Author>
        <b:NameList>
          <b:Person>
            <b:Last>Konstantin Shvachko</b:Last>
            <b:First>Hairong</b:First>
            <b:Middle>Kuang, Sanjay Radia, Robert Chansler</b:Middle>
          </b:Person>
        </b:NameList>
      </b:Author>
    </b:Author>
    <b:Title>The Hadoop Distributed File System</b:Title>
    <b:PeriodicalTitle>Mass Storage Systems and Technologies (MSST)</b:PeriodicalTitle>
    <b:Year>2010</b:Year>
    <b:Month>May</b:Month>
    <b:Day>3</b:Day>
    <b:Pages>1 - 10</b:Pages>
    <b:RefOrder>27</b:RefOrder>
  </b:Source>
  <b:Source>
    <b:Tag>Jef08</b:Tag>
    <b:SourceType>ArticleInAPeriodical</b:SourceType>
    <b:Guid>{6730A53F-E6B5-485A-A037-C92B9E161457}</b:Guid>
    <b:LCID>0</b:LCID>
    <b:Author>
      <b:Author>
        <b:NameList>
          <b:Person>
            <b:Last>Ghemawat</b:Last>
            <b:First>Jeffrey</b:First>
            <b:Middle>Dean and Sanjay</b:Middle>
          </b:Person>
        </b:NameList>
      </b:Author>
    </b:Author>
    <b:Title>MapReduce: simplified data processing on large clusters</b:Title>
    <b:PeriodicalTitle>Communications of the ACM - 50th anniversary issue: 1958 - 2008</b:PeriodicalTitle>
    <b:Year>2008</b:Year>
    <b:Month>January</b:Month>
    <b:Pages>107-113 </b:Pages>
    <b:RefOrder>30</b:RefOrder>
  </b:Source>
</b:Sources>
</file>

<file path=customXml/itemProps1.xml><?xml version="1.0" encoding="utf-8"?>
<ds:datastoreItem xmlns:ds="http://schemas.openxmlformats.org/officeDocument/2006/customXml" ds:itemID="{8D2677FF-7190-4E05-832E-6A634E7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431</TotalTime>
  <Pages>87</Pages>
  <Words>24997</Words>
  <Characters>142487</Characters>
  <Application>Microsoft Office Word</Application>
  <DocSecurity>0</DocSecurity>
  <Lines>1187</Lines>
  <Paragraphs>334</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University of Aveiro, Department of Electronics, Telecommunications and Informatics</vt:lpstr>
      <vt:lpstr> </vt:lpstr>
      <vt:lpstr> </vt:lpstr>
    </vt:vector>
  </TitlesOfParts>
  <Company>SA - UA</Company>
  <LinksUpToDate>false</LinksUpToDate>
  <CharactersWithSpaces>167150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Aveiro, Department of Electronics, Telecommunications and Informatics</dc:title>
  <dc:creator>Korisnik</dc:creator>
  <cp:lastModifiedBy>Korisnik</cp:lastModifiedBy>
  <cp:revision>9</cp:revision>
  <cp:lastPrinted>2015-05-29T18:55:00Z</cp:lastPrinted>
  <dcterms:created xsi:type="dcterms:W3CDTF">2015-05-29T17:56:00Z</dcterms:created>
  <dcterms:modified xsi:type="dcterms:W3CDTF">2015-05-30T18:09:00Z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