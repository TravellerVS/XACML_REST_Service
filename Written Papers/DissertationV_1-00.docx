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722FE1" w:rsidP="009F2B9A">
            <w:pPr>
              <w:pStyle w:val="Tituloteseautor"/>
              <w:rPr>
                <w:snapToGrid w:val="0"/>
                <w:lang w:eastAsia="en-US"/>
              </w:rPr>
            </w:pPr>
            <w:r>
              <w:rPr>
                <w:snapToGrid w:val="0"/>
                <w:lang w:eastAsia="en-US"/>
              </w:rPr>
              <w:t xml:space="preserve">An ABAC framework </w:t>
            </w:r>
            <w:r w:rsidR="009F2B9A">
              <w:rPr>
                <w:snapToGrid w:val="0"/>
                <w:lang w:eastAsia="en-US"/>
              </w:rPr>
              <w:t>for</w:t>
            </w:r>
            <w:r>
              <w:rPr>
                <w:snapToGrid w:val="0"/>
                <w:lang w:eastAsia="en-US"/>
              </w:rPr>
              <w:t xml:space="preserve"> IoT applications</w:t>
            </w:r>
            <w:r w:rsidR="009F2B9A">
              <w:rPr>
                <w:snapToGrid w:val="0"/>
                <w:lang w:eastAsia="en-US"/>
              </w:rPr>
              <w:t>, utilizing the OASIS XACML standard</w:t>
            </w:r>
            <w:r>
              <w:rPr>
                <w:snapToGrid w:val="0"/>
                <w:lang w:eastAsia="en-US"/>
              </w:rPr>
              <w:t xml:space="preserve"> </w:t>
            </w:r>
          </w:p>
        </w:tc>
      </w:tr>
      <w:tr w:rsidR="00060285" w:rsidRPr="009839D4" w:rsidTr="00390B89">
        <w:trPr>
          <w:cantSplit/>
          <w:trHeight w:val="5807"/>
        </w:trPr>
        <w:tc>
          <w:tcPr>
            <w:tcW w:w="3232" w:type="dxa"/>
          </w:tcPr>
          <w:p w:rsidR="00060285" w:rsidRPr="009839D4" w:rsidRDefault="00060285">
            <w:pPr>
              <w:pStyle w:val="Tituloteseautor"/>
              <w:rPr>
                <w:noProof w:val="0"/>
                <w:lang w:eastAsia="en-US"/>
              </w:rPr>
            </w:pPr>
          </w:p>
        </w:tc>
        <w:tc>
          <w:tcPr>
            <w:tcW w:w="7085" w:type="dxa"/>
            <w:gridSpan w:val="3"/>
          </w:tcPr>
          <w:p w:rsidR="00060285" w:rsidRPr="00EE59D8" w:rsidRDefault="00EE59D8" w:rsidP="00EE59D8">
            <w:pPr>
              <w:pStyle w:val="Tituloteseautor"/>
              <w:rPr>
                <w:snapToGrid w:val="0"/>
                <w:color w:val="FF0000"/>
                <w:lang w:eastAsia="en-US"/>
              </w:rPr>
            </w:pPr>
            <w:r w:rsidRPr="00EE59D8">
              <w:rPr>
                <w:b w:val="0"/>
                <w:noProof w:val="0"/>
                <w:snapToGrid w:val="0"/>
                <w:color w:val="FF0000"/>
                <w:sz w:val="20"/>
                <w:lang w:eastAsia="en-US"/>
              </w:rPr>
              <w:t xml:space="preserve">This thesis submitted to the University of Aveiro </w:t>
            </w:r>
            <w:proofErr w:type="spellStart"/>
            <w:r w:rsidRPr="00EE59D8">
              <w:rPr>
                <w:b w:val="0"/>
                <w:noProof w:val="0"/>
                <w:snapToGrid w:val="0"/>
                <w:color w:val="FF0000"/>
                <w:sz w:val="20"/>
                <w:lang w:eastAsia="en-US"/>
              </w:rPr>
              <w:t>an</w:t>
            </w:r>
            <w:proofErr w:type="spellEnd"/>
            <w:r w:rsidRPr="00EE59D8">
              <w:rPr>
                <w:b w:val="0"/>
                <w:noProof w:val="0"/>
                <w:snapToGrid w:val="0"/>
                <w:color w:val="FF0000"/>
                <w:sz w:val="20"/>
                <w:lang w:eastAsia="en-US"/>
              </w:rPr>
              <w:t xml:space="preserve"> for compliance with the requirements for the degree of Master of (Master of the name), performed under the supervision of Doctor (advisor name), teacher (mentor category) Department of (name of department ) at the University of Aveiro</w:t>
            </w: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E59D8">
            <w:pPr>
              <w:pStyle w:val="textos-normais"/>
            </w:pPr>
          </w:p>
        </w:tc>
        <w:tc>
          <w:tcPr>
            <w:tcW w:w="3543" w:type="dxa"/>
          </w:tcPr>
          <w:p w:rsidR="00060285" w:rsidRPr="009839D4" w:rsidRDefault="00060285" w:rsidP="00390B89">
            <w:pPr>
              <w:pStyle w:val="textos-normais"/>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EE59D8" w:rsidP="00BD5446">
            <w:pPr>
              <w:pStyle w:val="textos-normais"/>
            </w:pPr>
            <w:r>
              <w:t>I dedicate this work to my loving parents who without whom this would never have been possible</w:t>
            </w:r>
            <w:r w:rsidR="004A7C4D" w:rsidRPr="009839D4">
              <w:t>.</w:t>
            </w:r>
          </w:p>
          <w:p w:rsidR="004A7C4D" w:rsidRPr="009839D4" w:rsidRDefault="004A7C4D" w:rsidP="00BD5446">
            <w:pPr>
              <w:pStyle w:val="textos-normais"/>
              <w:rPr>
                <w:rFonts w:ascii="L Helvetica Light" w:hAnsi="L Helvetica Light"/>
                <w:sz w:val="22"/>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snormais"/>
              <w:rPr>
                <w:lang w:val="en-GB"/>
              </w:rPr>
            </w:pPr>
            <w:r w:rsidRPr="009839D4">
              <w:rPr>
                <w:lang w:val="en-GB"/>
              </w:rPr>
              <w:t xml:space="preserve">o </w:t>
            </w:r>
            <w:proofErr w:type="spellStart"/>
            <w:r w:rsidRPr="009839D4">
              <w:rPr>
                <w:lang w:val="en-GB"/>
              </w:rPr>
              <w:t>júri</w:t>
            </w:r>
            <w:proofErr w:type="spellEnd"/>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BD5446">
            <w:pPr>
              <w:pStyle w:val="Tituloteseautor"/>
              <w:rPr>
                <w:b w:val="0"/>
                <w:noProof w:val="0"/>
                <w:sz w:val="20"/>
              </w:rPr>
            </w:pPr>
            <w:proofErr w:type="spellStart"/>
            <w:r w:rsidRPr="009839D4">
              <w:rPr>
                <w:b w:val="0"/>
                <w:noProof w:val="0"/>
                <w:sz w:val="20"/>
              </w:rPr>
              <w:t>presidente</w:t>
            </w:r>
            <w:proofErr w:type="spellEnd"/>
          </w:p>
        </w:tc>
        <w:tc>
          <w:tcPr>
            <w:tcW w:w="7045" w:type="dxa"/>
          </w:tcPr>
          <w:p w:rsidR="00390B89"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3E3E7B" w:rsidRPr="009839D4" w:rsidRDefault="003E3E7B" w:rsidP="003E3E7B">
            <w:pPr>
              <w:pStyle w:val="textos-normais"/>
            </w:pPr>
            <w:r w:rsidRPr="009839D4">
              <w:t xml:space="preserve">Prof. </w:t>
            </w:r>
            <w:proofErr w:type="spellStart"/>
            <w:r w:rsidRPr="009839D4">
              <w:t>Doutor</w:t>
            </w:r>
            <w:proofErr w:type="spellEnd"/>
            <w:r w:rsidRPr="009839D4">
              <w:t xml:space="preserve"> </w:t>
            </w:r>
            <w:proofErr w:type="spellStart"/>
            <w:r w:rsidRPr="009839D4">
              <w:t>João</w:t>
            </w:r>
            <w:proofErr w:type="spellEnd"/>
            <w:r w:rsidRPr="009839D4">
              <w:t xml:space="preserve"> </w:t>
            </w:r>
            <w:proofErr w:type="spellStart"/>
            <w:r w:rsidRPr="009839D4">
              <w:t>Antunes</w:t>
            </w:r>
            <w:proofErr w:type="spellEnd"/>
            <w:r w:rsidRPr="009839D4">
              <w:t xml:space="preserve"> </w:t>
            </w:r>
            <w:proofErr w:type="spellStart"/>
            <w:r w:rsidRPr="009839D4">
              <w:t>da</w:t>
            </w:r>
            <w:proofErr w:type="spellEnd"/>
            <w:r w:rsidRPr="009839D4">
              <w:t xml:space="preserve"> Silva</w:t>
            </w:r>
          </w:p>
          <w:p w:rsidR="00BD5446" w:rsidRPr="009839D4" w:rsidRDefault="003E3E7B"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6D5CD7">
            <w:pPr>
              <w:pStyle w:val="titulosnormais"/>
              <w:rPr>
                <w:snapToGrid w:val="0"/>
                <w:lang w:val="en-GB" w:eastAsia="en-US"/>
              </w:rPr>
            </w:pPr>
            <w:r>
              <w:rPr>
                <w:snapToGrid w:val="0"/>
                <w:lang w:val="en-GB" w:eastAsia="en-US"/>
              </w:rPr>
              <w:t>acknowledgements</w:t>
            </w:r>
          </w:p>
          <w:p w:rsidR="00BD5446" w:rsidRPr="009839D4" w:rsidRDefault="00BD5446">
            <w:pPr>
              <w:pStyle w:val="Tituloteseautor"/>
              <w:rPr>
                <w:noProof w:val="0"/>
              </w:rPr>
            </w:pPr>
          </w:p>
        </w:tc>
        <w:tc>
          <w:tcPr>
            <w:tcW w:w="7045" w:type="dxa"/>
          </w:tcPr>
          <w:p w:rsidR="00BD5446" w:rsidRPr="006D5CD7" w:rsidRDefault="00BD5446">
            <w:pPr>
              <w:pStyle w:val="textos-normais"/>
              <w:rPr>
                <w:color w:val="FF0000"/>
              </w:rPr>
            </w:pPr>
            <w:proofErr w:type="spellStart"/>
            <w:r w:rsidRPr="006D5CD7">
              <w:rPr>
                <w:color w:val="FF0000"/>
              </w:rPr>
              <w:t>texto</w:t>
            </w:r>
            <w:proofErr w:type="spellEnd"/>
            <w:r w:rsidRPr="006D5CD7">
              <w:rPr>
                <w:color w:val="FF0000"/>
              </w:rPr>
              <w:t xml:space="preserve"> O </w:t>
            </w:r>
            <w:proofErr w:type="spellStart"/>
            <w:r w:rsidRPr="006D5CD7">
              <w:rPr>
                <w:color w:val="FF0000"/>
              </w:rPr>
              <w:t>presente</w:t>
            </w:r>
            <w:proofErr w:type="spellEnd"/>
            <w:r w:rsidRPr="006D5CD7">
              <w:rPr>
                <w:color w:val="FF0000"/>
              </w:rPr>
              <w:t xml:space="preserve"> </w:t>
            </w:r>
            <w:proofErr w:type="spellStart"/>
            <w:r w:rsidRPr="006D5CD7">
              <w:rPr>
                <w:color w:val="FF0000"/>
              </w:rPr>
              <w:t>trabalho</w:t>
            </w:r>
            <w:proofErr w:type="spellEnd"/>
            <w:r w:rsidRPr="006D5CD7">
              <w:rPr>
                <w:color w:val="FF0000"/>
              </w:rPr>
              <w:t xml:space="preserve"> </w:t>
            </w:r>
            <w:proofErr w:type="spellStart"/>
            <w:r w:rsidRPr="006D5CD7">
              <w:rPr>
                <w:color w:val="FF0000"/>
              </w:rPr>
              <w:t>propõe</w:t>
            </w:r>
            <w:proofErr w:type="spellEnd"/>
            <w:r w:rsidRPr="006D5CD7">
              <w:rPr>
                <w:color w:val="FF0000"/>
              </w:rPr>
              <w:t xml:space="preserve">-se </w:t>
            </w:r>
            <w:proofErr w:type="spellStart"/>
            <w:r w:rsidRPr="006D5CD7">
              <w:rPr>
                <w:color w:val="FF0000"/>
              </w:rPr>
              <w:t>divulgar</w:t>
            </w:r>
            <w:proofErr w:type="spellEnd"/>
            <w:r w:rsidRPr="006D5CD7">
              <w:rPr>
                <w:color w:val="FF0000"/>
              </w:rPr>
              <w:t xml:space="preserve"> as </w:t>
            </w:r>
            <w:proofErr w:type="spellStart"/>
            <w:r w:rsidRPr="006D5CD7">
              <w:rPr>
                <w:color w:val="FF0000"/>
              </w:rPr>
              <w:t>mais</w:t>
            </w:r>
            <w:proofErr w:type="spellEnd"/>
            <w:r w:rsidRPr="006D5CD7">
              <w:rPr>
                <w:color w:val="FF0000"/>
              </w:rPr>
              <w:t xml:space="preserve"> </w:t>
            </w:r>
            <w:proofErr w:type="spellStart"/>
            <w:r w:rsidRPr="006D5CD7">
              <w:rPr>
                <w:color w:val="FF0000"/>
              </w:rPr>
              <w:t>significativas</w:t>
            </w:r>
            <w:proofErr w:type="spellEnd"/>
            <w:r w:rsidRPr="006D5CD7">
              <w:rPr>
                <w:color w:val="FF0000"/>
              </w:rPr>
              <w:t xml:space="preserve"> </w:t>
            </w:r>
            <w:proofErr w:type="spellStart"/>
            <w:r w:rsidRPr="006D5CD7">
              <w:rPr>
                <w:color w:val="FF0000"/>
              </w:rPr>
              <w:t>técnicas</w:t>
            </w:r>
            <w:proofErr w:type="spellEnd"/>
            <w:r w:rsidRPr="006D5CD7">
              <w:rPr>
                <w:color w:val="FF0000"/>
              </w:rPr>
              <w:t xml:space="preserve"> de </w:t>
            </w:r>
            <w:proofErr w:type="spellStart"/>
            <w:r w:rsidRPr="006D5CD7">
              <w:rPr>
                <w:color w:val="FF0000"/>
              </w:rPr>
              <w:t>construção</w:t>
            </w:r>
            <w:proofErr w:type="spellEnd"/>
            <w:r w:rsidRPr="006D5CD7">
              <w:rPr>
                <w:color w:val="FF0000"/>
              </w:rPr>
              <w:t xml:space="preserve"> </w:t>
            </w:r>
            <w:proofErr w:type="spellStart"/>
            <w:r w:rsidRPr="006D5CD7">
              <w:rPr>
                <w:color w:val="FF0000"/>
              </w:rPr>
              <w:t>existentes</w:t>
            </w:r>
            <w:proofErr w:type="spellEnd"/>
            <w:r w:rsidRPr="006D5CD7">
              <w:rPr>
                <w:color w:val="FF0000"/>
              </w:rPr>
              <w:t xml:space="preserve"> </w:t>
            </w:r>
            <w:proofErr w:type="spellStart"/>
            <w:r w:rsidRPr="006D5CD7">
              <w:rPr>
                <w:color w:val="FF0000"/>
              </w:rPr>
              <w:t>em</w:t>
            </w:r>
            <w:proofErr w:type="spellEnd"/>
            <w:r w:rsidRPr="006D5CD7">
              <w:rPr>
                <w:color w:val="FF0000"/>
              </w:rPr>
              <w:t xml:space="preserve"> Portugal continental. O </w:t>
            </w:r>
            <w:proofErr w:type="spellStart"/>
            <w:r w:rsidRPr="006D5CD7">
              <w:rPr>
                <w:color w:val="FF0000"/>
              </w:rPr>
              <w:t>livro</w:t>
            </w:r>
            <w:proofErr w:type="spellEnd"/>
            <w:r w:rsidRPr="006D5CD7">
              <w:rPr>
                <w:color w:val="FF0000"/>
              </w:rPr>
              <w:t xml:space="preserve"> é </w:t>
            </w:r>
            <w:proofErr w:type="spellStart"/>
            <w:r w:rsidRPr="006D5CD7">
              <w:rPr>
                <w:color w:val="FF0000"/>
              </w:rPr>
              <w:t>composto</w:t>
            </w:r>
            <w:proofErr w:type="spellEnd"/>
            <w:r w:rsidRPr="006D5CD7">
              <w:rPr>
                <w:color w:val="FF0000"/>
              </w:rPr>
              <w:t xml:space="preserve"> </w:t>
            </w:r>
            <w:proofErr w:type="spellStart"/>
            <w:r w:rsidRPr="006D5CD7">
              <w:rPr>
                <w:color w:val="FF0000"/>
              </w:rPr>
              <w:t>por</w:t>
            </w:r>
            <w:proofErr w:type="spellEnd"/>
            <w:r w:rsidRPr="006D5CD7">
              <w:rPr>
                <w:color w:val="FF0000"/>
              </w:rPr>
              <w:t xml:space="preserve"> </w:t>
            </w:r>
            <w:proofErr w:type="spellStart"/>
            <w:r w:rsidRPr="006D5CD7">
              <w:rPr>
                <w:color w:val="FF0000"/>
              </w:rPr>
              <w:t>uma</w:t>
            </w:r>
            <w:proofErr w:type="spellEnd"/>
            <w:r w:rsidRPr="006D5CD7">
              <w:rPr>
                <w:color w:val="FF0000"/>
              </w:rPr>
              <w:t xml:space="preserve"> </w:t>
            </w:r>
            <w:proofErr w:type="spellStart"/>
            <w:r w:rsidRPr="006D5CD7">
              <w:rPr>
                <w:color w:val="FF0000"/>
              </w:rPr>
              <w:t>apresentação</w:t>
            </w:r>
            <w:proofErr w:type="spellEnd"/>
            <w:r w:rsidRPr="006D5CD7">
              <w:rPr>
                <w:color w:val="FF0000"/>
              </w:rPr>
              <w:t xml:space="preserve"> dos </w:t>
            </w:r>
            <w:proofErr w:type="spellStart"/>
            <w:r w:rsidRPr="006D5CD7">
              <w:rPr>
                <w:color w:val="FF0000"/>
              </w:rPr>
              <w:t>materiais</w:t>
            </w:r>
            <w:proofErr w:type="spellEnd"/>
            <w:r w:rsidRPr="006D5CD7">
              <w:rPr>
                <w:color w:val="FF0000"/>
              </w:rPr>
              <w:t xml:space="preserve"> </w:t>
            </w:r>
            <w:proofErr w:type="spellStart"/>
            <w:r w:rsidRPr="006D5CD7">
              <w:rPr>
                <w:color w:val="FF0000"/>
              </w:rPr>
              <w:t>tradicionais</w:t>
            </w:r>
            <w:proofErr w:type="spellEnd"/>
            <w:r w:rsidRPr="006D5CD7">
              <w:rPr>
                <w:color w:val="FF0000"/>
              </w:rPr>
              <w:t xml:space="preserve"> de </w:t>
            </w:r>
            <w:proofErr w:type="spellStart"/>
            <w:r w:rsidRPr="006D5CD7">
              <w:rPr>
                <w:color w:val="FF0000"/>
              </w:rPr>
              <w:t>construção</w:t>
            </w:r>
            <w:proofErr w:type="spellEnd"/>
            <w:r w:rsidRPr="006D5CD7">
              <w:rPr>
                <w:color w:val="FF0000"/>
              </w:rPr>
              <w:t xml:space="preserve"> (</w:t>
            </w:r>
            <w:proofErr w:type="spellStart"/>
            <w:r w:rsidRPr="006D5CD7">
              <w:rPr>
                <w:color w:val="FF0000"/>
              </w:rPr>
              <w:t>suas</w:t>
            </w:r>
            <w:proofErr w:type="spellEnd"/>
            <w:r w:rsidRPr="006D5CD7">
              <w:rPr>
                <w:color w:val="FF0000"/>
              </w:rPr>
              <w:t xml:space="preserve"> </w:t>
            </w:r>
            <w:proofErr w:type="spellStart"/>
            <w:r w:rsidRPr="006D5CD7">
              <w:rPr>
                <w:color w:val="FF0000"/>
              </w:rPr>
              <w:t>principais</w:t>
            </w:r>
            <w:proofErr w:type="spellEnd"/>
            <w:r w:rsidRPr="006D5CD7">
              <w:rPr>
                <w:color w:val="FF0000"/>
              </w:rPr>
              <w:t xml:space="preserve"> </w:t>
            </w:r>
            <w:proofErr w:type="spellStart"/>
            <w:r w:rsidRPr="006D5CD7">
              <w:rPr>
                <w:color w:val="FF0000"/>
              </w:rPr>
              <w:t>características</w:t>
            </w:r>
            <w:proofErr w:type="spellEnd"/>
            <w:r w:rsidRPr="006D5CD7">
              <w:rPr>
                <w:color w:val="FF0000"/>
              </w:rPr>
              <w:t xml:space="preserve">), </w:t>
            </w:r>
            <w:proofErr w:type="spellStart"/>
            <w:r w:rsidRPr="006D5CD7">
              <w:rPr>
                <w:color w:val="FF0000"/>
              </w:rPr>
              <w:t>uma</w:t>
            </w:r>
            <w:proofErr w:type="spellEnd"/>
            <w:r w:rsidRPr="006D5CD7">
              <w:rPr>
                <w:color w:val="FF0000"/>
              </w:rPr>
              <w:t xml:space="preserve"> </w:t>
            </w:r>
            <w:proofErr w:type="spellStart"/>
            <w:r w:rsidRPr="006D5CD7">
              <w:rPr>
                <w:color w:val="FF0000"/>
              </w:rPr>
              <w:t>compilação</w:t>
            </w:r>
            <w:proofErr w:type="spellEnd"/>
            <w:r w:rsidRPr="006D5CD7">
              <w:rPr>
                <w:color w:val="FF0000"/>
              </w:rPr>
              <w:t xml:space="preserve"> de </w:t>
            </w:r>
            <w:proofErr w:type="spellStart"/>
            <w:r w:rsidRPr="006D5CD7">
              <w:rPr>
                <w:color w:val="FF0000"/>
              </w:rPr>
              <w:t>fichas</w:t>
            </w:r>
            <w:proofErr w:type="spellEnd"/>
            <w:r w:rsidRPr="006D5CD7">
              <w:rPr>
                <w:color w:val="FF0000"/>
              </w:rPr>
              <w:t xml:space="preserve"> </w:t>
            </w:r>
            <w:proofErr w:type="spellStart"/>
            <w:r w:rsidRPr="006D5CD7">
              <w:rPr>
                <w:color w:val="FF0000"/>
              </w:rPr>
              <w:t>técnicas</w:t>
            </w:r>
            <w:proofErr w:type="spellEnd"/>
            <w:r w:rsidRPr="006D5CD7">
              <w:rPr>
                <w:color w:val="FF0000"/>
              </w:rPr>
              <w:t xml:space="preserve"> (de </w:t>
            </w:r>
            <w:proofErr w:type="spellStart"/>
            <w:r w:rsidRPr="006D5CD7">
              <w:rPr>
                <w:color w:val="FF0000"/>
              </w:rPr>
              <w:t>carácter</w:t>
            </w:r>
            <w:proofErr w:type="spellEnd"/>
            <w:r w:rsidRPr="006D5CD7">
              <w:rPr>
                <w:color w:val="FF0000"/>
              </w:rPr>
              <w:t xml:space="preserve"> </w:t>
            </w:r>
            <w:proofErr w:type="spellStart"/>
            <w:r w:rsidRPr="006D5CD7">
              <w:rPr>
                <w:color w:val="FF0000"/>
              </w:rPr>
              <w:t>prático</w:t>
            </w:r>
            <w:proofErr w:type="spellEnd"/>
            <w:r w:rsidRPr="006D5CD7">
              <w:rPr>
                <w:color w:val="FF0000"/>
              </w:rPr>
              <w:t xml:space="preserve">, </w:t>
            </w:r>
            <w:proofErr w:type="spellStart"/>
            <w:r w:rsidRPr="006D5CD7">
              <w:rPr>
                <w:color w:val="FF0000"/>
              </w:rPr>
              <w:t>uma</w:t>
            </w:r>
            <w:proofErr w:type="spellEnd"/>
            <w:r w:rsidRPr="006D5CD7">
              <w:rPr>
                <w:color w:val="FF0000"/>
              </w:rPr>
              <w:t xml:space="preserve"> </w:t>
            </w:r>
            <w:proofErr w:type="spellStart"/>
            <w:r w:rsidRPr="006D5CD7">
              <w:rPr>
                <w:color w:val="FF0000"/>
              </w:rPr>
              <w:t>vasta</w:t>
            </w:r>
            <w:proofErr w:type="spellEnd"/>
            <w:r w:rsidRPr="006D5CD7">
              <w:rPr>
                <w:color w:val="FF0000"/>
              </w:rPr>
              <w:t xml:space="preserve"> </w:t>
            </w:r>
            <w:proofErr w:type="spellStart"/>
            <w:r w:rsidRPr="006D5CD7">
              <w:rPr>
                <w:color w:val="FF0000"/>
              </w:rPr>
              <w:t>bibliografia</w:t>
            </w:r>
            <w:proofErr w:type="spellEnd"/>
            <w:r w:rsidRPr="006D5CD7">
              <w:rPr>
                <w:color w:val="FF0000"/>
              </w:rPr>
              <w:t xml:space="preserve"> </w:t>
            </w:r>
            <w:proofErr w:type="spellStart"/>
            <w:r w:rsidRPr="006D5CD7">
              <w:rPr>
                <w:color w:val="FF0000"/>
              </w:rPr>
              <w:t>comentada</w:t>
            </w:r>
            <w:proofErr w:type="spellEnd"/>
            <w:r w:rsidRPr="006D5CD7">
              <w:rPr>
                <w:color w:val="FF0000"/>
              </w:rPr>
              <w:t xml:space="preserve"> e um </w:t>
            </w:r>
            <w:proofErr w:type="spellStart"/>
            <w:r w:rsidRPr="006D5CD7">
              <w:rPr>
                <w:color w:val="FF0000"/>
              </w:rPr>
              <w:t>glossário</w:t>
            </w:r>
            <w:proofErr w:type="spellEnd"/>
            <w:r w:rsidRPr="006D5CD7">
              <w:rPr>
                <w:color w:val="FF0000"/>
              </w:rPr>
              <w:t xml:space="preserve"> de </w:t>
            </w:r>
            <w:proofErr w:type="spellStart"/>
            <w:r w:rsidRPr="006D5CD7">
              <w:rPr>
                <w:color w:val="FF0000"/>
              </w:rPr>
              <w:t>termos</w:t>
            </w:r>
            <w:proofErr w:type="spellEnd"/>
            <w:r w:rsidRPr="006D5CD7">
              <w:rPr>
                <w:color w:val="FF0000"/>
              </w:rPr>
              <w:t xml:space="preserve"> </w:t>
            </w:r>
            <w:proofErr w:type="spellStart"/>
            <w:r w:rsidRPr="006D5CD7">
              <w:rPr>
                <w:color w:val="FF0000"/>
              </w:rPr>
              <w:t>técnicos</w:t>
            </w:r>
            <w:proofErr w:type="spellEnd"/>
            <w:r w:rsidRPr="006D5CD7">
              <w:rPr>
                <w:color w:val="FF0000"/>
              </w:rPr>
              <w:t xml:space="preserve">. </w:t>
            </w:r>
          </w:p>
          <w:p w:rsidR="00BD5446" w:rsidRPr="006D5CD7" w:rsidRDefault="00BD5446">
            <w:pPr>
              <w:pStyle w:val="textos-normais"/>
              <w:rPr>
                <w:color w:val="FF0000"/>
              </w:rPr>
            </w:pPr>
            <w:r w:rsidRPr="006D5CD7">
              <w:rPr>
                <w:color w:val="FF0000"/>
              </w:rPr>
              <w:t xml:space="preserve">A </w:t>
            </w:r>
            <w:proofErr w:type="spellStart"/>
            <w:r w:rsidRPr="006D5CD7">
              <w:rPr>
                <w:color w:val="FF0000"/>
              </w:rPr>
              <w:t>importante</w:t>
            </w:r>
            <w:proofErr w:type="spellEnd"/>
            <w:r w:rsidRPr="006D5CD7">
              <w:rPr>
                <w:color w:val="FF0000"/>
              </w:rPr>
              <w:t xml:space="preserve"> </w:t>
            </w:r>
            <w:proofErr w:type="spellStart"/>
            <w:r w:rsidRPr="006D5CD7">
              <w:rPr>
                <w:color w:val="FF0000"/>
              </w:rPr>
              <w:t>colaboração</w:t>
            </w:r>
            <w:proofErr w:type="spellEnd"/>
            <w:r w:rsidRPr="006D5CD7">
              <w:rPr>
                <w:color w:val="FF0000"/>
              </w:rPr>
              <w:t xml:space="preserve"> de </w:t>
            </w:r>
            <w:proofErr w:type="spellStart"/>
            <w:r w:rsidRPr="006D5CD7">
              <w:rPr>
                <w:color w:val="FF0000"/>
              </w:rPr>
              <w:t>diversas</w:t>
            </w:r>
            <w:proofErr w:type="spellEnd"/>
            <w:r w:rsidRPr="006D5CD7">
              <w:rPr>
                <w:color w:val="FF0000"/>
              </w:rPr>
              <w:t xml:space="preserve"> </w:t>
            </w:r>
            <w:proofErr w:type="spellStart"/>
            <w:r w:rsidRPr="006D5CD7">
              <w:rPr>
                <w:color w:val="FF0000"/>
              </w:rPr>
              <w:t>personalidades</w:t>
            </w:r>
            <w:proofErr w:type="spellEnd"/>
            <w:r w:rsidRPr="006D5CD7">
              <w:rPr>
                <w:color w:val="FF0000"/>
              </w:rPr>
              <w:t xml:space="preserve"> </w:t>
            </w:r>
            <w:proofErr w:type="spellStart"/>
            <w:r w:rsidRPr="006D5CD7">
              <w:rPr>
                <w:color w:val="FF0000"/>
              </w:rPr>
              <w:t>ligadas</w:t>
            </w:r>
            <w:proofErr w:type="spellEnd"/>
            <w:r w:rsidRPr="006D5CD7">
              <w:rPr>
                <w:color w:val="FF0000"/>
              </w:rPr>
              <w:t xml:space="preserve"> à </w:t>
            </w:r>
            <w:proofErr w:type="spellStart"/>
            <w:r w:rsidRPr="006D5CD7">
              <w:rPr>
                <w:color w:val="FF0000"/>
              </w:rPr>
              <w:t>área</w:t>
            </w:r>
            <w:proofErr w:type="spellEnd"/>
            <w:r w:rsidRPr="006D5CD7">
              <w:rPr>
                <w:color w:val="FF0000"/>
              </w:rPr>
              <w:t xml:space="preserve"> </w:t>
            </w:r>
            <w:proofErr w:type="spellStart"/>
            <w:r w:rsidRPr="006D5CD7">
              <w:rPr>
                <w:color w:val="FF0000"/>
              </w:rPr>
              <w:t>da</w:t>
            </w:r>
            <w:proofErr w:type="spellEnd"/>
            <w:r w:rsidRPr="006D5CD7">
              <w:rPr>
                <w:color w:val="FF0000"/>
              </w:rPr>
              <w:t xml:space="preserve"> </w:t>
            </w:r>
            <w:proofErr w:type="spellStart"/>
            <w:r w:rsidRPr="006D5CD7">
              <w:rPr>
                <w:color w:val="FF0000"/>
              </w:rPr>
              <w:t>História</w:t>
            </w:r>
            <w:proofErr w:type="spellEnd"/>
            <w:r w:rsidRPr="006D5CD7">
              <w:rPr>
                <w:color w:val="FF0000"/>
              </w:rPr>
              <w:t xml:space="preserve"> </w:t>
            </w:r>
            <w:proofErr w:type="spellStart"/>
            <w:r w:rsidRPr="006D5CD7">
              <w:rPr>
                <w:color w:val="FF0000"/>
              </w:rPr>
              <w:t>da</w:t>
            </w:r>
            <w:proofErr w:type="spellEnd"/>
            <w:r w:rsidRPr="006D5CD7">
              <w:rPr>
                <w:color w:val="FF0000"/>
              </w:rPr>
              <w:t xml:space="preserve"> </w:t>
            </w:r>
            <w:proofErr w:type="spellStart"/>
            <w:r w:rsidRPr="006D5CD7">
              <w:rPr>
                <w:color w:val="FF0000"/>
              </w:rPr>
              <w:t>Arquitectura</w:t>
            </w:r>
            <w:proofErr w:type="spellEnd"/>
            <w:r w:rsidRPr="006D5CD7">
              <w:rPr>
                <w:color w:val="FF0000"/>
              </w:rPr>
              <w:t xml:space="preserve">, </w:t>
            </w:r>
            <w:proofErr w:type="spellStart"/>
            <w:r w:rsidRPr="006D5CD7">
              <w:rPr>
                <w:color w:val="FF0000"/>
              </w:rPr>
              <w:t>bem</w:t>
            </w:r>
            <w:proofErr w:type="spellEnd"/>
            <w:r w:rsidRPr="006D5CD7">
              <w:rPr>
                <w:color w:val="FF0000"/>
              </w:rPr>
              <w:t xml:space="preserve"> </w:t>
            </w:r>
            <w:proofErr w:type="spellStart"/>
            <w:r w:rsidRPr="006D5CD7">
              <w:rPr>
                <w:color w:val="FF0000"/>
              </w:rPr>
              <w:t>como</w:t>
            </w:r>
            <w:proofErr w:type="spellEnd"/>
            <w:r w:rsidRPr="006D5CD7">
              <w:rPr>
                <w:color w:val="FF0000"/>
              </w:rPr>
              <w:t xml:space="preserve"> o </w:t>
            </w:r>
            <w:proofErr w:type="spellStart"/>
            <w:r w:rsidRPr="006D5CD7">
              <w:rPr>
                <w:color w:val="FF0000"/>
              </w:rPr>
              <w:t>levantamento</w:t>
            </w:r>
            <w:proofErr w:type="spellEnd"/>
            <w:r w:rsidRPr="006D5CD7">
              <w:rPr>
                <w:color w:val="FF0000"/>
              </w:rPr>
              <w:t xml:space="preserve"> </w:t>
            </w:r>
            <w:proofErr w:type="spellStart"/>
            <w:r w:rsidRPr="006D5CD7">
              <w:rPr>
                <w:color w:val="FF0000"/>
              </w:rPr>
              <w:t>fotográfico</w:t>
            </w:r>
            <w:proofErr w:type="spellEnd"/>
            <w:r w:rsidRPr="006D5CD7">
              <w:rPr>
                <w:color w:val="FF0000"/>
              </w:rPr>
              <w:t xml:space="preserve"> </w:t>
            </w:r>
            <w:proofErr w:type="spellStart"/>
            <w:r w:rsidRPr="006D5CD7">
              <w:rPr>
                <w:color w:val="FF0000"/>
              </w:rPr>
              <w:t>realizado</w:t>
            </w:r>
            <w:proofErr w:type="spellEnd"/>
            <w:r w:rsidRPr="006D5CD7">
              <w:rPr>
                <w:color w:val="FF0000"/>
              </w:rPr>
              <w:t xml:space="preserve"> </w:t>
            </w:r>
            <w:proofErr w:type="spellStart"/>
            <w:r w:rsidRPr="006D5CD7">
              <w:rPr>
                <w:color w:val="FF0000"/>
              </w:rPr>
              <w:t>contribuem</w:t>
            </w:r>
            <w:proofErr w:type="spellEnd"/>
            <w:r w:rsidRPr="006D5CD7">
              <w:rPr>
                <w:color w:val="FF0000"/>
              </w:rPr>
              <w:t xml:space="preserve"> </w:t>
            </w:r>
            <w:proofErr w:type="spellStart"/>
            <w:r w:rsidRPr="006D5CD7">
              <w:rPr>
                <w:color w:val="FF0000"/>
              </w:rPr>
              <w:t>para</w:t>
            </w:r>
            <w:proofErr w:type="spellEnd"/>
            <w:r w:rsidRPr="006D5CD7">
              <w:rPr>
                <w:color w:val="FF0000"/>
              </w:rPr>
              <w:t xml:space="preserve"> o </w:t>
            </w:r>
            <w:proofErr w:type="spellStart"/>
            <w:r w:rsidRPr="006D5CD7">
              <w:rPr>
                <w:color w:val="FF0000"/>
              </w:rPr>
              <w:t>conhecimento</w:t>
            </w:r>
            <w:proofErr w:type="spellEnd"/>
            <w:r w:rsidRPr="006D5CD7">
              <w:rPr>
                <w:color w:val="FF0000"/>
              </w:rPr>
              <w:t xml:space="preserve"> e </w:t>
            </w:r>
            <w:proofErr w:type="spellStart"/>
            <w:r w:rsidRPr="006D5CD7">
              <w:rPr>
                <w:color w:val="FF0000"/>
              </w:rPr>
              <w:t>valorização</w:t>
            </w:r>
            <w:proofErr w:type="spellEnd"/>
            <w:r w:rsidRPr="006D5CD7">
              <w:rPr>
                <w:color w:val="FF0000"/>
              </w:rPr>
              <w:t xml:space="preserve"> de um </w:t>
            </w:r>
            <w:proofErr w:type="spellStart"/>
            <w:r w:rsidRPr="006D5CD7">
              <w:rPr>
                <w:color w:val="FF0000"/>
              </w:rPr>
              <w:t>saber</w:t>
            </w:r>
            <w:proofErr w:type="spellEnd"/>
            <w:r w:rsidRPr="006D5CD7">
              <w:rPr>
                <w:color w:val="FF0000"/>
              </w:rPr>
              <w:t xml:space="preserve"> </w:t>
            </w:r>
            <w:proofErr w:type="spellStart"/>
            <w:r w:rsidRPr="006D5CD7">
              <w:rPr>
                <w:color w:val="FF0000"/>
              </w:rPr>
              <w:t>tradicional</w:t>
            </w:r>
            <w:proofErr w:type="spellEnd"/>
            <w:r w:rsidRPr="006D5CD7">
              <w:rPr>
                <w:color w:val="FF0000"/>
              </w:rPr>
              <w:t>.</w:t>
            </w:r>
          </w:p>
          <w:p w:rsidR="00BD5446" w:rsidRPr="006D5CD7" w:rsidRDefault="00BD5446">
            <w:pPr>
              <w:pStyle w:val="textos-normais"/>
              <w:rPr>
                <w:color w:val="FF0000"/>
              </w:rPr>
            </w:pPr>
          </w:p>
          <w:p w:rsidR="00BD5446" w:rsidRPr="006D5CD7" w:rsidRDefault="00BD5446">
            <w:pPr>
              <w:pStyle w:val="textos-normais"/>
              <w:rPr>
                <w:color w:val="FF0000"/>
              </w:rPr>
            </w:pPr>
            <w:r w:rsidRPr="006D5CD7">
              <w:rPr>
                <w:color w:val="FF0000"/>
              </w:rPr>
              <w:t>(</w:t>
            </w:r>
            <w:proofErr w:type="spellStart"/>
            <w:r w:rsidRPr="006D5CD7">
              <w:rPr>
                <w:color w:val="FF0000"/>
              </w:rPr>
              <w:t>opcional</w:t>
            </w:r>
            <w:proofErr w:type="spellEnd"/>
            <w:r w:rsidRPr="006D5CD7">
              <w:rPr>
                <w:color w:val="FF0000"/>
              </w:rPr>
              <w:t>)</w:t>
            </w:r>
          </w:p>
          <w:p w:rsidR="00BD5446" w:rsidRPr="009839D4" w:rsidRDefault="00BD5446">
            <w:pPr>
              <w:pStyle w:val="textos-normais"/>
              <w:rPr>
                <w:rFonts w:ascii="L Helvetica Light" w:hAnsi="L Helvetica Light"/>
                <w:sz w:val="22"/>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F70951" w:rsidRPr="000C60B6" w:rsidRDefault="00F70951" w:rsidP="00F70951">
            <w:r>
              <w:t xml:space="preserve">Access Control, </w:t>
            </w:r>
            <w:r w:rsidRPr="000C60B6">
              <w:t>ABAC, XACML,</w:t>
            </w:r>
            <w:r>
              <w:t xml:space="preserve"> </w:t>
            </w:r>
            <w:r w:rsidRPr="000C60B6">
              <w:t xml:space="preserve">IoT, Big Data, NoSQL, </w:t>
            </w:r>
            <w:r>
              <w:t xml:space="preserve">XML, </w:t>
            </w:r>
            <w:r w:rsidRPr="000C60B6">
              <w:t xml:space="preserve">JSON, </w:t>
            </w:r>
            <w:r>
              <w:t>SMARTIE</w:t>
            </w:r>
            <w:r w:rsidRPr="000C60B6">
              <w:t>, Smart City, M2M, Security</w:t>
            </w:r>
            <w:r>
              <w:t xml:space="preserve"> </w:t>
            </w:r>
          </w:p>
          <w:p w:rsidR="00BD5446" w:rsidRPr="009839D4" w:rsidRDefault="00BD5446" w:rsidP="00390B89">
            <w:pPr>
              <w:pStyle w:val="textos-normais"/>
            </w:pPr>
          </w:p>
        </w:tc>
      </w:tr>
      <w:tr w:rsidR="00BD5446" w:rsidRPr="009839D4" w:rsidTr="00D66AC1">
        <w:trPr>
          <w:cantSplit/>
          <w:trHeight w:val="6625"/>
        </w:trPr>
        <w:tc>
          <w:tcPr>
            <w:tcW w:w="3232" w:type="dxa"/>
          </w:tcPr>
          <w:p w:rsidR="002B75AA" w:rsidRPr="00D14B80" w:rsidRDefault="002B75AA" w:rsidP="002B75AA">
            <w:pPr>
              <w:pStyle w:val="titulosnormais"/>
              <w:rPr>
                <w:snapToGrid w:val="0"/>
                <w:lang w:val="en-GB" w:eastAsia="en-US"/>
              </w:rPr>
            </w:pPr>
            <w:proofErr w:type="spellStart"/>
            <w:r w:rsidRPr="00D14B80">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BD5446" w:rsidP="00862E62">
            <w:pPr>
              <w:pStyle w:val="textos-normais"/>
              <w:jc w:val="both"/>
            </w:pP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F70951" w:rsidP="00F70951">
            <w:pPr>
              <w:pStyle w:val="textos-normais"/>
            </w:pPr>
            <w:r>
              <w:t xml:space="preserve">Access Control, </w:t>
            </w:r>
            <w:r w:rsidRPr="000C60B6">
              <w:t>ABAC, XACML,</w:t>
            </w:r>
            <w:r>
              <w:t xml:space="preserve"> </w:t>
            </w:r>
            <w:r w:rsidRPr="000C60B6">
              <w:t xml:space="preserve">IoT, Big Data, NoSQL, </w:t>
            </w:r>
            <w:r>
              <w:t xml:space="preserve">XML, </w:t>
            </w:r>
            <w:r w:rsidRPr="000C60B6">
              <w:t>JSON, SMARTIE, Smart City, M2M, Security</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6D4F5B" w:rsidP="00E54AF2">
            <w:pPr>
              <w:pStyle w:val="textos-normais"/>
              <w:jc w:val="both"/>
            </w:pPr>
            <w:r w:rsidRPr="000C60B6">
              <w:t>IoT (Internet of Things)</w:t>
            </w:r>
            <w:r>
              <w:t xml:space="preserve"> is an area which offers great promise and although a lot of core problems already have satisfactory </w:t>
            </w:r>
            <w:r w:rsidR="006D5CD7">
              <w:t>solutions, security has remained</w:t>
            </w:r>
            <w:r>
              <w:t xml:space="preserve"> somewhat unaddressed and remains to be a big issue. Access Control is a security technique that evaluates requests for accessing resources and denies access if it is unauthorised</w:t>
            </w:r>
            <w:r w:rsidR="00862E62">
              <w:t>,</w:t>
            </w:r>
            <w:r>
              <w:t xml:space="preserve"> therefore providing securi</w:t>
            </w:r>
            <w:r w:rsidR="00862E62">
              <w:t xml:space="preserve">ty for vulnerable resources. </w:t>
            </w:r>
            <w:r>
              <w:t xml:space="preserve">Access Control is a broad term that consists of several methodologies of which the most significant are: IBAC (Identity Based Access Control), RBAC (Role Based Access Control) and  ABAC (Attribute Based Access Control). In this work ABAC will be used as it offers the </w:t>
            </w:r>
            <w:r w:rsidR="004F7D55">
              <w:t xml:space="preserve">most </w:t>
            </w:r>
            <w:r>
              <w:t>flexibility compared to IBAC and RBAC and because of ABAC's adaptive nature it also offers lower maintenance requirements</w:t>
            </w:r>
            <w:r w:rsidR="00862E62">
              <w:t xml:space="preserve"> and longevity</w:t>
            </w:r>
            <w:r>
              <w:t xml:space="preserve">. </w:t>
            </w:r>
            <w:r w:rsidRPr="000C60B6">
              <w:t xml:space="preserve">OASIS (Organization for the Advancement of Structured Information Standards) developed the XACML (eXtensible Access Control Markup Language) standard for writing/defining requests and policies and the </w:t>
            </w:r>
            <w:r>
              <w:t>evaluation</w:t>
            </w:r>
            <w:r w:rsidRPr="000C60B6">
              <w:t xml:space="preserve"> of the requests over sets of policies for the purpose of enforcing access control over resources. It is defined so the requests and policies are readable by humans but also have a well defined structure allowing for precise evaluation.</w:t>
            </w:r>
            <w:r>
              <w:t xml:space="preserve"> The standard uses ABAC. </w:t>
            </w:r>
            <w:r w:rsidRPr="000C60B6">
              <w:t xml:space="preserve">This work aims to create a security framework that utilizes ABAC and the XACML standard so that it can be </w:t>
            </w:r>
            <w:r>
              <w:t>used</w:t>
            </w:r>
            <w:r w:rsidRPr="000C60B6">
              <w:t xml:space="preserve"> in other systems and enforce access control over resources that need to be protected by allowing access only to authorised subjects. It </w:t>
            </w:r>
            <w:r w:rsidR="00862E62">
              <w:t xml:space="preserve">will </w:t>
            </w:r>
            <w:r w:rsidRPr="000C60B6">
              <w:t xml:space="preserve">also allow for fine grained defining </w:t>
            </w:r>
            <w:r>
              <w:t xml:space="preserve">or rules and requests </w:t>
            </w:r>
            <w:r w:rsidRPr="000C60B6">
              <w:t>for more precise</w:t>
            </w:r>
            <w:r>
              <w:t xml:space="preserve"> evaluation</w:t>
            </w:r>
            <w:r w:rsidRPr="000C60B6">
              <w:t xml:space="preserve"> and therefore</w:t>
            </w:r>
            <w:r>
              <w:t xml:space="preserve"> a</w:t>
            </w:r>
            <w:r w:rsidRPr="000C60B6">
              <w:t xml:space="preserve"> greater level of security. </w:t>
            </w:r>
            <w:r>
              <w:t>The primary use-case</w:t>
            </w:r>
            <w:r w:rsidRPr="000C60B6">
              <w:t xml:space="preserve"> scenario</w:t>
            </w:r>
            <w:r>
              <w:t xml:space="preserve">s are large IoT applications such as Smart City applications including smart traffic monitoring, </w:t>
            </w:r>
            <w:r w:rsidRPr="000C60B6">
              <w:t>en</w:t>
            </w:r>
            <w:r>
              <w:t>ergy and utility consumption, personal healthcare monitoring and etc. These application deal with large quantities (Big Data) of confidential and/or personal data. A number of NoSQL (Not Only SQL) solutions exist for solving the problem of volume but security is still an issue. This work will use two NoSQL databases. A key-value database (Redis) for the storing of policies and a wide-column database (Cassandra) for storing sensor data and additional attribute data during testing.</w:t>
            </w:r>
          </w:p>
        </w:tc>
      </w:tr>
    </w:tbl>
    <w:p w:rsidR="001F539B" w:rsidRPr="009839D4" w:rsidRDefault="001F539B" w:rsidP="001F539B">
      <w:pPr>
        <w:sectPr w:rsidR="001F539B" w:rsidRPr="009839D4" w:rsidSect="00193231">
          <w:pgSz w:w="11906" w:h="16838" w:code="9"/>
          <w:pgMar w:top="720" w:right="720" w:bottom="720" w:left="720" w:header="0" w:footer="0" w:gutter="0"/>
          <w:cols w:space="720"/>
          <w:docGrid w:linePitch="272"/>
        </w:sectPr>
      </w:pPr>
    </w:p>
    <w:p w:rsidR="000E5F3B" w:rsidRPr="009839D4" w:rsidRDefault="003256A7" w:rsidP="00103719">
      <w:pPr>
        <w:pStyle w:val="Naslov1"/>
        <w:numPr>
          <w:ilvl w:val="0"/>
          <w:numId w:val="0"/>
        </w:numPr>
        <w:rPr>
          <w:lang w:val="en-GB"/>
        </w:rPr>
      </w:pPr>
      <w:bookmarkStart w:id="0" w:name="_Toc411863345"/>
      <w:bookmarkStart w:id="1" w:name="_Ref419557706"/>
      <w:bookmarkStart w:id="2" w:name="_Toc420295392"/>
      <w:r w:rsidRPr="009839D4">
        <w:rPr>
          <w:lang w:val="en-GB"/>
        </w:rPr>
        <w:lastRenderedPageBreak/>
        <w:t>Table of content</w:t>
      </w:r>
      <w:bookmarkEnd w:id="0"/>
      <w:bookmarkEnd w:id="1"/>
      <w:bookmarkEnd w:id="2"/>
    </w:p>
    <w:p w:rsidR="00D200F6" w:rsidRDefault="001E2305">
      <w:pPr>
        <w:pStyle w:val="Sadraj1"/>
        <w:rPr>
          <w:rFonts w:asciiTheme="minorHAnsi" w:eastAsiaTheme="minorEastAsia" w:hAnsiTheme="minorHAnsi" w:cstheme="minorBidi"/>
          <w:noProof/>
          <w:sz w:val="22"/>
          <w:szCs w:val="22"/>
          <w:lang w:val="hr-HR" w:eastAsia="hr-HR"/>
        </w:rPr>
      </w:pPr>
      <w:r w:rsidRPr="009839D4">
        <w:fldChar w:fldCharType="begin"/>
      </w:r>
      <w:r w:rsidR="009D0A1B" w:rsidRPr="009839D4">
        <w:instrText xml:space="preserve"> TOC \o "1-3" \h \z \u </w:instrText>
      </w:r>
      <w:r w:rsidRPr="009839D4">
        <w:fldChar w:fldCharType="separate"/>
      </w:r>
      <w:hyperlink w:anchor="_Toc420295392" w:history="1">
        <w:r w:rsidR="00D200F6" w:rsidRPr="003600E5">
          <w:rPr>
            <w:rStyle w:val="Hiperveza"/>
            <w:noProof/>
          </w:rPr>
          <w:t>Table of content</w:t>
        </w:r>
        <w:r w:rsidR="00D200F6">
          <w:rPr>
            <w:noProof/>
            <w:webHidden/>
          </w:rPr>
          <w:tab/>
        </w:r>
        <w:r>
          <w:rPr>
            <w:noProof/>
            <w:webHidden/>
          </w:rPr>
          <w:fldChar w:fldCharType="begin"/>
        </w:r>
        <w:r w:rsidR="00D200F6">
          <w:rPr>
            <w:noProof/>
            <w:webHidden/>
          </w:rPr>
          <w:instrText xml:space="preserve"> PAGEREF _Toc420295392 \h </w:instrText>
        </w:r>
        <w:r>
          <w:rPr>
            <w:noProof/>
            <w:webHidden/>
          </w:rPr>
        </w:r>
        <w:r>
          <w:rPr>
            <w:noProof/>
            <w:webHidden/>
          </w:rPr>
          <w:fldChar w:fldCharType="separate"/>
        </w:r>
        <w:r w:rsidR="00D200F6">
          <w:rPr>
            <w:noProof/>
            <w:webHidden/>
          </w:rPr>
          <w:t>I</w:t>
        </w:r>
        <w:r>
          <w:rPr>
            <w:noProof/>
            <w:webHidden/>
          </w:rPr>
          <w:fldChar w:fldCharType="end"/>
        </w:r>
      </w:hyperlink>
    </w:p>
    <w:p w:rsidR="00D200F6" w:rsidRDefault="001E2305">
      <w:pPr>
        <w:pStyle w:val="Sadraj1"/>
        <w:rPr>
          <w:rFonts w:asciiTheme="minorHAnsi" w:eastAsiaTheme="minorEastAsia" w:hAnsiTheme="minorHAnsi" w:cstheme="minorBidi"/>
          <w:noProof/>
          <w:sz w:val="22"/>
          <w:szCs w:val="22"/>
          <w:lang w:val="hr-HR" w:eastAsia="hr-HR"/>
        </w:rPr>
      </w:pPr>
      <w:hyperlink w:anchor="_Toc420295393" w:history="1">
        <w:r w:rsidR="00D200F6" w:rsidRPr="003600E5">
          <w:rPr>
            <w:rStyle w:val="Hiperveza"/>
            <w:noProof/>
          </w:rPr>
          <w:t>List of Acronyms</w:t>
        </w:r>
        <w:r w:rsidR="00D200F6">
          <w:rPr>
            <w:noProof/>
            <w:webHidden/>
          </w:rPr>
          <w:tab/>
        </w:r>
        <w:r>
          <w:rPr>
            <w:noProof/>
            <w:webHidden/>
          </w:rPr>
          <w:fldChar w:fldCharType="begin"/>
        </w:r>
        <w:r w:rsidR="00D200F6">
          <w:rPr>
            <w:noProof/>
            <w:webHidden/>
          </w:rPr>
          <w:instrText xml:space="preserve"> PAGEREF _Toc420295393 \h </w:instrText>
        </w:r>
        <w:r>
          <w:rPr>
            <w:noProof/>
            <w:webHidden/>
          </w:rPr>
        </w:r>
        <w:r>
          <w:rPr>
            <w:noProof/>
            <w:webHidden/>
          </w:rPr>
          <w:fldChar w:fldCharType="separate"/>
        </w:r>
        <w:r w:rsidR="00D200F6">
          <w:rPr>
            <w:noProof/>
            <w:webHidden/>
          </w:rPr>
          <w:t>I</w:t>
        </w:r>
        <w:r>
          <w:rPr>
            <w:noProof/>
            <w:webHidden/>
          </w:rPr>
          <w:fldChar w:fldCharType="end"/>
        </w:r>
      </w:hyperlink>
    </w:p>
    <w:p w:rsidR="00D200F6" w:rsidRDefault="001E2305">
      <w:pPr>
        <w:pStyle w:val="Sadraj1"/>
        <w:rPr>
          <w:rFonts w:asciiTheme="minorHAnsi" w:eastAsiaTheme="minorEastAsia" w:hAnsiTheme="minorHAnsi" w:cstheme="minorBidi"/>
          <w:noProof/>
          <w:sz w:val="22"/>
          <w:szCs w:val="22"/>
          <w:lang w:val="hr-HR" w:eastAsia="hr-HR"/>
        </w:rPr>
      </w:pPr>
      <w:hyperlink w:anchor="_Toc420295394" w:history="1">
        <w:r w:rsidR="00D200F6" w:rsidRPr="003600E5">
          <w:rPr>
            <w:rStyle w:val="Hiperveza"/>
            <w:noProof/>
          </w:rPr>
          <w:t>List of figures</w:t>
        </w:r>
        <w:r w:rsidR="00D200F6">
          <w:rPr>
            <w:noProof/>
            <w:webHidden/>
          </w:rPr>
          <w:tab/>
        </w:r>
        <w:r>
          <w:rPr>
            <w:noProof/>
            <w:webHidden/>
          </w:rPr>
          <w:fldChar w:fldCharType="begin"/>
        </w:r>
        <w:r w:rsidR="00D200F6">
          <w:rPr>
            <w:noProof/>
            <w:webHidden/>
          </w:rPr>
          <w:instrText xml:space="preserve"> PAGEREF _Toc420295394 \h </w:instrText>
        </w:r>
        <w:r>
          <w:rPr>
            <w:noProof/>
            <w:webHidden/>
          </w:rPr>
        </w:r>
        <w:r>
          <w:rPr>
            <w:noProof/>
            <w:webHidden/>
          </w:rPr>
          <w:fldChar w:fldCharType="separate"/>
        </w:r>
        <w:r w:rsidR="00D200F6">
          <w:rPr>
            <w:noProof/>
            <w:webHidden/>
          </w:rPr>
          <w:t>III</w:t>
        </w:r>
        <w:r>
          <w:rPr>
            <w:noProof/>
            <w:webHidden/>
          </w:rPr>
          <w:fldChar w:fldCharType="end"/>
        </w:r>
      </w:hyperlink>
    </w:p>
    <w:p w:rsidR="00D200F6" w:rsidRDefault="001E2305">
      <w:pPr>
        <w:pStyle w:val="Sadraj1"/>
        <w:rPr>
          <w:rFonts w:asciiTheme="minorHAnsi" w:eastAsiaTheme="minorEastAsia" w:hAnsiTheme="minorHAnsi" w:cstheme="minorBidi"/>
          <w:noProof/>
          <w:sz w:val="22"/>
          <w:szCs w:val="22"/>
          <w:lang w:val="hr-HR" w:eastAsia="hr-HR"/>
        </w:rPr>
      </w:pPr>
      <w:hyperlink w:anchor="_Toc420295395" w:history="1">
        <w:r w:rsidR="00D200F6" w:rsidRPr="003600E5">
          <w:rPr>
            <w:rStyle w:val="Hiperveza"/>
            <w:noProof/>
          </w:rPr>
          <w:t>List of tables</w:t>
        </w:r>
        <w:r w:rsidR="00D200F6">
          <w:rPr>
            <w:noProof/>
            <w:webHidden/>
          </w:rPr>
          <w:tab/>
        </w:r>
        <w:r>
          <w:rPr>
            <w:noProof/>
            <w:webHidden/>
          </w:rPr>
          <w:fldChar w:fldCharType="begin"/>
        </w:r>
        <w:r w:rsidR="00D200F6">
          <w:rPr>
            <w:noProof/>
            <w:webHidden/>
          </w:rPr>
          <w:instrText xml:space="preserve"> PAGEREF _Toc420295395 \h </w:instrText>
        </w:r>
        <w:r>
          <w:rPr>
            <w:noProof/>
            <w:webHidden/>
          </w:rPr>
        </w:r>
        <w:r>
          <w:rPr>
            <w:noProof/>
            <w:webHidden/>
          </w:rPr>
          <w:fldChar w:fldCharType="separate"/>
        </w:r>
        <w:r w:rsidR="00D200F6">
          <w:rPr>
            <w:noProof/>
            <w:webHidden/>
          </w:rPr>
          <w:t>IV</w:t>
        </w:r>
        <w:r>
          <w:rPr>
            <w:noProof/>
            <w:webHidden/>
          </w:rPr>
          <w:fldChar w:fldCharType="end"/>
        </w:r>
      </w:hyperlink>
    </w:p>
    <w:p w:rsidR="00D200F6" w:rsidRDefault="001E2305">
      <w:pPr>
        <w:pStyle w:val="Sadraj1"/>
        <w:rPr>
          <w:rFonts w:asciiTheme="minorHAnsi" w:eastAsiaTheme="minorEastAsia" w:hAnsiTheme="minorHAnsi" w:cstheme="minorBidi"/>
          <w:noProof/>
          <w:sz w:val="22"/>
          <w:szCs w:val="22"/>
          <w:lang w:val="hr-HR" w:eastAsia="hr-HR"/>
        </w:rPr>
      </w:pPr>
      <w:hyperlink w:anchor="_Toc420295396" w:history="1">
        <w:r w:rsidR="00D200F6" w:rsidRPr="003600E5">
          <w:rPr>
            <w:rStyle w:val="Hiperveza"/>
            <w:noProof/>
          </w:rPr>
          <w:t>1</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Introduction</w:t>
        </w:r>
        <w:r w:rsidR="00D200F6">
          <w:rPr>
            <w:noProof/>
            <w:webHidden/>
          </w:rPr>
          <w:tab/>
        </w:r>
        <w:r>
          <w:rPr>
            <w:noProof/>
            <w:webHidden/>
          </w:rPr>
          <w:fldChar w:fldCharType="begin"/>
        </w:r>
        <w:r w:rsidR="00D200F6">
          <w:rPr>
            <w:noProof/>
            <w:webHidden/>
          </w:rPr>
          <w:instrText xml:space="preserve"> PAGEREF _Toc420295396 \h </w:instrText>
        </w:r>
        <w:r>
          <w:rPr>
            <w:noProof/>
            <w:webHidden/>
          </w:rPr>
        </w:r>
        <w:r>
          <w:rPr>
            <w:noProof/>
            <w:webHidden/>
          </w:rPr>
          <w:fldChar w:fldCharType="separate"/>
        </w:r>
        <w:r w:rsidR="00D200F6">
          <w:rPr>
            <w:noProof/>
            <w:webHidden/>
          </w:rPr>
          <w:t>1</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397" w:history="1">
        <w:r w:rsidR="00D200F6" w:rsidRPr="003600E5">
          <w:rPr>
            <w:rStyle w:val="Hiperveza"/>
            <w:noProof/>
            <w:snapToGrid w:val="0"/>
            <w:w w:val="0"/>
          </w:rPr>
          <w:t>1.1</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Dissertation description text</w:t>
        </w:r>
        <w:r w:rsidR="00D200F6">
          <w:rPr>
            <w:noProof/>
            <w:webHidden/>
          </w:rPr>
          <w:tab/>
        </w:r>
        <w:r>
          <w:rPr>
            <w:noProof/>
            <w:webHidden/>
          </w:rPr>
          <w:fldChar w:fldCharType="begin"/>
        </w:r>
        <w:r w:rsidR="00D200F6">
          <w:rPr>
            <w:noProof/>
            <w:webHidden/>
          </w:rPr>
          <w:instrText xml:space="preserve"> PAGEREF _Toc420295397 \h </w:instrText>
        </w:r>
        <w:r>
          <w:rPr>
            <w:noProof/>
            <w:webHidden/>
          </w:rPr>
        </w:r>
        <w:r>
          <w:rPr>
            <w:noProof/>
            <w:webHidden/>
          </w:rPr>
          <w:fldChar w:fldCharType="separate"/>
        </w:r>
        <w:r w:rsidR="00D200F6">
          <w:rPr>
            <w:noProof/>
            <w:webHidden/>
          </w:rPr>
          <w:t>1</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398" w:history="1">
        <w:r w:rsidR="00D200F6" w:rsidRPr="003600E5">
          <w:rPr>
            <w:rStyle w:val="Hiperveza"/>
            <w:noProof/>
            <w:snapToGrid w:val="0"/>
            <w:w w:val="0"/>
          </w:rPr>
          <w:t>1.2</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Problem formulation/description</w:t>
        </w:r>
        <w:r w:rsidR="00D200F6">
          <w:rPr>
            <w:noProof/>
            <w:webHidden/>
          </w:rPr>
          <w:tab/>
        </w:r>
        <w:r>
          <w:rPr>
            <w:noProof/>
            <w:webHidden/>
          </w:rPr>
          <w:fldChar w:fldCharType="begin"/>
        </w:r>
        <w:r w:rsidR="00D200F6">
          <w:rPr>
            <w:noProof/>
            <w:webHidden/>
          </w:rPr>
          <w:instrText xml:space="preserve"> PAGEREF _Toc420295398 \h </w:instrText>
        </w:r>
        <w:r>
          <w:rPr>
            <w:noProof/>
            <w:webHidden/>
          </w:rPr>
        </w:r>
        <w:r>
          <w:rPr>
            <w:noProof/>
            <w:webHidden/>
          </w:rPr>
          <w:fldChar w:fldCharType="separate"/>
        </w:r>
        <w:r w:rsidR="00D200F6">
          <w:rPr>
            <w:noProof/>
            <w:webHidden/>
          </w:rPr>
          <w:t>2</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399" w:history="1">
        <w:r w:rsidR="00D200F6" w:rsidRPr="003600E5">
          <w:rPr>
            <w:rStyle w:val="Hiperveza"/>
            <w:noProof/>
            <w:snapToGrid w:val="0"/>
            <w:w w:val="0"/>
          </w:rPr>
          <w:t>1.3</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Proposed solution</w:t>
        </w:r>
        <w:r w:rsidR="00D200F6">
          <w:rPr>
            <w:noProof/>
            <w:webHidden/>
          </w:rPr>
          <w:tab/>
        </w:r>
        <w:r>
          <w:rPr>
            <w:noProof/>
            <w:webHidden/>
          </w:rPr>
          <w:fldChar w:fldCharType="begin"/>
        </w:r>
        <w:r w:rsidR="00D200F6">
          <w:rPr>
            <w:noProof/>
            <w:webHidden/>
          </w:rPr>
          <w:instrText xml:space="preserve"> PAGEREF _Toc420295399 \h </w:instrText>
        </w:r>
        <w:r>
          <w:rPr>
            <w:noProof/>
            <w:webHidden/>
          </w:rPr>
        </w:r>
        <w:r>
          <w:rPr>
            <w:noProof/>
            <w:webHidden/>
          </w:rPr>
          <w:fldChar w:fldCharType="separate"/>
        </w:r>
        <w:r w:rsidR="00D200F6">
          <w:rPr>
            <w:noProof/>
            <w:webHidden/>
          </w:rPr>
          <w:t>2</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00" w:history="1">
        <w:r w:rsidR="00D200F6" w:rsidRPr="003600E5">
          <w:rPr>
            <w:rStyle w:val="Hiperveza"/>
            <w:noProof/>
            <w:snapToGrid w:val="0"/>
            <w:w w:val="0"/>
          </w:rPr>
          <w:t>1.4</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Dissertation structure</w:t>
        </w:r>
        <w:r w:rsidR="00D200F6">
          <w:rPr>
            <w:noProof/>
            <w:webHidden/>
          </w:rPr>
          <w:tab/>
        </w:r>
        <w:r>
          <w:rPr>
            <w:noProof/>
            <w:webHidden/>
          </w:rPr>
          <w:fldChar w:fldCharType="begin"/>
        </w:r>
        <w:r w:rsidR="00D200F6">
          <w:rPr>
            <w:noProof/>
            <w:webHidden/>
          </w:rPr>
          <w:instrText xml:space="preserve"> PAGEREF _Toc420295400 \h </w:instrText>
        </w:r>
        <w:r>
          <w:rPr>
            <w:noProof/>
            <w:webHidden/>
          </w:rPr>
        </w:r>
        <w:r>
          <w:rPr>
            <w:noProof/>
            <w:webHidden/>
          </w:rPr>
          <w:fldChar w:fldCharType="separate"/>
        </w:r>
        <w:r w:rsidR="00D200F6">
          <w:rPr>
            <w:noProof/>
            <w:webHidden/>
          </w:rPr>
          <w:t>4</w:t>
        </w:r>
        <w:r>
          <w:rPr>
            <w:noProof/>
            <w:webHidden/>
          </w:rPr>
          <w:fldChar w:fldCharType="end"/>
        </w:r>
      </w:hyperlink>
    </w:p>
    <w:p w:rsidR="00D200F6" w:rsidRDefault="001E2305">
      <w:pPr>
        <w:pStyle w:val="Sadraj1"/>
        <w:rPr>
          <w:rFonts w:asciiTheme="minorHAnsi" w:eastAsiaTheme="minorEastAsia" w:hAnsiTheme="minorHAnsi" w:cstheme="minorBidi"/>
          <w:noProof/>
          <w:sz w:val="22"/>
          <w:szCs w:val="22"/>
          <w:lang w:val="hr-HR" w:eastAsia="hr-HR"/>
        </w:rPr>
      </w:pPr>
      <w:hyperlink w:anchor="_Toc420295401" w:history="1">
        <w:r w:rsidR="00D200F6" w:rsidRPr="003600E5">
          <w:rPr>
            <w:rStyle w:val="Hiperveza"/>
            <w:noProof/>
          </w:rPr>
          <w:t>2</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State of the art</w:t>
        </w:r>
        <w:r w:rsidR="00D200F6">
          <w:rPr>
            <w:noProof/>
            <w:webHidden/>
          </w:rPr>
          <w:tab/>
        </w:r>
        <w:r>
          <w:rPr>
            <w:noProof/>
            <w:webHidden/>
          </w:rPr>
          <w:fldChar w:fldCharType="begin"/>
        </w:r>
        <w:r w:rsidR="00D200F6">
          <w:rPr>
            <w:noProof/>
            <w:webHidden/>
          </w:rPr>
          <w:instrText xml:space="preserve"> PAGEREF _Toc420295401 \h </w:instrText>
        </w:r>
        <w:r>
          <w:rPr>
            <w:noProof/>
            <w:webHidden/>
          </w:rPr>
        </w:r>
        <w:r>
          <w:rPr>
            <w:noProof/>
            <w:webHidden/>
          </w:rPr>
          <w:fldChar w:fldCharType="separate"/>
        </w:r>
        <w:r w:rsidR="00D200F6">
          <w:rPr>
            <w:noProof/>
            <w:webHidden/>
          </w:rPr>
          <w:t>5</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02" w:history="1">
        <w:r w:rsidR="00D200F6" w:rsidRPr="003600E5">
          <w:rPr>
            <w:rStyle w:val="Hiperveza"/>
            <w:noProof/>
            <w:snapToGrid w:val="0"/>
            <w:w w:val="0"/>
          </w:rPr>
          <w:t>2.1</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The Internet of Things (IoT)</w:t>
        </w:r>
        <w:r w:rsidR="00D200F6">
          <w:rPr>
            <w:noProof/>
            <w:webHidden/>
          </w:rPr>
          <w:tab/>
        </w:r>
        <w:r>
          <w:rPr>
            <w:noProof/>
            <w:webHidden/>
          </w:rPr>
          <w:fldChar w:fldCharType="begin"/>
        </w:r>
        <w:r w:rsidR="00D200F6">
          <w:rPr>
            <w:noProof/>
            <w:webHidden/>
          </w:rPr>
          <w:instrText xml:space="preserve"> PAGEREF _Toc420295402 \h </w:instrText>
        </w:r>
        <w:r>
          <w:rPr>
            <w:noProof/>
            <w:webHidden/>
          </w:rPr>
        </w:r>
        <w:r>
          <w:rPr>
            <w:noProof/>
            <w:webHidden/>
          </w:rPr>
          <w:fldChar w:fldCharType="separate"/>
        </w:r>
        <w:r w:rsidR="00D200F6">
          <w:rPr>
            <w:noProof/>
            <w:webHidden/>
          </w:rPr>
          <w:t>5</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03" w:history="1">
        <w:r w:rsidR="00D200F6" w:rsidRPr="003600E5">
          <w:rPr>
            <w:rStyle w:val="Hiperveza"/>
            <w:noProof/>
            <w:snapToGrid w:val="0"/>
            <w:w w:val="0"/>
          </w:rPr>
          <w:t>2.2</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Machine to Machine communication (M2M)</w:t>
        </w:r>
        <w:r w:rsidR="00D200F6">
          <w:rPr>
            <w:noProof/>
            <w:webHidden/>
          </w:rPr>
          <w:tab/>
        </w:r>
        <w:r>
          <w:rPr>
            <w:noProof/>
            <w:webHidden/>
          </w:rPr>
          <w:fldChar w:fldCharType="begin"/>
        </w:r>
        <w:r w:rsidR="00D200F6">
          <w:rPr>
            <w:noProof/>
            <w:webHidden/>
          </w:rPr>
          <w:instrText xml:space="preserve"> PAGEREF _Toc420295403 \h </w:instrText>
        </w:r>
        <w:r>
          <w:rPr>
            <w:noProof/>
            <w:webHidden/>
          </w:rPr>
        </w:r>
        <w:r>
          <w:rPr>
            <w:noProof/>
            <w:webHidden/>
          </w:rPr>
          <w:fldChar w:fldCharType="separate"/>
        </w:r>
        <w:r w:rsidR="00D200F6">
          <w:rPr>
            <w:noProof/>
            <w:webHidden/>
          </w:rPr>
          <w:t>7</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04" w:history="1">
        <w:r w:rsidR="00D200F6" w:rsidRPr="003600E5">
          <w:rPr>
            <w:rStyle w:val="Hiperveza"/>
            <w:noProof/>
            <w:snapToGrid w:val="0"/>
            <w:w w:val="0"/>
          </w:rPr>
          <w:t>2.3</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Big Data</w:t>
        </w:r>
        <w:r w:rsidR="00D200F6">
          <w:rPr>
            <w:noProof/>
            <w:webHidden/>
          </w:rPr>
          <w:tab/>
        </w:r>
        <w:r>
          <w:rPr>
            <w:noProof/>
            <w:webHidden/>
          </w:rPr>
          <w:fldChar w:fldCharType="begin"/>
        </w:r>
        <w:r w:rsidR="00D200F6">
          <w:rPr>
            <w:noProof/>
            <w:webHidden/>
          </w:rPr>
          <w:instrText xml:space="preserve"> PAGEREF _Toc420295404 \h </w:instrText>
        </w:r>
        <w:r>
          <w:rPr>
            <w:noProof/>
            <w:webHidden/>
          </w:rPr>
        </w:r>
        <w:r>
          <w:rPr>
            <w:noProof/>
            <w:webHidden/>
          </w:rPr>
          <w:fldChar w:fldCharType="separate"/>
        </w:r>
        <w:r w:rsidR="00D200F6">
          <w:rPr>
            <w:noProof/>
            <w:webHidden/>
          </w:rPr>
          <w:t>8</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05" w:history="1">
        <w:r w:rsidR="00D200F6" w:rsidRPr="003600E5">
          <w:rPr>
            <w:rStyle w:val="Hiperveza"/>
            <w:noProof/>
            <w:snapToGrid w:val="0"/>
            <w:w w:val="0"/>
          </w:rPr>
          <w:t>2.4</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NoSQL</w:t>
        </w:r>
        <w:r w:rsidR="00D200F6">
          <w:rPr>
            <w:noProof/>
            <w:webHidden/>
          </w:rPr>
          <w:tab/>
        </w:r>
        <w:r>
          <w:rPr>
            <w:noProof/>
            <w:webHidden/>
          </w:rPr>
          <w:fldChar w:fldCharType="begin"/>
        </w:r>
        <w:r w:rsidR="00D200F6">
          <w:rPr>
            <w:noProof/>
            <w:webHidden/>
          </w:rPr>
          <w:instrText xml:space="preserve"> PAGEREF _Toc420295405 \h </w:instrText>
        </w:r>
        <w:r>
          <w:rPr>
            <w:noProof/>
            <w:webHidden/>
          </w:rPr>
        </w:r>
        <w:r>
          <w:rPr>
            <w:noProof/>
            <w:webHidden/>
          </w:rPr>
          <w:fldChar w:fldCharType="separate"/>
        </w:r>
        <w:r w:rsidR="00D200F6">
          <w:rPr>
            <w:noProof/>
            <w:webHidden/>
          </w:rPr>
          <w:t>9</w:t>
        </w:r>
        <w:r>
          <w:rPr>
            <w:noProof/>
            <w:webHidden/>
          </w:rPr>
          <w:fldChar w:fldCharType="end"/>
        </w:r>
      </w:hyperlink>
    </w:p>
    <w:p w:rsidR="00D200F6" w:rsidRDefault="001E2305">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06" w:history="1">
        <w:r w:rsidR="00D200F6" w:rsidRPr="003600E5">
          <w:rPr>
            <w:rStyle w:val="Hiperveza"/>
            <w:noProof/>
          </w:rPr>
          <w:t>2.4.1</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Types of NoSQL databases</w:t>
        </w:r>
        <w:r w:rsidR="00D200F6">
          <w:rPr>
            <w:noProof/>
            <w:webHidden/>
          </w:rPr>
          <w:tab/>
        </w:r>
        <w:r>
          <w:rPr>
            <w:noProof/>
            <w:webHidden/>
          </w:rPr>
          <w:fldChar w:fldCharType="begin"/>
        </w:r>
        <w:r w:rsidR="00D200F6">
          <w:rPr>
            <w:noProof/>
            <w:webHidden/>
          </w:rPr>
          <w:instrText xml:space="preserve"> PAGEREF _Toc420295406 \h </w:instrText>
        </w:r>
        <w:r>
          <w:rPr>
            <w:noProof/>
            <w:webHidden/>
          </w:rPr>
        </w:r>
        <w:r>
          <w:rPr>
            <w:noProof/>
            <w:webHidden/>
          </w:rPr>
          <w:fldChar w:fldCharType="separate"/>
        </w:r>
        <w:r w:rsidR="00D200F6">
          <w:rPr>
            <w:noProof/>
            <w:webHidden/>
          </w:rPr>
          <w:t>9</w:t>
        </w:r>
        <w:r>
          <w:rPr>
            <w:noProof/>
            <w:webHidden/>
          </w:rPr>
          <w:fldChar w:fldCharType="end"/>
        </w:r>
      </w:hyperlink>
    </w:p>
    <w:p w:rsidR="00D200F6" w:rsidRDefault="001E2305">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07" w:history="1">
        <w:r w:rsidR="00D200F6" w:rsidRPr="003600E5">
          <w:rPr>
            <w:rStyle w:val="Hiperveza"/>
            <w:noProof/>
          </w:rPr>
          <w:t>2.4.2</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General overview of the technologies available at the moment</w:t>
        </w:r>
        <w:r w:rsidR="00D200F6">
          <w:rPr>
            <w:noProof/>
            <w:webHidden/>
          </w:rPr>
          <w:tab/>
        </w:r>
        <w:r>
          <w:rPr>
            <w:noProof/>
            <w:webHidden/>
          </w:rPr>
          <w:fldChar w:fldCharType="begin"/>
        </w:r>
        <w:r w:rsidR="00D200F6">
          <w:rPr>
            <w:noProof/>
            <w:webHidden/>
          </w:rPr>
          <w:instrText xml:space="preserve"> PAGEREF _Toc420295407 \h </w:instrText>
        </w:r>
        <w:r>
          <w:rPr>
            <w:noProof/>
            <w:webHidden/>
          </w:rPr>
        </w:r>
        <w:r>
          <w:rPr>
            <w:noProof/>
            <w:webHidden/>
          </w:rPr>
          <w:fldChar w:fldCharType="separate"/>
        </w:r>
        <w:r w:rsidR="00D200F6">
          <w:rPr>
            <w:noProof/>
            <w:webHidden/>
          </w:rPr>
          <w:t>11</w:t>
        </w:r>
        <w:r>
          <w:rPr>
            <w:noProof/>
            <w:webHidden/>
          </w:rPr>
          <w:fldChar w:fldCharType="end"/>
        </w:r>
      </w:hyperlink>
    </w:p>
    <w:p w:rsidR="00D200F6" w:rsidRDefault="001E2305">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08" w:history="1">
        <w:r w:rsidR="00D200F6" w:rsidRPr="003600E5">
          <w:rPr>
            <w:rStyle w:val="Hiperveza"/>
            <w:noProof/>
          </w:rPr>
          <w:t>2.4.3</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Security issues in NoSQL</w:t>
        </w:r>
        <w:r w:rsidR="00D200F6">
          <w:rPr>
            <w:noProof/>
            <w:webHidden/>
          </w:rPr>
          <w:tab/>
        </w:r>
        <w:r>
          <w:rPr>
            <w:noProof/>
            <w:webHidden/>
          </w:rPr>
          <w:fldChar w:fldCharType="begin"/>
        </w:r>
        <w:r w:rsidR="00D200F6">
          <w:rPr>
            <w:noProof/>
            <w:webHidden/>
          </w:rPr>
          <w:instrText xml:space="preserve"> PAGEREF _Toc420295408 \h </w:instrText>
        </w:r>
        <w:r>
          <w:rPr>
            <w:noProof/>
            <w:webHidden/>
          </w:rPr>
        </w:r>
        <w:r>
          <w:rPr>
            <w:noProof/>
            <w:webHidden/>
          </w:rPr>
          <w:fldChar w:fldCharType="separate"/>
        </w:r>
        <w:r w:rsidR="00D200F6">
          <w:rPr>
            <w:noProof/>
            <w:webHidden/>
          </w:rPr>
          <w:t>16</w:t>
        </w:r>
        <w:r>
          <w:rPr>
            <w:noProof/>
            <w:webHidden/>
          </w:rPr>
          <w:fldChar w:fldCharType="end"/>
        </w:r>
      </w:hyperlink>
    </w:p>
    <w:p w:rsidR="00D200F6" w:rsidRDefault="001E2305">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09" w:history="1">
        <w:r w:rsidR="00D200F6" w:rsidRPr="003600E5">
          <w:rPr>
            <w:rStyle w:val="Hiperveza"/>
            <w:noProof/>
          </w:rPr>
          <w:t>2.4.4</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Performance studies and comparisons</w:t>
        </w:r>
        <w:r w:rsidR="00D200F6">
          <w:rPr>
            <w:noProof/>
            <w:webHidden/>
          </w:rPr>
          <w:tab/>
        </w:r>
        <w:r>
          <w:rPr>
            <w:noProof/>
            <w:webHidden/>
          </w:rPr>
          <w:fldChar w:fldCharType="begin"/>
        </w:r>
        <w:r w:rsidR="00D200F6">
          <w:rPr>
            <w:noProof/>
            <w:webHidden/>
          </w:rPr>
          <w:instrText xml:space="preserve"> PAGEREF _Toc420295409 \h </w:instrText>
        </w:r>
        <w:r>
          <w:rPr>
            <w:noProof/>
            <w:webHidden/>
          </w:rPr>
        </w:r>
        <w:r>
          <w:rPr>
            <w:noProof/>
            <w:webHidden/>
          </w:rPr>
          <w:fldChar w:fldCharType="separate"/>
        </w:r>
        <w:r w:rsidR="00D200F6">
          <w:rPr>
            <w:noProof/>
            <w:webHidden/>
          </w:rPr>
          <w:t>16</w:t>
        </w:r>
        <w:r>
          <w:rPr>
            <w:noProof/>
            <w:webHidden/>
          </w:rPr>
          <w:fldChar w:fldCharType="end"/>
        </w:r>
      </w:hyperlink>
    </w:p>
    <w:p w:rsidR="00D200F6" w:rsidRDefault="001E2305">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10" w:history="1">
        <w:r w:rsidR="00D200F6" w:rsidRPr="003600E5">
          <w:rPr>
            <w:rStyle w:val="Hiperveza"/>
            <w:noProof/>
          </w:rPr>
          <w:t>2.4.5</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Summary</w:t>
        </w:r>
        <w:r w:rsidR="00D200F6">
          <w:rPr>
            <w:noProof/>
            <w:webHidden/>
          </w:rPr>
          <w:tab/>
        </w:r>
        <w:r>
          <w:rPr>
            <w:noProof/>
            <w:webHidden/>
          </w:rPr>
          <w:fldChar w:fldCharType="begin"/>
        </w:r>
        <w:r w:rsidR="00D200F6">
          <w:rPr>
            <w:noProof/>
            <w:webHidden/>
          </w:rPr>
          <w:instrText xml:space="preserve"> PAGEREF _Toc420295410 \h </w:instrText>
        </w:r>
        <w:r>
          <w:rPr>
            <w:noProof/>
            <w:webHidden/>
          </w:rPr>
        </w:r>
        <w:r>
          <w:rPr>
            <w:noProof/>
            <w:webHidden/>
          </w:rPr>
          <w:fldChar w:fldCharType="separate"/>
        </w:r>
        <w:r w:rsidR="00D200F6">
          <w:rPr>
            <w:noProof/>
            <w:webHidden/>
          </w:rPr>
          <w:t>16</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11" w:history="1">
        <w:r w:rsidR="00D200F6" w:rsidRPr="003600E5">
          <w:rPr>
            <w:rStyle w:val="Hiperveza"/>
            <w:noProof/>
            <w:snapToGrid w:val="0"/>
            <w:w w:val="0"/>
          </w:rPr>
          <w:t>2.5</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Access Control</w:t>
        </w:r>
        <w:r w:rsidR="00D200F6">
          <w:rPr>
            <w:noProof/>
            <w:webHidden/>
          </w:rPr>
          <w:tab/>
        </w:r>
        <w:r>
          <w:rPr>
            <w:noProof/>
            <w:webHidden/>
          </w:rPr>
          <w:fldChar w:fldCharType="begin"/>
        </w:r>
        <w:r w:rsidR="00D200F6">
          <w:rPr>
            <w:noProof/>
            <w:webHidden/>
          </w:rPr>
          <w:instrText xml:space="preserve"> PAGEREF _Toc420295411 \h </w:instrText>
        </w:r>
        <w:r>
          <w:rPr>
            <w:noProof/>
            <w:webHidden/>
          </w:rPr>
        </w:r>
        <w:r>
          <w:rPr>
            <w:noProof/>
            <w:webHidden/>
          </w:rPr>
          <w:fldChar w:fldCharType="separate"/>
        </w:r>
        <w:r w:rsidR="00D200F6">
          <w:rPr>
            <w:noProof/>
            <w:webHidden/>
          </w:rPr>
          <w:t>17</w:t>
        </w:r>
        <w:r>
          <w:rPr>
            <w:noProof/>
            <w:webHidden/>
          </w:rPr>
          <w:fldChar w:fldCharType="end"/>
        </w:r>
      </w:hyperlink>
    </w:p>
    <w:p w:rsidR="00D200F6" w:rsidRDefault="001E2305">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12" w:history="1">
        <w:r w:rsidR="00D200F6" w:rsidRPr="003600E5">
          <w:rPr>
            <w:rStyle w:val="Hiperveza"/>
            <w:noProof/>
          </w:rPr>
          <w:t>2.5.1</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Types of access control</w:t>
        </w:r>
        <w:r w:rsidR="00D200F6">
          <w:rPr>
            <w:noProof/>
            <w:webHidden/>
          </w:rPr>
          <w:tab/>
        </w:r>
        <w:r>
          <w:rPr>
            <w:noProof/>
            <w:webHidden/>
          </w:rPr>
          <w:fldChar w:fldCharType="begin"/>
        </w:r>
        <w:r w:rsidR="00D200F6">
          <w:rPr>
            <w:noProof/>
            <w:webHidden/>
          </w:rPr>
          <w:instrText xml:space="preserve"> PAGEREF _Toc420295412 \h </w:instrText>
        </w:r>
        <w:r>
          <w:rPr>
            <w:noProof/>
            <w:webHidden/>
          </w:rPr>
        </w:r>
        <w:r>
          <w:rPr>
            <w:noProof/>
            <w:webHidden/>
          </w:rPr>
          <w:fldChar w:fldCharType="separate"/>
        </w:r>
        <w:r w:rsidR="00D200F6">
          <w:rPr>
            <w:noProof/>
            <w:webHidden/>
          </w:rPr>
          <w:t>17</w:t>
        </w:r>
        <w:r>
          <w:rPr>
            <w:noProof/>
            <w:webHidden/>
          </w:rPr>
          <w:fldChar w:fldCharType="end"/>
        </w:r>
      </w:hyperlink>
    </w:p>
    <w:p w:rsidR="00D200F6" w:rsidRDefault="001E2305">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13" w:history="1">
        <w:r w:rsidR="00D200F6" w:rsidRPr="003600E5">
          <w:rPr>
            <w:rStyle w:val="Hiperveza"/>
            <w:noProof/>
          </w:rPr>
          <w:t>2.5.2</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OASIS, XACML and JSON</w:t>
        </w:r>
        <w:r w:rsidR="00D200F6">
          <w:rPr>
            <w:noProof/>
            <w:webHidden/>
          </w:rPr>
          <w:tab/>
        </w:r>
        <w:r>
          <w:rPr>
            <w:noProof/>
            <w:webHidden/>
          </w:rPr>
          <w:fldChar w:fldCharType="begin"/>
        </w:r>
        <w:r w:rsidR="00D200F6">
          <w:rPr>
            <w:noProof/>
            <w:webHidden/>
          </w:rPr>
          <w:instrText xml:space="preserve"> PAGEREF _Toc420295413 \h </w:instrText>
        </w:r>
        <w:r>
          <w:rPr>
            <w:noProof/>
            <w:webHidden/>
          </w:rPr>
        </w:r>
        <w:r>
          <w:rPr>
            <w:noProof/>
            <w:webHidden/>
          </w:rPr>
          <w:fldChar w:fldCharType="separate"/>
        </w:r>
        <w:r w:rsidR="00D200F6">
          <w:rPr>
            <w:noProof/>
            <w:webHidden/>
          </w:rPr>
          <w:t>19</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14" w:history="1">
        <w:r w:rsidR="00D200F6" w:rsidRPr="003600E5">
          <w:rPr>
            <w:rStyle w:val="Hiperveza"/>
            <w:noProof/>
            <w:snapToGrid w:val="0"/>
            <w:w w:val="0"/>
          </w:rPr>
          <w:t>2.6</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SMARTIE</w:t>
        </w:r>
        <w:r w:rsidR="00D200F6">
          <w:rPr>
            <w:noProof/>
            <w:webHidden/>
          </w:rPr>
          <w:tab/>
        </w:r>
        <w:r>
          <w:rPr>
            <w:noProof/>
            <w:webHidden/>
          </w:rPr>
          <w:fldChar w:fldCharType="begin"/>
        </w:r>
        <w:r w:rsidR="00D200F6">
          <w:rPr>
            <w:noProof/>
            <w:webHidden/>
          </w:rPr>
          <w:instrText xml:space="preserve"> PAGEREF _Toc420295414 \h </w:instrText>
        </w:r>
        <w:r>
          <w:rPr>
            <w:noProof/>
            <w:webHidden/>
          </w:rPr>
        </w:r>
        <w:r>
          <w:rPr>
            <w:noProof/>
            <w:webHidden/>
          </w:rPr>
          <w:fldChar w:fldCharType="separate"/>
        </w:r>
        <w:r w:rsidR="00D200F6">
          <w:rPr>
            <w:noProof/>
            <w:webHidden/>
          </w:rPr>
          <w:t>22</w:t>
        </w:r>
        <w:r>
          <w:rPr>
            <w:noProof/>
            <w:webHidden/>
          </w:rPr>
          <w:fldChar w:fldCharType="end"/>
        </w:r>
      </w:hyperlink>
    </w:p>
    <w:p w:rsidR="00D200F6" w:rsidRDefault="001E2305">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15" w:history="1">
        <w:r w:rsidR="00D200F6" w:rsidRPr="003600E5">
          <w:rPr>
            <w:rStyle w:val="Hiperveza"/>
            <w:noProof/>
          </w:rPr>
          <w:t>2.6.1</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Brief Overview</w:t>
        </w:r>
        <w:r w:rsidR="00D200F6">
          <w:rPr>
            <w:noProof/>
            <w:webHidden/>
          </w:rPr>
          <w:tab/>
        </w:r>
        <w:r>
          <w:rPr>
            <w:noProof/>
            <w:webHidden/>
          </w:rPr>
          <w:fldChar w:fldCharType="begin"/>
        </w:r>
        <w:r w:rsidR="00D200F6">
          <w:rPr>
            <w:noProof/>
            <w:webHidden/>
          </w:rPr>
          <w:instrText xml:space="preserve"> PAGEREF _Toc420295415 \h </w:instrText>
        </w:r>
        <w:r>
          <w:rPr>
            <w:noProof/>
            <w:webHidden/>
          </w:rPr>
        </w:r>
        <w:r>
          <w:rPr>
            <w:noProof/>
            <w:webHidden/>
          </w:rPr>
          <w:fldChar w:fldCharType="separate"/>
        </w:r>
        <w:r w:rsidR="00D200F6">
          <w:rPr>
            <w:noProof/>
            <w:webHidden/>
          </w:rPr>
          <w:t>22</w:t>
        </w:r>
        <w:r>
          <w:rPr>
            <w:noProof/>
            <w:webHidden/>
          </w:rPr>
          <w:fldChar w:fldCharType="end"/>
        </w:r>
      </w:hyperlink>
    </w:p>
    <w:p w:rsidR="00D200F6" w:rsidRDefault="001E2305">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16" w:history="1">
        <w:r w:rsidR="00D200F6" w:rsidRPr="003600E5">
          <w:rPr>
            <w:rStyle w:val="Hiperveza"/>
            <w:noProof/>
          </w:rPr>
          <w:t>2.6.2</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Summary</w:t>
        </w:r>
        <w:r w:rsidR="00D200F6">
          <w:rPr>
            <w:noProof/>
            <w:webHidden/>
          </w:rPr>
          <w:tab/>
        </w:r>
        <w:r>
          <w:rPr>
            <w:noProof/>
            <w:webHidden/>
          </w:rPr>
          <w:fldChar w:fldCharType="begin"/>
        </w:r>
        <w:r w:rsidR="00D200F6">
          <w:rPr>
            <w:noProof/>
            <w:webHidden/>
          </w:rPr>
          <w:instrText xml:space="preserve"> PAGEREF _Toc420295416 \h </w:instrText>
        </w:r>
        <w:r>
          <w:rPr>
            <w:noProof/>
            <w:webHidden/>
          </w:rPr>
        </w:r>
        <w:r>
          <w:rPr>
            <w:noProof/>
            <w:webHidden/>
          </w:rPr>
          <w:fldChar w:fldCharType="separate"/>
        </w:r>
        <w:r w:rsidR="00D200F6">
          <w:rPr>
            <w:noProof/>
            <w:webHidden/>
          </w:rPr>
          <w:t>23</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17" w:history="1">
        <w:r w:rsidR="00D200F6" w:rsidRPr="003600E5">
          <w:rPr>
            <w:rStyle w:val="Hiperveza"/>
            <w:noProof/>
            <w:snapToGrid w:val="0"/>
            <w:w w:val="0"/>
          </w:rPr>
          <w:t>2.7</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Related work</w:t>
        </w:r>
        <w:r w:rsidR="00D200F6">
          <w:rPr>
            <w:noProof/>
            <w:webHidden/>
          </w:rPr>
          <w:tab/>
        </w:r>
        <w:r>
          <w:rPr>
            <w:noProof/>
            <w:webHidden/>
          </w:rPr>
          <w:fldChar w:fldCharType="begin"/>
        </w:r>
        <w:r w:rsidR="00D200F6">
          <w:rPr>
            <w:noProof/>
            <w:webHidden/>
          </w:rPr>
          <w:instrText xml:space="preserve"> PAGEREF _Toc420295417 \h </w:instrText>
        </w:r>
        <w:r>
          <w:rPr>
            <w:noProof/>
            <w:webHidden/>
          </w:rPr>
        </w:r>
        <w:r>
          <w:rPr>
            <w:noProof/>
            <w:webHidden/>
          </w:rPr>
          <w:fldChar w:fldCharType="separate"/>
        </w:r>
        <w:r w:rsidR="00D200F6">
          <w:rPr>
            <w:noProof/>
            <w:webHidden/>
          </w:rPr>
          <w:t>24</w:t>
        </w:r>
        <w:r>
          <w:rPr>
            <w:noProof/>
            <w:webHidden/>
          </w:rPr>
          <w:fldChar w:fldCharType="end"/>
        </w:r>
      </w:hyperlink>
    </w:p>
    <w:p w:rsidR="00D200F6" w:rsidRDefault="001E2305">
      <w:pPr>
        <w:pStyle w:val="Sadraj1"/>
        <w:rPr>
          <w:rFonts w:asciiTheme="minorHAnsi" w:eastAsiaTheme="minorEastAsia" w:hAnsiTheme="minorHAnsi" w:cstheme="minorBidi"/>
          <w:noProof/>
          <w:sz w:val="22"/>
          <w:szCs w:val="22"/>
          <w:lang w:val="hr-HR" w:eastAsia="hr-HR"/>
        </w:rPr>
      </w:pPr>
      <w:hyperlink w:anchor="_Toc420295418" w:history="1">
        <w:r w:rsidR="00D200F6" w:rsidRPr="003600E5">
          <w:rPr>
            <w:rStyle w:val="Hiperveza"/>
            <w:noProof/>
          </w:rPr>
          <w:t>3</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Solution project description</w:t>
        </w:r>
        <w:r w:rsidR="00D200F6">
          <w:rPr>
            <w:noProof/>
            <w:webHidden/>
          </w:rPr>
          <w:tab/>
        </w:r>
        <w:r>
          <w:rPr>
            <w:noProof/>
            <w:webHidden/>
          </w:rPr>
          <w:fldChar w:fldCharType="begin"/>
        </w:r>
        <w:r w:rsidR="00D200F6">
          <w:rPr>
            <w:noProof/>
            <w:webHidden/>
          </w:rPr>
          <w:instrText xml:space="preserve"> PAGEREF _Toc420295418 \h </w:instrText>
        </w:r>
        <w:r>
          <w:rPr>
            <w:noProof/>
            <w:webHidden/>
          </w:rPr>
        </w:r>
        <w:r>
          <w:rPr>
            <w:noProof/>
            <w:webHidden/>
          </w:rPr>
          <w:fldChar w:fldCharType="separate"/>
        </w:r>
        <w:r w:rsidR="00D200F6">
          <w:rPr>
            <w:noProof/>
            <w:webHidden/>
          </w:rPr>
          <w:t>26</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19" w:history="1">
        <w:r w:rsidR="00D200F6" w:rsidRPr="003600E5">
          <w:rPr>
            <w:rStyle w:val="Hiperveza"/>
            <w:noProof/>
            <w:snapToGrid w:val="0"/>
            <w:w w:val="0"/>
          </w:rPr>
          <w:t>3.1</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General architecture, design choices and technologies used</w:t>
        </w:r>
        <w:r w:rsidR="00D200F6">
          <w:rPr>
            <w:noProof/>
            <w:webHidden/>
          </w:rPr>
          <w:tab/>
        </w:r>
        <w:r>
          <w:rPr>
            <w:noProof/>
            <w:webHidden/>
          </w:rPr>
          <w:fldChar w:fldCharType="begin"/>
        </w:r>
        <w:r w:rsidR="00D200F6">
          <w:rPr>
            <w:noProof/>
            <w:webHidden/>
          </w:rPr>
          <w:instrText xml:space="preserve"> PAGEREF _Toc420295419 \h </w:instrText>
        </w:r>
        <w:r>
          <w:rPr>
            <w:noProof/>
            <w:webHidden/>
          </w:rPr>
        </w:r>
        <w:r>
          <w:rPr>
            <w:noProof/>
            <w:webHidden/>
          </w:rPr>
          <w:fldChar w:fldCharType="separate"/>
        </w:r>
        <w:r w:rsidR="00D200F6">
          <w:rPr>
            <w:noProof/>
            <w:webHidden/>
          </w:rPr>
          <w:t>26</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20" w:history="1">
        <w:r w:rsidR="00D200F6" w:rsidRPr="003600E5">
          <w:rPr>
            <w:rStyle w:val="Hiperveza"/>
            <w:noProof/>
            <w:snapToGrid w:val="0"/>
            <w:w w:val="0"/>
          </w:rPr>
          <w:t>3.2</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Description of components</w:t>
        </w:r>
        <w:r w:rsidR="00D200F6">
          <w:rPr>
            <w:noProof/>
            <w:webHidden/>
          </w:rPr>
          <w:tab/>
        </w:r>
        <w:r>
          <w:rPr>
            <w:noProof/>
            <w:webHidden/>
          </w:rPr>
          <w:fldChar w:fldCharType="begin"/>
        </w:r>
        <w:r w:rsidR="00D200F6">
          <w:rPr>
            <w:noProof/>
            <w:webHidden/>
          </w:rPr>
          <w:instrText xml:space="preserve"> PAGEREF _Toc420295420 \h </w:instrText>
        </w:r>
        <w:r>
          <w:rPr>
            <w:noProof/>
            <w:webHidden/>
          </w:rPr>
        </w:r>
        <w:r>
          <w:rPr>
            <w:noProof/>
            <w:webHidden/>
          </w:rPr>
          <w:fldChar w:fldCharType="separate"/>
        </w:r>
        <w:r w:rsidR="00D200F6">
          <w:rPr>
            <w:noProof/>
            <w:webHidden/>
          </w:rPr>
          <w:t>29</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21" w:history="1">
        <w:r w:rsidR="00D200F6" w:rsidRPr="003600E5">
          <w:rPr>
            <w:rStyle w:val="Hiperveza"/>
            <w:noProof/>
            <w:snapToGrid w:val="0"/>
            <w:w w:val="0"/>
          </w:rPr>
          <w:t>3.3</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Integration scenarios</w:t>
        </w:r>
        <w:r w:rsidR="00D200F6">
          <w:rPr>
            <w:noProof/>
            <w:webHidden/>
          </w:rPr>
          <w:tab/>
        </w:r>
        <w:r>
          <w:rPr>
            <w:noProof/>
            <w:webHidden/>
          </w:rPr>
          <w:fldChar w:fldCharType="begin"/>
        </w:r>
        <w:r w:rsidR="00D200F6">
          <w:rPr>
            <w:noProof/>
            <w:webHidden/>
          </w:rPr>
          <w:instrText xml:space="preserve"> PAGEREF _Toc420295421 \h </w:instrText>
        </w:r>
        <w:r>
          <w:rPr>
            <w:noProof/>
            <w:webHidden/>
          </w:rPr>
        </w:r>
        <w:r>
          <w:rPr>
            <w:noProof/>
            <w:webHidden/>
          </w:rPr>
          <w:fldChar w:fldCharType="separate"/>
        </w:r>
        <w:r w:rsidR="00D200F6">
          <w:rPr>
            <w:noProof/>
            <w:webHidden/>
          </w:rPr>
          <w:t>35</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22" w:history="1">
        <w:r w:rsidR="00D200F6" w:rsidRPr="003600E5">
          <w:rPr>
            <w:rStyle w:val="Hiperveza"/>
            <w:noProof/>
            <w:snapToGrid w:val="0"/>
            <w:w w:val="0"/>
          </w:rPr>
          <w:t>3.4</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Development process</w:t>
        </w:r>
        <w:r w:rsidR="00D200F6">
          <w:rPr>
            <w:noProof/>
            <w:webHidden/>
          </w:rPr>
          <w:tab/>
        </w:r>
        <w:r>
          <w:rPr>
            <w:noProof/>
            <w:webHidden/>
          </w:rPr>
          <w:fldChar w:fldCharType="begin"/>
        </w:r>
        <w:r w:rsidR="00D200F6">
          <w:rPr>
            <w:noProof/>
            <w:webHidden/>
          </w:rPr>
          <w:instrText xml:space="preserve"> PAGEREF _Toc420295422 \h </w:instrText>
        </w:r>
        <w:r>
          <w:rPr>
            <w:noProof/>
            <w:webHidden/>
          </w:rPr>
        </w:r>
        <w:r>
          <w:rPr>
            <w:noProof/>
            <w:webHidden/>
          </w:rPr>
          <w:fldChar w:fldCharType="separate"/>
        </w:r>
        <w:r w:rsidR="00D200F6">
          <w:rPr>
            <w:noProof/>
            <w:webHidden/>
          </w:rPr>
          <w:t>38</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23" w:history="1">
        <w:r w:rsidR="00D200F6" w:rsidRPr="003600E5">
          <w:rPr>
            <w:rStyle w:val="Hiperveza"/>
            <w:noProof/>
            <w:snapToGrid w:val="0"/>
            <w:w w:val="0"/>
          </w:rPr>
          <w:t>3.5</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Potential improvements</w:t>
        </w:r>
        <w:r w:rsidR="00D200F6">
          <w:rPr>
            <w:noProof/>
            <w:webHidden/>
          </w:rPr>
          <w:tab/>
        </w:r>
        <w:r>
          <w:rPr>
            <w:noProof/>
            <w:webHidden/>
          </w:rPr>
          <w:fldChar w:fldCharType="begin"/>
        </w:r>
        <w:r w:rsidR="00D200F6">
          <w:rPr>
            <w:noProof/>
            <w:webHidden/>
          </w:rPr>
          <w:instrText xml:space="preserve"> PAGEREF _Toc420295423 \h </w:instrText>
        </w:r>
        <w:r>
          <w:rPr>
            <w:noProof/>
            <w:webHidden/>
          </w:rPr>
        </w:r>
        <w:r>
          <w:rPr>
            <w:noProof/>
            <w:webHidden/>
          </w:rPr>
          <w:fldChar w:fldCharType="separate"/>
        </w:r>
        <w:r w:rsidR="00D200F6">
          <w:rPr>
            <w:noProof/>
            <w:webHidden/>
          </w:rPr>
          <w:t>39</w:t>
        </w:r>
        <w:r>
          <w:rPr>
            <w:noProof/>
            <w:webHidden/>
          </w:rPr>
          <w:fldChar w:fldCharType="end"/>
        </w:r>
      </w:hyperlink>
    </w:p>
    <w:p w:rsidR="00D200F6" w:rsidRDefault="001E2305">
      <w:pPr>
        <w:pStyle w:val="Sadraj1"/>
        <w:rPr>
          <w:rFonts w:asciiTheme="minorHAnsi" w:eastAsiaTheme="minorEastAsia" w:hAnsiTheme="minorHAnsi" w:cstheme="minorBidi"/>
          <w:noProof/>
          <w:sz w:val="22"/>
          <w:szCs w:val="22"/>
          <w:lang w:val="hr-HR" w:eastAsia="hr-HR"/>
        </w:rPr>
      </w:pPr>
      <w:hyperlink w:anchor="_Toc420295424" w:history="1">
        <w:r w:rsidR="00D200F6" w:rsidRPr="003600E5">
          <w:rPr>
            <w:rStyle w:val="Hiperveza"/>
            <w:noProof/>
          </w:rPr>
          <w:t>4</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Testing</w:t>
        </w:r>
        <w:r w:rsidR="00D200F6">
          <w:rPr>
            <w:noProof/>
            <w:webHidden/>
          </w:rPr>
          <w:tab/>
        </w:r>
        <w:r>
          <w:rPr>
            <w:noProof/>
            <w:webHidden/>
          </w:rPr>
          <w:fldChar w:fldCharType="begin"/>
        </w:r>
        <w:r w:rsidR="00D200F6">
          <w:rPr>
            <w:noProof/>
            <w:webHidden/>
          </w:rPr>
          <w:instrText xml:space="preserve"> PAGEREF _Toc420295424 \h </w:instrText>
        </w:r>
        <w:r>
          <w:rPr>
            <w:noProof/>
            <w:webHidden/>
          </w:rPr>
        </w:r>
        <w:r>
          <w:rPr>
            <w:noProof/>
            <w:webHidden/>
          </w:rPr>
          <w:fldChar w:fldCharType="separate"/>
        </w:r>
        <w:r w:rsidR="00D200F6">
          <w:rPr>
            <w:noProof/>
            <w:webHidden/>
          </w:rPr>
          <w:t>40</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25" w:history="1">
        <w:r w:rsidR="00D200F6" w:rsidRPr="003600E5">
          <w:rPr>
            <w:rStyle w:val="Hiperveza"/>
            <w:noProof/>
            <w:snapToGrid w:val="0"/>
            <w:w w:val="0"/>
          </w:rPr>
          <w:t>4.1</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Local integration scenario testing</w:t>
        </w:r>
        <w:r w:rsidR="00D200F6">
          <w:rPr>
            <w:noProof/>
            <w:webHidden/>
          </w:rPr>
          <w:tab/>
        </w:r>
        <w:r>
          <w:rPr>
            <w:noProof/>
            <w:webHidden/>
          </w:rPr>
          <w:fldChar w:fldCharType="begin"/>
        </w:r>
        <w:r w:rsidR="00D200F6">
          <w:rPr>
            <w:noProof/>
            <w:webHidden/>
          </w:rPr>
          <w:instrText xml:space="preserve"> PAGEREF _Toc420295425 \h </w:instrText>
        </w:r>
        <w:r>
          <w:rPr>
            <w:noProof/>
            <w:webHidden/>
          </w:rPr>
        </w:r>
        <w:r>
          <w:rPr>
            <w:noProof/>
            <w:webHidden/>
          </w:rPr>
          <w:fldChar w:fldCharType="separate"/>
        </w:r>
        <w:r w:rsidR="00D200F6">
          <w:rPr>
            <w:noProof/>
            <w:webHidden/>
          </w:rPr>
          <w:t>40</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26" w:history="1">
        <w:r w:rsidR="00D200F6" w:rsidRPr="003600E5">
          <w:rPr>
            <w:rStyle w:val="Hiperveza"/>
            <w:noProof/>
            <w:snapToGrid w:val="0"/>
            <w:w w:val="0"/>
          </w:rPr>
          <w:t>4.2</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Integration as a service scenario testing</w:t>
        </w:r>
        <w:r w:rsidR="00D200F6">
          <w:rPr>
            <w:noProof/>
            <w:webHidden/>
          </w:rPr>
          <w:tab/>
        </w:r>
        <w:r>
          <w:rPr>
            <w:noProof/>
            <w:webHidden/>
          </w:rPr>
          <w:fldChar w:fldCharType="begin"/>
        </w:r>
        <w:r w:rsidR="00D200F6">
          <w:rPr>
            <w:noProof/>
            <w:webHidden/>
          </w:rPr>
          <w:instrText xml:space="preserve"> PAGEREF _Toc420295426 \h </w:instrText>
        </w:r>
        <w:r>
          <w:rPr>
            <w:noProof/>
            <w:webHidden/>
          </w:rPr>
        </w:r>
        <w:r>
          <w:rPr>
            <w:noProof/>
            <w:webHidden/>
          </w:rPr>
          <w:fldChar w:fldCharType="separate"/>
        </w:r>
        <w:r w:rsidR="00D200F6">
          <w:rPr>
            <w:noProof/>
            <w:webHidden/>
          </w:rPr>
          <w:t>42</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27" w:history="1">
        <w:r w:rsidR="00D200F6" w:rsidRPr="003600E5">
          <w:rPr>
            <w:rStyle w:val="Hiperveza"/>
            <w:noProof/>
            <w:snapToGrid w:val="0"/>
            <w:w w:val="0"/>
          </w:rPr>
          <w:t>4.3</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Summary</w:t>
        </w:r>
        <w:r w:rsidR="00D200F6">
          <w:rPr>
            <w:noProof/>
            <w:webHidden/>
          </w:rPr>
          <w:tab/>
        </w:r>
        <w:r>
          <w:rPr>
            <w:noProof/>
            <w:webHidden/>
          </w:rPr>
          <w:fldChar w:fldCharType="begin"/>
        </w:r>
        <w:r w:rsidR="00D200F6">
          <w:rPr>
            <w:noProof/>
            <w:webHidden/>
          </w:rPr>
          <w:instrText xml:space="preserve"> PAGEREF _Toc420295427 \h </w:instrText>
        </w:r>
        <w:r>
          <w:rPr>
            <w:noProof/>
            <w:webHidden/>
          </w:rPr>
        </w:r>
        <w:r>
          <w:rPr>
            <w:noProof/>
            <w:webHidden/>
          </w:rPr>
          <w:fldChar w:fldCharType="separate"/>
        </w:r>
        <w:r w:rsidR="00D200F6">
          <w:rPr>
            <w:noProof/>
            <w:webHidden/>
          </w:rPr>
          <w:t>44</w:t>
        </w:r>
        <w:r>
          <w:rPr>
            <w:noProof/>
            <w:webHidden/>
          </w:rPr>
          <w:fldChar w:fldCharType="end"/>
        </w:r>
      </w:hyperlink>
    </w:p>
    <w:p w:rsidR="00D200F6" w:rsidRDefault="001E2305">
      <w:pPr>
        <w:pStyle w:val="Sadraj1"/>
        <w:rPr>
          <w:rFonts w:asciiTheme="minorHAnsi" w:eastAsiaTheme="minorEastAsia" w:hAnsiTheme="minorHAnsi" w:cstheme="minorBidi"/>
          <w:noProof/>
          <w:sz w:val="22"/>
          <w:szCs w:val="22"/>
          <w:lang w:val="hr-HR" w:eastAsia="hr-HR"/>
        </w:rPr>
      </w:pPr>
      <w:hyperlink w:anchor="_Toc420295428" w:history="1">
        <w:r w:rsidR="00D200F6" w:rsidRPr="003600E5">
          <w:rPr>
            <w:rStyle w:val="Hiperveza"/>
            <w:noProof/>
          </w:rPr>
          <w:t>5</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Integration/testing with SMARTIE</w:t>
        </w:r>
        <w:r w:rsidR="00D200F6">
          <w:rPr>
            <w:noProof/>
            <w:webHidden/>
          </w:rPr>
          <w:tab/>
        </w:r>
        <w:r>
          <w:rPr>
            <w:noProof/>
            <w:webHidden/>
          </w:rPr>
          <w:fldChar w:fldCharType="begin"/>
        </w:r>
        <w:r w:rsidR="00D200F6">
          <w:rPr>
            <w:noProof/>
            <w:webHidden/>
          </w:rPr>
          <w:instrText xml:space="preserve"> PAGEREF _Toc420295428 \h </w:instrText>
        </w:r>
        <w:r>
          <w:rPr>
            <w:noProof/>
            <w:webHidden/>
          </w:rPr>
        </w:r>
        <w:r>
          <w:rPr>
            <w:noProof/>
            <w:webHidden/>
          </w:rPr>
          <w:fldChar w:fldCharType="separate"/>
        </w:r>
        <w:r w:rsidR="00D200F6">
          <w:rPr>
            <w:noProof/>
            <w:webHidden/>
          </w:rPr>
          <w:t>45</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29" w:history="1">
        <w:r w:rsidR="00D200F6" w:rsidRPr="003600E5">
          <w:rPr>
            <w:rStyle w:val="Hiperveza"/>
            <w:noProof/>
            <w:snapToGrid w:val="0"/>
            <w:w w:val="0"/>
          </w:rPr>
          <w:t>5.1</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Current state and issues</w:t>
        </w:r>
        <w:r w:rsidR="00D200F6">
          <w:rPr>
            <w:noProof/>
            <w:webHidden/>
          </w:rPr>
          <w:tab/>
        </w:r>
        <w:r>
          <w:rPr>
            <w:noProof/>
            <w:webHidden/>
          </w:rPr>
          <w:fldChar w:fldCharType="begin"/>
        </w:r>
        <w:r w:rsidR="00D200F6">
          <w:rPr>
            <w:noProof/>
            <w:webHidden/>
          </w:rPr>
          <w:instrText xml:space="preserve"> PAGEREF _Toc420295429 \h </w:instrText>
        </w:r>
        <w:r>
          <w:rPr>
            <w:noProof/>
            <w:webHidden/>
          </w:rPr>
        </w:r>
        <w:r>
          <w:rPr>
            <w:noProof/>
            <w:webHidden/>
          </w:rPr>
          <w:fldChar w:fldCharType="separate"/>
        </w:r>
        <w:r w:rsidR="00D200F6">
          <w:rPr>
            <w:noProof/>
            <w:webHidden/>
          </w:rPr>
          <w:t>45</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30" w:history="1">
        <w:r w:rsidR="00D200F6" w:rsidRPr="003600E5">
          <w:rPr>
            <w:rStyle w:val="Hiperveza"/>
            <w:noProof/>
            <w:snapToGrid w:val="0"/>
            <w:w w:val="0"/>
          </w:rPr>
          <w:t>5.2</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Proposed implementation</w:t>
        </w:r>
        <w:r w:rsidR="00D200F6">
          <w:rPr>
            <w:noProof/>
            <w:webHidden/>
          </w:rPr>
          <w:tab/>
        </w:r>
        <w:r>
          <w:rPr>
            <w:noProof/>
            <w:webHidden/>
          </w:rPr>
          <w:fldChar w:fldCharType="begin"/>
        </w:r>
        <w:r w:rsidR="00D200F6">
          <w:rPr>
            <w:noProof/>
            <w:webHidden/>
          </w:rPr>
          <w:instrText xml:space="preserve"> PAGEREF _Toc420295430 \h </w:instrText>
        </w:r>
        <w:r>
          <w:rPr>
            <w:noProof/>
            <w:webHidden/>
          </w:rPr>
        </w:r>
        <w:r>
          <w:rPr>
            <w:noProof/>
            <w:webHidden/>
          </w:rPr>
          <w:fldChar w:fldCharType="separate"/>
        </w:r>
        <w:r w:rsidR="00D200F6">
          <w:rPr>
            <w:noProof/>
            <w:webHidden/>
          </w:rPr>
          <w:t>46</w:t>
        </w:r>
        <w:r>
          <w:rPr>
            <w:noProof/>
            <w:webHidden/>
          </w:rPr>
          <w:fldChar w:fldCharType="end"/>
        </w:r>
      </w:hyperlink>
    </w:p>
    <w:p w:rsidR="00D200F6" w:rsidRDefault="001E2305">
      <w:pPr>
        <w:pStyle w:val="Sadraj1"/>
        <w:rPr>
          <w:rFonts w:asciiTheme="minorHAnsi" w:eastAsiaTheme="minorEastAsia" w:hAnsiTheme="minorHAnsi" w:cstheme="minorBidi"/>
          <w:noProof/>
          <w:sz w:val="22"/>
          <w:szCs w:val="22"/>
          <w:lang w:val="hr-HR" w:eastAsia="hr-HR"/>
        </w:rPr>
      </w:pPr>
      <w:hyperlink w:anchor="_Toc420295431" w:history="1">
        <w:r w:rsidR="00D200F6" w:rsidRPr="003600E5">
          <w:rPr>
            <w:rStyle w:val="Hiperveza"/>
            <w:noProof/>
          </w:rPr>
          <w:t>6</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Conclusion</w:t>
        </w:r>
        <w:r w:rsidR="00D200F6">
          <w:rPr>
            <w:noProof/>
            <w:webHidden/>
          </w:rPr>
          <w:tab/>
        </w:r>
        <w:r>
          <w:rPr>
            <w:noProof/>
            <w:webHidden/>
          </w:rPr>
          <w:fldChar w:fldCharType="begin"/>
        </w:r>
        <w:r w:rsidR="00D200F6">
          <w:rPr>
            <w:noProof/>
            <w:webHidden/>
          </w:rPr>
          <w:instrText xml:space="preserve"> PAGEREF _Toc420295431 \h </w:instrText>
        </w:r>
        <w:r>
          <w:rPr>
            <w:noProof/>
            <w:webHidden/>
          </w:rPr>
        </w:r>
        <w:r>
          <w:rPr>
            <w:noProof/>
            <w:webHidden/>
          </w:rPr>
          <w:fldChar w:fldCharType="separate"/>
        </w:r>
        <w:r w:rsidR="00D200F6">
          <w:rPr>
            <w:noProof/>
            <w:webHidden/>
          </w:rPr>
          <w:t>47</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32" w:history="1">
        <w:r w:rsidR="00D200F6" w:rsidRPr="003600E5">
          <w:rPr>
            <w:rStyle w:val="Hiperveza"/>
            <w:noProof/>
            <w:snapToGrid w:val="0"/>
            <w:w w:val="0"/>
          </w:rPr>
          <w:t>6.1</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Final remarks</w:t>
        </w:r>
        <w:r w:rsidR="00D200F6">
          <w:rPr>
            <w:noProof/>
            <w:webHidden/>
          </w:rPr>
          <w:tab/>
        </w:r>
        <w:r>
          <w:rPr>
            <w:noProof/>
            <w:webHidden/>
          </w:rPr>
          <w:fldChar w:fldCharType="begin"/>
        </w:r>
        <w:r w:rsidR="00D200F6">
          <w:rPr>
            <w:noProof/>
            <w:webHidden/>
          </w:rPr>
          <w:instrText xml:space="preserve"> PAGEREF _Toc420295432 \h </w:instrText>
        </w:r>
        <w:r>
          <w:rPr>
            <w:noProof/>
            <w:webHidden/>
          </w:rPr>
        </w:r>
        <w:r>
          <w:rPr>
            <w:noProof/>
            <w:webHidden/>
          </w:rPr>
          <w:fldChar w:fldCharType="separate"/>
        </w:r>
        <w:r w:rsidR="00D200F6">
          <w:rPr>
            <w:noProof/>
            <w:webHidden/>
          </w:rPr>
          <w:t>47</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33" w:history="1">
        <w:r w:rsidR="00D200F6" w:rsidRPr="003600E5">
          <w:rPr>
            <w:rStyle w:val="Hiperveza"/>
            <w:noProof/>
            <w:snapToGrid w:val="0"/>
            <w:w w:val="0"/>
          </w:rPr>
          <w:t>6.2</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Future work</w:t>
        </w:r>
        <w:r w:rsidR="00D200F6">
          <w:rPr>
            <w:noProof/>
            <w:webHidden/>
          </w:rPr>
          <w:tab/>
        </w:r>
        <w:r>
          <w:rPr>
            <w:noProof/>
            <w:webHidden/>
          </w:rPr>
          <w:fldChar w:fldCharType="begin"/>
        </w:r>
        <w:r w:rsidR="00D200F6">
          <w:rPr>
            <w:noProof/>
            <w:webHidden/>
          </w:rPr>
          <w:instrText xml:space="preserve"> PAGEREF _Toc420295433 \h </w:instrText>
        </w:r>
        <w:r>
          <w:rPr>
            <w:noProof/>
            <w:webHidden/>
          </w:rPr>
        </w:r>
        <w:r>
          <w:rPr>
            <w:noProof/>
            <w:webHidden/>
          </w:rPr>
          <w:fldChar w:fldCharType="separate"/>
        </w:r>
        <w:r w:rsidR="00D200F6">
          <w:rPr>
            <w:noProof/>
            <w:webHidden/>
          </w:rPr>
          <w:t>48</w:t>
        </w:r>
        <w:r>
          <w:rPr>
            <w:noProof/>
            <w:webHidden/>
          </w:rPr>
          <w:fldChar w:fldCharType="end"/>
        </w:r>
      </w:hyperlink>
    </w:p>
    <w:p w:rsidR="00D200F6" w:rsidRDefault="001E2305">
      <w:pPr>
        <w:pStyle w:val="Sadraj1"/>
        <w:rPr>
          <w:rFonts w:asciiTheme="minorHAnsi" w:eastAsiaTheme="minorEastAsia" w:hAnsiTheme="minorHAnsi" w:cstheme="minorBidi"/>
          <w:noProof/>
          <w:sz w:val="22"/>
          <w:szCs w:val="22"/>
          <w:lang w:val="hr-HR" w:eastAsia="hr-HR"/>
        </w:rPr>
      </w:pPr>
      <w:hyperlink w:anchor="_Toc420295434" w:history="1">
        <w:r w:rsidR="00D200F6" w:rsidRPr="003600E5">
          <w:rPr>
            <w:rStyle w:val="Hiperveza"/>
            <w:noProof/>
          </w:rPr>
          <w:t>7</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References</w:t>
        </w:r>
        <w:r w:rsidR="00D200F6">
          <w:rPr>
            <w:noProof/>
            <w:webHidden/>
          </w:rPr>
          <w:tab/>
        </w:r>
        <w:r>
          <w:rPr>
            <w:noProof/>
            <w:webHidden/>
          </w:rPr>
          <w:fldChar w:fldCharType="begin"/>
        </w:r>
        <w:r w:rsidR="00D200F6">
          <w:rPr>
            <w:noProof/>
            <w:webHidden/>
          </w:rPr>
          <w:instrText xml:space="preserve"> PAGEREF _Toc420295434 \h </w:instrText>
        </w:r>
        <w:r>
          <w:rPr>
            <w:noProof/>
            <w:webHidden/>
          </w:rPr>
        </w:r>
        <w:r>
          <w:rPr>
            <w:noProof/>
            <w:webHidden/>
          </w:rPr>
          <w:fldChar w:fldCharType="separate"/>
        </w:r>
        <w:r w:rsidR="00D200F6">
          <w:rPr>
            <w:noProof/>
            <w:webHidden/>
          </w:rPr>
          <w:t>49</w:t>
        </w:r>
        <w:r>
          <w:rPr>
            <w:noProof/>
            <w:webHidden/>
          </w:rPr>
          <w:fldChar w:fldCharType="end"/>
        </w:r>
      </w:hyperlink>
    </w:p>
    <w:p w:rsidR="000E5F3B" w:rsidRPr="009839D4" w:rsidRDefault="001E2305" w:rsidP="000E5F3B">
      <w:r w:rsidRPr="009839D4">
        <w:fldChar w:fldCharType="end"/>
      </w:r>
    </w:p>
    <w:p w:rsidR="000E5F3B" w:rsidRPr="009839D4" w:rsidRDefault="000E5F3B" w:rsidP="000E5F3B">
      <w:pPr>
        <w:sectPr w:rsidR="000E5F3B" w:rsidRPr="009839D4" w:rsidSect="00037B33">
          <w:footerReference w:type="default" r:id="rId9"/>
          <w:type w:val="oddPage"/>
          <w:pgSz w:w="11906" w:h="16838" w:code="9"/>
          <w:pgMar w:top="1701" w:right="1418" w:bottom="1701" w:left="1701" w:header="0" w:footer="850" w:gutter="0"/>
          <w:pgNumType w:fmt="upperRoman" w:start="1"/>
          <w:cols w:space="720"/>
          <w:docGrid w:linePitch="272"/>
        </w:sectPr>
      </w:pPr>
    </w:p>
    <w:p w:rsidR="003256A7" w:rsidRPr="009839D4" w:rsidRDefault="00037B33" w:rsidP="00103719">
      <w:pPr>
        <w:pStyle w:val="Naslov1"/>
        <w:numPr>
          <w:ilvl w:val="0"/>
          <w:numId w:val="0"/>
        </w:numPr>
        <w:rPr>
          <w:lang w:val="en-GB"/>
        </w:rPr>
      </w:pPr>
      <w:bookmarkStart w:id="3" w:name="_Toc420295393"/>
      <w:r w:rsidRPr="009839D4">
        <w:rPr>
          <w:lang w:val="en-GB"/>
        </w:rPr>
        <w:lastRenderedPageBreak/>
        <w:t>List</w:t>
      </w:r>
      <w:r w:rsidR="003256A7" w:rsidRPr="009839D4">
        <w:rPr>
          <w:lang w:val="en-GB"/>
        </w:rPr>
        <w:t xml:space="preserve"> of Acronyms</w:t>
      </w:r>
      <w:bookmarkEnd w:id="3"/>
    </w:p>
    <w:tbl>
      <w:tblPr>
        <w:tblpPr w:leftFromText="180" w:rightFromText="180" w:vertAnchor="text" w:tblpY="1"/>
        <w:tblOverlap w:val="never"/>
        <w:tblW w:w="9180" w:type="dxa"/>
        <w:tblBorders>
          <w:top w:val="nil"/>
          <w:left w:val="nil"/>
          <w:bottom w:val="nil"/>
          <w:right w:val="nil"/>
        </w:tblBorders>
        <w:tblLayout w:type="fixed"/>
        <w:tblLook w:val="0000"/>
      </w:tblPr>
      <w:tblGrid>
        <w:gridCol w:w="2235"/>
        <w:gridCol w:w="6945"/>
      </w:tblGrid>
      <w:tr w:rsidR="004A4599" w:rsidRPr="009839D4" w:rsidTr="00422143">
        <w:trPr>
          <w:trHeight w:val="90"/>
        </w:trPr>
        <w:tc>
          <w:tcPr>
            <w:tcW w:w="2235" w:type="dxa"/>
          </w:tcPr>
          <w:p w:rsidR="004A4599" w:rsidRPr="009839D4" w:rsidRDefault="004A4599" w:rsidP="00422143">
            <w:pPr>
              <w:jc w:val="left"/>
            </w:pPr>
            <w:r w:rsidRPr="009839D4">
              <w:t xml:space="preserve">ABAC </w:t>
            </w:r>
          </w:p>
        </w:tc>
        <w:tc>
          <w:tcPr>
            <w:tcW w:w="6945" w:type="dxa"/>
          </w:tcPr>
          <w:p w:rsidR="004A4599" w:rsidRPr="009839D4" w:rsidRDefault="004A4599" w:rsidP="00422143">
            <w:pPr>
              <w:jc w:val="left"/>
            </w:pPr>
            <w:r w:rsidRPr="009839D4">
              <w:t xml:space="preserve">Attribute-Based Access Control </w:t>
            </w:r>
          </w:p>
        </w:tc>
      </w:tr>
      <w:tr w:rsidR="00BE3B45" w:rsidRPr="009839D4" w:rsidTr="00422143">
        <w:trPr>
          <w:trHeight w:val="90"/>
        </w:trPr>
        <w:tc>
          <w:tcPr>
            <w:tcW w:w="2235" w:type="dxa"/>
          </w:tcPr>
          <w:p w:rsidR="00BE3B45" w:rsidRPr="009839D4" w:rsidRDefault="00BE3B45" w:rsidP="00422143">
            <w:pPr>
              <w:jc w:val="left"/>
            </w:pPr>
            <w:r>
              <w:t>ACID</w:t>
            </w:r>
          </w:p>
        </w:tc>
        <w:tc>
          <w:tcPr>
            <w:tcW w:w="6945" w:type="dxa"/>
          </w:tcPr>
          <w:p w:rsidR="00BE3B45" w:rsidRPr="009839D4" w:rsidRDefault="00BE3B45" w:rsidP="00422143">
            <w:pPr>
              <w:jc w:val="left"/>
            </w:pPr>
            <w:r w:rsidRPr="00BE3B45">
              <w:t>Atomicity, Consistency, Isolation</w:t>
            </w:r>
            <w:r w:rsidR="00A164E1">
              <w:t xml:space="preserve"> and</w:t>
            </w:r>
            <w:r w:rsidRPr="00BE3B45">
              <w:t xml:space="preserve"> Durability</w:t>
            </w:r>
          </w:p>
        </w:tc>
      </w:tr>
      <w:tr w:rsidR="00D545BB" w:rsidRPr="009839D4" w:rsidTr="00422143">
        <w:trPr>
          <w:trHeight w:val="90"/>
        </w:trPr>
        <w:tc>
          <w:tcPr>
            <w:tcW w:w="2235" w:type="dxa"/>
          </w:tcPr>
          <w:p w:rsidR="00D545BB" w:rsidRPr="009839D4" w:rsidRDefault="00D545BB" w:rsidP="00422143">
            <w:pPr>
              <w:jc w:val="left"/>
            </w:pPr>
            <w:r w:rsidRPr="009839D4">
              <w:t>API</w:t>
            </w:r>
          </w:p>
        </w:tc>
        <w:tc>
          <w:tcPr>
            <w:tcW w:w="6945" w:type="dxa"/>
          </w:tcPr>
          <w:p w:rsidR="00D545BB" w:rsidRPr="009839D4" w:rsidRDefault="00D545BB" w:rsidP="00422143">
            <w:pPr>
              <w:jc w:val="left"/>
            </w:pPr>
            <w:r w:rsidRPr="009839D4">
              <w:t>Application Program Interface</w:t>
            </w:r>
          </w:p>
        </w:tc>
      </w:tr>
      <w:tr w:rsidR="00BE3B45" w:rsidRPr="009839D4" w:rsidTr="00422143">
        <w:trPr>
          <w:trHeight w:val="90"/>
        </w:trPr>
        <w:tc>
          <w:tcPr>
            <w:tcW w:w="2235" w:type="dxa"/>
          </w:tcPr>
          <w:p w:rsidR="00BE3B45" w:rsidRPr="009839D4" w:rsidRDefault="00BE3B45" w:rsidP="00422143">
            <w:pPr>
              <w:jc w:val="left"/>
            </w:pPr>
            <w:r>
              <w:t>BASE</w:t>
            </w:r>
          </w:p>
        </w:tc>
        <w:tc>
          <w:tcPr>
            <w:tcW w:w="6945" w:type="dxa"/>
          </w:tcPr>
          <w:p w:rsidR="00BE3B45" w:rsidRPr="009839D4" w:rsidRDefault="00BE3B45" w:rsidP="00422143">
            <w:pPr>
              <w:jc w:val="left"/>
            </w:pPr>
            <w:r>
              <w:t>Basically Available, Soft State and Eventually Consistent</w:t>
            </w:r>
          </w:p>
        </w:tc>
      </w:tr>
      <w:tr w:rsidR="00FD1EB6" w:rsidRPr="009839D4" w:rsidTr="00422143">
        <w:trPr>
          <w:trHeight w:val="90"/>
        </w:trPr>
        <w:tc>
          <w:tcPr>
            <w:tcW w:w="2235" w:type="dxa"/>
          </w:tcPr>
          <w:p w:rsidR="00FD1EB6" w:rsidRPr="009839D4" w:rsidRDefault="00FD1EB6" w:rsidP="00422143">
            <w:pPr>
              <w:jc w:val="left"/>
            </w:pPr>
            <w:r w:rsidRPr="009839D4">
              <w:t>BSON</w:t>
            </w:r>
          </w:p>
        </w:tc>
        <w:tc>
          <w:tcPr>
            <w:tcW w:w="6945" w:type="dxa"/>
          </w:tcPr>
          <w:p w:rsidR="00FD1EB6" w:rsidRPr="009839D4" w:rsidRDefault="00FD1EB6" w:rsidP="00422143">
            <w:pPr>
              <w:jc w:val="left"/>
            </w:pPr>
            <w:r w:rsidRPr="009839D4">
              <w:t>Binary JSON</w:t>
            </w:r>
          </w:p>
        </w:tc>
      </w:tr>
      <w:tr w:rsidR="00E944CC" w:rsidRPr="009839D4" w:rsidTr="00422143">
        <w:trPr>
          <w:trHeight w:val="90"/>
        </w:trPr>
        <w:tc>
          <w:tcPr>
            <w:tcW w:w="2235" w:type="dxa"/>
          </w:tcPr>
          <w:p w:rsidR="00E944CC" w:rsidRPr="009839D4" w:rsidRDefault="00E944CC" w:rsidP="00422143">
            <w:pPr>
              <w:jc w:val="left"/>
            </w:pPr>
            <w:r>
              <w:t>CQL</w:t>
            </w:r>
          </w:p>
        </w:tc>
        <w:tc>
          <w:tcPr>
            <w:tcW w:w="6945" w:type="dxa"/>
          </w:tcPr>
          <w:p w:rsidR="00E944CC" w:rsidRPr="009839D4" w:rsidRDefault="00E944CC" w:rsidP="00422143">
            <w:pPr>
              <w:jc w:val="left"/>
            </w:pPr>
            <w:r>
              <w:t>Cassandra Query Language / Cypher Query Language</w:t>
            </w:r>
          </w:p>
        </w:tc>
      </w:tr>
      <w:tr w:rsidR="00E944CC" w:rsidRPr="009839D4" w:rsidTr="00422143">
        <w:trPr>
          <w:trHeight w:val="90"/>
        </w:trPr>
        <w:tc>
          <w:tcPr>
            <w:tcW w:w="2235" w:type="dxa"/>
          </w:tcPr>
          <w:p w:rsidR="00E944CC" w:rsidRPr="009839D4" w:rsidRDefault="00E944CC" w:rsidP="00422143">
            <w:pPr>
              <w:jc w:val="left"/>
            </w:pPr>
            <w:r>
              <w:t>DAC</w:t>
            </w:r>
          </w:p>
        </w:tc>
        <w:tc>
          <w:tcPr>
            <w:tcW w:w="6945" w:type="dxa"/>
          </w:tcPr>
          <w:p w:rsidR="00E944CC" w:rsidRPr="009839D4" w:rsidRDefault="00E944CC" w:rsidP="00422143">
            <w:pPr>
              <w:jc w:val="left"/>
            </w:pPr>
            <w:r>
              <w:t>Discretionary Access Control</w:t>
            </w:r>
          </w:p>
        </w:tc>
      </w:tr>
      <w:tr w:rsidR="00EC4A95" w:rsidRPr="009839D4" w:rsidTr="00422143">
        <w:trPr>
          <w:trHeight w:val="90"/>
        </w:trPr>
        <w:tc>
          <w:tcPr>
            <w:tcW w:w="2235" w:type="dxa"/>
          </w:tcPr>
          <w:p w:rsidR="00EC4A95" w:rsidRDefault="00EC4A95" w:rsidP="00422143">
            <w:pPr>
              <w:jc w:val="left"/>
            </w:pPr>
            <w:r>
              <w:t>DoS</w:t>
            </w:r>
          </w:p>
        </w:tc>
        <w:tc>
          <w:tcPr>
            <w:tcW w:w="6945" w:type="dxa"/>
          </w:tcPr>
          <w:p w:rsidR="00EC4A95" w:rsidRDefault="00EC4A95" w:rsidP="00422143">
            <w:pPr>
              <w:jc w:val="left"/>
            </w:pPr>
            <w:r>
              <w:t>Denial of Service</w:t>
            </w:r>
          </w:p>
        </w:tc>
      </w:tr>
      <w:tr w:rsidR="004A4599" w:rsidRPr="009839D4" w:rsidTr="00422143">
        <w:trPr>
          <w:trHeight w:val="90"/>
        </w:trPr>
        <w:tc>
          <w:tcPr>
            <w:tcW w:w="2235" w:type="dxa"/>
          </w:tcPr>
          <w:p w:rsidR="004A4599" w:rsidRPr="009839D4" w:rsidRDefault="004A4599" w:rsidP="00422143">
            <w:pPr>
              <w:jc w:val="left"/>
            </w:pPr>
            <w:r w:rsidRPr="009839D4">
              <w:t xml:space="preserve">DBMS </w:t>
            </w:r>
          </w:p>
        </w:tc>
        <w:tc>
          <w:tcPr>
            <w:tcW w:w="6945" w:type="dxa"/>
          </w:tcPr>
          <w:p w:rsidR="004A4599" w:rsidRPr="009839D4" w:rsidRDefault="004A4599" w:rsidP="00422143">
            <w:pPr>
              <w:jc w:val="left"/>
            </w:pPr>
            <w:r w:rsidRPr="009839D4">
              <w:t xml:space="preserve">Database Management System </w:t>
            </w:r>
          </w:p>
        </w:tc>
      </w:tr>
      <w:tr w:rsidR="004A4599" w:rsidRPr="009839D4" w:rsidTr="00422143">
        <w:trPr>
          <w:trHeight w:val="90"/>
        </w:trPr>
        <w:tc>
          <w:tcPr>
            <w:tcW w:w="2235" w:type="dxa"/>
          </w:tcPr>
          <w:p w:rsidR="004A4599" w:rsidRPr="009839D4" w:rsidRDefault="004A4599" w:rsidP="00422143">
            <w:pPr>
              <w:jc w:val="left"/>
            </w:pPr>
            <w:r w:rsidRPr="009839D4">
              <w:t xml:space="preserve">HDFS </w:t>
            </w:r>
          </w:p>
        </w:tc>
        <w:tc>
          <w:tcPr>
            <w:tcW w:w="6945" w:type="dxa"/>
          </w:tcPr>
          <w:p w:rsidR="004A4599" w:rsidRPr="009839D4" w:rsidRDefault="004A4599" w:rsidP="00422143">
            <w:pPr>
              <w:jc w:val="left"/>
            </w:pPr>
            <w:r w:rsidRPr="009839D4">
              <w:t xml:space="preserve">Hadoop Distributed File System </w:t>
            </w:r>
          </w:p>
        </w:tc>
      </w:tr>
      <w:tr w:rsidR="00161BAC" w:rsidRPr="009839D4" w:rsidTr="00422143">
        <w:trPr>
          <w:trHeight w:val="90"/>
        </w:trPr>
        <w:tc>
          <w:tcPr>
            <w:tcW w:w="2235" w:type="dxa"/>
          </w:tcPr>
          <w:p w:rsidR="00161BAC" w:rsidRPr="009839D4" w:rsidRDefault="00161BAC" w:rsidP="00422143">
            <w:pPr>
              <w:jc w:val="left"/>
            </w:pPr>
            <w:r>
              <w:t>HTTP</w:t>
            </w:r>
          </w:p>
        </w:tc>
        <w:tc>
          <w:tcPr>
            <w:tcW w:w="6945" w:type="dxa"/>
          </w:tcPr>
          <w:p w:rsidR="00161BAC" w:rsidRPr="009839D4" w:rsidRDefault="00161BAC" w:rsidP="00422143">
            <w:pPr>
              <w:jc w:val="left"/>
            </w:pPr>
            <w:r>
              <w:t>Hypertext Transfer Protocol</w:t>
            </w:r>
          </w:p>
        </w:tc>
      </w:tr>
      <w:tr w:rsidR="00161BAC" w:rsidRPr="009839D4" w:rsidTr="00422143">
        <w:trPr>
          <w:trHeight w:val="90"/>
        </w:trPr>
        <w:tc>
          <w:tcPr>
            <w:tcW w:w="2235" w:type="dxa"/>
          </w:tcPr>
          <w:p w:rsidR="00161BAC" w:rsidRDefault="00161BAC" w:rsidP="00422143">
            <w:pPr>
              <w:jc w:val="left"/>
            </w:pPr>
            <w:r>
              <w:t>HTTPS</w:t>
            </w:r>
          </w:p>
        </w:tc>
        <w:tc>
          <w:tcPr>
            <w:tcW w:w="6945" w:type="dxa"/>
          </w:tcPr>
          <w:p w:rsidR="00161BAC" w:rsidRDefault="00161BAC" w:rsidP="00422143">
            <w:pPr>
              <w:jc w:val="left"/>
            </w:pPr>
            <w:r>
              <w:t>Secure Hypertext Transfer Protocol</w:t>
            </w:r>
          </w:p>
        </w:tc>
      </w:tr>
      <w:tr w:rsidR="004A4599" w:rsidRPr="009839D4" w:rsidTr="00422143">
        <w:trPr>
          <w:trHeight w:val="90"/>
        </w:trPr>
        <w:tc>
          <w:tcPr>
            <w:tcW w:w="2235" w:type="dxa"/>
          </w:tcPr>
          <w:p w:rsidR="004A4599" w:rsidRPr="009839D4" w:rsidRDefault="004A4599" w:rsidP="00422143">
            <w:pPr>
              <w:jc w:val="left"/>
            </w:pPr>
            <w:r w:rsidRPr="009839D4">
              <w:t xml:space="preserve">IDE </w:t>
            </w:r>
          </w:p>
        </w:tc>
        <w:tc>
          <w:tcPr>
            <w:tcW w:w="6945" w:type="dxa"/>
          </w:tcPr>
          <w:p w:rsidR="004A4599" w:rsidRPr="009839D4" w:rsidRDefault="004A4599" w:rsidP="00422143">
            <w:pPr>
              <w:jc w:val="left"/>
            </w:pPr>
            <w:r w:rsidRPr="009839D4">
              <w:t xml:space="preserve">Integrated Development Environment </w:t>
            </w:r>
          </w:p>
        </w:tc>
      </w:tr>
      <w:tr w:rsidR="00E944CC" w:rsidRPr="009839D4" w:rsidTr="00422143">
        <w:trPr>
          <w:trHeight w:val="90"/>
        </w:trPr>
        <w:tc>
          <w:tcPr>
            <w:tcW w:w="2235" w:type="dxa"/>
          </w:tcPr>
          <w:p w:rsidR="00E944CC" w:rsidRPr="009839D4" w:rsidRDefault="00E944CC" w:rsidP="00422143">
            <w:pPr>
              <w:jc w:val="left"/>
            </w:pPr>
            <w:r>
              <w:t>IBAC</w:t>
            </w:r>
          </w:p>
        </w:tc>
        <w:tc>
          <w:tcPr>
            <w:tcW w:w="6945" w:type="dxa"/>
          </w:tcPr>
          <w:p w:rsidR="00E944CC" w:rsidRPr="009839D4" w:rsidRDefault="00E944CC" w:rsidP="00422143">
            <w:pPr>
              <w:jc w:val="left"/>
            </w:pPr>
            <w:r>
              <w:t>Identity Based Access Control</w:t>
            </w:r>
          </w:p>
        </w:tc>
      </w:tr>
      <w:tr w:rsidR="00D545BB" w:rsidRPr="009839D4" w:rsidTr="00422143">
        <w:trPr>
          <w:trHeight w:val="90"/>
        </w:trPr>
        <w:tc>
          <w:tcPr>
            <w:tcW w:w="2235" w:type="dxa"/>
          </w:tcPr>
          <w:p w:rsidR="00D545BB" w:rsidRPr="009839D4" w:rsidRDefault="00D545BB" w:rsidP="00422143">
            <w:pPr>
              <w:jc w:val="left"/>
            </w:pPr>
            <w:r w:rsidRPr="009839D4">
              <w:t>IEEE</w:t>
            </w:r>
          </w:p>
        </w:tc>
        <w:tc>
          <w:tcPr>
            <w:tcW w:w="6945" w:type="dxa"/>
          </w:tcPr>
          <w:p w:rsidR="00D545BB" w:rsidRPr="009839D4" w:rsidRDefault="00D545BB" w:rsidP="00422143">
            <w:pPr>
              <w:jc w:val="left"/>
            </w:pPr>
            <w:r w:rsidRPr="009839D4">
              <w:t>Institute of Electrical and Electronics Engineers</w:t>
            </w:r>
          </w:p>
        </w:tc>
      </w:tr>
      <w:tr w:rsidR="00B200C1" w:rsidRPr="009839D4" w:rsidTr="00422143">
        <w:trPr>
          <w:trHeight w:val="90"/>
        </w:trPr>
        <w:tc>
          <w:tcPr>
            <w:tcW w:w="2235" w:type="dxa"/>
          </w:tcPr>
          <w:p w:rsidR="00B200C1" w:rsidRPr="009839D4" w:rsidRDefault="00B200C1" w:rsidP="00422143">
            <w:pPr>
              <w:jc w:val="left"/>
            </w:pPr>
            <w:r w:rsidRPr="009839D4">
              <w:t>IoT</w:t>
            </w:r>
          </w:p>
        </w:tc>
        <w:tc>
          <w:tcPr>
            <w:tcW w:w="6945" w:type="dxa"/>
          </w:tcPr>
          <w:p w:rsidR="00B200C1" w:rsidRPr="009839D4" w:rsidRDefault="00B200C1" w:rsidP="00422143">
            <w:pPr>
              <w:jc w:val="left"/>
            </w:pPr>
            <w:r w:rsidRPr="009839D4">
              <w:t>Internet of Things</w:t>
            </w:r>
          </w:p>
        </w:tc>
      </w:tr>
      <w:tr w:rsidR="004A4599" w:rsidRPr="009839D4" w:rsidTr="00422143">
        <w:trPr>
          <w:trHeight w:val="90"/>
        </w:trPr>
        <w:tc>
          <w:tcPr>
            <w:tcW w:w="2235" w:type="dxa"/>
          </w:tcPr>
          <w:p w:rsidR="004A4599" w:rsidRPr="009839D4" w:rsidRDefault="004A4599" w:rsidP="00422143">
            <w:pPr>
              <w:jc w:val="left"/>
            </w:pPr>
            <w:r w:rsidRPr="009839D4">
              <w:t xml:space="preserve">JDBC </w:t>
            </w:r>
          </w:p>
        </w:tc>
        <w:tc>
          <w:tcPr>
            <w:tcW w:w="6945" w:type="dxa"/>
          </w:tcPr>
          <w:p w:rsidR="004A4599" w:rsidRPr="009839D4" w:rsidRDefault="004A4599" w:rsidP="00422143">
            <w:pPr>
              <w:jc w:val="left"/>
            </w:pPr>
            <w:r w:rsidRPr="009839D4">
              <w:t xml:space="preserve">Java Database Connectivity </w:t>
            </w:r>
          </w:p>
        </w:tc>
      </w:tr>
      <w:tr w:rsidR="00FD1EB6" w:rsidRPr="009839D4" w:rsidTr="00422143">
        <w:trPr>
          <w:trHeight w:val="90"/>
        </w:trPr>
        <w:tc>
          <w:tcPr>
            <w:tcW w:w="2235" w:type="dxa"/>
          </w:tcPr>
          <w:p w:rsidR="00FD1EB6" w:rsidRPr="009839D4" w:rsidRDefault="00FD1EB6" w:rsidP="00422143">
            <w:pPr>
              <w:jc w:val="left"/>
            </w:pPr>
            <w:r w:rsidRPr="009839D4">
              <w:t>JSON</w:t>
            </w:r>
          </w:p>
        </w:tc>
        <w:tc>
          <w:tcPr>
            <w:tcW w:w="6945" w:type="dxa"/>
          </w:tcPr>
          <w:p w:rsidR="00FD1EB6" w:rsidRPr="009839D4" w:rsidRDefault="00CF174F" w:rsidP="00422143">
            <w:pPr>
              <w:jc w:val="left"/>
            </w:pPr>
            <w:r w:rsidRPr="009839D4">
              <w:t>JavaScript Object Notation</w:t>
            </w:r>
          </w:p>
        </w:tc>
      </w:tr>
      <w:tr w:rsidR="00607636" w:rsidRPr="009839D4" w:rsidTr="00422143">
        <w:trPr>
          <w:trHeight w:val="90"/>
        </w:trPr>
        <w:tc>
          <w:tcPr>
            <w:tcW w:w="2235" w:type="dxa"/>
          </w:tcPr>
          <w:p w:rsidR="00607636" w:rsidRPr="009839D4" w:rsidRDefault="00FD1EB6" w:rsidP="00422143">
            <w:pPr>
              <w:jc w:val="left"/>
            </w:pPr>
            <w:r w:rsidRPr="009839D4">
              <w:t>M2M</w:t>
            </w:r>
          </w:p>
        </w:tc>
        <w:tc>
          <w:tcPr>
            <w:tcW w:w="6945" w:type="dxa"/>
          </w:tcPr>
          <w:p w:rsidR="00607636" w:rsidRPr="009839D4" w:rsidRDefault="00607636" w:rsidP="00422143">
            <w:pPr>
              <w:jc w:val="left"/>
            </w:pPr>
            <w:r w:rsidRPr="009839D4">
              <w:t>Machine to machine</w:t>
            </w:r>
          </w:p>
        </w:tc>
      </w:tr>
      <w:tr w:rsidR="004A4599" w:rsidRPr="009839D4" w:rsidTr="00422143">
        <w:trPr>
          <w:trHeight w:val="90"/>
        </w:trPr>
        <w:tc>
          <w:tcPr>
            <w:tcW w:w="2235" w:type="dxa"/>
          </w:tcPr>
          <w:p w:rsidR="004A4599" w:rsidRPr="009839D4" w:rsidRDefault="004A4599" w:rsidP="00422143">
            <w:pPr>
              <w:jc w:val="left"/>
            </w:pPr>
            <w:r w:rsidRPr="009839D4">
              <w:t xml:space="preserve">MAC </w:t>
            </w:r>
          </w:p>
        </w:tc>
        <w:tc>
          <w:tcPr>
            <w:tcW w:w="6945" w:type="dxa"/>
          </w:tcPr>
          <w:p w:rsidR="00EB5915" w:rsidRPr="009839D4" w:rsidRDefault="004A4599" w:rsidP="00422143">
            <w:pPr>
              <w:jc w:val="left"/>
            </w:pPr>
            <w:r w:rsidRPr="009839D4">
              <w:t xml:space="preserve">Mandatory Access Control </w:t>
            </w:r>
          </w:p>
        </w:tc>
      </w:tr>
      <w:tr w:rsidR="00CF174F" w:rsidRPr="009839D4" w:rsidTr="00422143">
        <w:trPr>
          <w:trHeight w:val="90"/>
        </w:trPr>
        <w:tc>
          <w:tcPr>
            <w:tcW w:w="2235" w:type="dxa"/>
          </w:tcPr>
          <w:p w:rsidR="00CF174F" w:rsidRPr="009839D4" w:rsidRDefault="00CF174F" w:rsidP="00422143">
            <w:pPr>
              <w:jc w:val="left"/>
            </w:pPr>
            <w:r w:rsidRPr="009839D4">
              <w:t>NFC</w:t>
            </w:r>
          </w:p>
        </w:tc>
        <w:tc>
          <w:tcPr>
            <w:tcW w:w="6945" w:type="dxa"/>
          </w:tcPr>
          <w:p w:rsidR="00CF174F" w:rsidRPr="009839D4" w:rsidRDefault="00D545BB" w:rsidP="00422143">
            <w:pPr>
              <w:jc w:val="left"/>
            </w:pPr>
            <w:r w:rsidRPr="009839D4">
              <w:t xml:space="preserve">Near Field </w:t>
            </w:r>
            <w:r w:rsidR="00E51F66" w:rsidRPr="009839D4">
              <w:t>C</w:t>
            </w:r>
            <w:r w:rsidRPr="009839D4">
              <w:t>ommunication</w:t>
            </w:r>
          </w:p>
        </w:tc>
      </w:tr>
      <w:tr w:rsidR="00607636" w:rsidRPr="009839D4" w:rsidTr="00422143">
        <w:trPr>
          <w:trHeight w:val="90"/>
        </w:trPr>
        <w:tc>
          <w:tcPr>
            <w:tcW w:w="2235" w:type="dxa"/>
          </w:tcPr>
          <w:p w:rsidR="00607636" w:rsidRPr="009839D4" w:rsidRDefault="00607636" w:rsidP="00422143">
            <w:pPr>
              <w:jc w:val="left"/>
            </w:pPr>
            <w:r w:rsidRPr="009839D4">
              <w:t>NoSQL</w:t>
            </w:r>
          </w:p>
        </w:tc>
        <w:tc>
          <w:tcPr>
            <w:tcW w:w="6945" w:type="dxa"/>
          </w:tcPr>
          <w:p w:rsidR="00607636" w:rsidRPr="009839D4" w:rsidRDefault="00607636" w:rsidP="00422143">
            <w:pPr>
              <w:jc w:val="left"/>
            </w:pPr>
            <w:r w:rsidRPr="009839D4">
              <w:t>Not Only SQL</w:t>
            </w:r>
          </w:p>
        </w:tc>
      </w:tr>
      <w:tr w:rsidR="00D545BB" w:rsidRPr="009839D4" w:rsidTr="00422143">
        <w:trPr>
          <w:trHeight w:val="90"/>
        </w:trPr>
        <w:tc>
          <w:tcPr>
            <w:tcW w:w="2235" w:type="dxa"/>
          </w:tcPr>
          <w:p w:rsidR="00D545BB" w:rsidRPr="009839D4" w:rsidRDefault="00D545BB" w:rsidP="00422143">
            <w:pPr>
              <w:jc w:val="left"/>
            </w:pPr>
            <w:r w:rsidRPr="009839D4">
              <w:t>OASIS</w:t>
            </w:r>
          </w:p>
        </w:tc>
        <w:tc>
          <w:tcPr>
            <w:tcW w:w="6945" w:type="dxa"/>
          </w:tcPr>
          <w:p w:rsidR="00D545BB" w:rsidRPr="009839D4" w:rsidRDefault="00E51F66" w:rsidP="00422143">
            <w:pPr>
              <w:jc w:val="left"/>
            </w:pPr>
            <w:r w:rsidRPr="009839D4">
              <w:t>Organization for the Advancement of Structured Information Standards</w:t>
            </w:r>
          </w:p>
        </w:tc>
      </w:tr>
      <w:tr w:rsidR="00E51F66" w:rsidRPr="009839D4" w:rsidTr="00422143">
        <w:trPr>
          <w:trHeight w:val="90"/>
        </w:trPr>
        <w:tc>
          <w:tcPr>
            <w:tcW w:w="2235" w:type="dxa"/>
          </w:tcPr>
          <w:p w:rsidR="00E51F66" w:rsidRPr="009839D4" w:rsidRDefault="00E51F66" w:rsidP="00422143">
            <w:pPr>
              <w:jc w:val="left"/>
            </w:pPr>
            <w:r w:rsidRPr="009839D4">
              <w:t>OLAP</w:t>
            </w:r>
          </w:p>
        </w:tc>
        <w:tc>
          <w:tcPr>
            <w:tcW w:w="6945" w:type="dxa"/>
          </w:tcPr>
          <w:p w:rsidR="00E51F66" w:rsidRPr="009839D4" w:rsidRDefault="00E51F66" w:rsidP="00422143">
            <w:pPr>
              <w:jc w:val="left"/>
            </w:pPr>
            <w:r w:rsidRPr="009839D4">
              <w:t>Online Analytical Processing</w:t>
            </w:r>
          </w:p>
        </w:tc>
      </w:tr>
      <w:tr w:rsidR="00D545BB" w:rsidRPr="009839D4" w:rsidTr="00422143">
        <w:trPr>
          <w:trHeight w:val="90"/>
        </w:trPr>
        <w:tc>
          <w:tcPr>
            <w:tcW w:w="2235" w:type="dxa"/>
          </w:tcPr>
          <w:p w:rsidR="00D545BB" w:rsidRPr="009839D4" w:rsidRDefault="00D545BB" w:rsidP="00422143">
            <w:pPr>
              <w:jc w:val="left"/>
            </w:pPr>
            <w:r w:rsidRPr="009839D4">
              <w:t>OLTP</w:t>
            </w:r>
          </w:p>
        </w:tc>
        <w:tc>
          <w:tcPr>
            <w:tcW w:w="6945" w:type="dxa"/>
          </w:tcPr>
          <w:p w:rsidR="00D545BB" w:rsidRPr="009839D4" w:rsidRDefault="00E51F66" w:rsidP="00422143">
            <w:pPr>
              <w:jc w:val="left"/>
            </w:pPr>
            <w:r w:rsidRPr="009839D4">
              <w:t>Online transaction processing</w:t>
            </w:r>
          </w:p>
        </w:tc>
      </w:tr>
      <w:tr w:rsidR="00D545BB" w:rsidRPr="009839D4" w:rsidTr="00422143">
        <w:trPr>
          <w:trHeight w:val="90"/>
        </w:trPr>
        <w:tc>
          <w:tcPr>
            <w:tcW w:w="2235" w:type="dxa"/>
          </w:tcPr>
          <w:p w:rsidR="00D545BB" w:rsidRPr="009839D4" w:rsidRDefault="00D545BB" w:rsidP="00422143">
            <w:pPr>
              <w:jc w:val="left"/>
            </w:pPr>
            <w:r w:rsidRPr="009839D4">
              <w:t>OWASP</w:t>
            </w:r>
          </w:p>
        </w:tc>
        <w:tc>
          <w:tcPr>
            <w:tcW w:w="6945" w:type="dxa"/>
          </w:tcPr>
          <w:p w:rsidR="00D545BB" w:rsidRPr="009839D4" w:rsidRDefault="00E51F66" w:rsidP="00422143">
            <w:pPr>
              <w:jc w:val="left"/>
            </w:pPr>
            <w:r w:rsidRPr="009839D4">
              <w:t>Open Web Application Security Project</w:t>
            </w:r>
          </w:p>
        </w:tc>
      </w:tr>
      <w:tr w:rsidR="00D545BB" w:rsidRPr="009839D4" w:rsidTr="00422143">
        <w:trPr>
          <w:trHeight w:val="90"/>
        </w:trPr>
        <w:tc>
          <w:tcPr>
            <w:tcW w:w="2235" w:type="dxa"/>
          </w:tcPr>
          <w:p w:rsidR="00D545BB" w:rsidRPr="009839D4" w:rsidRDefault="00D545BB" w:rsidP="00422143">
            <w:pPr>
              <w:jc w:val="left"/>
            </w:pPr>
            <w:r w:rsidRPr="009839D4">
              <w:t>PAP</w:t>
            </w:r>
          </w:p>
        </w:tc>
        <w:tc>
          <w:tcPr>
            <w:tcW w:w="6945" w:type="dxa"/>
          </w:tcPr>
          <w:p w:rsidR="00D545BB" w:rsidRPr="009839D4" w:rsidRDefault="00D545BB" w:rsidP="00422143">
            <w:pPr>
              <w:jc w:val="left"/>
            </w:pPr>
            <w:r w:rsidRPr="009839D4">
              <w:t>Policy Administration Point</w:t>
            </w:r>
          </w:p>
        </w:tc>
      </w:tr>
      <w:tr w:rsidR="00607636" w:rsidRPr="009839D4" w:rsidTr="00422143">
        <w:trPr>
          <w:trHeight w:val="90"/>
        </w:trPr>
        <w:tc>
          <w:tcPr>
            <w:tcW w:w="2235" w:type="dxa"/>
          </w:tcPr>
          <w:p w:rsidR="00607636" w:rsidRPr="009839D4" w:rsidRDefault="00607636" w:rsidP="00422143">
            <w:pPr>
              <w:jc w:val="left"/>
            </w:pPr>
            <w:r w:rsidRPr="009839D4">
              <w:lastRenderedPageBreak/>
              <w:t xml:space="preserve">PDP </w:t>
            </w:r>
          </w:p>
        </w:tc>
        <w:tc>
          <w:tcPr>
            <w:tcW w:w="6945" w:type="dxa"/>
          </w:tcPr>
          <w:p w:rsidR="00607636" w:rsidRPr="009839D4" w:rsidRDefault="00607636" w:rsidP="00422143">
            <w:pPr>
              <w:jc w:val="left"/>
            </w:pPr>
            <w:r w:rsidRPr="009839D4">
              <w:t xml:space="preserve">Policy Decision Point </w:t>
            </w:r>
          </w:p>
        </w:tc>
      </w:tr>
      <w:tr w:rsidR="00607636" w:rsidRPr="009839D4" w:rsidTr="00422143">
        <w:trPr>
          <w:trHeight w:val="90"/>
        </w:trPr>
        <w:tc>
          <w:tcPr>
            <w:tcW w:w="2235" w:type="dxa"/>
          </w:tcPr>
          <w:p w:rsidR="00607636" w:rsidRPr="009839D4" w:rsidRDefault="00607636" w:rsidP="00422143">
            <w:pPr>
              <w:jc w:val="left"/>
            </w:pPr>
            <w:r w:rsidRPr="009839D4">
              <w:t xml:space="preserve">PEP </w:t>
            </w:r>
          </w:p>
        </w:tc>
        <w:tc>
          <w:tcPr>
            <w:tcW w:w="6945" w:type="dxa"/>
          </w:tcPr>
          <w:p w:rsidR="00607636" w:rsidRPr="009839D4" w:rsidRDefault="00607636" w:rsidP="00422143">
            <w:pPr>
              <w:jc w:val="left"/>
            </w:pPr>
            <w:r w:rsidRPr="009839D4">
              <w:t xml:space="preserve">Policy Enforcement Point </w:t>
            </w:r>
          </w:p>
        </w:tc>
      </w:tr>
      <w:tr w:rsidR="00D545BB" w:rsidRPr="009839D4" w:rsidTr="00422143">
        <w:trPr>
          <w:trHeight w:val="90"/>
        </w:trPr>
        <w:tc>
          <w:tcPr>
            <w:tcW w:w="2235" w:type="dxa"/>
          </w:tcPr>
          <w:p w:rsidR="00D545BB" w:rsidRPr="009839D4" w:rsidRDefault="00D545BB" w:rsidP="00422143">
            <w:pPr>
              <w:jc w:val="left"/>
            </w:pPr>
            <w:r w:rsidRPr="009839D4">
              <w:t>PIP</w:t>
            </w:r>
          </w:p>
        </w:tc>
        <w:tc>
          <w:tcPr>
            <w:tcW w:w="6945" w:type="dxa"/>
          </w:tcPr>
          <w:p w:rsidR="00D545BB" w:rsidRPr="009839D4" w:rsidRDefault="00D545BB" w:rsidP="00422143">
            <w:pPr>
              <w:jc w:val="left"/>
            </w:pPr>
            <w:r w:rsidRPr="009839D4">
              <w:t>Policy Information Point</w:t>
            </w:r>
          </w:p>
        </w:tc>
      </w:tr>
      <w:tr w:rsidR="00D545BB" w:rsidRPr="009839D4" w:rsidTr="00422143">
        <w:trPr>
          <w:trHeight w:val="90"/>
        </w:trPr>
        <w:tc>
          <w:tcPr>
            <w:tcW w:w="2235" w:type="dxa"/>
          </w:tcPr>
          <w:p w:rsidR="00D545BB" w:rsidRPr="009839D4" w:rsidRDefault="00D545BB" w:rsidP="00422143">
            <w:pPr>
              <w:jc w:val="left"/>
            </w:pPr>
            <w:r w:rsidRPr="009839D4">
              <w:t>PII</w:t>
            </w:r>
          </w:p>
        </w:tc>
        <w:tc>
          <w:tcPr>
            <w:tcW w:w="6945" w:type="dxa"/>
          </w:tcPr>
          <w:p w:rsidR="00D545BB" w:rsidRPr="009839D4" w:rsidRDefault="00E51F66" w:rsidP="00422143">
            <w:pPr>
              <w:jc w:val="left"/>
            </w:pPr>
            <w:r w:rsidRPr="009839D4">
              <w:t>Personal Identifiable Information</w:t>
            </w:r>
          </w:p>
        </w:tc>
      </w:tr>
      <w:tr w:rsidR="00D545BB" w:rsidRPr="009839D4" w:rsidTr="00422143">
        <w:trPr>
          <w:trHeight w:val="90"/>
        </w:trPr>
        <w:tc>
          <w:tcPr>
            <w:tcW w:w="2235" w:type="dxa"/>
          </w:tcPr>
          <w:p w:rsidR="00D545BB" w:rsidRPr="009839D4" w:rsidRDefault="00D545BB" w:rsidP="00422143">
            <w:pPr>
              <w:jc w:val="left"/>
            </w:pPr>
            <w:r w:rsidRPr="009839D4">
              <w:t>PRP</w:t>
            </w:r>
          </w:p>
        </w:tc>
        <w:tc>
          <w:tcPr>
            <w:tcW w:w="6945" w:type="dxa"/>
          </w:tcPr>
          <w:p w:rsidR="00D545BB" w:rsidRPr="009839D4" w:rsidRDefault="00D545BB" w:rsidP="00422143">
            <w:pPr>
              <w:jc w:val="left"/>
            </w:pPr>
            <w:r w:rsidRPr="009839D4">
              <w:t>Policy Retrieval Point</w:t>
            </w:r>
          </w:p>
        </w:tc>
      </w:tr>
      <w:tr w:rsidR="00607636" w:rsidRPr="009839D4" w:rsidTr="00422143">
        <w:trPr>
          <w:trHeight w:val="90"/>
        </w:trPr>
        <w:tc>
          <w:tcPr>
            <w:tcW w:w="2235" w:type="dxa"/>
          </w:tcPr>
          <w:p w:rsidR="00607636" w:rsidRPr="009839D4" w:rsidRDefault="00607636" w:rsidP="00422143">
            <w:pPr>
              <w:jc w:val="left"/>
            </w:pPr>
            <w:r w:rsidRPr="009839D4">
              <w:t xml:space="preserve">RBAC </w:t>
            </w:r>
          </w:p>
        </w:tc>
        <w:tc>
          <w:tcPr>
            <w:tcW w:w="6945" w:type="dxa"/>
          </w:tcPr>
          <w:p w:rsidR="00607636" w:rsidRPr="009839D4" w:rsidRDefault="00607636" w:rsidP="00422143">
            <w:pPr>
              <w:jc w:val="left"/>
            </w:pPr>
            <w:r w:rsidRPr="009839D4">
              <w:t xml:space="preserve">Role Based Access Control </w:t>
            </w:r>
          </w:p>
        </w:tc>
      </w:tr>
      <w:tr w:rsidR="00D545BB" w:rsidRPr="009839D4" w:rsidTr="00422143">
        <w:trPr>
          <w:trHeight w:val="90"/>
        </w:trPr>
        <w:tc>
          <w:tcPr>
            <w:tcW w:w="2235" w:type="dxa"/>
          </w:tcPr>
          <w:p w:rsidR="00D545BB" w:rsidRPr="009839D4" w:rsidRDefault="00D545BB" w:rsidP="00422143">
            <w:pPr>
              <w:jc w:val="left"/>
            </w:pPr>
            <w:r w:rsidRPr="009839D4">
              <w:t>REST</w:t>
            </w:r>
          </w:p>
        </w:tc>
        <w:tc>
          <w:tcPr>
            <w:tcW w:w="6945" w:type="dxa"/>
          </w:tcPr>
          <w:p w:rsidR="00D545BB" w:rsidRPr="009839D4" w:rsidRDefault="00E51F66" w:rsidP="00422143">
            <w:pPr>
              <w:jc w:val="left"/>
            </w:pPr>
            <w:r w:rsidRPr="009839D4">
              <w:t>Representational State Transfer</w:t>
            </w:r>
          </w:p>
        </w:tc>
      </w:tr>
      <w:tr w:rsidR="00607636" w:rsidRPr="009839D4" w:rsidTr="00422143">
        <w:trPr>
          <w:trHeight w:val="90"/>
        </w:trPr>
        <w:tc>
          <w:tcPr>
            <w:tcW w:w="2235" w:type="dxa"/>
          </w:tcPr>
          <w:p w:rsidR="00607636" w:rsidRPr="009839D4" w:rsidRDefault="00607636" w:rsidP="00422143">
            <w:pPr>
              <w:jc w:val="left"/>
            </w:pPr>
            <w:r w:rsidRPr="009839D4">
              <w:t xml:space="preserve">RDBMS </w:t>
            </w:r>
          </w:p>
        </w:tc>
        <w:tc>
          <w:tcPr>
            <w:tcW w:w="6945" w:type="dxa"/>
          </w:tcPr>
          <w:p w:rsidR="00607636" w:rsidRPr="009839D4" w:rsidRDefault="00E51F66" w:rsidP="00422143">
            <w:pPr>
              <w:jc w:val="left"/>
            </w:pPr>
            <w:r w:rsidRPr="009839D4">
              <w:t>Relational Datab</w:t>
            </w:r>
            <w:r w:rsidR="00607636" w:rsidRPr="009839D4">
              <w:t xml:space="preserve">ase Management System </w:t>
            </w:r>
          </w:p>
        </w:tc>
      </w:tr>
      <w:tr w:rsidR="00CF174F" w:rsidRPr="009839D4" w:rsidTr="00422143">
        <w:trPr>
          <w:trHeight w:val="90"/>
        </w:trPr>
        <w:tc>
          <w:tcPr>
            <w:tcW w:w="2235" w:type="dxa"/>
          </w:tcPr>
          <w:p w:rsidR="00CF174F" w:rsidRPr="009839D4" w:rsidRDefault="00CF174F" w:rsidP="00422143">
            <w:pPr>
              <w:jc w:val="left"/>
            </w:pPr>
            <w:r w:rsidRPr="009839D4">
              <w:t>RFID</w:t>
            </w:r>
          </w:p>
        </w:tc>
        <w:tc>
          <w:tcPr>
            <w:tcW w:w="6945" w:type="dxa"/>
          </w:tcPr>
          <w:p w:rsidR="00CF174F" w:rsidRPr="009839D4" w:rsidRDefault="00E51F66" w:rsidP="00422143">
            <w:pPr>
              <w:jc w:val="left"/>
            </w:pPr>
            <w:r w:rsidRPr="009839D4">
              <w:t>Radio-Frequency Identification</w:t>
            </w:r>
          </w:p>
        </w:tc>
      </w:tr>
      <w:tr w:rsidR="00D545BB" w:rsidRPr="009839D4" w:rsidTr="00422143">
        <w:trPr>
          <w:trHeight w:val="90"/>
        </w:trPr>
        <w:tc>
          <w:tcPr>
            <w:tcW w:w="2235" w:type="dxa"/>
          </w:tcPr>
          <w:p w:rsidR="00D545BB" w:rsidRPr="009839D4" w:rsidRDefault="00D545BB" w:rsidP="00422143">
            <w:pPr>
              <w:jc w:val="left"/>
            </w:pPr>
            <w:r w:rsidRPr="009839D4">
              <w:t>SMARTIE</w:t>
            </w:r>
          </w:p>
        </w:tc>
        <w:tc>
          <w:tcPr>
            <w:tcW w:w="6945" w:type="dxa"/>
          </w:tcPr>
          <w:p w:rsidR="00D545BB" w:rsidRPr="009839D4" w:rsidRDefault="00D545BB" w:rsidP="00422143">
            <w:pPr>
              <w:jc w:val="left"/>
            </w:pPr>
            <w:r w:rsidRPr="009839D4">
              <w:t>Smart City</w:t>
            </w:r>
          </w:p>
        </w:tc>
      </w:tr>
      <w:tr w:rsidR="00607636" w:rsidRPr="009839D4" w:rsidTr="00422143">
        <w:trPr>
          <w:trHeight w:val="90"/>
        </w:trPr>
        <w:tc>
          <w:tcPr>
            <w:tcW w:w="2235" w:type="dxa"/>
          </w:tcPr>
          <w:p w:rsidR="00607636" w:rsidRPr="009839D4" w:rsidRDefault="00607636" w:rsidP="00422143">
            <w:pPr>
              <w:jc w:val="left"/>
            </w:pPr>
            <w:r w:rsidRPr="009839D4">
              <w:t xml:space="preserve">SQL </w:t>
            </w:r>
          </w:p>
        </w:tc>
        <w:tc>
          <w:tcPr>
            <w:tcW w:w="6945" w:type="dxa"/>
          </w:tcPr>
          <w:p w:rsidR="00607636" w:rsidRPr="009839D4" w:rsidRDefault="00607636" w:rsidP="00422143">
            <w:pPr>
              <w:jc w:val="left"/>
            </w:pPr>
            <w:r w:rsidRPr="009839D4">
              <w:t xml:space="preserve">Structured Query Language </w:t>
            </w:r>
          </w:p>
        </w:tc>
      </w:tr>
      <w:tr w:rsidR="0038198C" w:rsidRPr="009839D4" w:rsidTr="00422143">
        <w:trPr>
          <w:trHeight w:val="90"/>
        </w:trPr>
        <w:tc>
          <w:tcPr>
            <w:tcW w:w="2235" w:type="dxa"/>
          </w:tcPr>
          <w:p w:rsidR="0038198C" w:rsidRPr="009839D4" w:rsidRDefault="0038198C" w:rsidP="00422143">
            <w:pPr>
              <w:jc w:val="left"/>
            </w:pPr>
            <w:r>
              <w:t>SSL</w:t>
            </w:r>
          </w:p>
        </w:tc>
        <w:tc>
          <w:tcPr>
            <w:tcW w:w="6945" w:type="dxa"/>
          </w:tcPr>
          <w:p w:rsidR="0038198C" w:rsidRPr="009839D4" w:rsidRDefault="0038198C" w:rsidP="00422143">
            <w:pPr>
              <w:jc w:val="left"/>
            </w:pPr>
            <w:r w:rsidRPr="0038198C">
              <w:t>Secure Sockets Layer</w:t>
            </w:r>
          </w:p>
        </w:tc>
      </w:tr>
      <w:tr w:rsidR="0038198C" w:rsidRPr="009839D4" w:rsidTr="00422143">
        <w:trPr>
          <w:trHeight w:val="90"/>
        </w:trPr>
        <w:tc>
          <w:tcPr>
            <w:tcW w:w="2235" w:type="dxa"/>
          </w:tcPr>
          <w:p w:rsidR="0038198C" w:rsidRDefault="0038198C" w:rsidP="00422143">
            <w:pPr>
              <w:jc w:val="left"/>
            </w:pPr>
            <w:r>
              <w:t>TLS</w:t>
            </w:r>
          </w:p>
        </w:tc>
        <w:tc>
          <w:tcPr>
            <w:tcW w:w="6945" w:type="dxa"/>
          </w:tcPr>
          <w:p w:rsidR="0038198C" w:rsidRPr="0038198C" w:rsidRDefault="0038198C" w:rsidP="00422143">
            <w:pPr>
              <w:jc w:val="left"/>
            </w:pPr>
            <w:r w:rsidRPr="0038198C">
              <w:t>Transport Layer Security</w:t>
            </w:r>
          </w:p>
        </w:tc>
      </w:tr>
      <w:tr w:rsidR="00E77385" w:rsidRPr="009839D4" w:rsidTr="00422143">
        <w:trPr>
          <w:trHeight w:val="90"/>
        </w:trPr>
        <w:tc>
          <w:tcPr>
            <w:tcW w:w="2235" w:type="dxa"/>
          </w:tcPr>
          <w:p w:rsidR="00E77385" w:rsidRPr="009839D4" w:rsidRDefault="00E77385" w:rsidP="00422143">
            <w:pPr>
              <w:jc w:val="left"/>
            </w:pPr>
            <w:r>
              <w:t>W3C</w:t>
            </w:r>
          </w:p>
        </w:tc>
        <w:tc>
          <w:tcPr>
            <w:tcW w:w="6945" w:type="dxa"/>
          </w:tcPr>
          <w:p w:rsidR="00E77385" w:rsidRPr="009839D4" w:rsidRDefault="00E77385" w:rsidP="00422143">
            <w:pPr>
              <w:jc w:val="left"/>
            </w:pPr>
            <w:r w:rsidRPr="00E77385">
              <w:t>World Wide Web Consortium</w:t>
            </w:r>
          </w:p>
        </w:tc>
      </w:tr>
      <w:tr w:rsidR="00D545BB" w:rsidRPr="009839D4" w:rsidTr="00422143">
        <w:trPr>
          <w:trHeight w:val="90"/>
        </w:trPr>
        <w:tc>
          <w:tcPr>
            <w:tcW w:w="2235" w:type="dxa"/>
          </w:tcPr>
          <w:p w:rsidR="00D545BB" w:rsidRPr="009839D4" w:rsidRDefault="00D545BB" w:rsidP="00422143">
            <w:pPr>
              <w:jc w:val="left"/>
            </w:pPr>
            <w:r w:rsidRPr="009839D4">
              <w:t>UDAF</w:t>
            </w:r>
          </w:p>
        </w:tc>
        <w:tc>
          <w:tcPr>
            <w:tcW w:w="6945" w:type="dxa"/>
          </w:tcPr>
          <w:p w:rsidR="00D545BB" w:rsidRPr="009839D4" w:rsidRDefault="00E51F66" w:rsidP="00422143">
            <w:pPr>
              <w:jc w:val="left"/>
            </w:pPr>
            <w:r w:rsidRPr="009839D4">
              <w:t>User-Defined Aggregate Functions</w:t>
            </w:r>
          </w:p>
        </w:tc>
      </w:tr>
      <w:tr w:rsidR="00D545BB" w:rsidRPr="009839D4" w:rsidTr="00422143">
        <w:trPr>
          <w:trHeight w:val="90"/>
        </w:trPr>
        <w:tc>
          <w:tcPr>
            <w:tcW w:w="2235" w:type="dxa"/>
          </w:tcPr>
          <w:p w:rsidR="00D545BB" w:rsidRPr="009839D4" w:rsidRDefault="00D545BB" w:rsidP="00422143">
            <w:pPr>
              <w:jc w:val="left"/>
            </w:pPr>
            <w:r w:rsidRPr="009839D4">
              <w:t>UDF</w:t>
            </w:r>
          </w:p>
        </w:tc>
        <w:tc>
          <w:tcPr>
            <w:tcW w:w="6945" w:type="dxa"/>
          </w:tcPr>
          <w:p w:rsidR="00D545BB" w:rsidRPr="009839D4" w:rsidRDefault="00E51F66" w:rsidP="00422143">
            <w:pPr>
              <w:jc w:val="left"/>
            </w:pPr>
            <w:r w:rsidRPr="009839D4">
              <w:t>User-Defined Functions</w:t>
            </w:r>
          </w:p>
        </w:tc>
      </w:tr>
      <w:tr w:rsidR="00D545BB" w:rsidRPr="009839D4" w:rsidTr="00422143">
        <w:trPr>
          <w:trHeight w:val="90"/>
        </w:trPr>
        <w:tc>
          <w:tcPr>
            <w:tcW w:w="2235" w:type="dxa"/>
          </w:tcPr>
          <w:p w:rsidR="00D545BB" w:rsidRPr="009839D4" w:rsidRDefault="00D545BB" w:rsidP="00422143">
            <w:pPr>
              <w:jc w:val="left"/>
            </w:pPr>
            <w:r w:rsidRPr="009839D4">
              <w:t>UDTF</w:t>
            </w:r>
          </w:p>
        </w:tc>
        <w:tc>
          <w:tcPr>
            <w:tcW w:w="6945" w:type="dxa"/>
          </w:tcPr>
          <w:p w:rsidR="00D545BB" w:rsidRPr="009839D4" w:rsidRDefault="00E51F66" w:rsidP="00422143">
            <w:pPr>
              <w:jc w:val="left"/>
            </w:pPr>
            <w:r w:rsidRPr="009839D4">
              <w:t>User-Defined Table Functions</w:t>
            </w:r>
          </w:p>
        </w:tc>
      </w:tr>
      <w:tr w:rsidR="00FD1EB6" w:rsidRPr="009839D4" w:rsidTr="00422143">
        <w:trPr>
          <w:trHeight w:val="90"/>
        </w:trPr>
        <w:tc>
          <w:tcPr>
            <w:tcW w:w="2235" w:type="dxa"/>
          </w:tcPr>
          <w:p w:rsidR="00FD1EB6" w:rsidRPr="009839D4" w:rsidRDefault="00FD1EB6" w:rsidP="00422143">
            <w:pPr>
              <w:jc w:val="left"/>
            </w:pPr>
            <w:r w:rsidRPr="009839D4">
              <w:t>UWB</w:t>
            </w:r>
          </w:p>
        </w:tc>
        <w:tc>
          <w:tcPr>
            <w:tcW w:w="6945" w:type="dxa"/>
          </w:tcPr>
          <w:p w:rsidR="00FD1EB6" w:rsidRPr="009839D4" w:rsidRDefault="00FD1EB6" w:rsidP="00422143">
            <w:pPr>
              <w:jc w:val="left"/>
            </w:pPr>
            <w:r w:rsidRPr="009839D4">
              <w:t>Ultra-Wide Band</w:t>
            </w:r>
          </w:p>
        </w:tc>
      </w:tr>
      <w:tr w:rsidR="00D545BB" w:rsidRPr="009839D4" w:rsidTr="00422143">
        <w:trPr>
          <w:trHeight w:val="90"/>
        </w:trPr>
        <w:tc>
          <w:tcPr>
            <w:tcW w:w="2235" w:type="dxa"/>
          </w:tcPr>
          <w:p w:rsidR="00D545BB" w:rsidRPr="009839D4" w:rsidRDefault="00D545BB" w:rsidP="00422143">
            <w:pPr>
              <w:jc w:val="left"/>
            </w:pPr>
            <w:r w:rsidRPr="009839D4">
              <w:t>XML</w:t>
            </w:r>
          </w:p>
        </w:tc>
        <w:tc>
          <w:tcPr>
            <w:tcW w:w="6945" w:type="dxa"/>
          </w:tcPr>
          <w:p w:rsidR="00D545BB" w:rsidRPr="009839D4" w:rsidRDefault="00D545BB" w:rsidP="00422143">
            <w:pPr>
              <w:jc w:val="left"/>
            </w:pPr>
            <w:r w:rsidRPr="009839D4">
              <w:t>eXtensible Markup Language</w:t>
            </w:r>
          </w:p>
        </w:tc>
      </w:tr>
      <w:tr w:rsidR="00422143" w:rsidRPr="009839D4" w:rsidTr="00422143">
        <w:trPr>
          <w:trHeight w:val="90"/>
        </w:trPr>
        <w:tc>
          <w:tcPr>
            <w:tcW w:w="2235" w:type="dxa"/>
          </w:tcPr>
          <w:p w:rsidR="00422143" w:rsidRPr="009839D4" w:rsidRDefault="00422143" w:rsidP="00422143">
            <w:pPr>
              <w:jc w:val="left"/>
            </w:pPr>
            <w:r>
              <w:t>XACML</w:t>
            </w:r>
          </w:p>
        </w:tc>
        <w:tc>
          <w:tcPr>
            <w:tcW w:w="6945" w:type="dxa"/>
          </w:tcPr>
          <w:p w:rsidR="00422143" w:rsidRPr="009839D4" w:rsidRDefault="00422143" w:rsidP="00422143">
            <w:pPr>
              <w:jc w:val="left"/>
            </w:pPr>
            <w:r w:rsidRPr="00422143">
              <w:t>eXtensible Access Control Markup</w:t>
            </w:r>
            <w:r>
              <w:t xml:space="preserve"> </w:t>
            </w:r>
            <w:r w:rsidRPr="00422143">
              <w:t>Language</w:t>
            </w:r>
          </w:p>
        </w:tc>
      </w:tr>
      <w:tr w:rsidR="00E51F66" w:rsidRPr="009839D4" w:rsidTr="00422143">
        <w:trPr>
          <w:trHeight w:val="90"/>
        </w:trPr>
        <w:tc>
          <w:tcPr>
            <w:tcW w:w="2235" w:type="dxa"/>
          </w:tcPr>
          <w:p w:rsidR="00E51F66" w:rsidRPr="009839D4" w:rsidRDefault="00E51F66" w:rsidP="00422143">
            <w:pPr>
              <w:jc w:val="left"/>
            </w:pPr>
            <w:r w:rsidRPr="009839D4">
              <w:t>YARN</w:t>
            </w:r>
          </w:p>
        </w:tc>
        <w:tc>
          <w:tcPr>
            <w:tcW w:w="6945" w:type="dxa"/>
          </w:tcPr>
          <w:p w:rsidR="00E51F66" w:rsidRPr="009839D4" w:rsidRDefault="00E51F66" w:rsidP="00422143">
            <w:pPr>
              <w:jc w:val="left"/>
            </w:pPr>
            <w:r w:rsidRPr="009839D4">
              <w:t>Yet Another Resource Negotiator</w:t>
            </w:r>
          </w:p>
        </w:tc>
      </w:tr>
    </w:tbl>
    <w:p w:rsidR="00BF6E7F" w:rsidRPr="009839D4" w:rsidRDefault="00BF6E7F" w:rsidP="003256A7"/>
    <w:p w:rsidR="00037B33" w:rsidRPr="009839D4" w:rsidRDefault="00037B33" w:rsidP="00103719">
      <w:pPr>
        <w:pStyle w:val="Naslov1"/>
        <w:numPr>
          <w:ilvl w:val="0"/>
          <w:numId w:val="0"/>
        </w:numPr>
        <w:rPr>
          <w:lang w:val="en-GB"/>
        </w:rPr>
      </w:pPr>
      <w:bookmarkStart w:id="4" w:name="_Toc420295394"/>
      <w:r w:rsidRPr="009839D4">
        <w:rPr>
          <w:lang w:val="en-GB"/>
        </w:rPr>
        <w:lastRenderedPageBreak/>
        <w:t>List of figures</w:t>
      </w:r>
      <w:bookmarkEnd w:id="4"/>
    </w:p>
    <w:p w:rsidR="00D200F6" w:rsidRDefault="001E2305">
      <w:pPr>
        <w:pStyle w:val="Tablicaslika"/>
        <w:tabs>
          <w:tab w:val="right" w:leader="dot" w:pos="8777"/>
        </w:tabs>
        <w:rPr>
          <w:rFonts w:asciiTheme="minorHAnsi" w:eastAsiaTheme="minorEastAsia" w:hAnsiTheme="minorHAnsi" w:cstheme="minorBidi"/>
          <w:noProof/>
          <w:sz w:val="22"/>
          <w:szCs w:val="22"/>
          <w:lang w:val="hr-HR" w:eastAsia="hr-HR"/>
        </w:rPr>
      </w:pPr>
      <w:r w:rsidRPr="009839D4">
        <w:fldChar w:fldCharType="begin"/>
      </w:r>
      <w:r w:rsidR="004A4599" w:rsidRPr="009839D4">
        <w:instrText xml:space="preserve"> TOC \h \z \c "Figure" </w:instrText>
      </w:r>
      <w:r w:rsidRPr="009839D4">
        <w:fldChar w:fldCharType="separate"/>
      </w:r>
      <w:hyperlink w:anchor="_Toc420295435" w:history="1">
        <w:r w:rsidR="00D200F6" w:rsidRPr="008109CA">
          <w:rPr>
            <w:rStyle w:val="Hiperveza"/>
            <w:noProof/>
          </w:rPr>
          <w:t>Figure 1. High - level overview of the architecture</w:t>
        </w:r>
        <w:r w:rsidR="00D200F6">
          <w:rPr>
            <w:noProof/>
            <w:webHidden/>
          </w:rPr>
          <w:tab/>
        </w:r>
        <w:r>
          <w:rPr>
            <w:noProof/>
            <w:webHidden/>
          </w:rPr>
          <w:fldChar w:fldCharType="begin"/>
        </w:r>
        <w:r w:rsidR="00D200F6">
          <w:rPr>
            <w:noProof/>
            <w:webHidden/>
          </w:rPr>
          <w:instrText xml:space="preserve"> PAGEREF _Toc420295435 \h </w:instrText>
        </w:r>
        <w:r>
          <w:rPr>
            <w:noProof/>
            <w:webHidden/>
          </w:rPr>
        </w:r>
        <w:r>
          <w:rPr>
            <w:noProof/>
            <w:webHidden/>
          </w:rPr>
          <w:fldChar w:fldCharType="separate"/>
        </w:r>
        <w:r w:rsidR="00D200F6">
          <w:rPr>
            <w:noProof/>
            <w:webHidden/>
          </w:rPr>
          <w:t>3</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36" w:history="1">
        <w:r w:rsidR="00D200F6" w:rsidRPr="008109CA">
          <w:rPr>
            <w:rStyle w:val="Hiperveza"/>
            <w:noProof/>
          </w:rPr>
          <w:t>Figure 2. The 5 Vs of Big Data [13]</w:t>
        </w:r>
        <w:r w:rsidR="00D200F6">
          <w:rPr>
            <w:noProof/>
            <w:webHidden/>
          </w:rPr>
          <w:tab/>
        </w:r>
        <w:r>
          <w:rPr>
            <w:noProof/>
            <w:webHidden/>
          </w:rPr>
          <w:fldChar w:fldCharType="begin"/>
        </w:r>
        <w:r w:rsidR="00D200F6">
          <w:rPr>
            <w:noProof/>
            <w:webHidden/>
          </w:rPr>
          <w:instrText xml:space="preserve"> PAGEREF _Toc420295436 \h </w:instrText>
        </w:r>
        <w:r>
          <w:rPr>
            <w:noProof/>
            <w:webHidden/>
          </w:rPr>
        </w:r>
        <w:r>
          <w:rPr>
            <w:noProof/>
            <w:webHidden/>
          </w:rPr>
          <w:fldChar w:fldCharType="separate"/>
        </w:r>
        <w:r w:rsidR="00D200F6">
          <w:rPr>
            <w:noProof/>
            <w:webHidden/>
          </w:rPr>
          <w:t>8</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37" w:history="1">
        <w:r w:rsidR="00D200F6" w:rsidRPr="008109CA">
          <w:rPr>
            <w:rStyle w:val="Hiperveza"/>
            <w:noProof/>
          </w:rPr>
          <w:t>Figure 3. Example of a XACML policy</w:t>
        </w:r>
        <w:r w:rsidR="00D200F6">
          <w:rPr>
            <w:noProof/>
            <w:webHidden/>
          </w:rPr>
          <w:tab/>
        </w:r>
        <w:r>
          <w:rPr>
            <w:noProof/>
            <w:webHidden/>
          </w:rPr>
          <w:fldChar w:fldCharType="begin"/>
        </w:r>
        <w:r w:rsidR="00D200F6">
          <w:rPr>
            <w:noProof/>
            <w:webHidden/>
          </w:rPr>
          <w:instrText xml:space="preserve"> PAGEREF _Toc420295437 \h </w:instrText>
        </w:r>
        <w:r>
          <w:rPr>
            <w:noProof/>
            <w:webHidden/>
          </w:rPr>
        </w:r>
        <w:r>
          <w:rPr>
            <w:noProof/>
            <w:webHidden/>
          </w:rPr>
          <w:fldChar w:fldCharType="separate"/>
        </w:r>
        <w:r w:rsidR="00D200F6">
          <w:rPr>
            <w:noProof/>
            <w:webHidden/>
          </w:rPr>
          <w:t>20</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38" w:history="1">
        <w:r w:rsidR="00D200F6" w:rsidRPr="008109CA">
          <w:rPr>
            <w:rStyle w:val="Hiperveza"/>
            <w:noProof/>
          </w:rPr>
          <w:t>Figure 4. Example of a XACML request in the JSON format</w:t>
        </w:r>
        <w:r w:rsidR="00D200F6">
          <w:rPr>
            <w:noProof/>
            <w:webHidden/>
          </w:rPr>
          <w:tab/>
        </w:r>
        <w:r>
          <w:rPr>
            <w:noProof/>
            <w:webHidden/>
          </w:rPr>
          <w:fldChar w:fldCharType="begin"/>
        </w:r>
        <w:r w:rsidR="00D200F6">
          <w:rPr>
            <w:noProof/>
            <w:webHidden/>
          </w:rPr>
          <w:instrText xml:space="preserve"> PAGEREF _Toc420295438 \h </w:instrText>
        </w:r>
        <w:r>
          <w:rPr>
            <w:noProof/>
            <w:webHidden/>
          </w:rPr>
        </w:r>
        <w:r>
          <w:rPr>
            <w:noProof/>
            <w:webHidden/>
          </w:rPr>
          <w:fldChar w:fldCharType="separate"/>
        </w:r>
        <w:r w:rsidR="00D200F6">
          <w:rPr>
            <w:noProof/>
            <w:webHidden/>
          </w:rPr>
          <w:t>21</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39" w:history="1">
        <w:r w:rsidR="00D200F6" w:rsidRPr="008109CA">
          <w:rPr>
            <w:rStyle w:val="Hiperveza"/>
            <w:noProof/>
          </w:rPr>
          <w:t>Figure 5. Architecture of the initial proposed solution</w:t>
        </w:r>
        <w:r w:rsidR="00D200F6">
          <w:rPr>
            <w:noProof/>
            <w:webHidden/>
          </w:rPr>
          <w:tab/>
        </w:r>
        <w:r>
          <w:rPr>
            <w:noProof/>
            <w:webHidden/>
          </w:rPr>
          <w:fldChar w:fldCharType="begin"/>
        </w:r>
        <w:r w:rsidR="00D200F6">
          <w:rPr>
            <w:noProof/>
            <w:webHidden/>
          </w:rPr>
          <w:instrText xml:space="preserve"> PAGEREF _Toc420295439 \h </w:instrText>
        </w:r>
        <w:r>
          <w:rPr>
            <w:noProof/>
            <w:webHidden/>
          </w:rPr>
        </w:r>
        <w:r>
          <w:rPr>
            <w:noProof/>
            <w:webHidden/>
          </w:rPr>
          <w:fldChar w:fldCharType="separate"/>
        </w:r>
        <w:r w:rsidR="00D200F6">
          <w:rPr>
            <w:noProof/>
            <w:webHidden/>
          </w:rPr>
          <w:t>27</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0" w:history="1">
        <w:r w:rsidR="00D200F6" w:rsidRPr="008109CA">
          <w:rPr>
            <w:rStyle w:val="Hiperveza"/>
            <w:noProof/>
          </w:rPr>
          <w:t>Figure 6. Architecture of the final solution</w:t>
        </w:r>
        <w:r w:rsidR="00D200F6">
          <w:rPr>
            <w:noProof/>
            <w:webHidden/>
          </w:rPr>
          <w:tab/>
        </w:r>
        <w:r>
          <w:rPr>
            <w:noProof/>
            <w:webHidden/>
          </w:rPr>
          <w:fldChar w:fldCharType="begin"/>
        </w:r>
        <w:r w:rsidR="00D200F6">
          <w:rPr>
            <w:noProof/>
            <w:webHidden/>
          </w:rPr>
          <w:instrText xml:space="preserve"> PAGEREF _Toc420295440 \h </w:instrText>
        </w:r>
        <w:r>
          <w:rPr>
            <w:noProof/>
            <w:webHidden/>
          </w:rPr>
        </w:r>
        <w:r>
          <w:rPr>
            <w:noProof/>
            <w:webHidden/>
          </w:rPr>
          <w:fldChar w:fldCharType="separate"/>
        </w:r>
        <w:r w:rsidR="00D200F6">
          <w:rPr>
            <w:noProof/>
            <w:webHidden/>
          </w:rPr>
          <w:t>28</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1" w:history="1">
        <w:r w:rsidR="00D200F6" w:rsidRPr="008109CA">
          <w:rPr>
            <w:rStyle w:val="Hiperveza"/>
            <w:noProof/>
          </w:rPr>
          <w:t>Figure 7. Class diagram of the PEPs</w:t>
        </w:r>
        <w:r w:rsidR="00D200F6">
          <w:rPr>
            <w:noProof/>
            <w:webHidden/>
          </w:rPr>
          <w:tab/>
        </w:r>
        <w:r>
          <w:rPr>
            <w:noProof/>
            <w:webHidden/>
          </w:rPr>
          <w:fldChar w:fldCharType="begin"/>
        </w:r>
        <w:r w:rsidR="00D200F6">
          <w:rPr>
            <w:noProof/>
            <w:webHidden/>
          </w:rPr>
          <w:instrText xml:space="preserve"> PAGEREF _Toc420295441 \h </w:instrText>
        </w:r>
        <w:r>
          <w:rPr>
            <w:noProof/>
            <w:webHidden/>
          </w:rPr>
        </w:r>
        <w:r>
          <w:rPr>
            <w:noProof/>
            <w:webHidden/>
          </w:rPr>
          <w:fldChar w:fldCharType="separate"/>
        </w:r>
        <w:r w:rsidR="00D200F6">
          <w:rPr>
            <w:noProof/>
            <w:webHidden/>
          </w:rPr>
          <w:t>29</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2" w:history="1">
        <w:r w:rsidR="00D200F6" w:rsidRPr="008109CA">
          <w:rPr>
            <w:rStyle w:val="Hiperveza"/>
            <w:noProof/>
          </w:rPr>
          <w:t>Figure 8. Cassandra database schema for storing sensor data</w:t>
        </w:r>
        <w:r w:rsidR="00D200F6">
          <w:rPr>
            <w:noProof/>
            <w:webHidden/>
          </w:rPr>
          <w:tab/>
        </w:r>
        <w:r>
          <w:rPr>
            <w:noProof/>
            <w:webHidden/>
          </w:rPr>
          <w:fldChar w:fldCharType="begin"/>
        </w:r>
        <w:r w:rsidR="00D200F6">
          <w:rPr>
            <w:noProof/>
            <w:webHidden/>
          </w:rPr>
          <w:instrText xml:space="preserve"> PAGEREF _Toc420295442 \h </w:instrText>
        </w:r>
        <w:r>
          <w:rPr>
            <w:noProof/>
            <w:webHidden/>
          </w:rPr>
        </w:r>
        <w:r>
          <w:rPr>
            <w:noProof/>
            <w:webHidden/>
          </w:rPr>
          <w:fldChar w:fldCharType="separate"/>
        </w:r>
        <w:r w:rsidR="00D200F6">
          <w:rPr>
            <w:noProof/>
            <w:webHidden/>
          </w:rPr>
          <w:t>30</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3" w:history="1">
        <w:r w:rsidR="00D200F6" w:rsidRPr="008109CA">
          <w:rPr>
            <w:rStyle w:val="Hiperveza"/>
            <w:noProof/>
          </w:rPr>
          <w:t>Figure 9. Redis schema for storing policies</w:t>
        </w:r>
        <w:r w:rsidR="00D200F6">
          <w:rPr>
            <w:noProof/>
            <w:webHidden/>
          </w:rPr>
          <w:tab/>
        </w:r>
        <w:r>
          <w:rPr>
            <w:noProof/>
            <w:webHidden/>
          </w:rPr>
          <w:fldChar w:fldCharType="begin"/>
        </w:r>
        <w:r w:rsidR="00D200F6">
          <w:rPr>
            <w:noProof/>
            <w:webHidden/>
          </w:rPr>
          <w:instrText xml:space="preserve"> PAGEREF _Toc420295443 \h </w:instrText>
        </w:r>
        <w:r>
          <w:rPr>
            <w:noProof/>
            <w:webHidden/>
          </w:rPr>
        </w:r>
        <w:r>
          <w:rPr>
            <w:noProof/>
            <w:webHidden/>
          </w:rPr>
          <w:fldChar w:fldCharType="separate"/>
        </w:r>
        <w:r w:rsidR="00D200F6">
          <w:rPr>
            <w:noProof/>
            <w:webHidden/>
          </w:rPr>
          <w:t>30</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4" w:history="1">
        <w:r w:rsidR="00D200F6" w:rsidRPr="008109CA">
          <w:rPr>
            <w:rStyle w:val="Hiperveza"/>
            <w:noProof/>
          </w:rPr>
          <w:t>Figure 10. Cassandra database schema for storing attribute data</w:t>
        </w:r>
        <w:r w:rsidR="00D200F6">
          <w:rPr>
            <w:noProof/>
            <w:webHidden/>
          </w:rPr>
          <w:tab/>
        </w:r>
        <w:r>
          <w:rPr>
            <w:noProof/>
            <w:webHidden/>
          </w:rPr>
          <w:fldChar w:fldCharType="begin"/>
        </w:r>
        <w:r w:rsidR="00D200F6">
          <w:rPr>
            <w:noProof/>
            <w:webHidden/>
          </w:rPr>
          <w:instrText xml:space="preserve"> PAGEREF _Toc420295444 \h </w:instrText>
        </w:r>
        <w:r>
          <w:rPr>
            <w:noProof/>
            <w:webHidden/>
          </w:rPr>
        </w:r>
        <w:r>
          <w:rPr>
            <w:noProof/>
            <w:webHidden/>
          </w:rPr>
          <w:fldChar w:fldCharType="separate"/>
        </w:r>
        <w:r w:rsidR="00D200F6">
          <w:rPr>
            <w:noProof/>
            <w:webHidden/>
          </w:rPr>
          <w:t>31</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5" w:history="1">
        <w:r w:rsidR="00D200F6" w:rsidRPr="008109CA">
          <w:rPr>
            <w:rStyle w:val="Hiperveza"/>
            <w:noProof/>
          </w:rPr>
          <w:t>Figure 11. Class diagram for the Data Managers</w:t>
        </w:r>
        <w:r w:rsidR="00D200F6">
          <w:rPr>
            <w:noProof/>
            <w:webHidden/>
          </w:rPr>
          <w:tab/>
        </w:r>
        <w:r>
          <w:rPr>
            <w:noProof/>
            <w:webHidden/>
          </w:rPr>
          <w:fldChar w:fldCharType="begin"/>
        </w:r>
        <w:r w:rsidR="00D200F6">
          <w:rPr>
            <w:noProof/>
            <w:webHidden/>
          </w:rPr>
          <w:instrText xml:space="preserve"> PAGEREF _Toc420295445 \h </w:instrText>
        </w:r>
        <w:r>
          <w:rPr>
            <w:noProof/>
            <w:webHidden/>
          </w:rPr>
        </w:r>
        <w:r>
          <w:rPr>
            <w:noProof/>
            <w:webHidden/>
          </w:rPr>
          <w:fldChar w:fldCharType="separate"/>
        </w:r>
        <w:r w:rsidR="00D200F6">
          <w:rPr>
            <w:noProof/>
            <w:webHidden/>
          </w:rPr>
          <w:t>32</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6" w:history="1">
        <w:r w:rsidR="00D200F6" w:rsidRPr="008109CA">
          <w:rPr>
            <w:rStyle w:val="Hiperveza"/>
            <w:noProof/>
          </w:rPr>
          <w:t>Figure 12. PDP Workflow</w:t>
        </w:r>
        <w:r w:rsidR="00D200F6">
          <w:rPr>
            <w:noProof/>
            <w:webHidden/>
          </w:rPr>
          <w:tab/>
        </w:r>
        <w:r>
          <w:rPr>
            <w:noProof/>
            <w:webHidden/>
          </w:rPr>
          <w:fldChar w:fldCharType="begin"/>
        </w:r>
        <w:r w:rsidR="00D200F6">
          <w:rPr>
            <w:noProof/>
            <w:webHidden/>
          </w:rPr>
          <w:instrText xml:space="preserve"> PAGEREF _Toc420295446 \h </w:instrText>
        </w:r>
        <w:r>
          <w:rPr>
            <w:noProof/>
            <w:webHidden/>
          </w:rPr>
        </w:r>
        <w:r>
          <w:rPr>
            <w:noProof/>
            <w:webHidden/>
          </w:rPr>
          <w:fldChar w:fldCharType="separate"/>
        </w:r>
        <w:r w:rsidR="00D200F6">
          <w:rPr>
            <w:noProof/>
            <w:webHidden/>
          </w:rPr>
          <w:t>33</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7" w:history="1">
        <w:r w:rsidR="00D200F6" w:rsidRPr="008109CA">
          <w:rPr>
            <w:rStyle w:val="Hiperveza"/>
            <w:noProof/>
          </w:rPr>
          <w:t>Figure 13. Project dependencies diagram</w:t>
        </w:r>
        <w:r w:rsidR="00D200F6">
          <w:rPr>
            <w:noProof/>
            <w:webHidden/>
          </w:rPr>
          <w:tab/>
        </w:r>
        <w:r>
          <w:rPr>
            <w:noProof/>
            <w:webHidden/>
          </w:rPr>
          <w:fldChar w:fldCharType="begin"/>
        </w:r>
        <w:r w:rsidR="00D200F6">
          <w:rPr>
            <w:noProof/>
            <w:webHidden/>
          </w:rPr>
          <w:instrText xml:space="preserve"> PAGEREF _Toc420295447 \h </w:instrText>
        </w:r>
        <w:r>
          <w:rPr>
            <w:noProof/>
            <w:webHidden/>
          </w:rPr>
        </w:r>
        <w:r>
          <w:rPr>
            <w:noProof/>
            <w:webHidden/>
          </w:rPr>
          <w:fldChar w:fldCharType="separate"/>
        </w:r>
        <w:r w:rsidR="00D200F6">
          <w:rPr>
            <w:noProof/>
            <w:webHidden/>
          </w:rPr>
          <w:t>34</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8" w:history="1">
        <w:r w:rsidR="00D200F6" w:rsidRPr="008109CA">
          <w:rPr>
            <w:rStyle w:val="Hiperveza"/>
            <w:noProof/>
          </w:rPr>
          <w:t>Figure 14. Integrated solution scenario schema</w:t>
        </w:r>
        <w:r w:rsidR="00D200F6">
          <w:rPr>
            <w:noProof/>
            <w:webHidden/>
          </w:rPr>
          <w:tab/>
        </w:r>
        <w:r>
          <w:rPr>
            <w:noProof/>
            <w:webHidden/>
          </w:rPr>
          <w:fldChar w:fldCharType="begin"/>
        </w:r>
        <w:r w:rsidR="00D200F6">
          <w:rPr>
            <w:noProof/>
            <w:webHidden/>
          </w:rPr>
          <w:instrText xml:space="preserve"> PAGEREF _Toc420295448 \h </w:instrText>
        </w:r>
        <w:r>
          <w:rPr>
            <w:noProof/>
            <w:webHidden/>
          </w:rPr>
        </w:r>
        <w:r>
          <w:rPr>
            <w:noProof/>
            <w:webHidden/>
          </w:rPr>
          <w:fldChar w:fldCharType="separate"/>
        </w:r>
        <w:r w:rsidR="00D200F6">
          <w:rPr>
            <w:noProof/>
            <w:webHidden/>
          </w:rPr>
          <w:t>35</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9" w:history="1">
        <w:r w:rsidR="00D200F6" w:rsidRPr="008109CA">
          <w:rPr>
            <w:rStyle w:val="Hiperveza"/>
            <w:noProof/>
          </w:rPr>
          <w:t>Figure 15. Schema of using the solution as a service</w:t>
        </w:r>
        <w:r w:rsidR="00D200F6">
          <w:rPr>
            <w:noProof/>
            <w:webHidden/>
          </w:rPr>
          <w:tab/>
        </w:r>
        <w:r>
          <w:rPr>
            <w:noProof/>
            <w:webHidden/>
          </w:rPr>
          <w:fldChar w:fldCharType="begin"/>
        </w:r>
        <w:r w:rsidR="00D200F6">
          <w:rPr>
            <w:noProof/>
            <w:webHidden/>
          </w:rPr>
          <w:instrText xml:space="preserve"> PAGEREF _Toc420295449 \h </w:instrText>
        </w:r>
        <w:r>
          <w:rPr>
            <w:noProof/>
            <w:webHidden/>
          </w:rPr>
        </w:r>
        <w:r>
          <w:rPr>
            <w:noProof/>
            <w:webHidden/>
          </w:rPr>
          <w:fldChar w:fldCharType="separate"/>
        </w:r>
        <w:r w:rsidR="00D200F6">
          <w:rPr>
            <w:noProof/>
            <w:webHidden/>
          </w:rPr>
          <w:t>36</w:t>
        </w:r>
        <w:r>
          <w:rPr>
            <w:noProof/>
            <w:webHidden/>
          </w:rPr>
          <w:fldChar w:fldCharType="end"/>
        </w:r>
      </w:hyperlink>
    </w:p>
    <w:p w:rsidR="00037B33" w:rsidRPr="009839D4" w:rsidRDefault="001E2305" w:rsidP="00037B33">
      <w:r w:rsidRPr="009839D4">
        <w:fldChar w:fldCharType="end"/>
      </w:r>
    </w:p>
    <w:p w:rsidR="00037B33" w:rsidRPr="009839D4" w:rsidRDefault="00037B33" w:rsidP="00103719">
      <w:pPr>
        <w:pStyle w:val="Naslov1"/>
        <w:numPr>
          <w:ilvl w:val="0"/>
          <w:numId w:val="0"/>
        </w:numPr>
        <w:rPr>
          <w:lang w:val="en-GB"/>
        </w:rPr>
      </w:pPr>
      <w:bookmarkStart w:id="5" w:name="_Toc420295395"/>
      <w:r w:rsidRPr="009839D4">
        <w:rPr>
          <w:lang w:val="en-GB"/>
        </w:rPr>
        <w:lastRenderedPageBreak/>
        <w:t>List of tables</w:t>
      </w:r>
      <w:bookmarkEnd w:id="5"/>
    </w:p>
    <w:p w:rsidR="00D200F6" w:rsidRDefault="001E2305">
      <w:pPr>
        <w:pStyle w:val="Tablicaslika"/>
        <w:tabs>
          <w:tab w:val="right" w:leader="dot" w:pos="8777"/>
        </w:tabs>
        <w:rPr>
          <w:rFonts w:asciiTheme="minorHAnsi" w:eastAsiaTheme="minorEastAsia" w:hAnsiTheme="minorHAnsi" w:cstheme="minorBidi"/>
          <w:noProof/>
          <w:sz w:val="22"/>
          <w:szCs w:val="22"/>
          <w:lang w:val="hr-HR" w:eastAsia="hr-HR"/>
        </w:rPr>
      </w:pPr>
      <w:r w:rsidRPr="009839D4">
        <w:fldChar w:fldCharType="begin"/>
      </w:r>
      <w:r w:rsidR="004A4599" w:rsidRPr="009839D4">
        <w:instrText xml:space="preserve"> TOC \h \z \c "Table" </w:instrText>
      </w:r>
      <w:r w:rsidRPr="009839D4">
        <w:fldChar w:fldCharType="separate"/>
      </w:r>
      <w:hyperlink w:anchor="_Toc420295450" w:history="1">
        <w:r w:rsidR="00D200F6" w:rsidRPr="00397247">
          <w:rPr>
            <w:rStyle w:val="Hiperveza"/>
            <w:noProof/>
          </w:rPr>
          <w:t>Table 1. Qualitative results of the local integration scenario</w:t>
        </w:r>
        <w:r w:rsidR="00D200F6">
          <w:rPr>
            <w:noProof/>
            <w:webHidden/>
          </w:rPr>
          <w:tab/>
        </w:r>
        <w:r>
          <w:rPr>
            <w:noProof/>
            <w:webHidden/>
          </w:rPr>
          <w:fldChar w:fldCharType="begin"/>
        </w:r>
        <w:r w:rsidR="00D200F6">
          <w:rPr>
            <w:noProof/>
            <w:webHidden/>
          </w:rPr>
          <w:instrText xml:space="preserve"> PAGEREF _Toc420295450 \h </w:instrText>
        </w:r>
        <w:r>
          <w:rPr>
            <w:noProof/>
            <w:webHidden/>
          </w:rPr>
        </w:r>
        <w:r>
          <w:rPr>
            <w:noProof/>
            <w:webHidden/>
          </w:rPr>
          <w:fldChar w:fldCharType="separate"/>
        </w:r>
        <w:r w:rsidR="00D200F6">
          <w:rPr>
            <w:noProof/>
            <w:webHidden/>
          </w:rPr>
          <w:t>40</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51" w:history="1">
        <w:r w:rsidR="00D200F6" w:rsidRPr="00397247">
          <w:rPr>
            <w:rStyle w:val="Hiperveza"/>
            <w:noProof/>
          </w:rPr>
          <w:t>Table 2. Performance test results of the local integration scenario</w:t>
        </w:r>
        <w:r w:rsidR="00D200F6">
          <w:rPr>
            <w:noProof/>
            <w:webHidden/>
          </w:rPr>
          <w:tab/>
        </w:r>
        <w:r>
          <w:rPr>
            <w:noProof/>
            <w:webHidden/>
          </w:rPr>
          <w:fldChar w:fldCharType="begin"/>
        </w:r>
        <w:r w:rsidR="00D200F6">
          <w:rPr>
            <w:noProof/>
            <w:webHidden/>
          </w:rPr>
          <w:instrText xml:space="preserve"> PAGEREF _Toc420295451 \h </w:instrText>
        </w:r>
        <w:r>
          <w:rPr>
            <w:noProof/>
            <w:webHidden/>
          </w:rPr>
        </w:r>
        <w:r>
          <w:rPr>
            <w:noProof/>
            <w:webHidden/>
          </w:rPr>
          <w:fldChar w:fldCharType="separate"/>
        </w:r>
        <w:r w:rsidR="00D200F6">
          <w:rPr>
            <w:noProof/>
            <w:webHidden/>
          </w:rPr>
          <w:t>41</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52" w:history="1">
        <w:r w:rsidR="00D200F6" w:rsidRPr="00397247">
          <w:rPr>
            <w:rStyle w:val="Hiperveza"/>
            <w:noProof/>
          </w:rPr>
          <w:t>Table 3. Qualitative results of the "Using the solution as a service" integration scenario</w:t>
        </w:r>
        <w:r w:rsidR="00D200F6">
          <w:rPr>
            <w:noProof/>
            <w:webHidden/>
          </w:rPr>
          <w:tab/>
        </w:r>
        <w:r>
          <w:rPr>
            <w:noProof/>
            <w:webHidden/>
          </w:rPr>
          <w:fldChar w:fldCharType="begin"/>
        </w:r>
        <w:r w:rsidR="00D200F6">
          <w:rPr>
            <w:noProof/>
            <w:webHidden/>
          </w:rPr>
          <w:instrText xml:space="preserve"> PAGEREF _Toc420295452 \h </w:instrText>
        </w:r>
        <w:r>
          <w:rPr>
            <w:noProof/>
            <w:webHidden/>
          </w:rPr>
        </w:r>
        <w:r>
          <w:rPr>
            <w:noProof/>
            <w:webHidden/>
          </w:rPr>
          <w:fldChar w:fldCharType="separate"/>
        </w:r>
        <w:r w:rsidR="00D200F6">
          <w:rPr>
            <w:noProof/>
            <w:webHidden/>
          </w:rPr>
          <w:t>42</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53" w:history="1">
        <w:r w:rsidR="00D200F6" w:rsidRPr="00397247">
          <w:rPr>
            <w:rStyle w:val="Hiperveza"/>
            <w:noProof/>
          </w:rPr>
          <w:t>Table 4. Performance test results "Using the solution as a service" integration scenario</w:t>
        </w:r>
        <w:r w:rsidR="00D200F6">
          <w:rPr>
            <w:noProof/>
            <w:webHidden/>
          </w:rPr>
          <w:tab/>
        </w:r>
        <w:r>
          <w:rPr>
            <w:noProof/>
            <w:webHidden/>
          </w:rPr>
          <w:fldChar w:fldCharType="begin"/>
        </w:r>
        <w:r w:rsidR="00D200F6">
          <w:rPr>
            <w:noProof/>
            <w:webHidden/>
          </w:rPr>
          <w:instrText xml:space="preserve"> PAGEREF _Toc420295453 \h </w:instrText>
        </w:r>
        <w:r>
          <w:rPr>
            <w:noProof/>
            <w:webHidden/>
          </w:rPr>
        </w:r>
        <w:r>
          <w:rPr>
            <w:noProof/>
            <w:webHidden/>
          </w:rPr>
          <w:fldChar w:fldCharType="separate"/>
        </w:r>
        <w:r w:rsidR="00D200F6">
          <w:rPr>
            <w:noProof/>
            <w:webHidden/>
          </w:rPr>
          <w:t>43</w:t>
        </w:r>
        <w:r>
          <w:rPr>
            <w:noProof/>
            <w:webHidden/>
          </w:rPr>
          <w:fldChar w:fldCharType="end"/>
        </w:r>
      </w:hyperlink>
    </w:p>
    <w:p w:rsidR="00037B33" w:rsidRPr="009839D4" w:rsidRDefault="001E2305" w:rsidP="00037B33">
      <w:r w:rsidRPr="009839D4">
        <w:fldChar w:fldCharType="end"/>
      </w:r>
    </w:p>
    <w:p w:rsidR="00037B33" w:rsidRPr="009839D4" w:rsidRDefault="00037B33" w:rsidP="00037B33">
      <w:pPr>
        <w:sectPr w:rsidR="00037B33" w:rsidRPr="009839D4" w:rsidSect="00037B33">
          <w:footerReference w:type="default" r:id="rId10"/>
          <w:type w:val="oddPage"/>
          <w:pgSz w:w="11906" w:h="16838" w:code="9"/>
          <w:pgMar w:top="1701" w:right="1418" w:bottom="1701" w:left="1701" w:header="0" w:footer="964" w:gutter="0"/>
          <w:pgNumType w:fmt="upperRoman" w:start="1"/>
          <w:cols w:space="720"/>
          <w:docGrid w:linePitch="272"/>
        </w:sectPr>
      </w:pPr>
    </w:p>
    <w:p w:rsidR="00BD5446" w:rsidRPr="009839D4" w:rsidRDefault="003256A7" w:rsidP="005C6C33">
      <w:pPr>
        <w:pStyle w:val="Naslov1"/>
        <w:numPr>
          <w:ilvl w:val="0"/>
          <w:numId w:val="6"/>
        </w:numPr>
        <w:rPr>
          <w:lang w:val="en-GB"/>
        </w:rPr>
      </w:pPr>
      <w:bookmarkStart w:id="6" w:name="_Ref419392610"/>
      <w:bookmarkStart w:id="7" w:name="_Toc420295396"/>
      <w:r w:rsidRPr="009839D4">
        <w:rPr>
          <w:lang w:val="en-GB"/>
        </w:rPr>
        <w:lastRenderedPageBreak/>
        <w:t>Introduction</w:t>
      </w:r>
      <w:bookmarkEnd w:id="6"/>
      <w:bookmarkEnd w:id="7"/>
    </w:p>
    <w:p w:rsidR="007738CA" w:rsidRDefault="004343FA" w:rsidP="00F60F35">
      <w:r>
        <w:tab/>
        <w:t xml:space="preserve">Tendencies and advancements in sensor </w:t>
      </w:r>
      <w:r w:rsidR="00893463">
        <w:t>technology gave the birth to the</w:t>
      </w:r>
      <w:r>
        <w:t xml:space="preserve"> Internet of Things and Big Data. These technologies offer great opportunity and applications that could and are changing everyday</w:t>
      </w:r>
      <w:r w:rsidR="00830E2F">
        <w:t xml:space="preserve"> life</w:t>
      </w:r>
      <w:r>
        <w:t>, but also have many issues that could be exploited in a malicious manner.</w:t>
      </w:r>
      <w:r w:rsidR="00830E2F">
        <w:t xml:space="preserve"> Gathering and using vast amounts of data/information pose many problems.</w:t>
      </w:r>
      <w:r>
        <w:t xml:space="preserve"> Along with the initial and core implementation problems regarding, connection, commun</w:t>
      </w:r>
      <w:r w:rsidR="00830E2F">
        <w:t>ication, storage and processing which already have a number of advancements and usable developments,</w:t>
      </w:r>
      <w:r>
        <w:t xml:space="preserve"> security of information is an issue that needs to be addressed in order to make the technology safe. Smart City projects are one of the biggest and most significant implementation scenarios and because of that must offer greater levels of security </w:t>
      </w:r>
      <w:r w:rsidR="00830E2F">
        <w:t xml:space="preserve">and </w:t>
      </w:r>
      <w:r>
        <w:t>need to implement long term and flexible solutions.</w:t>
      </w:r>
      <w:r w:rsidR="00510091">
        <w:t xml:space="preserve"> Implementations include smart traffic control, energy consumption monitoring and management, health </w:t>
      </w:r>
      <w:r w:rsidR="00D617D6">
        <w:t>mon</w:t>
      </w:r>
      <w:r w:rsidR="00E006C8">
        <w:t>itoring and others</w:t>
      </w:r>
      <w:r w:rsidR="00D617D6">
        <w:t>.</w:t>
      </w:r>
      <w:r w:rsidR="00234E92">
        <w:t xml:space="preserve"> </w:t>
      </w:r>
      <w:r w:rsidR="00D14D1C">
        <w:t>D</w:t>
      </w:r>
      <w:r w:rsidR="00234E92">
        <w:t xml:space="preserve">ata </w:t>
      </w:r>
      <w:r w:rsidR="00D14D1C">
        <w:t xml:space="preserve">is </w:t>
      </w:r>
      <w:r w:rsidR="00234E92">
        <w:t>generated by sensor networks, people's sm</w:t>
      </w:r>
      <w:r w:rsidR="006D5CD7">
        <w:t>art phones and</w:t>
      </w:r>
      <w:r w:rsidR="00234E92">
        <w:t xml:space="preserve"> other data sources like healthcare, education and others.</w:t>
      </w:r>
      <w:r w:rsidR="00D617D6">
        <w:t xml:space="preserve"> </w:t>
      </w:r>
      <w:r w:rsidR="006F03FB">
        <w:t>T</w:t>
      </w:r>
      <w:r w:rsidR="00D617D6" w:rsidRPr="00E006C8">
        <w:t xml:space="preserve">he information that has to be managed and used </w:t>
      </w:r>
      <w:r w:rsidR="00E006C8" w:rsidRPr="00E006C8">
        <w:t>is</w:t>
      </w:r>
      <w:r w:rsidR="00E006C8">
        <w:t xml:space="preserve"> often</w:t>
      </w:r>
      <w:r w:rsidR="00D617D6" w:rsidRPr="00E006C8">
        <w:t xml:space="preserve"> private or </w:t>
      </w:r>
      <w:r w:rsidR="00E006C8">
        <w:t>confident</w:t>
      </w:r>
      <w:r w:rsidR="00480C2B">
        <w:t>ial</w:t>
      </w:r>
      <w:r w:rsidR="006F03FB">
        <w:t xml:space="preserve"> and the</w:t>
      </w:r>
      <w:r w:rsidR="00480C2B">
        <w:t xml:space="preserve"> control over actuators, sensors and data </w:t>
      </w:r>
      <w:r w:rsidR="00E006C8">
        <w:t xml:space="preserve">can be misused if access is given to unauthorised subjects. These problems therefore need to be addressed for the </w:t>
      </w:r>
      <w:r w:rsidR="00AC3306">
        <w:t>solutions to work in a safe and secure manner</w:t>
      </w:r>
      <w:r w:rsidR="00E006C8">
        <w:t xml:space="preserve">. </w:t>
      </w:r>
      <w:r w:rsidR="00FE25B0">
        <w:t>Access control</w:t>
      </w:r>
      <w:r w:rsidR="00F85EF2">
        <w:t xml:space="preserve"> is a broad term and represents</w:t>
      </w:r>
      <w:r w:rsidR="00FE25B0">
        <w:t xml:space="preserve"> a way of </w:t>
      </w:r>
      <w:r w:rsidR="00830E2F">
        <w:t>securing</w:t>
      </w:r>
      <w:r w:rsidR="00F85EF2">
        <w:t>/limiting</w:t>
      </w:r>
      <w:r w:rsidR="00FE25B0">
        <w:t xml:space="preserve"> access to resources which can be anything from services, actions or data</w:t>
      </w:r>
      <w:r w:rsidR="00F85EF2">
        <w:t xml:space="preserve"> so only authorised subjects have access.</w:t>
      </w:r>
      <w:r w:rsidR="00FE25B0">
        <w:t xml:space="preserve"> This dissertation will address that problem and propose a solution utilizing Attrib</w:t>
      </w:r>
      <w:r w:rsidR="008C7BD1">
        <w:t xml:space="preserve">ute Based Access Control (ABAC), </w:t>
      </w:r>
      <w:r w:rsidR="00FE25B0">
        <w:t>the OASIS XACML standard and data</w:t>
      </w:r>
      <w:r w:rsidR="003D3B6A">
        <w:t xml:space="preserve"> storage using NoSQL databases. </w:t>
      </w:r>
    </w:p>
    <w:p w:rsidR="001A4277" w:rsidRDefault="001A4277" w:rsidP="00F60F35">
      <w:r>
        <w:tab/>
        <w:t xml:space="preserve">Section </w:t>
      </w:r>
      <w:r w:rsidR="001E2305">
        <w:fldChar w:fldCharType="begin"/>
      </w:r>
      <w:r>
        <w:instrText xml:space="preserve"> REF _Ref419392610 \r \h </w:instrText>
      </w:r>
      <w:r w:rsidR="001E2305">
        <w:fldChar w:fldCharType="separate"/>
      </w:r>
      <w:r>
        <w:t>1</w:t>
      </w:r>
      <w:r w:rsidR="001E2305">
        <w:fldChar w:fldCharType="end"/>
      </w:r>
      <w:r w:rsidR="006D5CD7">
        <w:t xml:space="preserve"> is divided as follows: subs</w:t>
      </w:r>
      <w:r>
        <w:t>ection</w:t>
      </w:r>
      <w:r w:rsidR="003562B6">
        <w:t xml:space="preserve"> </w:t>
      </w:r>
      <w:r w:rsidR="001E2305">
        <w:fldChar w:fldCharType="begin"/>
      </w:r>
      <w:r w:rsidR="003562B6">
        <w:instrText xml:space="preserve"> REF _Ref419392563 \n \h </w:instrText>
      </w:r>
      <w:r w:rsidR="001E2305">
        <w:fldChar w:fldCharType="separate"/>
      </w:r>
      <w:r w:rsidR="003562B6">
        <w:t>1.1</w:t>
      </w:r>
      <w:r w:rsidR="001E2305">
        <w:fldChar w:fldCharType="end"/>
      </w:r>
      <w:r>
        <w:t xml:space="preserve"> contains the official short description text along with the objectives, </w:t>
      </w:r>
      <w:r w:rsidR="006D5CD7">
        <w:t>subs</w:t>
      </w:r>
      <w:r>
        <w:t xml:space="preserve">ection </w:t>
      </w:r>
      <w:r w:rsidR="001E2305">
        <w:fldChar w:fldCharType="begin"/>
      </w:r>
      <w:r w:rsidR="003562B6">
        <w:instrText xml:space="preserve"> REF _Ref419392671 \n \h </w:instrText>
      </w:r>
      <w:r w:rsidR="001E2305">
        <w:fldChar w:fldCharType="separate"/>
      </w:r>
      <w:r w:rsidR="003562B6">
        <w:t>1.2</w:t>
      </w:r>
      <w:r w:rsidR="001E2305">
        <w:fldChar w:fldCharType="end"/>
      </w:r>
      <w:r>
        <w:t xml:space="preserve"> will present the</w:t>
      </w:r>
      <w:r w:rsidR="00634531">
        <w:t xml:space="preserve"> problem addressed by this work</w:t>
      </w:r>
      <w:r w:rsidR="003562B6">
        <w:t xml:space="preserve">, </w:t>
      </w:r>
      <w:r w:rsidR="003E4297">
        <w:t>in</w:t>
      </w:r>
      <w:r>
        <w:t xml:space="preserve"> </w:t>
      </w:r>
      <w:r w:rsidR="006D5CD7">
        <w:t>subs</w:t>
      </w:r>
      <w:r>
        <w:t xml:space="preserve">ection </w:t>
      </w:r>
      <w:r w:rsidR="001E2305">
        <w:fldChar w:fldCharType="begin"/>
      </w:r>
      <w:r w:rsidR="003562B6">
        <w:instrText xml:space="preserve"> REF _Ref419392783 \n \h </w:instrText>
      </w:r>
      <w:r w:rsidR="001E2305">
        <w:fldChar w:fldCharType="separate"/>
      </w:r>
      <w:r w:rsidR="003562B6">
        <w:t>1.3</w:t>
      </w:r>
      <w:r w:rsidR="001E2305">
        <w:fldChar w:fldCharType="end"/>
      </w:r>
      <w:r>
        <w:t xml:space="preserve"> a short descri</w:t>
      </w:r>
      <w:r w:rsidR="00722FE1">
        <w:t>ption of the proposed solution</w:t>
      </w:r>
      <w:r w:rsidR="003E4297">
        <w:t xml:space="preserve"> will be given</w:t>
      </w:r>
      <w:r w:rsidR="006D5CD7">
        <w:t xml:space="preserve"> and subs</w:t>
      </w:r>
      <w:r w:rsidR="003562B6">
        <w:t xml:space="preserve">ection </w:t>
      </w:r>
      <w:r w:rsidR="001E2305">
        <w:fldChar w:fldCharType="begin"/>
      </w:r>
      <w:r w:rsidR="003562B6">
        <w:instrText xml:space="preserve"> REF _Ref419393087 \n \h </w:instrText>
      </w:r>
      <w:r w:rsidR="001E2305">
        <w:fldChar w:fldCharType="separate"/>
      </w:r>
      <w:r w:rsidR="003562B6">
        <w:t>1.4</w:t>
      </w:r>
      <w:r w:rsidR="001E2305">
        <w:fldChar w:fldCharType="end"/>
      </w:r>
      <w:r w:rsidR="001E2305">
        <w:fldChar w:fldCharType="begin"/>
      </w:r>
      <w:r w:rsidR="003562B6">
        <w:instrText xml:space="preserve"> REF _Ref419393087 \r \h </w:instrText>
      </w:r>
      <w:r w:rsidR="001E2305">
        <w:fldChar w:fldCharType="end"/>
      </w:r>
      <w:r w:rsidR="003562B6">
        <w:t xml:space="preserve"> will present the structure of this dissertation,</w:t>
      </w:r>
    </w:p>
    <w:p w:rsidR="00AB789E" w:rsidRDefault="00AB789E">
      <w:pPr>
        <w:spacing w:after="0" w:line="240" w:lineRule="auto"/>
        <w:jc w:val="left"/>
        <w:rPr>
          <w:rFonts w:asciiTheme="majorHAnsi" w:eastAsiaTheme="majorEastAsia" w:hAnsiTheme="majorHAnsi" w:cstheme="majorBidi"/>
          <w:b/>
          <w:bCs/>
          <w:i/>
          <w:iCs/>
          <w:sz w:val="28"/>
          <w:szCs w:val="28"/>
        </w:rPr>
      </w:pPr>
      <w:bookmarkStart w:id="8" w:name="_Ref419392563"/>
      <w:bookmarkStart w:id="9" w:name="_Ref419393185"/>
      <w:bookmarkStart w:id="10" w:name="_Toc420295397"/>
      <w:r>
        <w:br w:type="page"/>
      </w:r>
    </w:p>
    <w:p w:rsidR="00BF45AB" w:rsidRPr="009839D4" w:rsidRDefault="00BC33FF" w:rsidP="007738CA">
      <w:pPr>
        <w:pStyle w:val="Naslov2"/>
      </w:pPr>
      <w:r>
        <w:lastRenderedPageBreak/>
        <w:t>Dissertation description</w:t>
      </w:r>
      <w:r w:rsidR="00541522">
        <w:t xml:space="preserve"> text</w:t>
      </w:r>
      <w:bookmarkEnd w:id="8"/>
      <w:bookmarkEnd w:id="9"/>
      <w:bookmarkEnd w:id="10"/>
    </w:p>
    <w:p w:rsidR="00F67032" w:rsidRPr="00415B31" w:rsidRDefault="00BC33FF" w:rsidP="004965D0">
      <w:pPr>
        <w:rPr>
          <w:rStyle w:val="Istaknuto"/>
        </w:rPr>
      </w:pPr>
      <w:r>
        <w:tab/>
      </w:r>
      <w:r w:rsidR="00415B31">
        <w:t xml:space="preserve">SMARTIE (http://www.smartie-project.eu/index.html) is an </w:t>
      </w:r>
      <w:r w:rsidR="00385CD8">
        <w:t>European project</w:t>
      </w:r>
      <w:r w:rsidR="00415B31">
        <w:t xml:space="preserve"> where PT – </w:t>
      </w:r>
      <w:proofErr w:type="spellStart"/>
      <w:r w:rsidR="00415B31">
        <w:t>Inovação</w:t>
      </w:r>
      <w:proofErr w:type="spellEnd"/>
      <w:r w:rsidR="00415B31">
        <w:t xml:space="preserve"> e </w:t>
      </w:r>
      <w:proofErr w:type="spellStart"/>
      <w:r w:rsidR="00415B31">
        <w:t>Sistemas</w:t>
      </w:r>
      <w:proofErr w:type="spellEnd"/>
      <w:r w:rsidR="00415B31">
        <w:t xml:space="preserve"> is one of the partners. The project is aimed at creating a framework (IoT) to collect and share large volumes of heterogeneous sensor information (Big Data) to be used in smart</w:t>
      </w:r>
      <w:r w:rsidR="006D5CD7">
        <w:t xml:space="preserve"> city</w:t>
      </w:r>
      <w:r w:rsidR="00415B31">
        <w:t xml:space="preserve"> applications. In order to protect sensitive data, a security component is necessary to manage authentication and authorization which will be based on the XACML standard. The original XACML standard is base</w:t>
      </w:r>
      <w:r w:rsidR="006D5CD7">
        <w:t>d on XML but in SMARTIE, JSON will also be used.</w:t>
      </w:r>
    </w:p>
    <w:p w:rsidR="00F67032" w:rsidRPr="00385CD8" w:rsidRDefault="00F67032" w:rsidP="00385CD8">
      <w:pPr>
        <w:pStyle w:val="Podnaslov"/>
        <w:rPr>
          <w:rStyle w:val="Istaknuto"/>
        </w:rPr>
      </w:pPr>
      <w:r w:rsidRPr="00385CD8">
        <w:rPr>
          <w:rStyle w:val="Istaknuto"/>
        </w:rPr>
        <w:t>Objectives:</w:t>
      </w:r>
    </w:p>
    <w:p w:rsidR="00F67032" w:rsidRPr="00F67032" w:rsidRDefault="00F67032" w:rsidP="00F67032">
      <w:r w:rsidRPr="00F67032">
        <w:t xml:space="preserve">This dissertation is focused on two main development activities: </w:t>
      </w:r>
      <w:r w:rsidR="006D5CD7">
        <w:t>s</w:t>
      </w:r>
      <w:r w:rsidRPr="00F67032">
        <w:t>ecurity framework</w:t>
      </w:r>
      <w:r w:rsidR="006D5CD7">
        <w:t xml:space="preserve"> and databases</w:t>
      </w:r>
      <w:r w:rsidRPr="00F67032">
        <w:t>. It comprises the following tasks to be executed:</w:t>
      </w:r>
    </w:p>
    <w:p w:rsidR="00F67032" w:rsidRPr="00F67032" w:rsidRDefault="00F67032" w:rsidP="005C6C33">
      <w:pPr>
        <w:pStyle w:val="Odlomakpopisa"/>
        <w:numPr>
          <w:ilvl w:val="0"/>
          <w:numId w:val="18"/>
        </w:numPr>
      </w:pPr>
      <w:r w:rsidRPr="00F67032">
        <w:t>Become familiar with SMARTIE;</w:t>
      </w:r>
    </w:p>
    <w:p w:rsidR="00F67032" w:rsidRPr="00F67032" w:rsidRDefault="00F67032" w:rsidP="005C6C33">
      <w:pPr>
        <w:pStyle w:val="Odlomakpopisa"/>
        <w:numPr>
          <w:ilvl w:val="0"/>
          <w:numId w:val="18"/>
        </w:numPr>
      </w:pPr>
      <w:r w:rsidRPr="00F67032">
        <w:t>Become familiar with IoT;</w:t>
      </w:r>
    </w:p>
    <w:p w:rsidR="00F67032" w:rsidRPr="00F67032" w:rsidRDefault="00F67032" w:rsidP="005C6C33">
      <w:pPr>
        <w:pStyle w:val="Odlomakpopisa"/>
        <w:numPr>
          <w:ilvl w:val="0"/>
          <w:numId w:val="18"/>
        </w:numPr>
      </w:pPr>
      <w:r w:rsidRPr="00F67032">
        <w:t>Become familiar with ABAC models and particularly with XACML;</w:t>
      </w:r>
    </w:p>
    <w:p w:rsidR="00F67032" w:rsidRPr="00F67032" w:rsidRDefault="00F67032" w:rsidP="005C6C33">
      <w:pPr>
        <w:pStyle w:val="Odlomakpopisa"/>
        <w:numPr>
          <w:ilvl w:val="0"/>
          <w:numId w:val="18"/>
        </w:numPr>
      </w:pPr>
      <w:r w:rsidRPr="00F67032">
        <w:t>Become familiar with NoSQL databases (Big Data);</w:t>
      </w:r>
    </w:p>
    <w:p w:rsidR="00F67032" w:rsidRPr="00F67032" w:rsidRDefault="002B4334" w:rsidP="005C6C33">
      <w:pPr>
        <w:pStyle w:val="Odlomakpopisa"/>
        <w:numPr>
          <w:ilvl w:val="0"/>
          <w:numId w:val="18"/>
        </w:numPr>
      </w:pPr>
      <w:r>
        <w:t>Sele</w:t>
      </w:r>
      <w:r w:rsidR="00F67032" w:rsidRPr="00F67032">
        <w:t>ction of the NoSQL database to be used to store the collected sensor data;</w:t>
      </w:r>
    </w:p>
    <w:p w:rsidR="00F67032" w:rsidRPr="00F67032" w:rsidRDefault="00F67032" w:rsidP="005C6C33">
      <w:pPr>
        <w:pStyle w:val="Odlomakpopisa"/>
        <w:numPr>
          <w:ilvl w:val="0"/>
          <w:numId w:val="18"/>
        </w:numPr>
      </w:pPr>
      <w:r w:rsidRPr="00F67032">
        <w:t>Selec</w:t>
      </w:r>
      <w:r w:rsidR="002B4334">
        <w:t>t</w:t>
      </w:r>
      <w:r w:rsidRPr="00F67032">
        <w:t>ion of the database to store the security policies to be enforced;</w:t>
      </w:r>
    </w:p>
    <w:p w:rsidR="00F67032" w:rsidRPr="00F67032" w:rsidRDefault="00F67032" w:rsidP="005C6C33">
      <w:pPr>
        <w:pStyle w:val="Odlomakpopisa"/>
        <w:numPr>
          <w:ilvl w:val="0"/>
          <w:numId w:val="18"/>
        </w:numPr>
      </w:pPr>
      <w:r w:rsidRPr="00F67032">
        <w:t>Conceptual, logical and physical models for both databases;</w:t>
      </w:r>
    </w:p>
    <w:p w:rsidR="00F67032" w:rsidRPr="00F67032" w:rsidRDefault="00F67032" w:rsidP="005C6C33">
      <w:pPr>
        <w:pStyle w:val="Odlomakpopisa"/>
        <w:numPr>
          <w:ilvl w:val="0"/>
          <w:numId w:val="18"/>
        </w:numPr>
      </w:pPr>
      <w:r w:rsidRPr="00F67032">
        <w:t>Security framework based on XACML.</w:t>
      </w:r>
    </w:p>
    <w:p w:rsidR="00F67032" w:rsidRPr="009839D4" w:rsidRDefault="00F67032" w:rsidP="004965D0">
      <w:r w:rsidRPr="00F67032">
        <w:t xml:space="preserve">All the work will be developed at </w:t>
      </w:r>
      <w:proofErr w:type="spellStart"/>
      <w:r w:rsidRPr="00F67032">
        <w:t>Instituto</w:t>
      </w:r>
      <w:proofErr w:type="spellEnd"/>
      <w:r w:rsidRPr="00F67032">
        <w:t xml:space="preserve"> de </w:t>
      </w:r>
      <w:proofErr w:type="spellStart"/>
      <w:r w:rsidRPr="00F67032">
        <w:t>Telecomunicações</w:t>
      </w:r>
      <w:proofErr w:type="spellEnd"/>
      <w:r w:rsidRPr="00F67032">
        <w:t xml:space="preserve"> facilities.</w:t>
      </w:r>
    </w:p>
    <w:p w:rsidR="007738CA" w:rsidRDefault="007738CA" w:rsidP="007738CA">
      <w:pPr>
        <w:pStyle w:val="Naslov2"/>
      </w:pPr>
      <w:bookmarkStart w:id="11" w:name="_Ref419392671"/>
      <w:bookmarkStart w:id="12" w:name="_Toc420295398"/>
      <w:r>
        <w:t>Problem formulation/description</w:t>
      </w:r>
      <w:bookmarkEnd w:id="11"/>
      <w:bookmarkEnd w:id="12"/>
    </w:p>
    <w:p w:rsidR="00AC7AE8" w:rsidRDefault="00234E92" w:rsidP="00510091">
      <w:r>
        <w:tab/>
      </w:r>
      <w:r w:rsidR="00572043">
        <w:t xml:space="preserve">SMARTIE is a Smart City project founded by the European Union and PT – </w:t>
      </w:r>
      <w:proofErr w:type="spellStart"/>
      <w:r w:rsidR="00572043">
        <w:t>Inovação</w:t>
      </w:r>
      <w:proofErr w:type="spellEnd"/>
      <w:r w:rsidR="00572043">
        <w:t xml:space="preserve"> e </w:t>
      </w:r>
      <w:proofErr w:type="spellStart"/>
      <w:r w:rsidR="00572043">
        <w:t>Sistemas</w:t>
      </w:r>
      <w:proofErr w:type="spellEnd"/>
      <w:r w:rsidR="00572043">
        <w:t xml:space="preserve"> is one of the partners contributing to the development of the project. The goal of the project is creating a framework for utilizing sensor networks, storing processing and managing of data and to provide a platform for creating Smart City applications. The notion of storage and processing of large amounts of data needs to be addressed with the utilisation of NoSQL databases and related systems. Other than that, security of data is the focus of this work</w:t>
      </w:r>
      <w:r w:rsidR="00DE4DE2">
        <w:t xml:space="preserve">. Because the data that will be used in these applications will often be personal or confidential, a security framework is needed to provide protection. Access control is one way of dealing with this issue and </w:t>
      </w:r>
      <w:r w:rsidR="008139C6">
        <w:t>.Role Based</w:t>
      </w:r>
      <w:r w:rsidR="00CB1971">
        <w:t xml:space="preserve"> or Identity Based</w:t>
      </w:r>
      <w:r w:rsidR="008139C6">
        <w:t xml:space="preserve"> Access Control is the </w:t>
      </w:r>
      <w:r w:rsidR="00CB1971">
        <w:t>way access control is commonly enforced. These are somewhat simple to build and the relation between roles allowed actions are intuitive to comprehend, a common issue is the explosion of the number of roles and the managing/maintaining of them. Also there is the issue of somewhat limited possibilities on defining conditions, actions on certain resources etc.</w:t>
      </w:r>
      <w:r w:rsidR="008139C6">
        <w:t xml:space="preserve"> T</w:t>
      </w:r>
      <w:r w:rsidR="00DE4DE2">
        <w:t xml:space="preserve">he OASIS's XACML utilizing Attribute Based Access Control (ABAC) will be explored and needs to be utilized in </w:t>
      </w:r>
      <w:r w:rsidR="008139C6">
        <w:t xml:space="preserve">the built </w:t>
      </w:r>
      <w:r w:rsidR="00DE4DE2">
        <w:t xml:space="preserve">security component. OASIS is a non-profit consortium produces open standards in the areas of security along with others. It defined the XACML standard for creating request, policies and their evaluation in the purpose of managing access to resources. Although the initial version of the standard was </w:t>
      </w:r>
      <w:r w:rsidR="00DE4DE2">
        <w:lastRenderedPageBreak/>
        <w:t xml:space="preserve">based on XML, SMARTIE will try to utilize the JSON variant therefore this dissertation should </w:t>
      </w:r>
      <w:r w:rsidR="009D3A45">
        <w:t>also focus on the JSON variant. ABAC offers many benefits over other types of access control and although the XACML v3.0 standard has been available since January 22., 2013</w:t>
      </w:r>
      <w:r w:rsidR="008139C6">
        <w:t>., a complete and flexible solution</w:t>
      </w:r>
      <w:r w:rsidR="00CB1971">
        <w:t xml:space="preserve"> enforcing ABAC and the XACML standard</w:t>
      </w:r>
      <w:r w:rsidR="008139C6">
        <w:t xml:space="preserve"> has still not been made</w:t>
      </w:r>
      <w:r w:rsidR="00CB1971">
        <w:t xml:space="preserve"> open source or</w:t>
      </w:r>
      <w:r w:rsidR="008139C6">
        <w:t xml:space="preserve"> available</w:t>
      </w:r>
      <w:r w:rsidR="00CB1971">
        <w:t xml:space="preserve"> in other ways</w:t>
      </w:r>
      <w:r w:rsidR="008139C6">
        <w:t xml:space="preserve">. </w:t>
      </w:r>
    </w:p>
    <w:p w:rsidR="00510091" w:rsidRPr="00510091" w:rsidRDefault="00AC7AE8" w:rsidP="00510091">
      <w:r>
        <w:tab/>
      </w:r>
      <w:r w:rsidR="00DE4DE2">
        <w:t>This dissertation will explore the areas of IoT, M2M, Big Data, NoSQL, Access Control, XACM</w:t>
      </w:r>
      <w:r w:rsidR="009D3A45">
        <w:t>L</w:t>
      </w:r>
      <w:r w:rsidR="00DE4DE2">
        <w:t xml:space="preserve">, JSON and SMARTIE. The goals can therefore be defined as becoming familiar in the areas mentioned before, utilizing a NoSQL solution for gathering sensor data, creation of a security framework for enforcing access control </w:t>
      </w:r>
      <w:r>
        <w:t>that</w:t>
      </w:r>
      <w:r w:rsidR="00DE4DE2">
        <w:t xml:space="preserve"> utilizes the OASIS XACML</w:t>
      </w:r>
      <w:r>
        <w:t xml:space="preserve"> standard and the accompanying NoSQL solution for storing policies.</w:t>
      </w:r>
      <w:r w:rsidR="009D3A45">
        <w:t xml:space="preserve"> </w:t>
      </w:r>
      <w:r w:rsidR="00FB5D32">
        <w:t>SMARTIE is an implementation scenario that needs to be considered in the development  and testing of the solution but of course shouldn't be limited to that use-case.</w:t>
      </w:r>
    </w:p>
    <w:p w:rsidR="007738CA" w:rsidRDefault="007738CA" w:rsidP="007738CA">
      <w:pPr>
        <w:pStyle w:val="Naslov2"/>
      </w:pPr>
      <w:bookmarkStart w:id="13" w:name="_Ref419392783"/>
      <w:bookmarkStart w:id="14" w:name="_Toc420295399"/>
      <w:r>
        <w:t>Proposed solution</w:t>
      </w:r>
      <w:bookmarkEnd w:id="13"/>
      <w:bookmarkEnd w:id="14"/>
    </w:p>
    <w:p w:rsidR="000A27DB" w:rsidRDefault="001A4277" w:rsidP="004965D0">
      <w:r>
        <w:tab/>
      </w:r>
      <w:r w:rsidR="008139C6">
        <w:t xml:space="preserve">An ABAC framework utilizing the XACML standard offers many benefits to the user. </w:t>
      </w:r>
      <w:r w:rsidR="00774CA6">
        <w:t xml:space="preserve">The solution utilizes the architecture described in </w:t>
      </w:r>
      <w:sdt>
        <w:sdtPr>
          <w:id w:val="27874306"/>
          <w:citation/>
        </w:sdtPr>
        <w:sdtContent>
          <w:r w:rsidR="001E2305">
            <w:fldChar w:fldCharType="begin"/>
          </w:r>
          <w:r w:rsidR="00774CA6">
            <w:rPr>
              <w:lang w:val="hr-HR"/>
            </w:rPr>
            <w:instrText xml:space="preserve"> CITATION eXt13 \l 1050 </w:instrText>
          </w:r>
          <w:r w:rsidR="001E2305">
            <w:fldChar w:fldCharType="separate"/>
          </w:r>
          <w:r w:rsidR="00774CA6" w:rsidRPr="00774CA6">
            <w:rPr>
              <w:noProof/>
              <w:lang w:val="hr-HR"/>
            </w:rPr>
            <w:t>[1]</w:t>
          </w:r>
          <w:r w:rsidR="001E2305">
            <w:fldChar w:fldCharType="end"/>
          </w:r>
        </w:sdtContent>
      </w:sdt>
      <w:r w:rsidR="00774CA6">
        <w:t xml:space="preserve"> and offers great flexibility depending on the use/implementation. The solution is built using open source components built</w:t>
      </w:r>
      <w:r w:rsidR="00FB5D32">
        <w:t xml:space="preserve"> </w:t>
      </w:r>
      <w:sdt>
        <w:sdtPr>
          <w:id w:val="113517607"/>
          <w:citation/>
        </w:sdtPr>
        <w:sdtContent>
          <w:r w:rsidR="001E2305">
            <w:fldChar w:fldCharType="begin"/>
          </w:r>
          <w:r w:rsidR="00FB5D32">
            <w:rPr>
              <w:lang w:val="hr-HR"/>
            </w:rPr>
            <w:instrText xml:space="preserve"> CITATION ATT15 \l 1050 </w:instrText>
          </w:r>
          <w:r w:rsidR="001E2305">
            <w:fldChar w:fldCharType="separate"/>
          </w:r>
          <w:r w:rsidR="00FB5D32" w:rsidRPr="00FB5D32">
            <w:rPr>
              <w:noProof/>
              <w:lang w:val="hr-HR"/>
            </w:rPr>
            <w:t>[2]</w:t>
          </w:r>
          <w:r w:rsidR="001E2305">
            <w:fldChar w:fldCharType="end"/>
          </w:r>
        </w:sdtContent>
      </w:sdt>
      <w:r w:rsidR="00774CA6" w:rsidRPr="00FB5D32">
        <w:t xml:space="preserve"> </w:t>
      </w:r>
      <w:r w:rsidR="00774CA6">
        <w:t xml:space="preserve">along with </w:t>
      </w:r>
      <w:r w:rsidR="00FB5D32">
        <w:t xml:space="preserve">other </w:t>
      </w:r>
      <w:r w:rsidR="00774CA6">
        <w:t>open source NoSQL solutions.</w:t>
      </w:r>
      <w:r w:rsidR="00FB5D32">
        <w:t xml:space="preserve"> The implementation and final solution is explained in more detail later in the document.</w:t>
      </w:r>
      <w:r w:rsidR="00774CA6">
        <w:t xml:space="preserve"> The enforcement of access control is done by implementing of an interface which is used for </w:t>
      </w:r>
      <w:r w:rsidR="00AB1AAC">
        <w:t>executing actions over resources</w:t>
      </w:r>
      <w:r w:rsidR="00774CA6">
        <w:t xml:space="preserve"> and sending it together with the XACML request either in JSON or XML format. The solution returns the evaluation result and </w:t>
      </w:r>
      <w:r w:rsidR="00AB1AAC">
        <w:t xml:space="preserve">executes the action in the case of a positive result. The framework offers a </w:t>
      </w:r>
      <w:r w:rsidR="00164FC5">
        <w:t xml:space="preserve">simple and fast way of integrating access control in an existing application by providing 2 main entry points. An administration point that is used for managing policies and an enforcement point that needs to be called at the point where the user wants to enforce access control. </w:t>
      </w:r>
      <w:r w:rsidR="006C37EC">
        <w:t xml:space="preserve">Because the system uses ABAC and XACML it is very flexible and allows for having complex enforcement methods by defining policies around the attributes of the subject, resource and environment. Compared to RBAC systems this therefore needs less management because there is no need for updating roles after certain changes happen and as a result is less prone to errors over time. The critical part </w:t>
      </w:r>
      <w:r w:rsidR="00C83C46">
        <w:t xml:space="preserve">from an implementation perspective </w:t>
      </w:r>
      <w:r w:rsidR="006C37EC">
        <w:t>is having well and correctly defined policies</w:t>
      </w:r>
      <w:r w:rsidR="00C83C46">
        <w:t xml:space="preserve"> and requests</w:t>
      </w:r>
      <w:r w:rsidR="006C37EC">
        <w:t>.</w:t>
      </w:r>
      <w:r w:rsidR="00C83C46">
        <w:t xml:space="preserve"> </w:t>
      </w:r>
    </w:p>
    <w:p w:rsidR="0052507B" w:rsidRDefault="0052507B" w:rsidP="0052507B">
      <w:r w:rsidRPr="00F15D4D">
        <w:rPr>
          <w:noProof/>
          <w:lang w:val="hr-HR" w:eastAsia="hr-HR"/>
        </w:rPr>
        <w:lastRenderedPageBreak/>
        <w:drawing>
          <wp:inline distT="0" distB="0" distL="0" distR="0">
            <wp:extent cx="5579745" cy="3562349"/>
            <wp:effectExtent l="19050" t="0" r="1905" b="0"/>
            <wp:docPr id="11" name="Slika 0" descr="Dis 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 General Overview.png"/>
                    <pic:cNvPicPr/>
                  </pic:nvPicPr>
                  <pic:blipFill>
                    <a:blip r:embed="rId11" cstate="print"/>
                    <a:stretch>
                      <a:fillRect/>
                    </a:stretch>
                  </pic:blipFill>
                  <pic:spPr>
                    <a:xfrm>
                      <a:off x="0" y="0"/>
                      <a:ext cx="5579745" cy="3562349"/>
                    </a:xfrm>
                    <a:prstGeom prst="rect">
                      <a:avLst/>
                    </a:prstGeom>
                  </pic:spPr>
                </pic:pic>
              </a:graphicData>
            </a:graphic>
          </wp:inline>
        </w:drawing>
      </w:r>
    </w:p>
    <w:p w:rsidR="0052507B" w:rsidRPr="007C05F8" w:rsidRDefault="0052507B" w:rsidP="00D200F6">
      <w:pPr>
        <w:pStyle w:val="Opisslike"/>
      </w:pPr>
      <w:bookmarkStart w:id="15" w:name="_Ref414877166"/>
      <w:bookmarkStart w:id="16" w:name="_Toc420295435"/>
      <w:r>
        <w:t xml:space="preserve">Figure </w:t>
      </w:r>
      <w:fldSimple w:instr=" SEQ Figure \* ARABIC ">
        <w:r>
          <w:rPr>
            <w:noProof/>
          </w:rPr>
          <w:t>1</w:t>
        </w:r>
      </w:fldSimple>
      <w:bookmarkEnd w:id="15"/>
      <w:r>
        <w:t>. High - level overview of the architecture</w:t>
      </w:r>
      <w:bookmarkEnd w:id="16"/>
    </w:p>
    <w:p w:rsidR="0052507B" w:rsidRDefault="0052507B" w:rsidP="0052507B">
      <w:r>
        <w:tab/>
        <w:t xml:space="preserve">A high - level overview diagram of the proposed solution can be seen in </w:t>
      </w:r>
      <w:r w:rsidR="001E2305">
        <w:fldChar w:fldCharType="begin"/>
      </w:r>
      <w:r>
        <w:instrText xml:space="preserve"> REF _Ref414877166 \h </w:instrText>
      </w:r>
      <w:r w:rsidR="001E2305">
        <w:fldChar w:fldCharType="separate"/>
      </w:r>
      <w:r>
        <w:t xml:space="preserve">Figure </w:t>
      </w:r>
      <w:r>
        <w:rPr>
          <w:noProof/>
        </w:rPr>
        <w:t>1</w:t>
      </w:r>
      <w:r w:rsidR="001E2305">
        <w:fldChar w:fldCharType="end"/>
      </w:r>
      <w:r>
        <w:t xml:space="preserve">. It shows how the solution will be integrated to enforce access control and how will it be used by users/system administrators. </w:t>
      </w:r>
    </w:p>
    <w:p w:rsidR="0052507B" w:rsidRDefault="0052507B" w:rsidP="004965D0">
      <w:r>
        <w:tab/>
        <w:t xml:space="preserve">The solution allows for 2 ways of integrating into other systems in need of access control. The first possibility is putting and running the solution on the same place where the enforcement of access control needs to be. This offers greater security, performance, configuration options and overall control. On the other hand it needs to be configured and at a minimum, it needs to provide a NoSQL database (Redis) for storing policies. The other option would be using the solution as a REST service and communicating with it trough a secured connection. These options allow the system using this service to use and configure the solution as needed. The detail of the solution will be explained in greater detail in later sections in this document. </w:t>
      </w:r>
    </w:p>
    <w:p w:rsidR="003562B6" w:rsidRDefault="003562B6" w:rsidP="003562B6">
      <w:pPr>
        <w:pStyle w:val="Naslov2"/>
      </w:pPr>
      <w:bookmarkStart w:id="17" w:name="_Ref419393087"/>
      <w:bookmarkStart w:id="18" w:name="_Toc420295400"/>
      <w:r>
        <w:t>Dissertation structure</w:t>
      </w:r>
      <w:bookmarkEnd w:id="17"/>
      <w:bookmarkEnd w:id="18"/>
    </w:p>
    <w:p w:rsidR="00F15D4D" w:rsidRDefault="003562B6" w:rsidP="004965D0">
      <w:r>
        <w:tab/>
        <w:t xml:space="preserve">The structure of this dissertation is organized as follows: </w:t>
      </w:r>
      <w:r w:rsidR="00857123">
        <w:t xml:space="preserve">In Section </w:t>
      </w:r>
      <w:r w:rsidR="001E2305">
        <w:fldChar w:fldCharType="begin"/>
      </w:r>
      <w:r w:rsidR="00857123">
        <w:instrText xml:space="preserve"> REF _Ref419557681 \n \h </w:instrText>
      </w:r>
      <w:r w:rsidR="001E2305">
        <w:fldChar w:fldCharType="separate"/>
      </w:r>
      <w:r w:rsidR="00857123">
        <w:t>2</w:t>
      </w:r>
      <w:r w:rsidR="001E2305">
        <w:fldChar w:fldCharType="end"/>
      </w:r>
      <w:r w:rsidR="00857123">
        <w:t xml:space="preserve"> present the current State of the Art along with critical overview and presenting some related work, Section </w:t>
      </w:r>
      <w:r w:rsidR="001E2305">
        <w:fldChar w:fldCharType="begin"/>
      </w:r>
      <w:r w:rsidR="00857123">
        <w:instrText xml:space="preserve"> REF _Ref420083983 \n \h </w:instrText>
      </w:r>
      <w:r w:rsidR="001E2305">
        <w:fldChar w:fldCharType="separate"/>
      </w:r>
      <w:r w:rsidR="00857123">
        <w:t>3</w:t>
      </w:r>
      <w:r w:rsidR="001E2305">
        <w:fldChar w:fldCharType="end"/>
      </w:r>
      <w:r w:rsidR="00857123">
        <w:t xml:space="preserve"> contains the description of the proposed and developed solution, Section </w:t>
      </w:r>
      <w:r w:rsidR="001E2305">
        <w:fldChar w:fldCharType="begin"/>
      </w:r>
      <w:r w:rsidR="00857123">
        <w:instrText xml:space="preserve"> REF _Ref420084026 \n \h </w:instrText>
      </w:r>
      <w:r w:rsidR="001E2305">
        <w:fldChar w:fldCharType="separate"/>
      </w:r>
      <w:r w:rsidR="00857123">
        <w:t>4</w:t>
      </w:r>
      <w:r w:rsidR="001E2305">
        <w:fldChar w:fldCharType="end"/>
      </w:r>
      <w:r w:rsidR="00857123">
        <w:t xml:space="preserve"> presents test results in various test scenario, Section 5 presents an integration proposal for SMARTIE and test results, Section </w:t>
      </w:r>
      <w:r w:rsidR="001E2305">
        <w:fldChar w:fldCharType="begin"/>
      </w:r>
      <w:r w:rsidR="00857123">
        <w:instrText xml:space="preserve"> REF _Ref420084215 \n \h </w:instrText>
      </w:r>
      <w:r w:rsidR="001E2305">
        <w:fldChar w:fldCharType="separate"/>
      </w:r>
      <w:r w:rsidR="00857123">
        <w:t>6</w:t>
      </w:r>
      <w:r w:rsidR="001E2305">
        <w:fldChar w:fldCharType="end"/>
      </w:r>
      <w:r w:rsidR="00857123">
        <w:t xml:space="preserve"> contains the final conclusion and presents potential future work and </w:t>
      </w:r>
      <w:r w:rsidR="00B715A0">
        <w:t>the last Section</w:t>
      </w:r>
      <w:r w:rsidR="00857123">
        <w:t xml:space="preserve"> contains the list of references used</w:t>
      </w:r>
      <w:r w:rsidR="005232D4">
        <w:t xml:space="preserve"> in this dissertation</w:t>
      </w:r>
      <w:r w:rsidR="00857123">
        <w:t>.</w:t>
      </w:r>
    </w:p>
    <w:p w:rsidR="007C05F8" w:rsidRDefault="007C05F8">
      <w:pPr>
        <w:spacing w:after="0" w:line="240" w:lineRule="auto"/>
        <w:jc w:val="left"/>
      </w:pPr>
      <w:r>
        <w:br w:type="page"/>
      </w:r>
    </w:p>
    <w:p w:rsidR="00640C58" w:rsidRPr="009839D4" w:rsidRDefault="00982198" w:rsidP="00F60F35">
      <w:pPr>
        <w:pStyle w:val="Naslov1"/>
        <w:rPr>
          <w:lang w:val="en-GB"/>
        </w:rPr>
      </w:pPr>
      <w:bookmarkStart w:id="19" w:name="_Ref419557681"/>
      <w:bookmarkStart w:id="20" w:name="_Ref419557717"/>
      <w:bookmarkStart w:id="21" w:name="_Ref419557737"/>
      <w:bookmarkStart w:id="22" w:name="_Ref419557743"/>
      <w:bookmarkStart w:id="23" w:name="_Toc420295401"/>
      <w:r w:rsidRPr="009839D4">
        <w:rPr>
          <w:lang w:val="en-GB"/>
        </w:rPr>
        <w:lastRenderedPageBreak/>
        <w:t>State of the art</w:t>
      </w:r>
      <w:bookmarkEnd w:id="19"/>
      <w:bookmarkEnd w:id="20"/>
      <w:bookmarkEnd w:id="21"/>
      <w:bookmarkEnd w:id="22"/>
      <w:bookmarkEnd w:id="23"/>
    </w:p>
    <w:p w:rsidR="00BD3DC0" w:rsidRPr="009839D4" w:rsidRDefault="00A70C22" w:rsidP="000A27DB">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p>
    <w:p w:rsidR="00640C58" w:rsidRPr="009839D4" w:rsidRDefault="00586B84" w:rsidP="007738CA">
      <w:pPr>
        <w:pStyle w:val="Naslov2"/>
      </w:pPr>
      <w:bookmarkStart w:id="24" w:name="_Toc420295402"/>
      <w:r w:rsidRPr="009839D4">
        <w:t>The Internet of T</w:t>
      </w:r>
      <w:r w:rsidR="005400C8" w:rsidRPr="009839D4">
        <w:t>hings (</w:t>
      </w:r>
      <w:r w:rsidR="00982198" w:rsidRPr="009839D4">
        <w:t>IoT</w:t>
      </w:r>
      <w:r w:rsidR="005400C8" w:rsidRPr="009839D4">
        <w:t>)</w:t>
      </w:r>
      <w:bookmarkEnd w:id="24"/>
    </w:p>
    <w:p w:rsidR="005400C8" w:rsidRPr="009839D4" w:rsidRDefault="005400C8" w:rsidP="005400C8">
      <w:r w:rsidRPr="009839D4">
        <w:tab/>
        <w:t>In this section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1E2305" w:rsidRPr="009839D4">
            <w:fldChar w:fldCharType="begin"/>
          </w:r>
          <w:r w:rsidR="002E0EA1" w:rsidRPr="009839D4">
            <w:instrText xml:space="preserve"> CITATION Lui10 \l 1050 </w:instrText>
          </w:r>
          <w:r w:rsidR="001E2305" w:rsidRPr="009839D4">
            <w:fldChar w:fldCharType="separate"/>
          </w:r>
          <w:r w:rsidR="00C2381A">
            <w:rPr>
              <w:noProof/>
            </w:rPr>
            <w:t>[1]</w:t>
          </w:r>
          <w:r w:rsidR="001E2305" w:rsidRPr="009839D4">
            <w:fldChar w:fldCharType="end"/>
          </w:r>
        </w:sdtContent>
      </w:sdt>
      <w:sdt>
        <w:sdtPr>
          <w:id w:val="9351417"/>
          <w:citation/>
        </w:sdtPr>
        <w:sdtContent>
          <w:r w:rsidR="001E2305" w:rsidRPr="009839D4">
            <w:fldChar w:fldCharType="begin"/>
          </w:r>
          <w:r w:rsidR="002E0EA1" w:rsidRPr="009839D4">
            <w:instrText xml:space="preserve"> CITATION And14 \l 1050 </w:instrText>
          </w:r>
          <w:r w:rsidR="001E2305" w:rsidRPr="009839D4">
            <w:fldChar w:fldCharType="separate"/>
          </w:r>
          <w:r w:rsidR="00C2381A">
            <w:rPr>
              <w:noProof/>
            </w:rPr>
            <w:t xml:space="preserve"> [2]</w:t>
          </w:r>
          <w:r w:rsidR="001E2305"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1E2305" w:rsidRPr="009839D4">
            <w:fldChar w:fldCharType="begin"/>
          </w:r>
          <w:r w:rsidR="000170B1" w:rsidRPr="009839D4">
            <w:instrText xml:space="preserve"> CITATION Lui10 \l 1050 </w:instrText>
          </w:r>
          <w:r w:rsidR="001E2305" w:rsidRPr="009839D4">
            <w:fldChar w:fldCharType="separate"/>
          </w:r>
          <w:r w:rsidR="00C2381A">
            <w:rPr>
              <w:noProof/>
            </w:rPr>
            <w:t>[1]</w:t>
          </w:r>
          <w:r w:rsidR="001E2305" w:rsidRPr="009839D4">
            <w:fldChar w:fldCharType="end"/>
          </w:r>
        </w:sdtContent>
      </w:sdt>
      <w:r w:rsidR="000170B1" w:rsidRPr="009839D4">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2F37A0" w:rsidRPr="009839D4">
        <w:t>A third view is also present which the authors defined as a "Semantic oriented vision" which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DE55C9" w:rsidRPr="009839D4">
        <w:tab/>
      </w:r>
      <w:r w:rsidR="00CA2B67" w:rsidRPr="009839D4">
        <w:t xml:space="preserve">Other challenges include security issues. The data being generated by sensor networks </w:t>
      </w:r>
      <w:r w:rsidR="00CF3F50" w:rsidRPr="009839D4">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9839D4">
        <w:t xml:space="preserve"> As</w:t>
      </w:r>
      <w:r w:rsidR="00CF3F50" w:rsidRPr="009839D4">
        <w:t xml:space="preserve"> </w:t>
      </w:r>
      <w:r w:rsidR="0097277F" w:rsidRPr="009839D4">
        <w:t xml:space="preserve">the authors of </w:t>
      </w:r>
      <w:sdt>
        <w:sdtPr>
          <w:id w:val="3545328"/>
          <w:citation/>
        </w:sdtPr>
        <w:sdtContent>
          <w:r w:rsidR="001E2305" w:rsidRPr="009839D4">
            <w:fldChar w:fldCharType="begin"/>
          </w:r>
          <w:r w:rsidR="0097277F" w:rsidRPr="009839D4">
            <w:instrText xml:space="preserve"> CITATION QiJ14 \l 1050 </w:instrText>
          </w:r>
          <w:r w:rsidR="001E2305" w:rsidRPr="009839D4">
            <w:fldChar w:fldCharType="separate"/>
          </w:r>
          <w:r w:rsidR="00C2381A">
            <w:rPr>
              <w:noProof/>
            </w:rPr>
            <w:t>[3]</w:t>
          </w:r>
          <w:r w:rsidR="001E2305" w:rsidRPr="009839D4">
            <w:fldChar w:fldCharType="end"/>
          </w:r>
        </w:sdtContent>
      </w:sdt>
      <w:sdt>
        <w:sdtPr>
          <w:id w:val="3545329"/>
          <w:citation/>
        </w:sdtPr>
        <w:sdtContent>
          <w:r w:rsidR="001E2305" w:rsidRPr="009839D4">
            <w:fldChar w:fldCharType="begin"/>
          </w:r>
          <w:r w:rsidR="00DC7949" w:rsidRPr="009839D4">
            <w:instrText xml:space="preserve"> CITATION Hui12 \l 1050 </w:instrText>
          </w:r>
          <w:r w:rsidR="001E2305" w:rsidRPr="009839D4">
            <w:fldChar w:fldCharType="separate"/>
          </w:r>
          <w:r w:rsidR="00C2381A">
            <w:rPr>
              <w:noProof/>
            </w:rPr>
            <w:t xml:space="preserve"> [4]</w:t>
          </w:r>
          <w:r w:rsidR="001E2305" w:rsidRPr="009839D4">
            <w:fldChar w:fldCharType="end"/>
          </w:r>
        </w:sdtContent>
      </w:sdt>
      <w:sdt>
        <w:sdtPr>
          <w:id w:val="3545330"/>
          <w:citation/>
        </w:sdtPr>
        <w:sdtContent>
          <w:r w:rsidR="001E2305" w:rsidRPr="009839D4">
            <w:fldChar w:fldCharType="begin"/>
          </w:r>
          <w:r w:rsidR="00807F3D" w:rsidRPr="009839D4">
            <w:instrText xml:space="preserve"> CITATION SSi14 \l 1050 </w:instrText>
          </w:r>
          <w:r w:rsidR="001E2305" w:rsidRPr="009839D4">
            <w:fldChar w:fldCharType="separate"/>
          </w:r>
          <w:r w:rsidR="00C2381A">
            <w:rPr>
              <w:noProof/>
            </w:rPr>
            <w:t xml:space="preserve"> [5]</w:t>
          </w:r>
          <w:r w:rsidR="001E2305" w:rsidRPr="009839D4">
            <w:fldChar w:fldCharType="end"/>
          </w:r>
        </w:sdtContent>
      </w:sdt>
      <w:r w:rsidR="0097277F" w:rsidRPr="009839D4">
        <w:t xml:space="preserve"> describe in their work and stress the importance of security for a widely acceptable solution. </w:t>
      </w:r>
      <w:r w:rsidR="00DD4ED1" w:rsidRPr="009839D4">
        <w:t>In their work they describes the IoT divided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standardised open architecture and solution. Solutions for many of these problems are already conceptually </w:t>
      </w:r>
      <w:r w:rsidR="004C4C33" w:rsidRPr="009839D4">
        <w:lastRenderedPageBreak/>
        <w:t>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1267E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0514FD" w:rsidRPr="009839D4">
        <w:t xml:space="preserve">, NFC and network protocols are the main factors </w:t>
      </w:r>
      <w:r w:rsidR="00416614" w:rsidRPr="009839D4">
        <w:t xml:space="preserve">that enabled the fast development and spreading </w:t>
      </w:r>
      <w:r w:rsidR="000514FD" w:rsidRPr="009839D4">
        <w:t>the IoT. Because of these advancements the concept became a reality and is gaining importance and more uses and applications. As the means o</w:t>
      </w:r>
      <w:r w:rsidR="0097277F" w:rsidRPr="009839D4">
        <w:t>f connection and communication are</w:t>
      </w:r>
      <w:r w:rsidR="000514FD" w:rsidRPr="009839D4">
        <w:t xml:space="preserve"> open and utilizes a number of older and newer technologies</w:t>
      </w:r>
      <w:r w:rsidR="0097277F" w:rsidRPr="009839D4">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9839D4" w:rsidRDefault="00CD6500" w:rsidP="001267E1">
      <w:r w:rsidRPr="009839D4">
        <w:tab/>
        <w:t xml:space="preserve">A more future oriented view and analysis is provided by </w:t>
      </w:r>
      <w:sdt>
        <w:sdtPr>
          <w:id w:val="3545327"/>
          <w:citation/>
        </w:sdtPr>
        <w:sdtContent>
          <w:r w:rsidR="001E2305" w:rsidRPr="009839D4">
            <w:fldChar w:fldCharType="begin"/>
          </w:r>
          <w:r w:rsidRPr="009839D4">
            <w:instrText xml:space="preserve"> CITATION Pra15 \l 1050 </w:instrText>
          </w:r>
          <w:r w:rsidR="001E2305" w:rsidRPr="009839D4">
            <w:fldChar w:fldCharType="separate"/>
          </w:r>
          <w:r w:rsidR="00C2381A">
            <w:rPr>
              <w:noProof/>
            </w:rPr>
            <w:t>[6]</w:t>
          </w:r>
          <w:r w:rsidR="001E2305"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9839D4">
        <w:t>separated</w:t>
      </w:r>
      <w:r w:rsidR="00663368" w:rsidRPr="009839D4">
        <w:t xml:space="preserve"> into 5 </w:t>
      </w:r>
      <w:r w:rsidR="00703C6C" w:rsidRPr="009839D4">
        <w:t>layers stacked one on top another</w:t>
      </w:r>
      <w:r w:rsidR="00663368" w:rsidRPr="009839D4">
        <w:t xml:space="preserve"> </w:t>
      </w:r>
      <w:r w:rsidR="00703C6C" w:rsidRPr="009839D4">
        <w:t>in this order:</w:t>
      </w:r>
      <w:r w:rsidR="00663368" w:rsidRPr="009839D4">
        <w:t xml:space="preserve"> </w:t>
      </w:r>
    </w:p>
    <w:p w:rsidR="002A20F3" w:rsidRPr="009839D4" w:rsidRDefault="00703C6C" w:rsidP="005C6C33">
      <w:pPr>
        <w:pStyle w:val="Odlomakpopisa"/>
        <w:numPr>
          <w:ilvl w:val="0"/>
          <w:numId w:val="3"/>
        </w:numPr>
      </w:pPr>
      <w:r w:rsidRPr="009839D4">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9839D4" w:rsidRDefault="00703C6C" w:rsidP="005C6C33">
      <w:pPr>
        <w:pStyle w:val="Odlomakpopisa"/>
        <w:numPr>
          <w:ilvl w:val="0"/>
          <w:numId w:val="3"/>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 and general abstraction for the upper and lower layers and enabling plug-n-play like use using already known models like push/pull or publish/subscribe models</w:t>
      </w:r>
      <w:r w:rsidR="00537B34" w:rsidRPr="009839D4">
        <w:t xml:space="preserve"> and REST based protocols</w:t>
      </w:r>
      <w:r w:rsidR="009C3EDC" w:rsidRPr="009839D4">
        <w:t>.</w:t>
      </w:r>
    </w:p>
    <w:p w:rsidR="002A20F3" w:rsidRPr="009839D4" w:rsidRDefault="009C3EDC" w:rsidP="005C6C33">
      <w:pPr>
        <w:pStyle w:val="Odlomakpopisa"/>
        <w:numPr>
          <w:ilvl w:val="0"/>
          <w:numId w:val="3"/>
        </w:numPr>
      </w:pPr>
      <w:r w:rsidRPr="009839D4">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5C6C33">
      <w:pPr>
        <w:pStyle w:val="Odlomakpopisa"/>
        <w:numPr>
          <w:ilvl w:val="0"/>
          <w:numId w:val="3"/>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solution usually utilize custom solutions along with custom hardware (regarding the sensor devices). </w:t>
      </w:r>
      <w:r w:rsidR="00835F14" w:rsidRPr="009839D4">
        <w:lastRenderedPageBreak/>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1E2305" w:rsidRPr="009839D4">
            <w:fldChar w:fldCharType="begin"/>
          </w:r>
          <w:r w:rsidR="00416614" w:rsidRPr="009839D4">
            <w:instrText xml:space="preserve"> CITATION SSi14 \l 1050 </w:instrText>
          </w:r>
          <w:r w:rsidR="001E2305" w:rsidRPr="009839D4">
            <w:fldChar w:fldCharType="separate"/>
          </w:r>
          <w:r w:rsidR="00C2381A">
            <w:rPr>
              <w:noProof/>
            </w:rPr>
            <w:t>[5]</w:t>
          </w:r>
          <w:r w:rsidR="001E2305" w:rsidRPr="009839D4">
            <w:fldChar w:fldCharType="end"/>
          </w:r>
        </w:sdtContent>
      </w:sdt>
      <w:sdt>
        <w:sdtPr>
          <w:id w:val="3545332"/>
          <w:citation/>
        </w:sdtPr>
        <w:sdtContent>
          <w:r w:rsidR="001E2305" w:rsidRPr="009839D4">
            <w:fldChar w:fldCharType="begin"/>
          </w:r>
          <w:r w:rsidR="00416614" w:rsidRPr="009839D4">
            <w:instrText xml:space="preserve"> CITATION QiJ14 \l 1050 </w:instrText>
          </w:r>
          <w:r w:rsidR="001E2305" w:rsidRPr="009839D4">
            <w:fldChar w:fldCharType="separate"/>
          </w:r>
          <w:r w:rsidR="00C2381A">
            <w:rPr>
              <w:noProof/>
            </w:rPr>
            <w:t xml:space="preserve"> [3]</w:t>
          </w:r>
          <w:r w:rsidR="001E2305"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7738CA">
      <w:pPr>
        <w:pStyle w:val="Naslov2"/>
      </w:pPr>
      <w:bookmarkStart w:id="25" w:name="_Toc420295403"/>
      <w:r w:rsidRPr="009839D4">
        <w:t>Machine to Machine communication (M2M)</w:t>
      </w:r>
      <w:bookmarkEnd w:id="25"/>
    </w:p>
    <w:p w:rsidR="00BC265E" w:rsidRPr="009839D4" w:rsidRDefault="00761424" w:rsidP="00BC265E">
      <w:r w:rsidRPr="009839D4">
        <w:tab/>
      </w:r>
      <w:r w:rsidR="00D05FD9" w:rsidRPr="009839D4">
        <w:t xml:space="preserve">This section will provide a brief overview of the current state, issues and a future developments in M2M. </w:t>
      </w:r>
      <w:r w:rsidR="00BA0B07" w:rsidRPr="009839D4">
        <w:t xml:space="preserve">M2M, which means "Machine to machine"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C2381A">
              <w:rPr>
                <w:noProof/>
              </w:rPr>
              <w:t>[7]</w:t>
            </w:r>
          </w:fldSimple>
        </w:sdtContent>
      </w:sdt>
      <w:r w:rsidR="00BC265E" w:rsidRPr="009839D4">
        <w:t xml:space="preserve">. The motivation behind M2M comes as stated in </w:t>
      </w:r>
      <w:sdt>
        <w:sdtPr>
          <w:id w:val="1665271"/>
          <w:citation/>
        </w:sdtPr>
        <w:sdtContent>
          <w:fldSimple w:instr=" CITATION Min14 \l 1050 ">
            <w:r w:rsidR="00C2381A">
              <w:rPr>
                <w:noProof/>
              </w:rPr>
              <w:t>[8]</w:t>
            </w:r>
          </w:fldSimple>
        </w:sdtContent>
      </w:sdt>
      <w:r w:rsidR="00A5319E" w:rsidRPr="009839D4">
        <w:t xml:space="preserve"> </w:t>
      </w:r>
      <w:r w:rsidR="00BC265E" w:rsidRPr="009839D4">
        <w:t xml:space="preserve">mainly comes from two observations: </w:t>
      </w:r>
    </w:p>
    <w:p w:rsidR="00BC265E" w:rsidRPr="009839D4" w:rsidRDefault="00BC265E" w:rsidP="005C6C33">
      <w:pPr>
        <w:pStyle w:val="Odlomakpopisa"/>
        <w:numPr>
          <w:ilvl w:val="0"/>
          <w:numId w:val="8"/>
        </w:numPr>
      </w:pPr>
      <w:r w:rsidRPr="009839D4">
        <w:t>a networked machine is more valuable than an isolated one</w:t>
      </w:r>
    </w:p>
    <w:p w:rsidR="00A5319E" w:rsidRPr="009839D4" w:rsidRDefault="00BC265E" w:rsidP="005C6C33">
      <w:pPr>
        <w:pStyle w:val="Odlomakpopisa"/>
        <w:numPr>
          <w:ilvl w:val="0"/>
          <w:numId w:val="8"/>
        </w:numPr>
        <w:rPr>
          <w:rFonts w:ascii="NimbusRomNo9L-Regu" w:hAnsi="NimbusRomNo9L-Regu" w:cs="NimbusRomNo9L-Regu"/>
        </w:rPr>
      </w:pPr>
      <w:r w:rsidRPr="009839D4">
        <w:t>when multiple machines are effectively interconnected, more autonomous and intelligent applications can be generated</w:t>
      </w:r>
    </w:p>
    <w:p w:rsidR="00A5319E" w:rsidRPr="009839D4" w:rsidRDefault="00A5319E" w:rsidP="005C6C33">
      <w:pPr>
        <w:pStyle w:val="Odlomakpopisa"/>
        <w:numPr>
          <w:ilvl w:val="0"/>
          <w:numId w:val="8"/>
        </w:numPr>
      </w:pPr>
      <w:r w:rsidRPr="009839D4">
        <w:rPr>
          <w:rFonts w:ascii="NimbusRomNo9L-Regu" w:hAnsi="NimbusRomNo9L-Regu" w:cs="NimbusRomNo9L-Regu"/>
        </w:rPr>
        <w:t>smart and ubiquitous services can be enabled by machine-type devices intelligently communicating with other devices at anytime and anywhere</w:t>
      </w:r>
    </w:p>
    <w:p w:rsidR="00E7286D" w:rsidRPr="009839D4" w:rsidRDefault="00DE085E" w:rsidP="002A61B9">
      <w:r w:rsidRPr="009839D4">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C2381A">
              <w:rPr>
                <w:noProof/>
              </w:rPr>
              <w:t>[8]</w:t>
            </w:r>
          </w:fldSimple>
        </w:sdtContent>
      </w:sdt>
      <w:r w:rsidR="008A5A24" w:rsidRPr="009839D4">
        <w:t xml:space="preserve"> the main technologies that are mentioned and review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Applications u</w:t>
      </w:r>
      <w:r w:rsidR="002A61B9" w:rsidRPr="009839D4">
        <w:t>tilizing M2M systems are usually focused on improving the quality of life for individuals. The</w:t>
      </w:r>
      <w:r w:rsidR="000E6E69" w:rsidRPr="009839D4">
        <w:t xml:space="preserve"> </w:t>
      </w:r>
      <w:r w:rsidR="002A61B9" w:rsidRPr="009839D4">
        <w:t>t</w:t>
      </w:r>
      <w:r w:rsidR="008A5A24" w:rsidRPr="009839D4">
        <w:t xml:space="preserve">wo areas that are most significant and are the main </w:t>
      </w:r>
      <w:r w:rsidR="002A61B9" w:rsidRPr="009839D4">
        <w:t xml:space="preserve">drivers </w:t>
      </w:r>
      <w:r w:rsidR="008A5A24" w:rsidRPr="009839D4">
        <w:t xml:space="preserve">for developments in M2M are "personal health monitoring" and "smart home" applications. </w:t>
      </w:r>
      <w:r w:rsidR="002A61B9" w:rsidRPr="009839D4">
        <w:t xml:space="preserve">Trends in M2M as mentioned in </w:t>
      </w:r>
      <w:sdt>
        <w:sdtPr>
          <w:id w:val="1665890"/>
          <w:citation/>
        </w:sdtPr>
        <w:sdtContent>
          <w:fldSimple w:instr=" CITATION Min14 \l 1050 ">
            <w:r w:rsidR="00C2381A">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deled with regarding M2M. </w:t>
      </w:r>
    </w:p>
    <w:p w:rsidR="00E7286D" w:rsidRPr="009839D4" w:rsidRDefault="00E7286D" w:rsidP="002A61B9">
      <w:r w:rsidRPr="009839D4">
        <w:t>The architecture of M2M systems can generally be divided into 3 layers.</w:t>
      </w:r>
    </w:p>
    <w:p w:rsidR="00E7286D" w:rsidRPr="009839D4" w:rsidRDefault="00E7286D" w:rsidP="005C6C33">
      <w:pPr>
        <w:pStyle w:val="Odlomakpopisa"/>
        <w:numPr>
          <w:ilvl w:val="0"/>
          <w:numId w:val="9"/>
        </w:numPr>
      </w:pPr>
      <w:r w:rsidRPr="009839D4">
        <w:t xml:space="preserve">Terminal layer - </w:t>
      </w:r>
      <w:r w:rsidR="00937721" w:rsidRPr="009839D4">
        <w:t>contains the access gateway , area network and M2M nodes, M2M enabled devices</w:t>
      </w:r>
    </w:p>
    <w:p w:rsidR="00E7286D" w:rsidRPr="009839D4" w:rsidRDefault="00E7286D" w:rsidP="005C6C33">
      <w:pPr>
        <w:pStyle w:val="Odlomakpopisa"/>
        <w:numPr>
          <w:ilvl w:val="0"/>
          <w:numId w:val="9"/>
        </w:numPr>
      </w:pPr>
      <w:r w:rsidRPr="009839D4">
        <w:t>Network layer</w:t>
      </w:r>
      <w:r w:rsidR="00937721" w:rsidRPr="009839D4">
        <w:t xml:space="preserve"> - responsible for transmitting data between the other two layers</w:t>
      </w:r>
    </w:p>
    <w:p w:rsidR="00E7286D" w:rsidRPr="009839D4" w:rsidRDefault="00E7286D" w:rsidP="005C6C33">
      <w:pPr>
        <w:pStyle w:val="Odlomakpopisa"/>
        <w:numPr>
          <w:ilvl w:val="0"/>
          <w:numId w:val="9"/>
        </w:numPr>
      </w:pPr>
      <w:r w:rsidRPr="009839D4">
        <w:t xml:space="preserve">Application layer - </w:t>
      </w:r>
      <w:r w:rsidR="00937721" w:rsidRPr="009839D4">
        <w:t>contains the application that utilizes the M2M system</w:t>
      </w:r>
    </w:p>
    <w:p w:rsidR="00E7286D" w:rsidRPr="009839D4" w:rsidRDefault="00937721" w:rsidP="002A61B9">
      <w:r w:rsidRPr="009839D4">
        <w:lastRenderedPageBreak/>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 </w:t>
      </w:r>
    </w:p>
    <w:p w:rsidR="00457FFD" w:rsidRPr="009839D4" w:rsidRDefault="0097478C" w:rsidP="00C75741">
      <w:r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Pr="009839D4">
        <w:t>standardisation of undefined aspects</w:t>
      </w:r>
      <w:r w:rsidR="00532351" w:rsidRPr="009839D4">
        <w:t xml:space="preserve"> in communication,</w:t>
      </w:r>
      <w:r w:rsidRPr="009839D4">
        <w:t xml:space="preserve"> as well as the development of quality and p</w:t>
      </w:r>
      <w:r w:rsidR="00532351" w:rsidRPr="009839D4">
        <w:t>ublicly availably solutions are the future steps that will enable the wide commercial use of these technologies.</w:t>
      </w:r>
    </w:p>
    <w:p w:rsidR="00D05FD9" w:rsidRPr="009839D4" w:rsidRDefault="00D05FD9" w:rsidP="00C75741">
      <w:r w:rsidRPr="009839D4">
        <w:t xml:space="preserve">Work by the authors of </w:t>
      </w:r>
      <w:sdt>
        <w:sdtPr>
          <w:id w:val="1665891"/>
          <w:citation/>
        </w:sdtPr>
        <w:sdtContent>
          <w:fldSimple w:instr=" CITATION Xia13 \l 1050 ">
            <w:r w:rsidR="00C2381A">
              <w:rPr>
                <w:noProof/>
              </w:rPr>
              <w:t>[9]</w:t>
            </w:r>
          </w:fldSimple>
        </w:sdtContent>
      </w:sdt>
      <w:r w:rsidRPr="009839D4">
        <w:t xml:space="preserve"> </w:t>
      </w:r>
      <w:sdt>
        <w:sdtPr>
          <w:id w:val="1665892"/>
          <w:citation/>
        </w:sdtPr>
        <w:sdtContent>
          <w:fldSimple w:instr=" CITATION Min14 \l 1050 ">
            <w:r w:rsidR="00C2381A">
              <w:rPr>
                <w:noProof/>
              </w:rPr>
              <w:t>[8]</w:t>
            </w:r>
          </w:fldSimple>
        </w:sdtContent>
      </w:sdt>
      <w:sdt>
        <w:sdtPr>
          <w:id w:val="1665894"/>
          <w:citation/>
        </w:sdtPr>
        <w:sdtContent>
          <w:fldSimple w:instr=" CITATION Dav04 \l 1050 ">
            <w:r w:rsidR="00C2381A">
              <w:rPr>
                <w:noProof/>
              </w:rPr>
              <w:t xml:space="preserve"> [10]</w:t>
            </w:r>
          </w:fldSimple>
        </w:sdtContent>
      </w:sdt>
      <w:r w:rsidRPr="009839D4">
        <w:t xml:space="preserve"> </w:t>
      </w:r>
      <w:r w:rsidR="00BA6C48" w:rsidRPr="009839D4">
        <w:t xml:space="preserve">can </w:t>
      </w:r>
      <w:r w:rsidRPr="009839D4">
        <w:t xml:space="preserve">provide a more detailed overview </w:t>
      </w:r>
      <w:r w:rsidR="00BA6C48" w:rsidRPr="009839D4">
        <w:t>in M2M</w:t>
      </w:r>
      <w:r w:rsidRPr="009839D4">
        <w:t>.</w:t>
      </w:r>
      <w:r w:rsidR="00BA6C48" w:rsidRPr="009839D4">
        <w:t xml:space="preserve"> </w:t>
      </w:r>
    </w:p>
    <w:p w:rsidR="002278BA" w:rsidRPr="009839D4" w:rsidRDefault="002278BA" w:rsidP="007738CA">
      <w:pPr>
        <w:pStyle w:val="Naslov2"/>
      </w:pPr>
      <w:bookmarkStart w:id="26" w:name="_Toc420295404"/>
      <w:r w:rsidRPr="009839D4">
        <w:t>Big Data</w:t>
      </w:r>
      <w:bookmarkEnd w:id="26"/>
    </w:p>
    <w:p w:rsidR="00791E32" w:rsidRPr="009839D4" w:rsidRDefault="00761424" w:rsidP="00FA2A59">
      <w:r w:rsidRPr="009839D4">
        <w:tab/>
      </w:r>
      <w:r w:rsidR="00791E32" w:rsidRPr="009839D4">
        <w:t xml:space="preserve">Storing, processing, accessing and managing vast amounts of data with unreliable or complex structure all fall in the term Big Data. Although the term refers only to a large amount of data, the challenges that </w:t>
      </w:r>
      <w:r w:rsidR="0097349A" w:rsidRPr="009839D4">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1E2305" w:rsidRPr="009839D4">
            <w:fldChar w:fldCharType="begin"/>
          </w:r>
          <w:r w:rsidR="0097349A" w:rsidRPr="009839D4">
            <w:instrText xml:space="preserve"> CITATION Ros15 \l 1050 </w:instrText>
          </w:r>
          <w:r w:rsidR="001E2305" w:rsidRPr="009839D4">
            <w:fldChar w:fldCharType="separate"/>
          </w:r>
          <w:r w:rsidR="00C2381A">
            <w:rPr>
              <w:noProof/>
            </w:rPr>
            <w:t>[11]</w:t>
          </w:r>
          <w:r w:rsidR="001E2305" w:rsidRPr="009839D4">
            <w:fldChar w:fldCharType="end"/>
          </w:r>
        </w:sdtContent>
      </w:sdt>
      <w:sdt>
        <w:sdtPr>
          <w:id w:val="143815929"/>
          <w:citation/>
        </w:sdtPr>
        <w:sdtContent>
          <w:r w:rsidR="001E2305" w:rsidRPr="009839D4">
            <w:fldChar w:fldCharType="begin"/>
          </w:r>
          <w:r w:rsidR="0097349A" w:rsidRPr="009839D4">
            <w:instrText xml:space="preserve"> CITATION Raj15 \l 1050 </w:instrText>
          </w:r>
          <w:r w:rsidR="001E2305" w:rsidRPr="009839D4">
            <w:fldChar w:fldCharType="separate"/>
          </w:r>
          <w:r w:rsidR="00C2381A">
            <w:rPr>
              <w:noProof/>
            </w:rPr>
            <w:t xml:space="preserve"> [12]</w:t>
          </w:r>
          <w:r w:rsidR="001E2305" w:rsidRPr="009839D4">
            <w:fldChar w:fldCharType="end"/>
          </w:r>
        </w:sdtContent>
      </w:sdt>
      <w:r w:rsidR="0097349A" w:rsidRPr="009839D4">
        <w:t xml:space="preserve"> and can be seen in </w:t>
      </w:r>
      <w:r w:rsidR="001E2305" w:rsidRPr="009839D4">
        <w:fldChar w:fldCharType="begin"/>
      </w:r>
      <w:r w:rsidR="0097349A" w:rsidRPr="009839D4">
        <w:instrText xml:space="preserve"> REF _Ref411947909 \h </w:instrText>
      </w:r>
      <w:r w:rsidR="001E2305" w:rsidRPr="009839D4">
        <w:fldChar w:fldCharType="separate"/>
      </w:r>
      <w:r w:rsidR="000F42EE" w:rsidRPr="009839D4">
        <w:t xml:space="preserve">Figure </w:t>
      </w:r>
      <w:r w:rsidR="000F42EE">
        <w:rPr>
          <w:noProof/>
        </w:rPr>
        <w:t>2</w:t>
      </w:r>
      <w:r w:rsidR="001E2305"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2" cstate="print"/>
                    <a:stretch>
                      <a:fillRect/>
                    </a:stretch>
                  </pic:blipFill>
                  <pic:spPr>
                    <a:xfrm>
                      <a:off x="0" y="0"/>
                      <a:ext cx="3222702" cy="2156170"/>
                    </a:xfrm>
                    <a:prstGeom prst="rect">
                      <a:avLst/>
                    </a:prstGeom>
                  </pic:spPr>
                </pic:pic>
              </a:graphicData>
            </a:graphic>
          </wp:inline>
        </w:drawing>
      </w:r>
    </w:p>
    <w:p w:rsidR="00777F3F" w:rsidRPr="009839D4" w:rsidRDefault="00777F3F" w:rsidP="00777F3F">
      <w:pPr>
        <w:pStyle w:val="Opisslike"/>
      </w:pPr>
      <w:bookmarkStart w:id="27" w:name="_Ref411947909"/>
      <w:bookmarkStart w:id="28" w:name="_Ref411947882"/>
      <w:bookmarkStart w:id="29" w:name="_Ref411947884"/>
      <w:bookmarkStart w:id="30" w:name="_Toc420295436"/>
      <w:r w:rsidRPr="009839D4">
        <w:t xml:space="preserve">Figure </w:t>
      </w:r>
      <w:fldSimple w:instr=" SEQ Figure \* ARABIC ">
        <w:r w:rsidR="007E2454">
          <w:rPr>
            <w:noProof/>
          </w:rPr>
          <w:t>2</w:t>
        </w:r>
      </w:fldSimple>
      <w:bookmarkEnd w:id="27"/>
      <w:r w:rsidRPr="009839D4">
        <w:t>. The 5 Vs of Big</w:t>
      </w:r>
      <w:r w:rsidR="00871660" w:rsidRPr="009839D4">
        <w:t xml:space="preserve"> </w:t>
      </w:r>
      <w:r w:rsidRPr="009839D4">
        <w:t>Data</w:t>
      </w:r>
      <w:sdt>
        <w:sdtPr>
          <w:id w:val="143815563"/>
          <w:citation/>
        </w:sdtPr>
        <w:sdtContent>
          <w:fldSimple w:instr=" CITATION Goo15 \l 1050  ">
            <w:r w:rsidR="00C2381A">
              <w:rPr>
                <w:noProof/>
              </w:rPr>
              <w:t xml:space="preserve"> [13]</w:t>
            </w:r>
          </w:fldSimple>
        </w:sdtContent>
      </w:sdt>
      <w:bookmarkEnd w:id="28"/>
      <w:bookmarkEnd w:id="29"/>
      <w:bookmarkEnd w:id="30"/>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1E2305" w:rsidRPr="009839D4">
            <w:fldChar w:fldCharType="begin"/>
          </w:r>
          <w:r w:rsidR="00A154B7" w:rsidRPr="009839D4">
            <w:instrText xml:space="preserve"> CITATION Ros15 \l 1050 </w:instrText>
          </w:r>
          <w:r w:rsidR="001E2305" w:rsidRPr="009839D4">
            <w:fldChar w:fldCharType="separate"/>
          </w:r>
          <w:r w:rsidR="00C2381A">
            <w:rPr>
              <w:noProof/>
            </w:rPr>
            <w:t>[11]</w:t>
          </w:r>
          <w:r w:rsidR="001E2305"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lastRenderedPageBreak/>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t xml:space="preserve">The authors of </w:t>
      </w:r>
      <w:sdt>
        <w:sdtPr>
          <w:id w:val="143816391"/>
          <w:citation/>
        </w:sdtPr>
        <w:sdtContent>
          <w:fldSimple w:instr=" CITATION Ros15 \l 1050 ">
            <w:r w:rsidR="00C2381A">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Pr="009839D4"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1E2305" w:rsidRPr="009839D4">
            <w:fldChar w:fldCharType="begin"/>
          </w:r>
          <w:r w:rsidRPr="009839D4">
            <w:instrText xml:space="preserve"> CITATION Gui15 \l 1050 </w:instrText>
          </w:r>
          <w:r w:rsidR="001E2305" w:rsidRPr="009839D4">
            <w:fldChar w:fldCharType="separate"/>
          </w:r>
          <w:r w:rsidR="00C2381A">
            <w:rPr>
              <w:noProof/>
            </w:rPr>
            <w:t>[14]</w:t>
          </w:r>
          <w:r w:rsidR="001E2305"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1E2305" w:rsidRPr="009839D4">
        <w:fldChar w:fldCharType="begin"/>
      </w:r>
      <w:r w:rsidR="00034731" w:rsidRPr="009839D4">
        <w:instrText xml:space="preserve"> REF _Ref411957556 \h </w:instrText>
      </w:r>
      <w:r w:rsidR="001E2305" w:rsidRPr="009839D4">
        <w:fldChar w:fldCharType="separate"/>
      </w:r>
      <w:r w:rsidR="00034731" w:rsidRPr="009839D4">
        <w:t>NoSQL</w:t>
      </w:r>
      <w:r w:rsidR="001E2305"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1E2305" w:rsidRPr="009839D4">
        <w:fldChar w:fldCharType="begin"/>
      </w:r>
      <w:r w:rsidR="000850FC" w:rsidRPr="009839D4">
        <w:instrText xml:space="preserve"> REF _Ref411957522 \h </w:instrText>
      </w:r>
      <w:r w:rsidR="001E2305" w:rsidRPr="009839D4">
        <w:fldChar w:fldCharType="separate"/>
      </w:r>
      <w:r w:rsidR="000850FC" w:rsidRPr="009839D4">
        <w:t>Access Control</w:t>
      </w:r>
      <w:r w:rsidR="001E2305" w:rsidRPr="009839D4">
        <w:fldChar w:fldCharType="end"/>
      </w:r>
      <w:r w:rsidR="000850FC" w:rsidRPr="009839D4">
        <w:t xml:space="preserve"> leaves things open for abuse. </w:t>
      </w:r>
    </w:p>
    <w:p w:rsidR="00982198" w:rsidRPr="009839D4" w:rsidRDefault="00982198" w:rsidP="007738CA">
      <w:pPr>
        <w:pStyle w:val="Naslov2"/>
      </w:pPr>
      <w:bookmarkStart w:id="31" w:name="_Ref411957556"/>
      <w:bookmarkStart w:id="32" w:name="_Toc420295405"/>
      <w:r w:rsidRPr="009839D4">
        <w:t>NoSQL</w:t>
      </w:r>
      <w:bookmarkEnd w:id="31"/>
      <w:bookmarkEnd w:id="32"/>
    </w:p>
    <w:p w:rsidR="006C3D0B" w:rsidRPr="009839D4" w:rsidRDefault="00093061" w:rsidP="00127DA5">
      <w:r w:rsidRPr="009839D4">
        <w:tab/>
      </w:r>
      <w:r w:rsidR="00EB5915" w:rsidRPr="009839D4">
        <w:t>NoSQL, or otherwise known as "Non only SQL"</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C2381A">
              <w:rPr>
                <w:noProof/>
              </w:rPr>
              <w:t xml:space="preserve"> [15]</w:t>
            </w:r>
          </w:fldSimple>
        </w:sdtContent>
      </w:sdt>
      <w:sdt>
        <w:sdtPr>
          <w:id w:val="143815542"/>
          <w:citation/>
        </w:sdtPr>
        <w:sdtContent>
          <w:fldSimple w:instr=" CITATION Ros15 \l 1050 ">
            <w:r w:rsidR="00C2381A">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 xml:space="preserve">or needs </w:t>
      </w:r>
      <w:r w:rsidR="0039315C" w:rsidRPr="009839D4">
        <w:t>and others.</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C2381A">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714153" w:rsidRPr="009839D4" w:rsidRDefault="00194159" w:rsidP="00714153">
      <w:pPr>
        <w:pStyle w:val="Naslov3"/>
        <w:rPr>
          <w:lang w:val="en-GB"/>
        </w:rPr>
      </w:pPr>
      <w:bookmarkStart w:id="33" w:name="_Toc420295406"/>
      <w:r w:rsidRPr="009839D4">
        <w:rPr>
          <w:lang w:val="en-GB"/>
        </w:rPr>
        <w:t>Types</w:t>
      </w:r>
      <w:r w:rsidR="00714153" w:rsidRPr="009839D4">
        <w:rPr>
          <w:lang w:val="en-GB"/>
        </w:rPr>
        <w:t xml:space="preserve"> of NoSQL databases</w:t>
      </w:r>
      <w:bookmarkEnd w:id="33"/>
    </w:p>
    <w:p w:rsidR="00B473BD" w:rsidRPr="009839D4" w:rsidRDefault="00B473BD" w:rsidP="006B2382">
      <w:r w:rsidRPr="009839D4">
        <w:t xml:space="preserve">NoSQL databases can be classified in four basic categories as done in </w:t>
      </w:r>
      <w:sdt>
        <w:sdtPr>
          <w:id w:val="143814218"/>
          <w:citation/>
        </w:sdtPr>
        <w:sdtContent>
          <w:r w:rsidR="001E2305" w:rsidRPr="009839D4">
            <w:fldChar w:fldCharType="begin"/>
          </w:r>
          <w:r w:rsidRPr="009839D4">
            <w:instrText xml:space="preserve"> CITATION NoS \l 1050 </w:instrText>
          </w:r>
          <w:r w:rsidR="001E2305" w:rsidRPr="009839D4">
            <w:fldChar w:fldCharType="separate"/>
          </w:r>
          <w:r w:rsidR="00C2381A">
            <w:rPr>
              <w:noProof/>
            </w:rPr>
            <w:t>[16]</w:t>
          </w:r>
          <w:r w:rsidR="001E2305" w:rsidRPr="009839D4">
            <w:fldChar w:fldCharType="end"/>
          </w:r>
        </w:sdtContent>
      </w:sdt>
      <w:r w:rsidRPr="009839D4">
        <w:t>.</w:t>
      </w:r>
    </w:p>
    <w:p w:rsidR="006B2382" w:rsidRPr="009839D4" w:rsidRDefault="00B473BD" w:rsidP="005C6C33">
      <w:pPr>
        <w:pStyle w:val="Odlomakpopisa"/>
        <w:numPr>
          <w:ilvl w:val="0"/>
          <w:numId w:val="7"/>
        </w:numPr>
      </w:pPr>
      <w:r w:rsidRPr="009839D4">
        <w:t>Key-Value stores</w:t>
      </w:r>
    </w:p>
    <w:p w:rsidR="00B473BD" w:rsidRPr="009839D4" w:rsidRDefault="00B473BD" w:rsidP="005C6C33">
      <w:pPr>
        <w:pStyle w:val="Odlomakpopisa"/>
        <w:numPr>
          <w:ilvl w:val="0"/>
          <w:numId w:val="7"/>
        </w:numPr>
      </w:pPr>
      <w:r w:rsidRPr="009839D4">
        <w:t>Document databases (or stores)</w:t>
      </w:r>
    </w:p>
    <w:p w:rsidR="00B473BD" w:rsidRPr="009839D4" w:rsidRDefault="00B473BD" w:rsidP="005C6C33">
      <w:pPr>
        <w:pStyle w:val="Odlomakpopisa"/>
        <w:numPr>
          <w:ilvl w:val="0"/>
          <w:numId w:val="7"/>
        </w:numPr>
      </w:pPr>
      <w:r w:rsidRPr="009839D4">
        <w:t>Wide-Column (or Column-Family) stores</w:t>
      </w:r>
    </w:p>
    <w:p w:rsidR="00AB789E" w:rsidRPr="005A1412" w:rsidRDefault="00B473BD" w:rsidP="005A1412">
      <w:pPr>
        <w:pStyle w:val="Odlomakpopisa"/>
        <w:numPr>
          <w:ilvl w:val="0"/>
          <w:numId w:val="7"/>
        </w:numPr>
      </w:pPr>
      <w:r w:rsidRPr="009839D4">
        <w:t>Graph databases</w:t>
      </w:r>
    </w:p>
    <w:p w:rsidR="00B473BD" w:rsidRPr="009839D4" w:rsidRDefault="006B2382" w:rsidP="00B473BD">
      <w:pPr>
        <w:pStyle w:val="Podnaslov"/>
      </w:pPr>
      <w:r w:rsidRPr="009839D4">
        <w:t xml:space="preserve">Key-Value stores </w:t>
      </w:r>
    </w:p>
    <w:p w:rsidR="00B473BD" w:rsidRPr="009839D4" w:rsidRDefault="00093061" w:rsidP="00B473BD">
      <w:r w:rsidRPr="009839D4">
        <w:lastRenderedPageBreak/>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scheme-less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1E2305" w:rsidRPr="009839D4">
            <w:fldChar w:fldCharType="begin"/>
          </w:r>
          <w:r w:rsidR="00FA0B24" w:rsidRPr="009839D4">
            <w:instrText xml:space="preserve"> CITATION Mon15 \l 1050 </w:instrText>
          </w:r>
          <w:r w:rsidR="001E2305" w:rsidRPr="009839D4">
            <w:fldChar w:fldCharType="separate"/>
          </w:r>
          <w:r w:rsidR="00C2381A">
            <w:rPr>
              <w:noProof/>
            </w:rPr>
            <w:t>[17]</w:t>
          </w:r>
          <w:r w:rsidR="001E2305"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AB789E" w:rsidRPr="005A1412" w:rsidRDefault="00093061" w:rsidP="005A141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 xml:space="preserve">they also have relations. The relations themselves can be considered as more important </w:t>
      </w:r>
      <w:r w:rsidR="00261F64" w:rsidRPr="009839D4">
        <w:lastRenderedPageBreak/>
        <w:t>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887280" w:rsidP="008D1838">
      <w:pPr>
        <w:pStyle w:val="Naslov3"/>
        <w:rPr>
          <w:lang w:val="en-GB"/>
        </w:rPr>
      </w:pPr>
      <w:bookmarkStart w:id="34" w:name="_Toc420295407"/>
      <w:r w:rsidRPr="009839D4">
        <w:rPr>
          <w:lang w:val="en-GB"/>
        </w:rPr>
        <w:t>General overview of the technologies available at the moment</w:t>
      </w:r>
      <w:bookmarkEnd w:id="34"/>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D25960" w:rsidRPr="009839D4" w:rsidRDefault="00D25960" w:rsidP="00714153">
      <w:pPr>
        <w:pStyle w:val="Podnaslov"/>
      </w:pPr>
      <w:r w:rsidRPr="009839D4">
        <w:t>Hadoop</w:t>
      </w:r>
    </w:p>
    <w:p w:rsidR="006B0554" w:rsidRPr="009839D4" w:rsidRDefault="00761424" w:rsidP="006B0554">
      <w:r w:rsidRPr="009839D4">
        <w:tab/>
      </w:r>
      <w:r w:rsidR="005C5FAE" w:rsidRPr="009839D4">
        <w:t>This Apache project is a platform for developing open-source software for solving scalability</w:t>
      </w:r>
      <w:r w:rsidR="00B77E86" w:rsidRPr="009839D4">
        <w:t xml:space="preserve"> and processing </w:t>
      </w:r>
      <w:r w:rsidR="005C5FAE" w:rsidRPr="009839D4">
        <w:t xml:space="preserve">problems </w:t>
      </w:r>
      <w:r w:rsidR="00B77E86" w:rsidRPr="009839D4">
        <w:t xml:space="preserve">in the context of large quantities of data. </w:t>
      </w:r>
      <w:r w:rsidR="005D4A69" w:rsidRPr="009839D4">
        <w:t>Data storage supported by Hadoop</w:t>
      </w:r>
      <w:r w:rsidR="00B77E86" w:rsidRPr="009839D4">
        <w:t xml:space="preserve"> falls in the </w:t>
      </w:r>
      <w:r w:rsidR="00E2072F" w:rsidRPr="009839D4">
        <w:t>wide-column</w:t>
      </w:r>
      <w:r w:rsidR="00B77E86" w:rsidRPr="009839D4">
        <w:t xml:space="preserve"> paradigm family of NoSQL systems.</w:t>
      </w:r>
      <w:r w:rsidR="00501C88" w:rsidRPr="009839D4">
        <w:t xml:space="preserve"> The platform has a large developer community and many open projects </w:t>
      </w:r>
      <w:r w:rsidR="00BC71E8" w:rsidRPr="009839D4">
        <w:t>and because of that it is one of the biggest and fastest</w:t>
      </w:r>
      <w:r w:rsidR="00B77E86" w:rsidRPr="009839D4">
        <w:t xml:space="preserve"> evolving </w:t>
      </w:r>
      <w:r w:rsidR="00BC71E8" w:rsidRPr="009839D4">
        <w:t>platforms. On the Hadoop website it is stated that "</w:t>
      </w:r>
      <w:r w:rsidR="00192016" w:rsidRPr="009839D4">
        <w:t>The Apache Hadoop</w:t>
      </w:r>
      <w:r w:rsidR="000E2640" w:rsidRPr="009839D4">
        <w:t xml:space="preserve"> project develops open-source software for reliable, scalable, distributed computing</w:t>
      </w:r>
      <w:r w:rsidR="00BC71E8" w:rsidRPr="009839D4">
        <w:t>"</w:t>
      </w:r>
      <w:sdt>
        <w:sdtPr>
          <w:id w:val="783360"/>
          <w:citation/>
        </w:sdtPr>
        <w:sdtContent>
          <w:r w:rsidR="001E2305" w:rsidRPr="009839D4">
            <w:fldChar w:fldCharType="begin"/>
          </w:r>
          <w:r w:rsidR="00BC71E8" w:rsidRPr="009839D4">
            <w:instrText xml:space="preserve"> CITATION 14Th \l 1050 </w:instrText>
          </w:r>
          <w:r w:rsidR="001E2305" w:rsidRPr="009839D4">
            <w:fldChar w:fldCharType="separate"/>
          </w:r>
          <w:r w:rsidR="00C2381A">
            <w:rPr>
              <w:noProof/>
            </w:rPr>
            <w:t xml:space="preserve"> [18]</w:t>
          </w:r>
          <w:r w:rsidR="001E2305" w:rsidRPr="009839D4">
            <w:fldChar w:fldCharType="end"/>
          </w:r>
        </w:sdtContent>
      </w:sdt>
      <w:r w:rsidR="000E2640" w:rsidRPr="009839D4">
        <w:t>.</w:t>
      </w:r>
      <w:r w:rsidR="00192016" w:rsidRPr="009839D4">
        <w:t xml:space="preserve"> </w:t>
      </w:r>
      <w:r w:rsidR="00BC71E8" w:rsidRPr="009839D4">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9839D4" w:rsidRDefault="006B0554" w:rsidP="006B0554">
      <w:r w:rsidRPr="009839D4">
        <w:t xml:space="preserve">These are the projects main modules as stated on </w:t>
      </w:r>
      <w:proofErr w:type="spellStart"/>
      <w:r w:rsidRPr="009839D4">
        <w:t>it's</w:t>
      </w:r>
      <w:proofErr w:type="spellEnd"/>
      <w:r w:rsidRPr="009839D4">
        <w:t xml:space="preserve"> official webpage</w:t>
      </w:r>
      <w:sdt>
        <w:sdtPr>
          <w:id w:val="783361"/>
          <w:citation/>
        </w:sdtPr>
        <w:sdtContent>
          <w:r w:rsidR="001E2305" w:rsidRPr="009839D4">
            <w:fldChar w:fldCharType="begin"/>
          </w:r>
          <w:r w:rsidRPr="009839D4">
            <w:instrText xml:space="preserve"> CITATION 14Th \l 1050 </w:instrText>
          </w:r>
          <w:r w:rsidR="001E2305" w:rsidRPr="009839D4">
            <w:fldChar w:fldCharType="separate"/>
          </w:r>
          <w:r w:rsidR="00C2381A">
            <w:rPr>
              <w:noProof/>
            </w:rPr>
            <w:t xml:space="preserve"> [18]</w:t>
          </w:r>
          <w:r w:rsidR="001E2305" w:rsidRPr="009839D4">
            <w:fldChar w:fldCharType="end"/>
          </w:r>
        </w:sdtContent>
      </w:sdt>
      <w:r w:rsidR="000E2640" w:rsidRPr="009839D4">
        <w:t>:</w:t>
      </w:r>
    </w:p>
    <w:p w:rsidR="000E2640" w:rsidRPr="009839D4" w:rsidRDefault="000E2640" w:rsidP="005C6C33">
      <w:pPr>
        <w:pStyle w:val="Odlomakpopisa"/>
        <w:numPr>
          <w:ilvl w:val="0"/>
          <w:numId w:val="4"/>
        </w:numPr>
      </w:pPr>
      <w:r w:rsidRPr="009839D4">
        <w:t>Hadoop Common: The common utilities that support the other Hadoop modules.</w:t>
      </w:r>
    </w:p>
    <w:p w:rsidR="000E2640" w:rsidRPr="009839D4" w:rsidRDefault="000E2640" w:rsidP="005C6C33">
      <w:pPr>
        <w:pStyle w:val="Odlomakpopisa"/>
        <w:numPr>
          <w:ilvl w:val="0"/>
          <w:numId w:val="4"/>
        </w:numPr>
      </w:pPr>
      <w:r w:rsidRPr="009839D4">
        <w:t>Hadoop Distributed File System (HDFS™): A distributed file system that provides high-throughput access to application data.</w:t>
      </w:r>
    </w:p>
    <w:p w:rsidR="000E2640" w:rsidRPr="009839D4" w:rsidRDefault="000E2640" w:rsidP="005C6C33">
      <w:pPr>
        <w:pStyle w:val="Odlomakpopisa"/>
        <w:numPr>
          <w:ilvl w:val="0"/>
          <w:numId w:val="4"/>
        </w:numPr>
      </w:pPr>
      <w:r w:rsidRPr="009839D4">
        <w:t>Hadoop YARN: A framework for job scheduling and cluster resource management.</w:t>
      </w:r>
    </w:p>
    <w:p w:rsidR="00016EB7" w:rsidRPr="009839D4" w:rsidRDefault="000E2640" w:rsidP="005C6C33">
      <w:pPr>
        <w:pStyle w:val="Odlomakpopisa"/>
        <w:numPr>
          <w:ilvl w:val="0"/>
          <w:numId w:val="4"/>
        </w:numPr>
      </w:pPr>
      <w:r w:rsidRPr="009839D4">
        <w:t>Hadoop MapReduce: A YARN-based system for parallel processing of large data sets.</w:t>
      </w:r>
    </w:p>
    <w:p w:rsidR="00016EB7" w:rsidRPr="009839D4" w:rsidRDefault="00016EB7" w:rsidP="00016EB7">
      <w:r w:rsidRPr="009839D4">
        <w:t>The Hadoop ecosystem of open source is built in a way that allows easy porting and migrating between different storage solutions and also data processin</w:t>
      </w:r>
      <w:r w:rsidR="009B454E" w:rsidRPr="009839D4">
        <w:t>g</w:t>
      </w:r>
      <w:r w:rsidRPr="009839D4">
        <w:t xml:space="preserve"> solutions. </w:t>
      </w:r>
      <w:r w:rsidR="009B454E" w:rsidRPr="009839D4">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rsidRPr="009839D4">
        <w:t>.</w:t>
      </w:r>
      <w:r w:rsidR="0021570C" w:rsidRPr="009839D4">
        <w:t xml:space="preserve"> Also, as most Apache projects, it has a large development community so updates and improvements are frequent.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1E2305" w:rsidRPr="009839D4">
            <w:fldChar w:fldCharType="begin"/>
          </w:r>
          <w:r w:rsidR="00016EB7" w:rsidRPr="009839D4">
            <w:instrText xml:space="preserve"> CITATION Apa152 \l 1050 </w:instrText>
          </w:r>
          <w:r w:rsidR="001E2305" w:rsidRPr="009839D4">
            <w:fldChar w:fldCharType="separate"/>
          </w:r>
          <w:r w:rsidR="00C2381A">
            <w:rPr>
              <w:noProof/>
            </w:rPr>
            <w:t>[19]</w:t>
          </w:r>
          <w:r w:rsidR="001E2305" w:rsidRPr="009839D4">
            <w:fldChar w:fldCharType="end"/>
          </w:r>
        </w:sdtContent>
      </w:sdt>
      <w:r w:rsidR="00016EB7" w:rsidRPr="009839D4">
        <w:t xml:space="preserve"> it is more a "Data Store" than "Data Base" because it lacks many of the features you find </w:t>
      </w:r>
      <w:r w:rsidR="00016EB7" w:rsidRPr="009839D4">
        <w:lastRenderedPageBreak/>
        <w:t xml:space="preserve">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1E2305" w:rsidRPr="009839D4">
            <w:fldChar w:fldCharType="begin"/>
          </w:r>
          <w:r w:rsidRPr="009839D4">
            <w:instrText xml:space="preserve"> CITATION Apa152 \l 1050 </w:instrText>
          </w:r>
          <w:r w:rsidR="001E2305" w:rsidRPr="009839D4">
            <w:fldChar w:fldCharType="separate"/>
          </w:r>
          <w:r w:rsidR="00C2381A">
            <w:rPr>
              <w:noProof/>
            </w:rPr>
            <w:t xml:space="preserve"> [19]</w:t>
          </w:r>
          <w:r w:rsidR="001E2305" w:rsidRPr="009839D4">
            <w:fldChar w:fldCharType="end"/>
          </w:r>
        </w:sdtContent>
      </w:sdt>
      <w:r w:rsidRPr="009839D4">
        <w:t xml:space="preserve"> are:</w:t>
      </w:r>
    </w:p>
    <w:p w:rsidR="003401C0" w:rsidRPr="009839D4" w:rsidRDefault="003401C0" w:rsidP="005C6C33">
      <w:pPr>
        <w:numPr>
          <w:ilvl w:val="0"/>
          <w:numId w:val="5"/>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5C6C33">
      <w:pPr>
        <w:numPr>
          <w:ilvl w:val="0"/>
          <w:numId w:val="5"/>
        </w:numPr>
      </w:pPr>
      <w:r w:rsidRPr="009839D4">
        <w:t>Automatic sharding: HBase tables are distributed on the cluster via regions, and regions are automatically split and re-distributed as your data grows.</w:t>
      </w:r>
    </w:p>
    <w:p w:rsidR="003401C0" w:rsidRPr="009839D4" w:rsidRDefault="003401C0" w:rsidP="005C6C33">
      <w:pPr>
        <w:numPr>
          <w:ilvl w:val="0"/>
          <w:numId w:val="5"/>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5C6C33">
      <w:pPr>
        <w:numPr>
          <w:ilvl w:val="0"/>
          <w:numId w:val="5"/>
        </w:numPr>
      </w:pPr>
      <w:r w:rsidRPr="009839D4">
        <w:t>Hadoop/HDFS Integration: HBase supports HDFS out of the box as its distributed file system.</w:t>
      </w:r>
    </w:p>
    <w:p w:rsidR="003401C0" w:rsidRPr="009839D4" w:rsidRDefault="003401C0" w:rsidP="005C6C33">
      <w:pPr>
        <w:numPr>
          <w:ilvl w:val="0"/>
          <w:numId w:val="5"/>
        </w:numPr>
      </w:pPr>
      <w:r w:rsidRPr="009839D4">
        <w:t>MapReduce: HBase supports massively parallelized processing via MapReduce for using HBase as both source and sink.</w:t>
      </w:r>
    </w:p>
    <w:p w:rsidR="003401C0" w:rsidRPr="009839D4" w:rsidRDefault="003401C0" w:rsidP="005C6C33">
      <w:pPr>
        <w:numPr>
          <w:ilvl w:val="0"/>
          <w:numId w:val="5"/>
        </w:numPr>
      </w:pPr>
      <w:r w:rsidRPr="009839D4">
        <w:t>Java Client API: HBase supports an easy to use Java API for programmatic access.</w:t>
      </w:r>
    </w:p>
    <w:p w:rsidR="003401C0" w:rsidRPr="009839D4" w:rsidRDefault="003401C0" w:rsidP="005C6C33">
      <w:pPr>
        <w:numPr>
          <w:ilvl w:val="0"/>
          <w:numId w:val="5"/>
        </w:numPr>
      </w:pPr>
      <w:r w:rsidRPr="009839D4">
        <w:t>Thrift/REST API: HBase also supports Thrift and REST for non-Java front-ends.</w:t>
      </w:r>
    </w:p>
    <w:p w:rsidR="003401C0" w:rsidRPr="009839D4" w:rsidRDefault="003401C0" w:rsidP="005C6C33">
      <w:pPr>
        <w:numPr>
          <w:ilvl w:val="0"/>
          <w:numId w:val="5"/>
        </w:numPr>
      </w:pPr>
      <w:r w:rsidRPr="009839D4">
        <w:t>Block Cache and Bloom Filters: HBase supports a Block Cache and Bloom Filters for high volume query optimization.</w:t>
      </w:r>
    </w:p>
    <w:p w:rsidR="003401C0" w:rsidRPr="009839D4" w:rsidRDefault="003401C0" w:rsidP="005C6C33">
      <w:pPr>
        <w:numPr>
          <w:ilvl w:val="0"/>
          <w:numId w:val="5"/>
        </w:numPr>
      </w:pPr>
      <w:r w:rsidRPr="009839D4">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1E2305" w:rsidRPr="009839D4">
            <w:fldChar w:fldCharType="begin"/>
          </w:r>
          <w:r w:rsidR="004A1F5E" w:rsidRPr="009839D4">
            <w:instrText xml:space="preserve"> CITATION Apa15 \l 1050 </w:instrText>
          </w:r>
          <w:r w:rsidR="001E2305" w:rsidRPr="009839D4">
            <w:fldChar w:fldCharType="separate"/>
          </w:r>
          <w:r w:rsidR="00C2381A">
            <w:rPr>
              <w:noProof/>
            </w:rPr>
            <w:t>[20]</w:t>
          </w:r>
          <w:r w:rsidR="001E2305"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updated and as such is best suited for batch style jobs (over large sets of data). As stated on the official website the main advantages of Hive are </w:t>
      </w:r>
      <w:sdt>
        <w:sdtPr>
          <w:id w:val="252193481"/>
          <w:citation/>
        </w:sdtPr>
        <w:sdtContent>
          <w:r w:rsidR="001E2305" w:rsidRPr="009839D4">
            <w:fldChar w:fldCharType="begin"/>
          </w:r>
          <w:r w:rsidR="0061571C" w:rsidRPr="009839D4">
            <w:instrText xml:space="preserve"> CITATION Apa15 \l 1050 </w:instrText>
          </w:r>
          <w:r w:rsidR="001E2305" w:rsidRPr="009839D4">
            <w:fldChar w:fldCharType="separate"/>
          </w:r>
          <w:r w:rsidR="00C2381A">
            <w:rPr>
              <w:noProof/>
            </w:rPr>
            <w:t>[20]</w:t>
          </w:r>
          <w:r w:rsidR="001E2305" w:rsidRPr="009839D4">
            <w:fldChar w:fldCharType="end"/>
          </w:r>
        </w:sdtContent>
      </w:sdt>
      <w:r w:rsidR="00B50240" w:rsidRPr="009839D4">
        <w:t>:</w:t>
      </w:r>
    </w:p>
    <w:p w:rsidR="00B50240" w:rsidRPr="009839D4" w:rsidRDefault="00B50240" w:rsidP="005C6C33">
      <w:pPr>
        <w:pStyle w:val="Odlomakpopisa"/>
        <w:numPr>
          <w:ilvl w:val="0"/>
          <w:numId w:val="10"/>
        </w:numPr>
      </w:pPr>
      <w:r w:rsidRPr="009839D4">
        <w:lastRenderedPageBreak/>
        <w:t xml:space="preserve">scalability (scale out with more machines added dynamically to the Hadoop cluster), </w:t>
      </w:r>
    </w:p>
    <w:p w:rsidR="00B50240" w:rsidRPr="009839D4" w:rsidRDefault="00B50240" w:rsidP="005C6C33">
      <w:pPr>
        <w:pStyle w:val="Odlomakpopisa"/>
        <w:numPr>
          <w:ilvl w:val="0"/>
          <w:numId w:val="10"/>
        </w:numPr>
      </w:pPr>
      <w:r w:rsidRPr="009839D4">
        <w:t xml:space="preserve">extensibility (with MapReduce framework and UDF/UDAF/UDTF), </w:t>
      </w:r>
    </w:p>
    <w:p w:rsidR="00B50240" w:rsidRPr="009839D4" w:rsidRDefault="00B50240" w:rsidP="005C6C33">
      <w:pPr>
        <w:pStyle w:val="Odlomakpopisa"/>
        <w:numPr>
          <w:ilvl w:val="0"/>
          <w:numId w:val="10"/>
        </w:numPr>
      </w:pPr>
      <w:r w:rsidRPr="009839D4">
        <w:t>fault-tolerance</w:t>
      </w:r>
    </w:p>
    <w:p w:rsidR="00FA3AB3" w:rsidRPr="009839D4" w:rsidRDefault="00B50240" w:rsidP="005C6C33">
      <w:pPr>
        <w:pStyle w:val="Odlomakpopisa"/>
        <w:numPr>
          <w:ilvl w:val="0"/>
          <w:numId w:val="10"/>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1E2305" w:rsidRPr="009839D4">
            <w:fldChar w:fldCharType="begin"/>
          </w:r>
          <w:r w:rsidR="00EE0771" w:rsidRPr="009839D4">
            <w:instrText xml:space="preserve"> CITATION Apa151 \l 1050 </w:instrText>
          </w:r>
          <w:r w:rsidR="001E2305" w:rsidRPr="009839D4">
            <w:fldChar w:fldCharType="separate"/>
          </w:r>
          <w:r w:rsidR="00C2381A">
            <w:rPr>
              <w:noProof/>
            </w:rPr>
            <w:t>[21]</w:t>
          </w:r>
          <w:r w:rsidR="001E2305"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EE0771" w:rsidRPr="009839D4">
        <w:t xml:space="preserve"> 2015. it had 6906 commits and 419 contributors</w:t>
      </w:r>
      <w:r w:rsidR="00E2072F" w:rsidRPr="009839D4">
        <w:t xml:space="preserve"> </w:t>
      </w:r>
      <w:sdt>
        <w:sdtPr>
          <w:id w:val="34913167"/>
          <w:citation/>
        </w:sdtPr>
        <w:sdtContent>
          <w:r w:rsidR="001E2305" w:rsidRPr="009839D4">
            <w:fldChar w:fldCharType="begin"/>
          </w:r>
          <w:r w:rsidR="00E2072F" w:rsidRPr="009839D4">
            <w:instrText xml:space="preserve"> CITATION Apa153 \l 1050 </w:instrText>
          </w:r>
          <w:r w:rsidR="001E2305" w:rsidRPr="009839D4">
            <w:fldChar w:fldCharType="separate"/>
          </w:r>
          <w:r w:rsidR="00C2381A">
            <w:rPr>
              <w:noProof/>
            </w:rPr>
            <w:t>[22]</w:t>
          </w:r>
          <w:r w:rsidR="001E2305" w:rsidRPr="009839D4">
            <w:fldChar w:fldCharType="end"/>
          </w:r>
        </w:sdtContent>
      </w:sdt>
      <w:r w:rsidR="00EE0771" w:rsidRPr="009839D4">
        <w:t xml:space="preserve"> making it the most (or one of the most) active among Apache and Big Data open source projects in general. </w:t>
      </w:r>
      <w:r w:rsidR="00E2072F" w:rsidRPr="009839D4">
        <w:t>It supports a variety of popular development languages 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AB789E" w:rsidRPr="005A1412" w:rsidRDefault="00976C12" w:rsidP="005A1412">
      <w:r w:rsidRPr="009839D4">
        <w:tab/>
        <w:t>Apache Cassandra Is again a Apache open source project in the Hadoop "</w:t>
      </w:r>
      <w:r w:rsidR="00E2072F" w:rsidRPr="009839D4">
        <w:t>ecosystem</w:t>
      </w:r>
      <w:r w:rsidRPr="009839D4">
        <w:t>" of projects. It is mainly a data warehouse and it falls in the</w:t>
      </w:r>
      <w:r w:rsidR="00346DB2" w:rsidRPr="009839D4">
        <w:t xml:space="preserve"> row-oriented</w:t>
      </w:r>
      <w:r w:rsidRPr="009839D4">
        <w:t xml:space="preserve"> wide-column family of NoSQL database systems.</w:t>
      </w:r>
      <w:r w:rsidR="00877271" w:rsidRPr="009839D4">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1E2305" w:rsidRPr="009839D4">
            <w:fldChar w:fldCharType="begin"/>
          </w:r>
          <w:r w:rsidR="0096750E" w:rsidRPr="009839D4">
            <w:instrText xml:space="preserve"> CITATION Apa154 \l 1050 </w:instrText>
          </w:r>
          <w:r w:rsidR="001E2305" w:rsidRPr="009839D4">
            <w:fldChar w:fldCharType="separate"/>
          </w:r>
          <w:r w:rsidR="00C2381A">
            <w:rPr>
              <w:noProof/>
            </w:rPr>
            <w:t xml:space="preserve"> [23]</w:t>
          </w:r>
          <w:r w:rsidR="001E2305"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w:t>
      </w:r>
      <w:r w:rsidR="00346DB2" w:rsidRPr="009839D4">
        <w:lastRenderedPageBreak/>
        <w:t xml:space="preserve">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C2381A">
              <w:rPr>
                <w:noProof/>
              </w:rPr>
              <w:t>[17]</w:t>
            </w:r>
          </w:fldSimple>
        </w:sdtContent>
      </w:sdt>
      <w:sdt>
        <w:sdtPr>
          <w:id w:val="1320300"/>
          <w:citation/>
        </w:sdtPr>
        <w:sdtContent>
          <w:fldSimple w:instr=" CITATION Wik151 \l 1050 ">
            <w:r w:rsidR="00C2381A">
              <w:rPr>
                <w:noProof/>
              </w:rPr>
              <w:t xml:space="preserve"> [24]</w:t>
            </w:r>
          </w:fldSimple>
        </w:sdtContent>
      </w:sdt>
      <w:r w:rsidRPr="009839D4">
        <w:t xml:space="preserve">: </w:t>
      </w:r>
    </w:p>
    <w:p w:rsidR="00761424" w:rsidRPr="009839D4" w:rsidRDefault="00761424" w:rsidP="005C6C33">
      <w:pPr>
        <w:pStyle w:val="Odlomakpopisa"/>
        <w:numPr>
          <w:ilvl w:val="0"/>
          <w:numId w:val="12"/>
        </w:numPr>
      </w:pPr>
      <w:r w:rsidRPr="009839D4">
        <w:t>Indexing</w:t>
      </w:r>
      <w:r w:rsidR="00A925E9" w:rsidRPr="009839D4">
        <w:t xml:space="preserve"> - primary and secondary indexes are available. The benefits of indexing are the same as those found in traditional RDBMSs</w:t>
      </w:r>
      <w:r w:rsidR="001518C1" w:rsidRPr="009839D4">
        <w:t>.</w:t>
      </w:r>
    </w:p>
    <w:p w:rsidR="00A925E9" w:rsidRPr="009839D4" w:rsidRDefault="00A925E9" w:rsidP="005C6C33">
      <w:pPr>
        <w:pStyle w:val="Odlomakpopisa"/>
        <w:numPr>
          <w:ilvl w:val="0"/>
          <w:numId w:val="12"/>
        </w:numPr>
      </w:pPr>
      <w:r w:rsidRPr="009839D4">
        <w:t>Advanced queries - MongoDB supports range search, field search, regular expressions and other functionalities commonly lacking in other scalable NoSQL systems</w:t>
      </w:r>
      <w:r w:rsidR="001518C1" w:rsidRPr="009839D4">
        <w:t>.</w:t>
      </w:r>
    </w:p>
    <w:p w:rsidR="00761424" w:rsidRPr="009839D4" w:rsidRDefault="00761424" w:rsidP="005C6C33">
      <w:pPr>
        <w:pStyle w:val="Odlomakpopisa"/>
        <w:numPr>
          <w:ilvl w:val="0"/>
          <w:numId w:val="12"/>
        </w:numPr>
      </w:pPr>
      <w:r w:rsidRPr="009839D4">
        <w:t>Replication</w:t>
      </w:r>
      <w:r w:rsidR="00A925E9" w:rsidRPr="009839D4">
        <w:t xml:space="preserve"> - </w:t>
      </w:r>
      <w:r w:rsidR="00F71266" w:rsidRPr="009839D4">
        <w:t>making replicas increases the availability of data. replicas can either have a primary or a secondary role similar to a master-slave methodology.</w:t>
      </w:r>
    </w:p>
    <w:p w:rsidR="00761424" w:rsidRPr="009839D4" w:rsidRDefault="00761424" w:rsidP="005C6C33">
      <w:pPr>
        <w:pStyle w:val="Odlomakpopisa"/>
        <w:numPr>
          <w:ilvl w:val="0"/>
          <w:numId w:val="11"/>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therefore providing fault tolerance.</w:t>
      </w:r>
    </w:p>
    <w:p w:rsidR="00761424" w:rsidRPr="009839D4" w:rsidRDefault="00761424" w:rsidP="005C6C33">
      <w:pPr>
        <w:pStyle w:val="Odlomakpopisa"/>
        <w:numPr>
          <w:ilvl w:val="0"/>
          <w:numId w:val="11"/>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GridFS and it is included in MongoDB. </w:t>
      </w:r>
    </w:p>
    <w:p w:rsidR="00B84743" w:rsidRPr="009839D4" w:rsidRDefault="00761424" w:rsidP="005C6C33">
      <w:pPr>
        <w:pStyle w:val="Odlomakpopisa"/>
        <w:numPr>
          <w:ilvl w:val="0"/>
          <w:numId w:val="11"/>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functionality from SQL in RDBMSs.</w:t>
      </w:r>
      <w:r w:rsidR="00081E8F" w:rsidRPr="009839D4">
        <w:t xml:space="preserve"> </w:t>
      </w:r>
    </w:p>
    <w:p w:rsidR="001D6268" w:rsidRPr="009839D4" w:rsidRDefault="001D6268" w:rsidP="001D6268">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1E2305">
            <w:fldChar w:fldCharType="begin"/>
          </w:r>
          <w:r w:rsidR="006E561B">
            <w:rPr>
              <w:lang w:val="hr-HR"/>
            </w:rPr>
            <w:instrText xml:space="preserve"> CITATION Tut15 \l 1050 </w:instrText>
          </w:r>
          <w:r w:rsidR="001E2305">
            <w:fldChar w:fldCharType="separate"/>
          </w:r>
          <w:r w:rsidR="00C2381A" w:rsidRPr="00C2381A">
            <w:rPr>
              <w:noProof/>
              <w:lang w:val="hr-HR"/>
            </w:rPr>
            <w:t>[25]</w:t>
          </w:r>
          <w:r w:rsidR="001E2305">
            <w:fldChar w:fldCharType="end"/>
          </w:r>
        </w:sdtContent>
      </w:sdt>
      <w:sdt>
        <w:sdtPr>
          <w:id w:val="1320417"/>
          <w:citation/>
        </w:sdtPr>
        <w:sdtContent>
          <w:r w:rsidR="001E2305">
            <w:fldChar w:fldCharType="begin"/>
          </w:r>
          <w:r w:rsidR="006E561B">
            <w:rPr>
              <w:lang w:val="hr-HR"/>
            </w:rPr>
            <w:instrText xml:space="preserve"> CITATION Neo15 \l 1050 </w:instrText>
          </w:r>
          <w:r w:rsidR="001E2305">
            <w:fldChar w:fldCharType="separate"/>
          </w:r>
          <w:r w:rsidR="00C2381A">
            <w:rPr>
              <w:noProof/>
              <w:lang w:val="hr-HR"/>
            </w:rPr>
            <w:t xml:space="preserve"> </w:t>
          </w:r>
          <w:r w:rsidR="00C2381A" w:rsidRPr="00C2381A">
            <w:rPr>
              <w:noProof/>
              <w:lang w:val="hr-HR"/>
            </w:rPr>
            <w:t>[26]</w:t>
          </w:r>
          <w:r w:rsidR="001E2305">
            <w:fldChar w:fldCharType="end"/>
          </w:r>
        </w:sdtContent>
      </w:sdt>
      <w:r w:rsidRPr="009839D4">
        <w:t>:</w:t>
      </w:r>
    </w:p>
    <w:p w:rsidR="000C7193" w:rsidRPr="009839D4" w:rsidRDefault="00D43DD9" w:rsidP="005C6C33">
      <w:pPr>
        <w:numPr>
          <w:ilvl w:val="0"/>
          <w:numId w:val="13"/>
        </w:numPr>
      </w:pPr>
      <w:r>
        <w:t>It has a SQL like query language called CQL ("</w:t>
      </w:r>
      <w:r w:rsidRPr="00D43DD9">
        <w:t xml:space="preserve">Cypher </w:t>
      </w:r>
      <w:r>
        <w:t>Query Language")</w:t>
      </w:r>
    </w:p>
    <w:p w:rsidR="000C7193" w:rsidRDefault="000C7193" w:rsidP="005C6C33">
      <w:pPr>
        <w:numPr>
          <w:ilvl w:val="0"/>
          <w:numId w:val="13"/>
        </w:numPr>
      </w:pPr>
      <w:r w:rsidRPr="009839D4">
        <w:t>It follows Property Graph Data Model</w:t>
      </w:r>
    </w:p>
    <w:p w:rsidR="000C7193" w:rsidRPr="009839D4" w:rsidRDefault="0010732A" w:rsidP="005C6C33">
      <w:pPr>
        <w:numPr>
          <w:ilvl w:val="0"/>
          <w:numId w:val="13"/>
        </w:numPr>
      </w:pPr>
      <w:r>
        <w:t xml:space="preserve">Advanced features like: Indexing, UNIQUE constraints, transactions, ACID compliant </w:t>
      </w:r>
    </w:p>
    <w:p w:rsidR="000C7193" w:rsidRPr="009839D4" w:rsidRDefault="000C7193" w:rsidP="005C6C33">
      <w:pPr>
        <w:numPr>
          <w:ilvl w:val="0"/>
          <w:numId w:val="13"/>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5C6C33">
      <w:pPr>
        <w:numPr>
          <w:ilvl w:val="0"/>
          <w:numId w:val="13"/>
        </w:numPr>
      </w:pPr>
      <w:r w:rsidRPr="009839D4">
        <w:t>It supports exporting of query data to JSON and XLS format</w:t>
      </w:r>
    </w:p>
    <w:p w:rsidR="000C7193" w:rsidRDefault="0010732A" w:rsidP="005C6C33">
      <w:pPr>
        <w:numPr>
          <w:ilvl w:val="0"/>
          <w:numId w:val="13"/>
        </w:numPr>
      </w:pPr>
      <w:r>
        <w:t xml:space="preserve">Support for many platforms, languages, </w:t>
      </w:r>
      <w:r w:rsidR="008B373A">
        <w:t xml:space="preserve">simple to use </w:t>
      </w:r>
      <w:r>
        <w:t>APIs...</w:t>
      </w:r>
    </w:p>
    <w:p w:rsidR="008B373A" w:rsidRDefault="008B373A" w:rsidP="005C6C33">
      <w:pPr>
        <w:numPr>
          <w:ilvl w:val="0"/>
          <w:numId w:val="13"/>
        </w:numPr>
      </w:pPr>
      <w:r>
        <w:t>H</w:t>
      </w:r>
      <w:r w:rsidRPr="008B373A">
        <w:t>igh-speed traversals in the node space</w:t>
      </w:r>
    </w:p>
    <w:p w:rsidR="0010732A" w:rsidRPr="009839D4" w:rsidRDefault="0010732A" w:rsidP="0010732A">
      <w:r>
        <w:lastRenderedPageBreak/>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Compared to other types of databases like wide-column it is les scalable and not suited 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1E2305">
            <w:fldChar w:fldCharType="begin"/>
          </w:r>
          <w:r w:rsidR="004F7CFC">
            <w:rPr>
              <w:lang w:val="hr-HR"/>
            </w:rPr>
            <w:instrText xml:space="preserve"> CITATION Ori15 \l 1050 </w:instrText>
          </w:r>
          <w:r w:rsidR="001E2305">
            <w:fldChar w:fldCharType="separate"/>
          </w:r>
          <w:r w:rsidR="00C2381A" w:rsidRPr="00C2381A">
            <w:rPr>
              <w:noProof/>
              <w:lang w:val="hr-HR"/>
            </w:rPr>
            <w:t>[27]</w:t>
          </w:r>
          <w:r w:rsidR="001E2305">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1E2305">
            <w:fldChar w:fldCharType="begin"/>
          </w:r>
          <w:r w:rsidR="00802F79">
            <w:rPr>
              <w:lang w:val="hr-HR"/>
            </w:rPr>
            <w:instrText xml:space="preserve"> CITATION Ori15 \l 1050 </w:instrText>
          </w:r>
          <w:r w:rsidR="001E2305">
            <w:fldChar w:fldCharType="separate"/>
          </w:r>
          <w:r w:rsidR="00C2381A" w:rsidRPr="00C2381A">
            <w:rPr>
              <w:noProof/>
              <w:lang w:val="hr-HR"/>
            </w:rPr>
            <w:t>[27]</w:t>
          </w:r>
          <w:r w:rsidR="001E2305">
            <w:fldChar w:fldCharType="end"/>
          </w:r>
        </w:sdtContent>
      </w:sdt>
      <w:r>
        <w:t>:</w:t>
      </w:r>
    </w:p>
    <w:p w:rsidR="00802F79" w:rsidRDefault="00802F79" w:rsidP="005C6C33">
      <w:pPr>
        <w:pStyle w:val="Odlomakpopisa"/>
        <w:numPr>
          <w:ilvl w:val="0"/>
          <w:numId w:val="15"/>
        </w:numPr>
      </w:pPr>
      <w:r>
        <w:t>Combines best features from document and graph based systems</w:t>
      </w:r>
    </w:p>
    <w:p w:rsidR="004F7CFC" w:rsidRDefault="00802F79" w:rsidP="005C6C33">
      <w:pPr>
        <w:pStyle w:val="Odlomakpopisa"/>
        <w:numPr>
          <w:ilvl w:val="0"/>
          <w:numId w:val="14"/>
        </w:numPr>
      </w:pPr>
      <w:r>
        <w:t>OrientDB SQL - supports SQL with some extensions for handling trees and graphs</w:t>
      </w:r>
    </w:p>
    <w:p w:rsidR="00802F79" w:rsidRDefault="00802F79" w:rsidP="005C6C33">
      <w:pPr>
        <w:pStyle w:val="Odlomakpopisa"/>
        <w:numPr>
          <w:ilvl w:val="0"/>
          <w:numId w:val="14"/>
        </w:numPr>
      </w:pPr>
      <w:r>
        <w:t xml:space="preserve">Multi-Master Replication - sharding, fault tolerance, availability, scalability... </w:t>
      </w:r>
    </w:p>
    <w:p w:rsidR="00802F79" w:rsidRDefault="00802F79" w:rsidP="005C6C33">
      <w:pPr>
        <w:pStyle w:val="Odlomakpopisa"/>
        <w:numPr>
          <w:ilvl w:val="0"/>
          <w:numId w:val="14"/>
        </w:numPr>
      </w:pPr>
      <w:r>
        <w:t>ACID Compliance - fully ACID transactions across distributed data storage system</w:t>
      </w:r>
    </w:p>
    <w:p w:rsidR="00802F79" w:rsidRDefault="00802F79" w:rsidP="005C6C33">
      <w:pPr>
        <w:pStyle w:val="Odlomakpopisa"/>
        <w:numPr>
          <w:ilvl w:val="0"/>
          <w:numId w:val="1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1E2305">
            <w:fldChar w:fldCharType="begin"/>
          </w:r>
          <w:r w:rsidR="00F97BA5">
            <w:rPr>
              <w:lang w:val="hr-HR"/>
            </w:rPr>
            <w:instrText xml:space="preserve"> CITATION Red15 \l 1050 </w:instrText>
          </w:r>
          <w:r w:rsidR="001E2305">
            <w:fldChar w:fldCharType="separate"/>
          </w:r>
          <w:r w:rsidR="00C2381A">
            <w:rPr>
              <w:noProof/>
              <w:lang w:val="hr-HR"/>
            </w:rPr>
            <w:t xml:space="preserve"> </w:t>
          </w:r>
          <w:r w:rsidR="00C2381A" w:rsidRPr="00C2381A">
            <w:rPr>
              <w:noProof/>
              <w:lang w:val="hr-HR"/>
            </w:rPr>
            <w:t>[28]</w:t>
          </w:r>
          <w:r w:rsidR="001E2305">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1E2305">
            <w:fldChar w:fldCharType="begin"/>
          </w:r>
          <w:r w:rsidR="00483D71">
            <w:rPr>
              <w:lang w:val="hr-HR"/>
            </w:rPr>
            <w:instrText xml:space="preserve"> CITATION Red151 \l 1050 </w:instrText>
          </w:r>
          <w:r w:rsidR="001E2305">
            <w:fldChar w:fldCharType="separate"/>
          </w:r>
          <w:r w:rsidR="00C2381A" w:rsidRPr="00C2381A">
            <w:rPr>
              <w:noProof/>
              <w:lang w:val="hr-HR"/>
            </w:rPr>
            <w:t>[29]</w:t>
          </w:r>
          <w:r w:rsidR="001E2305">
            <w:fldChar w:fldCharType="end"/>
          </w:r>
        </w:sdtContent>
      </w:sdt>
      <w:r w:rsidR="00483D71">
        <w:t>:</w:t>
      </w:r>
    </w:p>
    <w:p w:rsidR="00483D71" w:rsidRDefault="00483D71" w:rsidP="005C6C33">
      <w:pPr>
        <w:pStyle w:val="Odlomakpopisa"/>
        <w:numPr>
          <w:ilvl w:val="0"/>
          <w:numId w:val="16"/>
        </w:numPr>
      </w:pPr>
      <w:r>
        <w:t>Transactions</w:t>
      </w:r>
    </w:p>
    <w:p w:rsidR="00483D71" w:rsidRDefault="00483D71" w:rsidP="005C6C33">
      <w:pPr>
        <w:pStyle w:val="Odlomakpopisa"/>
        <w:numPr>
          <w:ilvl w:val="0"/>
          <w:numId w:val="16"/>
        </w:numPr>
      </w:pPr>
      <w:r>
        <w:t>Pub/Sub</w:t>
      </w:r>
    </w:p>
    <w:p w:rsidR="00483D71" w:rsidRDefault="00483D71" w:rsidP="005C6C33">
      <w:pPr>
        <w:pStyle w:val="Odlomakpopisa"/>
        <w:numPr>
          <w:ilvl w:val="0"/>
          <w:numId w:val="16"/>
        </w:numPr>
      </w:pPr>
      <w:proofErr w:type="spellStart"/>
      <w:r>
        <w:t>Lua</w:t>
      </w:r>
      <w:proofErr w:type="spellEnd"/>
      <w:r>
        <w:t xml:space="preserve"> scripting</w:t>
      </w:r>
    </w:p>
    <w:p w:rsidR="00483D71" w:rsidRDefault="00483D71" w:rsidP="005C6C33">
      <w:pPr>
        <w:pStyle w:val="Odlomakpopisa"/>
        <w:numPr>
          <w:ilvl w:val="0"/>
          <w:numId w:val="16"/>
        </w:numPr>
      </w:pPr>
      <w:r>
        <w:t>Keys with a limited time-to-live</w:t>
      </w:r>
    </w:p>
    <w:p w:rsidR="00483D71" w:rsidRDefault="00483D71" w:rsidP="005C6C33">
      <w:pPr>
        <w:pStyle w:val="Odlomakpopisa"/>
        <w:numPr>
          <w:ilvl w:val="0"/>
          <w:numId w:val="16"/>
        </w:numPr>
      </w:pPr>
      <w:r>
        <w:t>LRU eviction of keys</w:t>
      </w:r>
    </w:p>
    <w:p w:rsidR="003930C9" w:rsidRDefault="00483D71" w:rsidP="005C6C33">
      <w:pPr>
        <w:pStyle w:val="Odlomakpopisa"/>
        <w:numPr>
          <w:ilvl w:val="0"/>
          <w:numId w:val="16"/>
        </w:numPr>
      </w:pPr>
      <w:r>
        <w:t>Automatic failover</w:t>
      </w:r>
    </w:p>
    <w:p w:rsidR="003930C9" w:rsidRPr="009839D4" w:rsidRDefault="003930C9" w:rsidP="003930C9">
      <w:r>
        <w:lastRenderedPageBreak/>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35" w:name="_Toc420295408"/>
      <w:r w:rsidRPr="009839D4">
        <w:rPr>
          <w:lang w:val="en-GB"/>
        </w:rPr>
        <w:t>Security issues</w:t>
      </w:r>
      <w:r w:rsidR="00802F79">
        <w:rPr>
          <w:lang w:val="en-GB"/>
        </w:rPr>
        <w:t xml:space="preserve"> in </w:t>
      </w:r>
      <w:r w:rsidR="00E85EC1">
        <w:rPr>
          <w:lang w:val="en-GB"/>
        </w:rPr>
        <w:t>NoSQL</w:t>
      </w:r>
      <w:bookmarkEnd w:id="35"/>
    </w:p>
    <w:p w:rsidR="00812758" w:rsidRPr="00812758"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AF60F6">
        <w:t xml:space="preserve">, </w:t>
      </w:r>
      <w:r w:rsidR="00571772">
        <w:t xml:space="preserve">it bring to the surface a lot of security issues in need of dealing with. The authors of </w:t>
      </w:r>
      <w:sdt>
        <w:sdtPr>
          <w:id w:val="22557495"/>
          <w:citation/>
        </w:sdtPr>
        <w:sdtContent>
          <w:r w:rsidR="001E2305">
            <w:fldChar w:fldCharType="begin"/>
          </w:r>
          <w:r w:rsidR="00571772">
            <w:rPr>
              <w:lang w:val="hr-HR"/>
            </w:rPr>
            <w:instrText xml:space="preserve"> CITATION Ana14 \l 1050 </w:instrText>
          </w:r>
          <w:r w:rsidR="001E2305">
            <w:fldChar w:fldCharType="separate"/>
          </w:r>
          <w:r w:rsidR="00C2381A" w:rsidRPr="00C2381A">
            <w:rPr>
              <w:noProof/>
              <w:lang w:val="hr-HR"/>
            </w:rPr>
            <w:t>[30]</w:t>
          </w:r>
          <w:r w:rsidR="001E2305">
            <w:fldChar w:fldCharType="end"/>
          </w:r>
        </w:sdtContent>
      </w:sdt>
      <w:sdt>
        <w:sdtPr>
          <w:id w:val="22557496"/>
          <w:citation/>
        </w:sdtPr>
        <w:sdtContent>
          <w:r w:rsidR="001E2305">
            <w:fldChar w:fldCharType="begin"/>
          </w:r>
          <w:r w:rsidR="00571772">
            <w:rPr>
              <w:lang w:val="hr-HR"/>
            </w:rPr>
            <w:instrText xml:space="preserve"> CITATION Pri14 \l 1050 </w:instrText>
          </w:r>
          <w:r w:rsidR="001E2305">
            <w:fldChar w:fldCharType="separate"/>
          </w:r>
          <w:r w:rsidR="00C2381A">
            <w:rPr>
              <w:noProof/>
              <w:lang w:val="hr-HR"/>
            </w:rPr>
            <w:t xml:space="preserve"> </w:t>
          </w:r>
          <w:r w:rsidR="00C2381A" w:rsidRPr="00C2381A">
            <w:rPr>
              <w:noProof/>
              <w:lang w:val="hr-HR"/>
            </w:rPr>
            <w:t>[31]</w:t>
          </w:r>
          <w:r w:rsidR="001E2305">
            <w:fldChar w:fldCharType="end"/>
          </w:r>
        </w:sdtContent>
      </w:sdt>
      <w:r>
        <w:t xml:space="preserve"> </w:t>
      </w:r>
      <w:sdt>
        <w:sdtPr>
          <w:id w:val="63931474"/>
          <w:citation/>
        </w:sdtPr>
        <w:sdtContent>
          <w:r w:rsidR="001E2305">
            <w:fldChar w:fldCharType="begin"/>
          </w:r>
          <w:r w:rsidR="000849DD">
            <w:rPr>
              <w:lang w:val="hr-HR"/>
            </w:rPr>
            <w:instrText xml:space="preserve"> CITATION Lio11 \l 1050 </w:instrText>
          </w:r>
          <w:r w:rsidR="001E2305">
            <w:fldChar w:fldCharType="separate"/>
          </w:r>
          <w:r w:rsidR="00C2381A" w:rsidRPr="00C2381A">
            <w:rPr>
              <w:noProof/>
              <w:lang w:val="hr-HR"/>
            </w:rPr>
            <w:t>[32]</w:t>
          </w:r>
          <w:r w:rsidR="001E2305">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36" w:name="_Toc420295409"/>
      <w:r>
        <w:rPr>
          <w:lang w:val="en-GB"/>
        </w:rPr>
        <w:t>Performance s</w:t>
      </w:r>
      <w:r w:rsidR="00714153" w:rsidRPr="009839D4">
        <w:rPr>
          <w:lang w:val="en-GB"/>
        </w:rPr>
        <w:t xml:space="preserve">tudies </w:t>
      </w:r>
      <w:r>
        <w:rPr>
          <w:lang w:val="en-GB"/>
        </w:rPr>
        <w:t>and c</w:t>
      </w:r>
      <w:r w:rsidR="004601B8" w:rsidRPr="009839D4">
        <w:rPr>
          <w:lang w:val="en-GB"/>
        </w:rPr>
        <w:t>omparisons</w:t>
      </w:r>
      <w:bookmarkEnd w:id="36"/>
    </w:p>
    <w:p w:rsidR="00980C30" w:rsidRPr="009839D4" w:rsidRDefault="00980C30" w:rsidP="00982198">
      <w:r>
        <w:tab/>
        <w:t xml:space="preserve">Comparisons and performance evaluations given by the authors of </w:t>
      </w:r>
      <w:sdt>
        <w:sdtPr>
          <w:id w:val="63931475"/>
          <w:citation/>
        </w:sdtPr>
        <w:sdtContent>
          <w:r w:rsidR="001E2305">
            <w:fldChar w:fldCharType="begin"/>
          </w:r>
          <w:r>
            <w:rPr>
              <w:lang w:val="hr-HR"/>
            </w:rPr>
            <w:instrText xml:space="preserve"> CITATION NoS \l 1050 </w:instrText>
          </w:r>
          <w:r w:rsidR="001E2305">
            <w:fldChar w:fldCharType="separate"/>
          </w:r>
          <w:r w:rsidR="00C2381A" w:rsidRPr="00C2381A">
            <w:rPr>
              <w:noProof/>
              <w:lang w:val="hr-HR"/>
            </w:rPr>
            <w:t>[16]</w:t>
          </w:r>
          <w:r w:rsidR="001E2305">
            <w:fldChar w:fldCharType="end"/>
          </w:r>
        </w:sdtContent>
      </w:sdt>
      <w:sdt>
        <w:sdtPr>
          <w:id w:val="63931476"/>
          <w:citation/>
        </w:sdtPr>
        <w:sdtContent>
          <w:r w:rsidR="001E2305">
            <w:fldChar w:fldCharType="begin"/>
          </w:r>
          <w:r>
            <w:rPr>
              <w:lang w:val="hr-HR"/>
            </w:rPr>
            <w:instrText xml:space="preserve"> CITATION Aco \l 1050 </w:instrText>
          </w:r>
          <w:r w:rsidR="001E2305">
            <w:fldChar w:fldCharType="separate"/>
          </w:r>
          <w:r w:rsidR="00C2381A">
            <w:rPr>
              <w:noProof/>
              <w:lang w:val="hr-HR"/>
            </w:rPr>
            <w:t xml:space="preserve"> </w:t>
          </w:r>
          <w:r w:rsidR="00C2381A" w:rsidRPr="00C2381A">
            <w:rPr>
              <w:noProof/>
              <w:lang w:val="hr-HR"/>
            </w:rPr>
            <w:t>[33]</w:t>
          </w:r>
          <w:r w:rsidR="001E2305">
            <w:fldChar w:fldCharType="end"/>
          </w:r>
        </w:sdtContent>
      </w:sdt>
      <w:sdt>
        <w:sdtPr>
          <w:id w:val="63931477"/>
          <w:citation/>
        </w:sdtPr>
        <w:sdtContent>
          <w:r w:rsidR="001E2305">
            <w:fldChar w:fldCharType="begin"/>
          </w:r>
          <w:r>
            <w:rPr>
              <w:lang w:val="hr-HR"/>
            </w:rPr>
            <w:instrText xml:space="preserve"> CITATION Raj15 \l 1050 </w:instrText>
          </w:r>
          <w:r w:rsidR="001E2305">
            <w:fldChar w:fldCharType="separate"/>
          </w:r>
          <w:r w:rsidR="00C2381A">
            <w:rPr>
              <w:noProof/>
              <w:lang w:val="hr-HR"/>
            </w:rPr>
            <w:t xml:space="preserve"> </w:t>
          </w:r>
          <w:r w:rsidR="00C2381A" w:rsidRPr="00C2381A">
            <w:rPr>
              <w:noProof/>
              <w:lang w:val="hr-HR"/>
            </w:rPr>
            <w:t>[12]</w:t>
          </w:r>
          <w:r w:rsidR="001E2305">
            <w:fldChar w:fldCharType="end"/>
          </w:r>
        </w:sdtContent>
      </w:sdt>
      <w:sdt>
        <w:sdtPr>
          <w:id w:val="63931478"/>
          <w:citation/>
        </w:sdtPr>
        <w:sdtContent>
          <w:r w:rsidR="001E2305">
            <w:fldChar w:fldCharType="begin"/>
          </w:r>
          <w:r>
            <w:rPr>
              <w:lang w:val="hr-HR"/>
            </w:rPr>
            <w:instrText xml:space="preserve"> CITATION Enr14 \l 1050 </w:instrText>
          </w:r>
          <w:r w:rsidR="001E2305">
            <w:fldChar w:fldCharType="separate"/>
          </w:r>
          <w:r w:rsidR="00C2381A">
            <w:rPr>
              <w:noProof/>
              <w:lang w:val="hr-HR"/>
            </w:rPr>
            <w:t xml:space="preserve"> </w:t>
          </w:r>
          <w:r w:rsidR="00C2381A" w:rsidRPr="00C2381A">
            <w:rPr>
              <w:noProof/>
              <w:lang w:val="hr-HR"/>
            </w:rPr>
            <w:t>[34]</w:t>
          </w:r>
          <w:r w:rsidR="001E2305">
            <w:fldChar w:fldCharType="end"/>
          </w:r>
        </w:sdtContent>
      </w:sdt>
      <w:r>
        <w:t xml:space="preserve"> </w:t>
      </w:r>
      <w:sdt>
        <w:sdtPr>
          <w:id w:val="63931479"/>
          <w:citation/>
        </w:sdtPr>
        <w:sdtContent>
          <w:r w:rsidR="001E2305">
            <w:fldChar w:fldCharType="begin"/>
          </w:r>
          <w:r w:rsidR="00814526">
            <w:rPr>
              <w:lang w:val="hr-HR"/>
            </w:rPr>
            <w:instrText xml:space="preserve"> CITATION COR13 \l 1050 </w:instrText>
          </w:r>
          <w:r w:rsidR="001E2305">
            <w:fldChar w:fldCharType="separate"/>
          </w:r>
          <w:r w:rsidR="00C2381A" w:rsidRPr="00C2381A">
            <w:rPr>
              <w:noProof/>
              <w:lang w:val="hr-HR"/>
            </w:rPr>
            <w:t>[35]</w:t>
          </w:r>
          <w:r w:rsidR="001E2305">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 latency in RDBMS incre</w:t>
      </w:r>
      <w:r w:rsidR="007F3406">
        <w:t>a</w:t>
      </w:r>
      <w:r w:rsidR="00814526">
        <w:t>se</w:t>
      </w:r>
      <w:r w:rsidR="007F3406">
        <w:t>d significantly (exponentially) while in NoSQL systems suffered little.</w:t>
      </w:r>
      <w:r w:rsidR="00F2383A">
        <w:t xml:space="preserve"> 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714153" w:rsidRPr="009839D4" w:rsidRDefault="006776A0" w:rsidP="00714153">
      <w:pPr>
        <w:pStyle w:val="Naslov3"/>
        <w:rPr>
          <w:lang w:val="en-GB"/>
        </w:rPr>
      </w:pPr>
      <w:bookmarkStart w:id="37" w:name="_Toc420295410"/>
      <w:r>
        <w:rPr>
          <w:lang w:val="en-GB"/>
        </w:rPr>
        <w:t>Summary</w:t>
      </w:r>
      <w:bookmarkEnd w:id="37"/>
    </w:p>
    <w:p w:rsidR="009D2669" w:rsidRPr="009839D4" w:rsidRDefault="00E85EC1" w:rsidP="00E85EC1">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w:t>
      </w:r>
      <w:r w:rsidR="00F515E8">
        <w:lastRenderedPageBreak/>
        <w:t xml:space="preserve">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p>
    <w:p w:rsidR="00982198" w:rsidRPr="009839D4" w:rsidRDefault="00982198" w:rsidP="007738CA">
      <w:pPr>
        <w:pStyle w:val="Naslov2"/>
      </w:pPr>
      <w:bookmarkStart w:id="38" w:name="_Ref411957522"/>
      <w:bookmarkStart w:id="39" w:name="_Ref411957533"/>
      <w:bookmarkStart w:id="40" w:name="_Toc420295411"/>
      <w:r w:rsidRPr="009839D4">
        <w:t>Acces</w:t>
      </w:r>
      <w:r w:rsidR="009A4826" w:rsidRPr="009839D4">
        <w:t>s Control</w:t>
      </w:r>
      <w:bookmarkEnd w:id="38"/>
      <w:bookmarkEnd w:id="39"/>
      <w:bookmarkEnd w:id="40"/>
    </w:p>
    <w:p w:rsidR="00982198" w:rsidRDefault="0077217F" w:rsidP="00982198">
      <w:r>
        <w:tab/>
        <w:t xml:space="preserve">Access Control is a general term that can be described as a way of securely granting, limiting or denying access to resources therefore protecting the resources from potentially malicious parties. </w:t>
      </w:r>
      <w:r w:rsidR="0009424A">
        <w:t>In this section,</w:t>
      </w:r>
      <w:r w:rsidR="00FB7760">
        <w:t xml:space="preserve"> a few of the most significant methodologies of enforcing access control will be describe, a general overview, comparison and evaluation will be given and some available solutions will be explored and evaluated. </w:t>
      </w:r>
    </w:p>
    <w:p w:rsidR="00BF45AB" w:rsidRPr="009839D4" w:rsidRDefault="00BF45AB" w:rsidP="00BF45AB">
      <w:pPr>
        <w:pStyle w:val="Naslov3"/>
        <w:rPr>
          <w:lang w:val="en-GB"/>
        </w:rPr>
      </w:pPr>
      <w:bookmarkStart w:id="41" w:name="_Toc420295412"/>
      <w:r w:rsidRPr="009839D4">
        <w:rPr>
          <w:lang w:val="en-GB"/>
        </w:rPr>
        <w:t>Types of access control</w:t>
      </w:r>
      <w:bookmarkEnd w:id="41"/>
    </w:p>
    <w:p w:rsidR="00BF45AB" w:rsidRDefault="0029165F" w:rsidP="00BF45AB">
      <w:r>
        <w:tab/>
        <w:t xml:space="preserve">In this section a few of the most important and significant types of access control will be described and evaluated. </w:t>
      </w:r>
    </w:p>
    <w:p w:rsidR="00E944CC" w:rsidRDefault="00E944CC" w:rsidP="00E944CC">
      <w:pPr>
        <w:pStyle w:val="Podnaslov"/>
      </w:pPr>
      <w:r>
        <w:t>DAC</w:t>
      </w:r>
      <w:r w:rsidR="003459D4">
        <w:t xml:space="preserve"> and MAC</w:t>
      </w:r>
    </w:p>
    <w:p w:rsidR="00EF5E42" w:rsidRDefault="0029165F" w:rsidP="003459D4">
      <w:r>
        <w:tab/>
        <w:t>DAC (Discretionary Access C</w:t>
      </w:r>
      <w:r w:rsidRPr="0029165F">
        <w:t>ontrol</w:t>
      </w:r>
      <w:r>
        <w:t>)</w:t>
      </w:r>
      <w:r w:rsidR="005F378B">
        <w:t xml:space="preserve"> is </w:t>
      </w:r>
      <w:r w:rsidR="00D30724">
        <w:t>a type of access contro</w:t>
      </w:r>
      <w:r w:rsidR="00231CE4">
        <w:t>l</w:t>
      </w:r>
      <w:r w:rsidR="00BE1777">
        <w:t xml:space="preserve"> that enforces a evaluation criteria (or policy) that mainly restricts access to the resource owner or group and all control over that resource including passing access to other subjects, and is commonly done automatically or i</w:t>
      </w:r>
      <w:r w:rsidR="003459D4">
        <w:t>ndirectly.</w:t>
      </w:r>
      <w:r w:rsidR="00772319">
        <w:t xml:space="preserve"> The users/resource owners have control over the access to the resource.</w:t>
      </w:r>
      <w:r w:rsidR="003459D4">
        <w:t xml:space="preserve"> An example would be in operating systems. Users that create files have ownership over them and can limit access to themselves or allow access to other users</w:t>
      </w:r>
      <w:r w:rsidR="00772319">
        <w:t>.</w:t>
      </w:r>
      <w:r w:rsidR="003459D4">
        <w:t xml:space="preserve"> DAC is often compared to the MAC (Mandatory Access C</w:t>
      </w:r>
      <w:r w:rsidR="003459D4" w:rsidRPr="0029165F">
        <w:t>ontrol</w:t>
      </w:r>
      <w:r w:rsidR="003459D4">
        <w:t>)</w:t>
      </w:r>
      <w:r w:rsidR="00EF5E42">
        <w:t xml:space="preserve">. </w:t>
      </w:r>
    </w:p>
    <w:p w:rsidR="00E944CC" w:rsidRPr="009839D4" w:rsidRDefault="00EF5E42" w:rsidP="001F21CE">
      <w:r>
        <w:tab/>
      </w:r>
      <w:r w:rsidR="001F21CE">
        <w:t>MAC is a type of access control where a external entity like an administrator decides on giving or denying access to resources</w:t>
      </w:r>
      <w:r w:rsidR="00772319">
        <w:t xml:space="preserve">. A example would be database management systems. They allow access to resources depending on the permissions users have. The system administrator has the ownership over all resources. </w:t>
      </w:r>
    </w:p>
    <w:p w:rsidR="00BF45AB" w:rsidRPr="009839D4" w:rsidRDefault="00BF45AB" w:rsidP="00BF45AB">
      <w:pPr>
        <w:pStyle w:val="Podnaslov"/>
      </w:pPr>
      <w:r w:rsidRPr="009839D4">
        <w:t>IBAC</w:t>
      </w:r>
    </w:p>
    <w:p w:rsidR="00BF45AB" w:rsidRPr="009839D4" w:rsidRDefault="0029165F" w:rsidP="00BF45AB">
      <w:r>
        <w:tab/>
        <w:t>IBAC (Identity Based Access Control)</w:t>
      </w:r>
      <w:r w:rsidR="00C42579">
        <w:t xml:space="preserve"> is based on giving access to a resource depending on a users identity. Implementations often become RBAC because identities are grouped and the groups can also be </w:t>
      </w:r>
      <w:r w:rsidR="00C42579">
        <w:lastRenderedPageBreak/>
        <w:t xml:space="preserve">grouped as roles. </w:t>
      </w:r>
      <w:r w:rsidR="00EC74FB">
        <w:t xml:space="preserve">An example of true IBAC are </w:t>
      </w:r>
      <w:r w:rsidR="00A709C1">
        <w:t>simple</w:t>
      </w:r>
      <w:r w:rsidR="00A26E3A">
        <w:t xml:space="preserve"> username and password based</w:t>
      </w:r>
      <w:r w:rsidR="00A709C1">
        <w:t xml:space="preserve"> </w:t>
      </w:r>
      <w:r w:rsidR="00EC74FB" w:rsidRPr="00EC74FB">
        <w:t xml:space="preserve">authentication </w:t>
      </w:r>
      <w:r w:rsidR="00EC74FB">
        <w:t>systems</w:t>
      </w:r>
      <w:r w:rsidR="007B3AAD">
        <w:t xml:space="preserve"> such as signing up and logging into </w:t>
      </w:r>
      <w:r w:rsidR="00A26E3A">
        <w:t>accounts on websites</w:t>
      </w:r>
      <w:r w:rsidR="00EC74FB">
        <w:t xml:space="preserve">. </w:t>
      </w:r>
      <w:r w:rsidR="00C45B70">
        <w:t xml:space="preserve">IBAC is simple to implement but has limited applications because of limited flexibility regarding modifying access to resources for a number of users. Most adequate implementations would be as mentioned before, password (or authentication card, fingerprint...) based authentication systems that limit access to a resource which could be a account, secure room, etc. </w:t>
      </w:r>
    </w:p>
    <w:p w:rsidR="00BF45AB" w:rsidRPr="009839D4" w:rsidRDefault="00BF45AB" w:rsidP="00BF45AB">
      <w:pPr>
        <w:pStyle w:val="Podnaslov"/>
      </w:pPr>
      <w:r w:rsidRPr="009839D4">
        <w:t>RBAC</w:t>
      </w:r>
    </w:p>
    <w:p w:rsidR="00E2783E" w:rsidRPr="009839D4" w:rsidRDefault="0029165F" w:rsidP="00BF45AB">
      <w:r>
        <w:tab/>
        <w:t xml:space="preserve">RBAC (Role Based Access Control) is </w:t>
      </w:r>
      <w:r w:rsidR="000C5D0C">
        <w:t xml:space="preserve">an access control system where users are assigned to groups or roles which have access to resources. An administration entity </w:t>
      </w:r>
      <w:r w:rsidR="00D81A6D">
        <w:t>has power over changing access policies for resources</w:t>
      </w:r>
      <w:r w:rsidR="000C5D0C">
        <w:t>.</w:t>
      </w:r>
      <w:r w:rsidR="00D81A6D">
        <w:t xml:space="preserve"> This solution is one of the most popular because of the simplicity of implementation, intuitive way of working, good flexibility and intuitive administration. Different roles have different authority levels or different areas of authority. Depending on the implementation, the roles can be organized in a hierarchy tree or a simple independent list of roles or groups. Almost every website system has a RBAC system implemented limiting access to information, changing and adding data, etc.</w:t>
      </w:r>
      <w:r w:rsidR="00E2783E">
        <w:t xml:space="preserve"> Users are typically divided into groups with different levels of access depending on the type of user (buyer, seller, visitor...) and administrators are divided into different levels and areas for efficient maintaining of the system. A p</w:t>
      </w:r>
      <w:r w:rsidR="00D81A6D">
        <w:t>roblem that occurs with this kind of system is that a large number of roles create a hard system to administer and maintain. An administrator needs to have deep understanding of each role and dependencies on other roles to su</w:t>
      </w:r>
      <w:r w:rsidR="00E2783E">
        <w:t xml:space="preserve">ccessfully maintain the system. </w:t>
      </w:r>
    </w:p>
    <w:p w:rsidR="00BF45AB" w:rsidRPr="009839D4" w:rsidRDefault="00BF45AB" w:rsidP="00BF45AB">
      <w:pPr>
        <w:pStyle w:val="Podnaslov"/>
      </w:pPr>
      <w:r w:rsidRPr="009839D4">
        <w:t>ABAC</w:t>
      </w:r>
    </w:p>
    <w:p w:rsidR="00291394" w:rsidRDefault="0029165F" w:rsidP="00BF45AB">
      <w:r>
        <w:tab/>
        <w:t>ABAC (Attribute Based Access Control)</w:t>
      </w:r>
      <w:r w:rsidR="00E2783E">
        <w:t xml:space="preserve"> </w:t>
      </w:r>
      <w:r w:rsidR="00C874AE">
        <w:t xml:space="preserve">is a type of access control that evaluates attributes to decide if a user </w:t>
      </w:r>
      <w:r w:rsidR="00A83A0C">
        <w:t xml:space="preserve">has access to a resource. Attributes are typically divided into three categories: </w:t>
      </w:r>
    </w:p>
    <w:p w:rsidR="00291394" w:rsidRDefault="00291394" w:rsidP="005C6C33">
      <w:pPr>
        <w:pStyle w:val="Odlomakpopisa"/>
        <w:numPr>
          <w:ilvl w:val="0"/>
          <w:numId w:val="17"/>
        </w:numPr>
      </w:pPr>
      <w:r>
        <w:t>subject - user attributes (</w:t>
      </w:r>
      <w:r w:rsidR="00A3616A">
        <w:t xml:space="preserve">examples: </w:t>
      </w:r>
      <w:r>
        <w:t>age, postal code, IP address...)</w:t>
      </w:r>
    </w:p>
    <w:p w:rsidR="00291394" w:rsidRDefault="00291394" w:rsidP="005C6C33">
      <w:pPr>
        <w:pStyle w:val="Odlomakpopisa"/>
        <w:numPr>
          <w:ilvl w:val="0"/>
          <w:numId w:val="17"/>
        </w:numPr>
      </w:pPr>
      <w:r>
        <w:t>object - resource attributes (</w:t>
      </w:r>
      <w:r w:rsidR="00A3616A">
        <w:t xml:space="preserve">examples: </w:t>
      </w:r>
      <w:r>
        <w:t>type, value, age...)</w:t>
      </w:r>
    </w:p>
    <w:p w:rsidR="00291394" w:rsidRDefault="00291394" w:rsidP="005C6C33">
      <w:pPr>
        <w:pStyle w:val="Odlomakpopisa"/>
        <w:numPr>
          <w:ilvl w:val="0"/>
          <w:numId w:val="17"/>
        </w:numPr>
      </w:pPr>
      <w:r>
        <w:t>environment</w:t>
      </w:r>
      <w:r w:rsidR="00A83A0C">
        <w:t xml:space="preserve"> </w:t>
      </w:r>
      <w:r>
        <w:t>(</w:t>
      </w:r>
      <w:r w:rsidR="00A3616A">
        <w:t xml:space="preserve">examples: </w:t>
      </w:r>
      <w:r>
        <w:t>day of the week, hour of the day...)</w:t>
      </w:r>
    </w:p>
    <w:p w:rsidR="001561EA" w:rsidRPr="009839D4" w:rsidRDefault="00AD78BA" w:rsidP="001561EA">
      <w:r>
        <w:t xml:space="preserve">Policies contain condition and after comparing these attributes against policies the access to a resource is granted or denied. RBAC can be viewed as a subset of ABAC simply by evaluating everything based on one attribute that contains a users role. ABAC is therefore more complex than RBAC and IBAC and is typically more difficult to implement. Another issue is that the policies that contain the conditions is not as intuitive and RBAC and therefore more complex for an administrator to understand. The maintaining of large RBAC systems usually require a large amount of "hands on" modifications and monitoring or a very complex and well built system to change roles automatically. If some attributes of </w:t>
      </w:r>
      <w:r w:rsidR="006C0EC3">
        <w:t xml:space="preserve">a user change or environmental conditions change, a pure RBAC system is not flexible to change automatically. Although ABAC can be more complex to build the benefit is that is much more flexible than RBAC. ABAC policies can specifically define which actions are allowed on which resources depending on the users, resources and environmental attributes. </w:t>
      </w:r>
      <w:r w:rsidR="008C3580">
        <w:t>For instance</w:t>
      </w:r>
      <w:r w:rsidR="00AC200E">
        <w:t>,</w:t>
      </w:r>
      <w:r w:rsidR="008C3580">
        <w:t xml:space="preserve"> if a user becomes older than the legal age limit they can automatically </w:t>
      </w:r>
      <w:r w:rsidR="00AC200E">
        <w:t xml:space="preserve">have </w:t>
      </w:r>
      <w:r w:rsidR="00AC200E">
        <w:lastRenderedPageBreak/>
        <w:t xml:space="preserve">additional access granted without changing the users role. Subjects can also have a role attribute and mainly function as a RBAC system and have policies with attributes as additional access control options that can be put in place just by adding a policy. </w:t>
      </w:r>
      <w:r w:rsidR="001561EA">
        <w:t xml:space="preserve">ABAC has its place in systems that require a long term solution, complex policies and low maintenance over the policies. </w:t>
      </w:r>
    </w:p>
    <w:p w:rsidR="007A1D90" w:rsidRPr="007A1D90" w:rsidRDefault="001561EA" w:rsidP="007578A8">
      <w:pPr>
        <w:pStyle w:val="Naslov3"/>
        <w:rPr>
          <w:lang w:val="en-GB"/>
        </w:rPr>
      </w:pPr>
      <w:bookmarkStart w:id="42" w:name="_Toc420295413"/>
      <w:r>
        <w:rPr>
          <w:lang w:val="en-GB"/>
        </w:rPr>
        <w:t xml:space="preserve">OASIS, </w:t>
      </w:r>
      <w:r w:rsidR="00714153" w:rsidRPr="009839D4">
        <w:rPr>
          <w:lang w:val="en-GB"/>
        </w:rPr>
        <w:t>XACML</w:t>
      </w:r>
      <w:r w:rsidR="00BF45AB" w:rsidRPr="009839D4">
        <w:rPr>
          <w:lang w:val="en-GB"/>
        </w:rPr>
        <w:t xml:space="preserve"> and JSON</w:t>
      </w:r>
      <w:bookmarkEnd w:id="42"/>
    </w:p>
    <w:p w:rsidR="007A1D90" w:rsidRDefault="007A1D90" w:rsidP="007A1D90">
      <w:r>
        <w:tab/>
      </w:r>
      <w:r w:rsidR="00E77385">
        <w:t>XML (Extensible Markup Language) is a markup language that is used to format data in such a way that it can be readable by both humans and machines. It is defined by a set of rules for encoding  documents by the W3C's XML 1.0 Specification.</w:t>
      </w:r>
      <w:r w:rsidR="00AE6280">
        <w:t xml:space="preserve"> Although the focus of XML's design is on documents, it can be and is used for storing various kinds of structured data</w:t>
      </w:r>
      <w:sdt>
        <w:sdtPr>
          <w:id w:val="593676610"/>
          <w:citation/>
        </w:sdtPr>
        <w:sdtContent>
          <w:r w:rsidR="001E2305">
            <w:fldChar w:fldCharType="begin"/>
          </w:r>
          <w:r>
            <w:rPr>
              <w:lang w:val="hr-HR"/>
            </w:rPr>
            <w:instrText xml:space="preserve"> CITATION XML151 \l 1050 </w:instrText>
          </w:r>
          <w:r w:rsidR="001E2305">
            <w:fldChar w:fldCharType="separate"/>
          </w:r>
          <w:r w:rsidR="00C2381A">
            <w:rPr>
              <w:noProof/>
              <w:lang w:val="hr-HR"/>
            </w:rPr>
            <w:t xml:space="preserve"> </w:t>
          </w:r>
          <w:r w:rsidR="00C2381A" w:rsidRPr="00C2381A">
            <w:rPr>
              <w:noProof/>
              <w:lang w:val="hr-HR"/>
            </w:rPr>
            <w:t>[36]</w:t>
          </w:r>
          <w:r w:rsidR="001E2305">
            <w:fldChar w:fldCharType="end"/>
          </w:r>
        </w:sdtContent>
      </w:sdt>
      <w:r w:rsidR="00AE6280">
        <w:t>.</w:t>
      </w:r>
    </w:p>
    <w:p w:rsidR="007A1D90" w:rsidRDefault="007A1D90" w:rsidP="00AE6280">
      <w:r>
        <w:tab/>
        <w:t xml:space="preserve">JSON (JavaScript Object Notation) is a lightweight data-interchange format. </w:t>
      </w:r>
      <w:r w:rsidR="00AE6280">
        <w:t>Same as XML i</w:t>
      </w:r>
      <w:r>
        <w:t xml:space="preserve">t is </w:t>
      </w:r>
      <w:r w:rsidR="00AE6280">
        <w:t>readable by both humans and machines.</w:t>
      </w:r>
      <w:r>
        <w:t xml:space="preserve"> </w:t>
      </w:r>
      <w:r w:rsidR="00AE6280">
        <w:t>Although it was built around</w:t>
      </w:r>
      <w:r>
        <w:t xml:space="preserve"> JavaScript</w:t>
      </w:r>
      <w:r w:rsidR="00AE6280">
        <w:t xml:space="preserve"> i</w:t>
      </w:r>
      <w:r>
        <w:t>t is completely language independent</w:t>
      </w:r>
      <w:r w:rsidR="00AE6280">
        <w:t xml:space="preserve"> it is ideal for mapping information stored in objects (on object oriented languages) or structures and therefore is best suited for exchanging data between languages </w:t>
      </w:r>
      <w:sdt>
        <w:sdtPr>
          <w:id w:val="593676609"/>
          <w:citation/>
        </w:sdtPr>
        <w:sdtContent>
          <w:r w:rsidR="001E2305">
            <w:fldChar w:fldCharType="begin"/>
          </w:r>
          <w:r>
            <w:rPr>
              <w:lang w:val="hr-HR"/>
            </w:rPr>
            <w:instrText xml:space="preserve"> CITATION JSO15 \l 1050 </w:instrText>
          </w:r>
          <w:r w:rsidR="001E2305">
            <w:fldChar w:fldCharType="separate"/>
          </w:r>
          <w:r w:rsidR="00C2381A" w:rsidRPr="00C2381A">
            <w:rPr>
              <w:noProof/>
              <w:lang w:val="hr-HR"/>
            </w:rPr>
            <w:t>[37]</w:t>
          </w:r>
          <w:r w:rsidR="001E2305">
            <w:fldChar w:fldCharType="end"/>
          </w:r>
        </w:sdtContent>
      </w:sdt>
      <w:r w:rsidR="00AE6280">
        <w:t>.</w:t>
      </w:r>
    </w:p>
    <w:p w:rsidR="00AE6280" w:rsidRDefault="00AE6280" w:rsidP="007A1D90">
      <w:r>
        <w:tab/>
        <w:t>OASIS is a non-profit consortium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which offer efficient and open solutions for common problems the areas mentioned before, drive development and building of standardized open source solutions that can easily be used by many, therefore accelerating innovation and development in general</w:t>
      </w:r>
      <w:r w:rsidR="007A1D90">
        <w:t xml:space="preserve"> </w:t>
      </w:r>
      <w:sdt>
        <w:sdtPr>
          <w:id w:val="593676608"/>
          <w:citation/>
        </w:sdtPr>
        <w:sdtContent>
          <w:r w:rsidR="001E2305">
            <w:fldChar w:fldCharType="begin"/>
          </w:r>
          <w:r w:rsidR="007A1D90">
            <w:rPr>
              <w:lang w:val="hr-HR"/>
            </w:rPr>
            <w:instrText xml:space="preserve"> CITATION OAS15 \l 1050 </w:instrText>
          </w:r>
          <w:r w:rsidR="001E2305">
            <w:fldChar w:fldCharType="separate"/>
          </w:r>
          <w:r w:rsidR="00C2381A" w:rsidRPr="00C2381A">
            <w:rPr>
              <w:noProof/>
              <w:lang w:val="hr-HR"/>
            </w:rPr>
            <w:t>[38]</w:t>
          </w:r>
          <w:r w:rsidR="001E2305">
            <w:fldChar w:fldCharType="end"/>
          </w:r>
        </w:sdtContent>
      </w:sdt>
      <w:r>
        <w:t>.</w:t>
      </w:r>
    </w:p>
    <w:p w:rsidR="004842EF" w:rsidRPr="004842EF" w:rsidRDefault="00E77385" w:rsidP="00982198">
      <w:pPr>
        <w:rPr>
          <w:sz w:val="18"/>
          <w:szCs w:val="18"/>
        </w:rPr>
      </w:pPr>
      <w:r>
        <w:tab/>
      </w:r>
      <w:r w:rsidR="007A1D90">
        <w:t xml:space="preserve">XACML </w:t>
      </w:r>
      <w:r w:rsidR="00AE6280">
        <w:t>(</w:t>
      </w:r>
      <w:r w:rsidR="007A1D90">
        <w:t>eXtensible Access Control Markup Language</w:t>
      </w:r>
      <w:r w:rsidR="00AE6280">
        <w:t>)</w:t>
      </w:r>
      <w:r w:rsidR="007A1D90">
        <w:t xml:space="preserve"> </w:t>
      </w:r>
      <w:r w:rsidR="00AE6280">
        <w:t xml:space="preserve">is a declarative access control policy language implemented in XML created by OASIS. It defines a way to evaluate requests for resources according to rules defined in policies. Put simply it is a </w:t>
      </w:r>
      <w:r w:rsidR="00C076C1">
        <w:t>thought</w:t>
      </w:r>
      <w:r w:rsidR="00AE6280">
        <w:t xml:space="preserve"> out and standardized solution for implementing access control in software applications. It provides common ground regarding terminology and workflow between multiple vendors building implementations of access control using XACML and interoperability between the implementations. It is primarily based on ABAC but can also implement RBAC as RBAC can logically be viewed as a subset of ABAC as explained earlier in this document </w:t>
      </w:r>
      <w:sdt>
        <w:sdtPr>
          <w:id w:val="593676611"/>
          <w:citation/>
        </w:sdtPr>
        <w:sdtContent>
          <w:r w:rsidR="001E2305">
            <w:fldChar w:fldCharType="begin"/>
          </w:r>
          <w:r w:rsidR="007A1D90">
            <w:rPr>
              <w:lang w:val="hr-HR"/>
            </w:rPr>
            <w:instrText xml:space="preserve"> CITATION eXt13 \l 1050 </w:instrText>
          </w:r>
          <w:r w:rsidR="001E2305">
            <w:fldChar w:fldCharType="separate"/>
          </w:r>
          <w:r w:rsidR="00C2381A" w:rsidRPr="00C2381A">
            <w:rPr>
              <w:noProof/>
              <w:lang w:val="hr-HR"/>
            </w:rPr>
            <w:t>[39]</w:t>
          </w:r>
          <w:r w:rsidR="001E2305">
            <w:fldChar w:fldCharType="end"/>
          </w:r>
        </w:sdtContent>
      </w:sdt>
      <w:sdt>
        <w:sdtPr>
          <w:id w:val="593676612"/>
          <w:citation/>
        </w:sdtPr>
        <w:sdtContent>
          <w:r w:rsidR="001E2305">
            <w:fldChar w:fldCharType="begin"/>
          </w:r>
          <w:r w:rsidR="007A1D90">
            <w:rPr>
              <w:lang w:val="hr-HR"/>
            </w:rPr>
            <w:instrText xml:space="preserve"> CITATION XAC15 \l 1050 </w:instrText>
          </w:r>
          <w:r w:rsidR="001E2305">
            <w:fldChar w:fldCharType="separate"/>
          </w:r>
          <w:r w:rsidR="00C2381A">
            <w:rPr>
              <w:noProof/>
              <w:lang w:val="hr-HR"/>
            </w:rPr>
            <w:t xml:space="preserve"> </w:t>
          </w:r>
          <w:r w:rsidR="00C2381A" w:rsidRPr="00C2381A">
            <w:rPr>
              <w:noProof/>
              <w:lang w:val="hr-HR"/>
            </w:rPr>
            <w:t>[40]</w:t>
          </w:r>
          <w:r w:rsidR="001E2305">
            <w:fldChar w:fldCharType="end"/>
          </w:r>
        </w:sdtContent>
      </w:sdt>
      <w:r w:rsidR="00AE6280">
        <w:t xml:space="preserve">. Along with the XML version there is also a profile utilizing JSON. That profile utilizes the latest 3.0 version of XACML and as stated in the official document of the JSON profile </w:t>
      </w:r>
      <w:sdt>
        <w:sdtPr>
          <w:id w:val="593676613"/>
          <w:citation/>
        </w:sdtPr>
        <w:sdtContent>
          <w:r w:rsidR="001E2305">
            <w:fldChar w:fldCharType="begin"/>
          </w:r>
          <w:r w:rsidR="00AE6280">
            <w:rPr>
              <w:lang w:val="hr-HR"/>
            </w:rPr>
            <w:instrText xml:space="preserve"> CITATION JSO14 \l 1050 </w:instrText>
          </w:r>
          <w:r w:rsidR="001E2305">
            <w:fldChar w:fldCharType="separate"/>
          </w:r>
          <w:r w:rsidR="00C2381A" w:rsidRPr="00C2381A">
            <w:rPr>
              <w:noProof/>
              <w:lang w:val="hr-HR"/>
            </w:rPr>
            <w:t>[41]</w:t>
          </w:r>
          <w:r w:rsidR="001E2305">
            <w:fldChar w:fldCharType="end"/>
          </w:r>
        </w:sdtContent>
      </w:sdt>
      <w:r w:rsidR="00AE6280">
        <w:t xml:space="preserve"> is equivalent to the standard XML. Requests and responses can be translated in either direction (and back) without loss of information and equivalent requests result in equivalent responses.</w:t>
      </w:r>
    </w:p>
    <w:tbl>
      <w:tblPr>
        <w:tblpPr w:leftFromText="180" w:rightFromText="180" w:vertAnchor="page" w:horzAnchor="margin" w:tblpXSpec="center" w:tblpY="2701"/>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314"/>
      </w:tblGrid>
      <w:tr w:rsidR="00AB789E" w:rsidTr="00AB789E">
        <w:trPr>
          <w:trHeight w:val="4545"/>
        </w:trPr>
        <w:tc>
          <w:tcPr>
            <w:tcW w:w="10314" w:type="dxa"/>
          </w:tcPr>
          <w:p w:rsidR="00AB789E" w:rsidRDefault="00AB789E" w:rsidP="00AB789E">
            <w:pPr>
              <w:autoSpaceDE w:val="0"/>
              <w:autoSpaceDN w:val="0"/>
              <w:adjustRightInd w:val="0"/>
              <w:spacing w:after="0" w:line="240" w:lineRule="auto"/>
              <w:jc w:val="left"/>
              <w:rPr>
                <w:rFonts w:ascii="Consolas" w:hAnsi="Consolas" w:cs="Consolas"/>
                <w:color w:val="008080"/>
                <w:sz w:val="18"/>
                <w:szCs w:val="18"/>
                <w:lang w:val="hr-HR"/>
              </w:rPr>
            </w:pP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xml</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"1.0"</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encoding</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"UTF-8"</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standalone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yes</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xmlns</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:3.0:</w:t>
            </w:r>
            <w:proofErr w:type="spellStart"/>
            <w:r w:rsidRPr="004842EF">
              <w:rPr>
                <w:rFonts w:ascii="Consolas" w:hAnsi="Consolas" w:cs="Consolas"/>
                <w:i/>
                <w:iCs/>
                <w:color w:val="2A00FF"/>
                <w:sz w:val="18"/>
                <w:szCs w:val="18"/>
                <w:lang w:val="hr-HR"/>
              </w:rPr>
              <w:t>core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wd</w:t>
            </w:r>
            <w:proofErr w:type="spellEnd"/>
            <w:r w:rsidRPr="004842EF">
              <w:rPr>
                <w:rFonts w:ascii="Consolas" w:hAnsi="Consolas" w:cs="Consolas"/>
                <w:i/>
                <w:iCs/>
                <w:color w:val="2A00FF"/>
                <w:sz w:val="18"/>
                <w:szCs w:val="18"/>
                <w:lang w:val="hr-HR"/>
              </w:rPr>
              <w:t>-17"</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PolicyId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RuleCombiningAlgId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"urn:oasis:names:tc:xacml:1.0:rule-combining-algorithm:first-applicable"</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Policy</w:t>
            </w:r>
            <w:proofErr w:type="spellEnd"/>
            <w:r w:rsidRPr="004842EF">
              <w:rPr>
                <w:rFonts w:ascii="Consolas" w:hAnsi="Consolas" w:cs="Consolas"/>
                <w:color w:val="000000"/>
                <w:sz w:val="18"/>
                <w:szCs w:val="18"/>
                <w:lang w:val="hr-HR"/>
              </w:rPr>
              <w:t xml:space="preserve"> for </w:t>
            </w:r>
            <w:proofErr w:type="spellStart"/>
            <w:r w:rsidRPr="004842EF">
              <w:rPr>
                <w:rFonts w:ascii="Consolas" w:hAnsi="Consolas" w:cs="Consolas"/>
                <w:color w:val="000000"/>
                <w:sz w:val="18"/>
                <w:szCs w:val="18"/>
                <w:lang w:val="hr-HR"/>
              </w:rPr>
              <w:t>driving</w:t>
            </w:r>
            <w:proofErr w:type="spellEnd"/>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MatchId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function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equal</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AttributeValue</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DataType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"http://www.w3.org/2001/XMLSchema#string"</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drive</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AttributeValue</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"urn:oasis:names:tc:xacml:3.0:attribute-category:action"</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id</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true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_</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:policy1:rule1"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Permit</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PERMIT - </w:t>
            </w:r>
            <w:proofErr w:type="spellStart"/>
            <w:r w:rsidRPr="004842EF">
              <w:rPr>
                <w:rFonts w:ascii="Consolas" w:hAnsi="Consolas" w:cs="Consolas"/>
                <w:color w:val="000000"/>
                <w:sz w:val="18"/>
                <w:szCs w:val="18"/>
                <w:lang w:val="hr-HR"/>
              </w:rPr>
              <w:t>People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to </w:t>
            </w:r>
            <w:proofErr w:type="spellStart"/>
            <w:r w:rsidRPr="004842EF">
              <w:rPr>
                <w:rFonts w:ascii="Consolas" w:hAnsi="Consolas" w:cs="Consolas"/>
                <w:color w:val="000000"/>
                <w:sz w:val="18"/>
                <w:szCs w:val="18"/>
                <w:lang w:val="hr-HR"/>
              </w:rPr>
              <w:t>drive</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VariableReference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"urn:oasis:names:tc:xacml:1.0:function:integer-greater-than-or-equal"</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The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person</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accessing</w:t>
            </w:r>
            <w:proofErr w:type="spellEnd"/>
            <w:r w:rsidRPr="004842EF">
              <w:rPr>
                <w:rFonts w:ascii="Consolas" w:hAnsi="Consolas" w:cs="Consolas"/>
                <w:color w:val="000000"/>
                <w:sz w:val="18"/>
                <w:szCs w:val="18"/>
                <w:lang w:val="hr-HR"/>
              </w:rPr>
              <w:t xml:space="preserve"> is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w:t>
            </w:r>
            <w:proofErr w:type="spellStart"/>
            <w:r w:rsidRPr="004842EF">
              <w:rPr>
                <w:rFonts w:ascii="Consolas" w:hAnsi="Consolas" w:cs="Consolas"/>
                <w:color w:val="000000"/>
                <w:sz w:val="18"/>
                <w:szCs w:val="18"/>
                <w:lang w:val="hr-HR"/>
              </w:rPr>
              <w:t>years</w:t>
            </w:r>
            <w:proofErr w:type="spellEnd"/>
            <w:r w:rsidRPr="004842EF">
              <w:rPr>
                <w:rFonts w:ascii="Consolas" w:hAnsi="Consolas" w:cs="Consolas"/>
                <w:color w:val="000000"/>
                <w:sz w:val="18"/>
                <w:szCs w:val="18"/>
                <w:lang w:val="hr-HR"/>
              </w:rPr>
              <w:t xml:space="preserve"> old</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"urn:oasis:names:tc:xacml:1.0:subject-category:access-subject"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subject</w:t>
            </w:r>
            <w:proofErr w:type="spellEnd"/>
            <w:r w:rsidRPr="004842EF">
              <w:rPr>
                <w:rFonts w:ascii="Consolas" w:hAnsi="Consolas" w:cs="Consolas"/>
                <w:i/>
                <w:iCs/>
                <w:color w:val="2A00FF"/>
                <w:sz w:val="18"/>
                <w:szCs w:val="18"/>
                <w:lang w:val="hr-HR"/>
              </w:rPr>
              <w:t>:age"</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3F5FBF"/>
                <w:sz w:val="18"/>
                <w:szCs w:val="18"/>
                <w:lang w:val="hr-HR"/>
              </w:rPr>
              <w:t xml:space="preserve">&lt;!-- </w:t>
            </w:r>
            <w:r w:rsidRPr="004842EF">
              <w:rPr>
                <w:rFonts w:ascii="Consolas" w:hAnsi="Consolas" w:cs="Consolas"/>
                <w:color w:val="3F5FBF"/>
                <w:sz w:val="18"/>
                <w:szCs w:val="18"/>
                <w:lang w:val="hr-HR"/>
              </w:rPr>
              <w:tab/>
            </w:r>
            <w:r w:rsidRPr="004842EF">
              <w:rPr>
                <w:rFonts w:ascii="Consolas" w:hAnsi="Consolas" w:cs="Consolas"/>
                <w:color w:val="3F5FBF"/>
                <w:sz w:val="18"/>
                <w:szCs w:val="18"/>
                <w:lang w:val="hr-HR"/>
              </w:rPr>
              <w:tab/>
              <w:t>&lt;</w:t>
            </w:r>
            <w:proofErr w:type="spellStart"/>
            <w:r w:rsidRPr="004842EF">
              <w:rPr>
                <w:rFonts w:ascii="Consolas" w:hAnsi="Consolas" w:cs="Consolas"/>
                <w:color w:val="3F5FBF"/>
                <w:sz w:val="18"/>
                <w:szCs w:val="18"/>
                <w:lang w:val="hr-HR"/>
              </w:rPr>
              <w:t>AttributeValue</w:t>
            </w:r>
            <w:proofErr w:type="spellEnd"/>
            <w:r w:rsidRPr="004842EF">
              <w:rPr>
                <w:rFonts w:ascii="Consolas" w:hAnsi="Consolas" w:cs="Consolas"/>
                <w:color w:val="3F5FBF"/>
                <w:sz w:val="18"/>
                <w:szCs w:val="18"/>
                <w:lang w:val="hr-HR"/>
              </w:rPr>
              <w:t xml:space="preserve"> DataType="http://www.w3.org/2001/XMLSchema#integer"&gt;18&lt;/AttributeValue&gt; --&gt;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"urn:oasis:names:tc:xacml:3.0:attribute-category:environment"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environment</w:t>
            </w:r>
            <w:proofErr w:type="spellEnd"/>
            <w:r w:rsidRPr="004842EF">
              <w:rPr>
                <w:rFonts w:ascii="Consolas" w:hAnsi="Consolas" w:cs="Consolas"/>
                <w:i/>
                <w:iCs/>
                <w:color w:val="2A00FF"/>
                <w:sz w:val="18"/>
                <w:szCs w:val="18"/>
                <w:lang w:val="hr-HR"/>
              </w:rPr>
              <w:t>:age-limit"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           </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policy</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rule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default</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Deny</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DENY - </w:t>
            </w:r>
            <w:proofErr w:type="spellStart"/>
            <w:r w:rsidRPr="004842EF">
              <w:rPr>
                <w:rFonts w:ascii="Consolas" w:hAnsi="Consolas" w:cs="Consolas"/>
                <w:color w:val="000000"/>
                <w:sz w:val="18"/>
                <w:szCs w:val="18"/>
                <w:lang w:val="hr-HR"/>
              </w:rPr>
              <w:t>default</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color w:val="008080"/>
                <w:sz w:val="18"/>
                <w:szCs w:val="18"/>
                <w:lang w:val="hr-HR"/>
              </w:rPr>
              <w:t>&gt;</w:t>
            </w:r>
          </w:p>
          <w:p w:rsidR="00AB789E" w:rsidRDefault="00AB789E" w:rsidP="00AB789E">
            <w:pPr>
              <w:autoSpaceDE w:val="0"/>
              <w:autoSpaceDN w:val="0"/>
              <w:adjustRightInd w:val="0"/>
              <w:spacing w:after="0" w:line="240" w:lineRule="auto"/>
              <w:jc w:val="left"/>
              <w:rPr>
                <w:rFonts w:ascii="Consolas" w:hAnsi="Consolas" w:cs="Consolas"/>
                <w:color w:val="008080"/>
                <w:sz w:val="18"/>
                <w:szCs w:val="18"/>
                <w:lang w:val="hr-HR"/>
              </w:rPr>
            </w:pPr>
          </w:p>
        </w:tc>
      </w:tr>
    </w:tbl>
    <w:p w:rsidR="004842EF" w:rsidRDefault="004842EF">
      <w:pPr>
        <w:spacing w:after="0" w:line="240" w:lineRule="auto"/>
        <w:jc w:val="left"/>
        <w:rPr>
          <w:rFonts w:ascii="Consolas" w:hAnsi="Consolas" w:cs="Consolas"/>
          <w:color w:val="008080"/>
          <w:sz w:val="18"/>
          <w:szCs w:val="18"/>
          <w:lang w:val="hr-HR"/>
        </w:rPr>
      </w:pPr>
    </w:p>
    <w:p w:rsidR="004842EF" w:rsidRDefault="004842EF" w:rsidP="004842EF">
      <w:pPr>
        <w:pStyle w:val="Opisslike"/>
      </w:pPr>
      <w:bookmarkStart w:id="43" w:name="_Ref419730751"/>
      <w:bookmarkStart w:id="44" w:name="_Ref419730679"/>
      <w:bookmarkStart w:id="45" w:name="_Toc420295437"/>
      <w:r>
        <w:t xml:space="preserve">Figure </w:t>
      </w:r>
      <w:fldSimple w:instr=" SEQ Figure \* ARABIC ">
        <w:r w:rsidR="007E2454">
          <w:rPr>
            <w:noProof/>
          </w:rPr>
          <w:t>3</w:t>
        </w:r>
      </w:fldSimple>
      <w:bookmarkEnd w:id="43"/>
      <w:r>
        <w:t>. Example of a XACML policy</w:t>
      </w:r>
      <w:bookmarkEnd w:id="44"/>
      <w:bookmarkEnd w:id="45"/>
    </w:p>
    <w:p w:rsidR="00D85FC7" w:rsidRDefault="004842EF" w:rsidP="00982198">
      <w:r>
        <w:tab/>
        <w:t xml:space="preserve">In </w:t>
      </w:r>
      <w:r w:rsidR="001E2305">
        <w:fldChar w:fldCharType="begin"/>
      </w:r>
      <w:r>
        <w:instrText xml:space="preserve"> REF _Ref419730751 \h </w:instrText>
      </w:r>
      <w:r w:rsidR="001E2305">
        <w:fldChar w:fldCharType="separate"/>
      </w:r>
      <w:r>
        <w:t xml:space="preserve">Figure </w:t>
      </w:r>
      <w:r>
        <w:rPr>
          <w:noProof/>
        </w:rPr>
        <w:t>3</w:t>
      </w:r>
      <w:r w:rsidR="001E2305">
        <w:fldChar w:fldCharType="end"/>
      </w:r>
      <w:r>
        <w:t>. an example of a XACML policy can be viewed. Simply explained this policy manages access to the resource that is an action in this case and the action is "</w:t>
      </w:r>
      <w:proofErr w:type="spellStart"/>
      <w:r w:rsidRPr="004842EF">
        <w:rPr>
          <w:rFonts w:ascii="Consolas" w:hAnsi="Consolas" w:cs="Consolas"/>
          <w:color w:val="000000"/>
          <w:sz w:val="18"/>
          <w:szCs w:val="18"/>
          <w:lang w:val="hr-HR"/>
        </w:rPr>
        <w:t>drive</w:t>
      </w:r>
      <w:proofErr w:type="spellEnd"/>
      <w:r>
        <w:t xml:space="preserve">" therefore the target (defined in inside the </w:t>
      </w:r>
      <w:r w:rsidRPr="004842EF">
        <w:rPr>
          <w:rFonts w:ascii="Consolas" w:hAnsi="Consolas" w:cs="Consolas"/>
          <w:color w:val="3F7F7F"/>
          <w:sz w:val="18"/>
          <w:szCs w:val="18"/>
          <w:lang w:val="hr-HR"/>
        </w:rPr>
        <w:t>Target</w:t>
      </w:r>
      <w:r>
        <w:t>) are all requests that ask for access for the "</w:t>
      </w:r>
      <w:proofErr w:type="spellStart"/>
      <w:r w:rsidRPr="004842EF">
        <w:rPr>
          <w:rFonts w:ascii="Consolas" w:hAnsi="Consolas" w:cs="Consolas"/>
          <w:color w:val="000000"/>
          <w:sz w:val="18"/>
          <w:szCs w:val="18"/>
          <w:lang w:val="hr-HR"/>
        </w:rPr>
        <w:t>drive</w:t>
      </w:r>
      <w:proofErr w:type="spellEnd"/>
      <w:r>
        <w:t xml:space="preserve">" action. The policy </w:t>
      </w:r>
      <w:r w:rsidR="00D85FC7">
        <w:t>contains</w:t>
      </w:r>
      <w:r>
        <w:t xml:space="preserve"> a rule (stated in the </w:t>
      </w:r>
      <w:proofErr w:type="spellStart"/>
      <w:r w:rsidR="00D85FC7" w:rsidRPr="004842EF">
        <w:rPr>
          <w:rFonts w:ascii="Consolas" w:hAnsi="Consolas" w:cs="Consolas"/>
          <w:color w:val="3F7F7F"/>
          <w:sz w:val="18"/>
          <w:szCs w:val="18"/>
          <w:lang w:val="hr-HR"/>
        </w:rPr>
        <w:t>Rule</w:t>
      </w:r>
      <w:proofErr w:type="spellEnd"/>
      <w:r>
        <w:t xml:space="preserve">, </w:t>
      </w:r>
      <w:proofErr w:type="spellStart"/>
      <w:r w:rsidR="00D85FC7" w:rsidRPr="004842EF">
        <w:rPr>
          <w:rFonts w:ascii="Consolas" w:hAnsi="Consolas" w:cs="Consolas"/>
          <w:color w:val="3F7F7F"/>
          <w:sz w:val="18"/>
          <w:szCs w:val="18"/>
          <w:lang w:val="hr-HR"/>
        </w:rPr>
        <w:t>Condition</w:t>
      </w:r>
      <w:proofErr w:type="spellEnd"/>
      <w:r w:rsidR="00D85FC7">
        <w:t xml:space="preserve"> </w:t>
      </w:r>
      <w:r>
        <w:t xml:space="preserve">and </w:t>
      </w:r>
      <w:r w:rsidR="00D85FC7">
        <w:t xml:space="preserve">finally in the </w:t>
      </w:r>
      <w:proofErr w:type="spellStart"/>
      <w:r w:rsidR="00D85FC7" w:rsidRPr="004842EF">
        <w:rPr>
          <w:rFonts w:ascii="Consolas" w:hAnsi="Consolas" w:cs="Consolas"/>
          <w:color w:val="3F7F7F"/>
          <w:sz w:val="18"/>
          <w:szCs w:val="18"/>
          <w:lang w:val="hr-HR"/>
        </w:rPr>
        <w:t>VariableDefinition</w:t>
      </w:r>
      <w:proofErr w:type="spellEnd"/>
      <w:r w:rsidR="00D85FC7">
        <w:t xml:space="preserve"> with the </w:t>
      </w:r>
      <w:proofErr w:type="spellStart"/>
      <w:r w:rsidR="00D85FC7" w:rsidRPr="004842EF">
        <w:rPr>
          <w:rFonts w:ascii="Consolas" w:hAnsi="Consolas" w:cs="Consolas"/>
          <w:color w:val="7F007F"/>
          <w:sz w:val="18"/>
          <w:szCs w:val="18"/>
          <w:lang w:val="hr-HR"/>
        </w:rPr>
        <w:t>VariableId</w:t>
      </w:r>
      <w:proofErr w:type="spellEnd"/>
      <w:r w:rsidR="00D85FC7" w:rsidRPr="004842EF">
        <w:rPr>
          <w:rFonts w:ascii="Consolas" w:hAnsi="Consolas" w:cs="Consolas"/>
          <w:color w:val="000000"/>
          <w:sz w:val="18"/>
          <w:szCs w:val="18"/>
          <w:lang w:val="hr-HR"/>
        </w:rPr>
        <w:t>=</w:t>
      </w:r>
      <w:r w:rsidR="00D85FC7" w:rsidRPr="004842EF">
        <w:rPr>
          <w:rFonts w:ascii="Consolas" w:hAnsi="Consolas" w:cs="Consolas"/>
          <w:i/>
          <w:iCs/>
          <w:color w:val="2A00FF"/>
          <w:sz w:val="18"/>
          <w:szCs w:val="18"/>
          <w:lang w:val="hr-HR"/>
        </w:rPr>
        <w:t>"13245612653148"</w:t>
      </w:r>
      <w:r w:rsidR="00D85FC7">
        <w:rPr>
          <w:rFonts w:ascii="Consolas" w:hAnsi="Consolas" w:cs="Consolas"/>
          <w:i/>
          <w:iCs/>
          <w:color w:val="2A00FF"/>
          <w:sz w:val="18"/>
          <w:szCs w:val="18"/>
          <w:lang w:val="hr-HR"/>
        </w:rPr>
        <w:t xml:space="preserve"> </w:t>
      </w:r>
      <w:r w:rsidR="00D85FC7">
        <w:t>part</w:t>
      </w:r>
      <w:r>
        <w:t>) that</w:t>
      </w:r>
      <w:r w:rsidR="00D85FC7">
        <w:t xml:space="preserve"> states that if a subject's age </w:t>
      </w:r>
      <w:proofErr w:type="spellStart"/>
      <w:r w:rsidR="00D85FC7" w:rsidRPr="004842EF">
        <w:rPr>
          <w:rFonts w:ascii="Consolas" w:hAnsi="Consolas" w:cs="Consolas"/>
          <w:i/>
          <w:iCs/>
          <w:color w:val="2A00FF"/>
          <w:sz w:val="18"/>
          <w:szCs w:val="18"/>
          <w:lang w:val="hr-HR"/>
        </w:rPr>
        <w:t>subject</w:t>
      </w:r>
      <w:proofErr w:type="spellEnd"/>
      <w:r w:rsidR="00D85FC7" w:rsidRPr="004842EF">
        <w:rPr>
          <w:rFonts w:ascii="Consolas" w:hAnsi="Consolas" w:cs="Consolas"/>
          <w:i/>
          <w:iCs/>
          <w:color w:val="2A00FF"/>
          <w:sz w:val="18"/>
          <w:szCs w:val="18"/>
          <w:lang w:val="hr-HR"/>
        </w:rPr>
        <w:t>:age</w:t>
      </w:r>
      <w:r w:rsidR="00D85FC7">
        <w:t xml:space="preserve"> needs to be greater or equal than the environmental variable </w:t>
      </w:r>
      <w:proofErr w:type="spellStart"/>
      <w:r w:rsidR="00D85FC7" w:rsidRPr="004842EF">
        <w:rPr>
          <w:rFonts w:ascii="Consolas" w:hAnsi="Consolas" w:cs="Consolas"/>
          <w:i/>
          <w:iCs/>
          <w:color w:val="2A00FF"/>
          <w:sz w:val="18"/>
          <w:szCs w:val="18"/>
          <w:lang w:val="hr-HR"/>
        </w:rPr>
        <w:t>environment</w:t>
      </w:r>
      <w:proofErr w:type="spellEnd"/>
      <w:r w:rsidR="00D85FC7">
        <w:rPr>
          <w:rFonts w:ascii="Consolas" w:hAnsi="Consolas" w:cs="Consolas"/>
          <w:i/>
          <w:iCs/>
          <w:color w:val="2A00FF"/>
          <w:sz w:val="18"/>
          <w:szCs w:val="18"/>
          <w:lang w:val="hr-HR"/>
        </w:rPr>
        <w:t>:</w:t>
      </w:r>
      <w:r w:rsidR="00D85FC7" w:rsidRPr="004842EF">
        <w:rPr>
          <w:rFonts w:ascii="Consolas" w:hAnsi="Consolas" w:cs="Consolas"/>
          <w:i/>
          <w:iCs/>
          <w:color w:val="2A00FF"/>
          <w:sz w:val="18"/>
          <w:szCs w:val="18"/>
          <w:lang w:val="hr-HR"/>
        </w:rPr>
        <w:t>age-limit</w:t>
      </w:r>
      <w:r w:rsidR="00D85FC7">
        <w:t xml:space="preserve">. The default result of the evaluation of this </w:t>
      </w:r>
      <w:r w:rsidR="00D85FC7">
        <w:lastRenderedPageBreak/>
        <w:t xml:space="preserve">policy is </w:t>
      </w:r>
      <w:proofErr w:type="spellStart"/>
      <w:r w:rsidR="00D85FC7" w:rsidRPr="004842EF">
        <w:rPr>
          <w:rFonts w:ascii="Consolas" w:hAnsi="Consolas" w:cs="Consolas"/>
          <w:i/>
          <w:iCs/>
          <w:color w:val="2A00FF"/>
          <w:sz w:val="18"/>
          <w:szCs w:val="18"/>
          <w:lang w:val="hr-HR"/>
        </w:rPr>
        <w:t>Deny</w:t>
      </w:r>
      <w:proofErr w:type="spellEnd"/>
      <w:r w:rsidR="00D85FC7">
        <w:t xml:space="preserve"> and is allowed only if all of the conditions are met. </w:t>
      </w:r>
      <w:r w:rsidR="003B70DB">
        <w:t xml:space="preserve">The </w:t>
      </w:r>
      <w:proofErr w:type="spellStart"/>
      <w:r w:rsidR="003B70DB" w:rsidRPr="004842EF">
        <w:rPr>
          <w:rFonts w:ascii="Consolas" w:hAnsi="Consolas" w:cs="Consolas"/>
          <w:color w:val="7F007F"/>
          <w:sz w:val="18"/>
          <w:szCs w:val="18"/>
          <w:lang w:val="hr-HR"/>
        </w:rPr>
        <w:t>MustBePresent</w:t>
      </w:r>
      <w:proofErr w:type="spellEnd"/>
      <w:r w:rsidR="003B70DB" w:rsidRPr="004842EF">
        <w:rPr>
          <w:rFonts w:ascii="Consolas" w:hAnsi="Consolas" w:cs="Consolas"/>
          <w:color w:val="000000"/>
          <w:sz w:val="18"/>
          <w:szCs w:val="18"/>
          <w:lang w:val="hr-HR"/>
        </w:rPr>
        <w:t>=</w:t>
      </w:r>
      <w:r w:rsidR="003B70DB" w:rsidRPr="004842EF">
        <w:rPr>
          <w:rFonts w:ascii="Consolas" w:hAnsi="Consolas" w:cs="Consolas"/>
          <w:i/>
          <w:iCs/>
          <w:color w:val="2A00FF"/>
          <w:sz w:val="18"/>
          <w:szCs w:val="18"/>
          <w:lang w:val="hr-HR"/>
        </w:rPr>
        <w:t>"</w:t>
      </w:r>
      <w:proofErr w:type="spellStart"/>
      <w:r w:rsidR="003B70DB">
        <w:rPr>
          <w:rFonts w:ascii="Consolas" w:hAnsi="Consolas" w:cs="Consolas"/>
          <w:i/>
          <w:iCs/>
          <w:color w:val="2A00FF"/>
          <w:sz w:val="18"/>
          <w:szCs w:val="18"/>
          <w:lang w:val="hr-HR"/>
        </w:rPr>
        <w:t>false</w:t>
      </w:r>
      <w:proofErr w:type="spellEnd"/>
      <w:r w:rsidR="003B70DB" w:rsidRPr="004842EF">
        <w:rPr>
          <w:rFonts w:ascii="Consolas" w:hAnsi="Consolas" w:cs="Consolas"/>
          <w:i/>
          <w:iCs/>
          <w:color w:val="2A00FF"/>
          <w:sz w:val="18"/>
          <w:szCs w:val="18"/>
          <w:lang w:val="hr-HR"/>
        </w:rPr>
        <w:t>"</w:t>
      </w:r>
      <w:r w:rsidR="003B70DB">
        <w:t xml:space="preserve"> values in the </w:t>
      </w:r>
      <w:proofErr w:type="spellStart"/>
      <w:r w:rsidR="007C05F8" w:rsidRPr="004842EF">
        <w:rPr>
          <w:rFonts w:ascii="Consolas" w:hAnsi="Consolas" w:cs="Consolas"/>
          <w:i/>
          <w:iCs/>
          <w:color w:val="2A00FF"/>
          <w:sz w:val="18"/>
          <w:szCs w:val="18"/>
          <w:lang w:val="hr-HR"/>
        </w:rPr>
        <w:t>environment</w:t>
      </w:r>
      <w:proofErr w:type="spellEnd"/>
      <w:r w:rsidR="007C05F8">
        <w:rPr>
          <w:rFonts w:ascii="Consolas" w:hAnsi="Consolas" w:cs="Consolas"/>
          <w:i/>
          <w:iCs/>
          <w:color w:val="2A00FF"/>
          <w:sz w:val="18"/>
          <w:szCs w:val="18"/>
          <w:lang w:val="hr-HR"/>
        </w:rPr>
        <w:t>:</w:t>
      </w:r>
      <w:r w:rsidR="007C05F8" w:rsidRPr="004842EF">
        <w:rPr>
          <w:rFonts w:ascii="Consolas" w:hAnsi="Consolas" w:cs="Consolas"/>
          <w:i/>
          <w:iCs/>
          <w:color w:val="2A00FF"/>
          <w:sz w:val="18"/>
          <w:szCs w:val="18"/>
          <w:lang w:val="hr-HR"/>
        </w:rPr>
        <w:t>age-limit</w:t>
      </w:r>
      <w:r w:rsidR="003B70DB">
        <w:t xml:space="preserve"> and</w:t>
      </w:r>
      <w:r w:rsidR="005E48C4">
        <w:t xml:space="preserve"> </w:t>
      </w:r>
      <w:proofErr w:type="spellStart"/>
      <w:r w:rsidR="005E48C4" w:rsidRPr="004842EF">
        <w:rPr>
          <w:rFonts w:ascii="Consolas" w:hAnsi="Consolas" w:cs="Consolas"/>
          <w:i/>
          <w:iCs/>
          <w:color w:val="2A00FF"/>
          <w:sz w:val="18"/>
          <w:szCs w:val="18"/>
          <w:lang w:val="hr-HR"/>
        </w:rPr>
        <w:t>subject</w:t>
      </w:r>
      <w:proofErr w:type="spellEnd"/>
      <w:r w:rsidR="005E48C4" w:rsidRPr="004842EF">
        <w:rPr>
          <w:rFonts w:ascii="Consolas" w:hAnsi="Consolas" w:cs="Consolas"/>
          <w:i/>
          <w:iCs/>
          <w:color w:val="2A00FF"/>
          <w:sz w:val="18"/>
          <w:szCs w:val="18"/>
          <w:lang w:val="hr-HR"/>
        </w:rPr>
        <w:t>:age</w:t>
      </w:r>
      <w:r w:rsidR="005E48C4">
        <w:t xml:space="preserve"> </w:t>
      </w:r>
      <w:r w:rsidR="007C05F8">
        <w:t xml:space="preserve">means that that if the original request doesn't contain these values so the PDP can contact a PIP and fetch these values. </w:t>
      </w:r>
    </w:p>
    <w:tbl>
      <w:tblPr>
        <w:tblW w:w="10041" w:type="dxa"/>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41"/>
      </w:tblGrid>
      <w:tr w:rsidR="00C3220C" w:rsidTr="00C3220C">
        <w:trPr>
          <w:trHeight w:val="7507"/>
        </w:trPr>
        <w:tc>
          <w:tcPr>
            <w:tcW w:w="10041" w:type="dxa"/>
          </w:tcPr>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Request</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AccessSubject</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25,</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DataType</w:t>
            </w:r>
            <w:proofErr w:type="spellEnd"/>
            <w:r>
              <w:rPr>
                <w:rFonts w:ascii="Consolas" w:hAnsi="Consolas" w:cs="Consolas"/>
                <w:lang w:val="hr-HR"/>
              </w:rPr>
              <w:t>" : "</w:t>
            </w:r>
            <w:proofErr w:type="spellStart"/>
            <w:r>
              <w:rPr>
                <w:rFonts w:ascii="Consolas" w:hAnsi="Consolas" w:cs="Consolas"/>
                <w:lang w:val="hr-HR"/>
              </w:rPr>
              <w:t>integer</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 xml:space="preserve">:age"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SubjectName</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w:t>
            </w:r>
            <w:proofErr w:type="spellStart"/>
            <w:r>
              <w:rPr>
                <w:rFonts w:ascii="Consolas" w:hAnsi="Consolas" w:cs="Consolas"/>
                <w:lang w:val="hr-HR"/>
              </w:rPr>
              <w:t>name</w:t>
            </w:r>
            <w:proofErr w:type="spellEnd"/>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Action</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xml:space="preserve">"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drive</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Resource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r w:rsidRPr="003B70DB">
              <w:rPr>
                <w:rFonts w:ascii="Consolas" w:hAnsi="Consolas" w:cs="Consolas"/>
                <w:color w:val="000000"/>
                <w:lang w:val="hr-HR"/>
              </w:rPr>
              <w:t>Porto</w:t>
            </w:r>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P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w:t>
            </w:r>
          </w:p>
        </w:tc>
      </w:tr>
    </w:tbl>
    <w:p w:rsidR="007C05F8" w:rsidRDefault="007C05F8" w:rsidP="00982198"/>
    <w:p w:rsidR="00D85FC7" w:rsidRDefault="00D85FC7" w:rsidP="00D85FC7">
      <w:pPr>
        <w:pStyle w:val="Opisslike"/>
      </w:pPr>
      <w:bookmarkStart w:id="46" w:name="_Ref419731779"/>
      <w:bookmarkStart w:id="47" w:name="_Toc420295438"/>
      <w:r>
        <w:t xml:space="preserve">Figure </w:t>
      </w:r>
      <w:fldSimple w:instr=" SEQ Figure \* ARABIC ">
        <w:r w:rsidR="007E2454">
          <w:rPr>
            <w:noProof/>
          </w:rPr>
          <w:t>4</w:t>
        </w:r>
      </w:fldSimple>
      <w:bookmarkEnd w:id="46"/>
      <w:r>
        <w:t xml:space="preserve">. Example of a XACML request in </w:t>
      </w:r>
      <w:r w:rsidR="003B70DB">
        <w:t xml:space="preserve">the </w:t>
      </w:r>
      <w:r>
        <w:t>JSON format</w:t>
      </w:r>
      <w:bookmarkEnd w:id="47"/>
    </w:p>
    <w:p w:rsidR="004842EF" w:rsidRPr="009839D4" w:rsidRDefault="003B70DB" w:rsidP="00982198">
      <w:r>
        <w:tab/>
        <w:t xml:space="preserve">In </w:t>
      </w:r>
      <w:r w:rsidR="001E2305">
        <w:fldChar w:fldCharType="begin"/>
      </w:r>
      <w:r>
        <w:instrText xml:space="preserve"> REF _Ref419731779 \h </w:instrText>
      </w:r>
      <w:r w:rsidR="001E2305">
        <w:fldChar w:fldCharType="separate"/>
      </w:r>
      <w:r>
        <w:t xml:space="preserve">Figure </w:t>
      </w:r>
      <w:r>
        <w:rPr>
          <w:noProof/>
        </w:rPr>
        <w:t>4</w:t>
      </w:r>
      <w:r w:rsidR="001E2305">
        <w:fldChar w:fldCharType="end"/>
      </w:r>
      <w:r>
        <w:t xml:space="preserve"> an example of a request can be seen. As it can be seen, the JSON format of XACML is somewhat easier to read and is less cluttered than the original XML variant. This request simply states that it wants to execute the action </w:t>
      </w:r>
      <w:proofErr w:type="spellStart"/>
      <w:r>
        <w:rPr>
          <w:rFonts w:ascii="Consolas" w:hAnsi="Consolas" w:cs="Consolas"/>
          <w:lang w:val="hr-HR"/>
        </w:rPr>
        <w:t>drive</w:t>
      </w:r>
      <w:proofErr w:type="spellEnd"/>
      <w:r>
        <w:t xml:space="preserve"> on a resource with the id </w:t>
      </w:r>
      <w:r w:rsidRPr="003B70DB">
        <w:rPr>
          <w:rFonts w:ascii="Consolas" w:hAnsi="Consolas" w:cs="Consolas"/>
          <w:color w:val="000000"/>
          <w:lang w:val="hr-HR"/>
        </w:rPr>
        <w:t>Porto</w:t>
      </w:r>
      <w:r>
        <w:t xml:space="preserve">. If the age limit is lower or equal than 25, this request will pass and </w:t>
      </w:r>
      <w:r w:rsidR="007C05F8">
        <w:t xml:space="preserve">will </w:t>
      </w:r>
      <w:r>
        <w:t xml:space="preserve">be allowed. </w:t>
      </w:r>
    </w:p>
    <w:p w:rsidR="007C05F8" w:rsidRDefault="007C05F8">
      <w:pPr>
        <w:spacing w:after="0" w:line="240" w:lineRule="auto"/>
        <w:jc w:val="left"/>
        <w:rPr>
          <w:rFonts w:asciiTheme="majorHAnsi" w:eastAsiaTheme="majorEastAsia" w:hAnsiTheme="majorHAnsi" w:cstheme="majorBidi"/>
          <w:b/>
          <w:bCs/>
          <w:i/>
          <w:iCs/>
          <w:sz w:val="28"/>
          <w:szCs w:val="28"/>
        </w:rPr>
      </w:pPr>
      <w:r>
        <w:br w:type="page"/>
      </w:r>
    </w:p>
    <w:p w:rsidR="00982198" w:rsidRDefault="00982198" w:rsidP="007738CA">
      <w:pPr>
        <w:pStyle w:val="Naslov2"/>
      </w:pPr>
      <w:bookmarkStart w:id="48" w:name="_Toc420295414"/>
      <w:r w:rsidRPr="009839D4">
        <w:lastRenderedPageBreak/>
        <w:t>SMARTIE</w:t>
      </w:r>
      <w:bookmarkEnd w:id="48"/>
    </w:p>
    <w:p w:rsidR="00DD7C7D" w:rsidRDefault="00BD2B98" w:rsidP="00DD7C7D">
      <w:r>
        <w:tab/>
        <w:t xml:space="preserve">SMARTIE (Smart City) is a European </w:t>
      </w:r>
      <w:r w:rsidR="00DD7C7D">
        <w:t xml:space="preserve">project with the goal of solving security, privacy and trust issues in IoT, in a Smart City implementation. Partners include companies, universities and cities from Germany, Serbia, Spain, Portugal and UK. As stated on the official website </w:t>
      </w:r>
      <w:sdt>
        <w:sdtPr>
          <w:id w:val="671135037"/>
          <w:citation/>
        </w:sdtPr>
        <w:sdtContent>
          <w:r w:rsidR="001E2305">
            <w:fldChar w:fldCharType="begin"/>
          </w:r>
          <w:r w:rsidR="00AA6A74">
            <w:rPr>
              <w:lang w:val="hr-HR"/>
            </w:rPr>
            <w:instrText xml:space="preserve"> CITATION SMA15 \l 1050 </w:instrText>
          </w:r>
          <w:r w:rsidR="001E2305">
            <w:fldChar w:fldCharType="separate"/>
          </w:r>
          <w:r w:rsidR="00C2381A" w:rsidRPr="00C2381A">
            <w:rPr>
              <w:noProof/>
              <w:lang w:val="hr-HR"/>
            </w:rPr>
            <w:t>[42]</w:t>
          </w:r>
          <w:r w:rsidR="001E2305">
            <w:fldChar w:fldCharType="end"/>
          </w:r>
        </w:sdtContent>
      </w:sdt>
      <w:r w:rsidR="00DD7C7D">
        <w:t xml:space="preserve"> the project officially started on </w:t>
      </w:r>
      <w:r w:rsidR="00DD7C7D" w:rsidRPr="00DD7C7D">
        <w:t xml:space="preserve"> September 1st</w:t>
      </w:r>
      <w:r w:rsidR="00DD7C7D">
        <w:t xml:space="preserve"> </w:t>
      </w:r>
      <w:r w:rsidR="00DD7C7D" w:rsidRPr="00DD7C7D">
        <w:t>2013</w:t>
      </w:r>
      <w:r w:rsidR="00DD7C7D">
        <w:t>.</w:t>
      </w:r>
      <w:r w:rsidR="00DD7C7D" w:rsidRPr="00DD7C7D">
        <w:t xml:space="preserve"> </w:t>
      </w:r>
      <w:r w:rsidR="00DD7C7D">
        <w:t xml:space="preserve">and is scheduled to end on </w:t>
      </w:r>
      <w:r w:rsidR="00DD7C7D" w:rsidRPr="00DD7C7D">
        <w:t xml:space="preserve"> August</w:t>
      </w:r>
      <w:r w:rsidR="00DD7C7D">
        <w:t xml:space="preserve"> </w:t>
      </w:r>
      <w:r w:rsidR="00DD7C7D" w:rsidRPr="00DD7C7D">
        <w:t>31st 2016</w:t>
      </w:r>
      <w:r w:rsidR="00DD7C7D">
        <w:t xml:space="preserve">. and has a total budged of 4,862,363 € with the contribution from EU in the amount of 3,286,144 €. </w:t>
      </w:r>
    </w:p>
    <w:p w:rsidR="00BF45AB" w:rsidRPr="009839D4" w:rsidRDefault="00BF45AB" w:rsidP="00BF45AB">
      <w:pPr>
        <w:pStyle w:val="Naslov3"/>
        <w:rPr>
          <w:lang w:val="en-GB"/>
        </w:rPr>
      </w:pPr>
      <w:bookmarkStart w:id="49" w:name="_Toc420295415"/>
      <w:r w:rsidRPr="009839D4">
        <w:rPr>
          <w:lang w:val="en-GB"/>
        </w:rPr>
        <w:t>Brief Overview</w:t>
      </w:r>
      <w:bookmarkEnd w:id="49"/>
    </w:p>
    <w:p w:rsidR="00C9763B" w:rsidRDefault="00C9763B" w:rsidP="00C9763B">
      <w:pPr>
        <w:pStyle w:val="Podnaslov"/>
      </w:pPr>
      <w:r>
        <w:t xml:space="preserve">Vision </w:t>
      </w:r>
      <w:sdt>
        <w:sdtPr>
          <w:id w:val="593673007"/>
          <w:citation/>
        </w:sdtPr>
        <w:sdtContent>
          <w:r w:rsidR="001E2305">
            <w:fldChar w:fldCharType="begin"/>
          </w:r>
          <w:r>
            <w:rPr>
              <w:lang w:val="hr-HR"/>
            </w:rPr>
            <w:instrText xml:space="preserve"> CITATION SMA15 \l 1050 </w:instrText>
          </w:r>
          <w:r w:rsidR="001E2305">
            <w:fldChar w:fldCharType="separate"/>
          </w:r>
          <w:r w:rsidR="00C2381A" w:rsidRPr="00C2381A">
            <w:rPr>
              <w:noProof/>
              <w:lang w:val="hr-HR"/>
            </w:rPr>
            <w:t>[42]</w:t>
          </w:r>
          <w:r w:rsidR="001E2305">
            <w:fldChar w:fldCharType="end"/>
          </w:r>
        </w:sdtContent>
      </w:sdt>
    </w:p>
    <w:p w:rsidR="00BF45AB" w:rsidRPr="009839D4" w:rsidRDefault="00C9763B" w:rsidP="00BF45AB">
      <w:r>
        <w:tab/>
      </w:r>
      <w:r w:rsidR="006D6958">
        <w:t>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IoT system for a Smart City will benefit the various stakeholders of a smart city: The City Administration will have it easier to get information from their citizens while protecting their privacy. Furthermore, the services offered will be more reliable if quality and trust of the underlying information is ensured.</w:t>
      </w:r>
      <w:r>
        <w:t xml:space="preserve"> </w:t>
      </w:r>
      <w:r w:rsidR="006D6958">
        <w:t>Privacy and Trust are a key prerequisite for citizens to participate in Smart City activities. A Smart City can improve the Smart and Comfort Live of their citizens enormously.</w:t>
      </w:r>
      <w:r>
        <w:t xml:space="preserve"> </w:t>
      </w:r>
      <w:r w:rsidR="006D6958">
        <w:t>Enterprises benefit from the securely provided information. They can optimize their business processes and deal with peak demands introduced by the dynamics of the Smart City. Furthermore, they can offer more tailored solutions for their customers based on the status of the Smart City.</w:t>
      </w:r>
      <w:r>
        <w:t xml:space="preserve"> </w:t>
      </w:r>
    </w:p>
    <w:p w:rsidR="00291C05" w:rsidRPr="00291C05" w:rsidRDefault="00291C05" w:rsidP="00291C05">
      <w:pPr>
        <w:pStyle w:val="Podnaslov"/>
      </w:pPr>
      <w:r>
        <w:t>Main goals</w:t>
      </w:r>
      <w:sdt>
        <w:sdtPr>
          <w:id w:val="593673008"/>
          <w:citation/>
        </w:sdtPr>
        <w:sdtContent>
          <w:r w:rsidR="001E2305">
            <w:fldChar w:fldCharType="begin"/>
          </w:r>
          <w:r w:rsidR="00C9763B">
            <w:rPr>
              <w:lang w:val="hr-HR"/>
            </w:rPr>
            <w:instrText xml:space="preserve"> CITATION SMA15 \l 1050 </w:instrText>
          </w:r>
          <w:r w:rsidR="001E2305">
            <w:fldChar w:fldCharType="separate"/>
          </w:r>
          <w:r w:rsidR="00C2381A">
            <w:rPr>
              <w:noProof/>
              <w:lang w:val="hr-HR"/>
            </w:rPr>
            <w:t xml:space="preserve"> </w:t>
          </w:r>
          <w:r w:rsidR="00C2381A" w:rsidRPr="00C2381A">
            <w:rPr>
              <w:noProof/>
              <w:lang w:val="hr-HR"/>
            </w:rPr>
            <w:t>[42]</w:t>
          </w:r>
          <w:r w:rsidR="001E2305">
            <w:fldChar w:fldCharType="end"/>
          </w:r>
        </w:sdtContent>
      </w:sdt>
    </w:p>
    <w:p w:rsidR="00597A8B" w:rsidRDefault="00597A8B" w:rsidP="005C6C33">
      <w:pPr>
        <w:pStyle w:val="Odlomakpopisa"/>
        <w:numPr>
          <w:ilvl w:val="0"/>
          <w:numId w:val="19"/>
        </w:numPr>
      </w:pPr>
      <w:r>
        <w:t>Understanding requirements for data and application security and creating a policy-enabled framework supporting data sharing across applications.</w:t>
      </w:r>
    </w:p>
    <w:p w:rsidR="00597A8B" w:rsidRDefault="00597A8B" w:rsidP="005C6C33">
      <w:pPr>
        <w:pStyle w:val="Odlomakpopisa"/>
        <w:numPr>
          <w:ilvl w:val="0"/>
          <w:numId w:val="19"/>
        </w:numPr>
      </w:pPr>
      <w:r>
        <w:t>Developing new technologies that establish trust and security in the perception layer and network layer.</w:t>
      </w:r>
    </w:p>
    <w:p w:rsidR="00597A8B" w:rsidRDefault="00597A8B" w:rsidP="005C6C33">
      <w:pPr>
        <w:pStyle w:val="Odlomakpopisa"/>
        <w:numPr>
          <w:ilvl w:val="0"/>
          <w:numId w:val="19"/>
        </w:numPr>
      </w:pPr>
      <w:r>
        <w:t>Develop new technologies for trusted information creation and secure storage for the information service layer.</w:t>
      </w:r>
    </w:p>
    <w:p w:rsidR="00597A8B" w:rsidRDefault="00597A8B" w:rsidP="005C6C33">
      <w:pPr>
        <w:pStyle w:val="Odlomakpopisa"/>
        <w:numPr>
          <w:ilvl w:val="0"/>
          <w:numId w:val="19"/>
        </w:numPr>
      </w:pPr>
      <w:r>
        <w:t>Develop new technologies for information retrieval and processing guided by access control policies in the application layer.</w:t>
      </w:r>
    </w:p>
    <w:p w:rsidR="00BF45AB" w:rsidRDefault="00597A8B" w:rsidP="005C6C33">
      <w:pPr>
        <w:pStyle w:val="Odlomakpopisa"/>
        <w:numPr>
          <w:ilvl w:val="0"/>
          <w:numId w:val="19"/>
        </w:numPr>
      </w:pPr>
      <w:r>
        <w:t>Demonstrate the project results in real use cases</w:t>
      </w:r>
    </w:p>
    <w:p w:rsidR="005159E3" w:rsidRPr="00291C05" w:rsidRDefault="005159E3" w:rsidP="00291C05">
      <w:pPr>
        <w:pStyle w:val="Podnaslov"/>
      </w:pPr>
      <w:r w:rsidRPr="00291C05">
        <w:t>Key Challenges</w:t>
      </w:r>
      <w:r w:rsidR="00C9763B">
        <w:t xml:space="preserve"> </w:t>
      </w:r>
      <w:sdt>
        <w:sdtPr>
          <w:id w:val="593673009"/>
          <w:citation/>
        </w:sdtPr>
        <w:sdtContent>
          <w:r w:rsidR="001E2305">
            <w:fldChar w:fldCharType="begin"/>
          </w:r>
          <w:r w:rsidR="00C9763B">
            <w:rPr>
              <w:lang w:val="hr-HR"/>
            </w:rPr>
            <w:instrText xml:space="preserve"> CITATION SMA15 \l 1050 </w:instrText>
          </w:r>
          <w:r w:rsidR="001E2305">
            <w:fldChar w:fldCharType="separate"/>
          </w:r>
          <w:r w:rsidR="00C2381A" w:rsidRPr="00C2381A">
            <w:rPr>
              <w:noProof/>
              <w:lang w:val="hr-HR"/>
            </w:rPr>
            <w:t>[42]</w:t>
          </w:r>
          <w:r w:rsidR="001E2305">
            <w:fldChar w:fldCharType="end"/>
          </w:r>
        </w:sdtContent>
      </w:sdt>
    </w:p>
    <w:p w:rsidR="005159E3" w:rsidRDefault="005159E3" w:rsidP="005159E3">
      <w:r>
        <w:t>The idea of the IoT brings new challenges regarding security and in consequence also for privacy, trust and reliability. The major issues are:</w:t>
      </w:r>
    </w:p>
    <w:p w:rsidR="005159E3" w:rsidRDefault="005159E3" w:rsidP="005C6C33">
      <w:pPr>
        <w:pStyle w:val="Odlomakpopisa"/>
        <w:numPr>
          <w:ilvl w:val="0"/>
          <w:numId w:val="20"/>
        </w:numPr>
      </w:pPr>
      <w:r>
        <w:lastRenderedPageBreak/>
        <w:t>Many devices are no longer protected by well-known mechanisms such as firewalls and can be attacked via the wireless channel directly. In addition devices can be stolen and analysed by attackers to reveal their key material.</w:t>
      </w:r>
    </w:p>
    <w:p w:rsidR="005159E3" w:rsidRDefault="005159E3" w:rsidP="005C6C33">
      <w:pPr>
        <w:pStyle w:val="Odlomakpopisa"/>
        <w:numPr>
          <w:ilvl w:val="0"/>
          <w:numId w:val="20"/>
        </w:numPr>
      </w:pPr>
      <w:r>
        <w:t>Combining data from different sources is the other major issue since there is no trust relationship between data providers and data consumers at least not from the very beginning.</w:t>
      </w:r>
    </w:p>
    <w:p w:rsidR="005159E3" w:rsidRDefault="005159E3" w:rsidP="005C6C33">
      <w:pPr>
        <w:pStyle w:val="Odlomakpopisa"/>
        <w:numPr>
          <w:ilvl w:val="0"/>
          <w:numId w:val="20"/>
        </w:numPr>
      </w:pPr>
      <w:r>
        <w:t>Secure exchange of data is required between IoT devices and consumers of their information</w:t>
      </w:r>
    </w:p>
    <w:p w:rsidR="00291C05" w:rsidRDefault="00291C05" w:rsidP="00291C05">
      <w:pPr>
        <w:pStyle w:val="Podnaslov"/>
      </w:pPr>
      <w:r>
        <w:t>Expected Impact</w:t>
      </w:r>
      <w:r w:rsidR="00C9763B">
        <w:t xml:space="preserve"> </w:t>
      </w:r>
      <w:sdt>
        <w:sdtPr>
          <w:id w:val="593673010"/>
          <w:citation/>
        </w:sdtPr>
        <w:sdtContent>
          <w:r w:rsidR="001E2305">
            <w:fldChar w:fldCharType="begin"/>
          </w:r>
          <w:r w:rsidR="00C9763B">
            <w:rPr>
              <w:lang w:val="hr-HR"/>
            </w:rPr>
            <w:instrText xml:space="preserve"> CITATION SMA15 \l 1050 </w:instrText>
          </w:r>
          <w:r w:rsidR="001E2305">
            <w:fldChar w:fldCharType="separate"/>
          </w:r>
          <w:r w:rsidR="00C2381A" w:rsidRPr="00C2381A">
            <w:rPr>
              <w:noProof/>
              <w:lang w:val="hr-HR"/>
            </w:rPr>
            <w:t>[42]</w:t>
          </w:r>
          <w:r w:rsidR="001E2305">
            <w:fldChar w:fldCharType="end"/>
          </w:r>
        </w:sdtContent>
      </w:sdt>
    </w:p>
    <w:p w:rsidR="00291C05" w:rsidRDefault="00291C05" w:rsidP="005C6C33">
      <w:pPr>
        <w:pStyle w:val="Odlomakpopisa"/>
        <w:numPr>
          <w:ilvl w:val="0"/>
          <w:numId w:val="21"/>
        </w:numPr>
      </w:pPr>
      <w:r>
        <w:t>The SMARTIE IoT platform will allow the virtualization of the functionalities of discovery, secure information access, processing and privacy-aware distribution between the consumer and producer of the data generated by the smart objects.</w:t>
      </w:r>
    </w:p>
    <w:p w:rsidR="00291C05" w:rsidRDefault="00291C05" w:rsidP="005C6C33">
      <w:pPr>
        <w:pStyle w:val="Odlomakpopisa"/>
        <w:numPr>
          <w:ilvl w:val="0"/>
          <w:numId w:val="21"/>
        </w:numPr>
      </w:pPr>
      <w:r>
        <w:t>It will demonstrate the applicability in scenarios linked to the green behaviour and sustainability of smart cities like efficient transport/mobility and energy management.</w:t>
      </w:r>
    </w:p>
    <w:p w:rsidR="00291C05" w:rsidRDefault="00291C05" w:rsidP="005C6C33">
      <w:pPr>
        <w:pStyle w:val="Odlomakpopisa"/>
        <w:numPr>
          <w:ilvl w:val="0"/>
          <w:numId w:val="21"/>
        </w:numPr>
      </w:pPr>
      <w:r>
        <w:t>SMARTIE will facilitate new companies for developing and providing services over its IoT infrastructure/platform.</w:t>
      </w:r>
    </w:p>
    <w:p w:rsidR="005159E3" w:rsidRDefault="00291C05" w:rsidP="005C6C33">
      <w:pPr>
        <w:pStyle w:val="Odlomakpopisa"/>
        <w:numPr>
          <w:ilvl w:val="0"/>
          <w:numId w:val="21"/>
        </w:numPr>
      </w:pPr>
      <w:r>
        <w:t>SMARTIE allows heterogeneous and multiple source of data to interact in reliable and secure manner providing third parties developers in Europe to enter the Smart Cities area and in that way increase the share of the IoT market.</w:t>
      </w:r>
    </w:p>
    <w:p w:rsidR="00291C05" w:rsidRDefault="00291C05" w:rsidP="00291C05">
      <w:pPr>
        <w:pStyle w:val="Podnaslov"/>
      </w:pPr>
      <w:r>
        <w:t>Use Cases</w:t>
      </w:r>
      <w:r w:rsidR="00C9763B">
        <w:t xml:space="preserve"> </w:t>
      </w:r>
      <w:sdt>
        <w:sdtPr>
          <w:id w:val="593673011"/>
          <w:citation/>
        </w:sdtPr>
        <w:sdtContent>
          <w:r w:rsidR="001E2305">
            <w:fldChar w:fldCharType="begin"/>
          </w:r>
          <w:r w:rsidR="00C9763B">
            <w:rPr>
              <w:lang w:val="hr-HR"/>
            </w:rPr>
            <w:instrText xml:space="preserve"> CITATION SMA15 \l 1050 </w:instrText>
          </w:r>
          <w:r w:rsidR="001E2305">
            <w:fldChar w:fldCharType="separate"/>
          </w:r>
          <w:r w:rsidR="00C2381A" w:rsidRPr="00C2381A">
            <w:rPr>
              <w:noProof/>
              <w:lang w:val="hr-HR"/>
            </w:rPr>
            <w:t>[42]</w:t>
          </w:r>
          <w:r w:rsidR="001E2305">
            <w:fldChar w:fldCharType="end"/>
          </w:r>
        </w:sdtContent>
      </w:sdt>
    </w:p>
    <w:p w:rsidR="00291C05" w:rsidRPr="00043AC4" w:rsidRDefault="00291C05" w:rsidP="005C6C33">
      <w:pPr>
        <w:pStyle w:val="Odlomakpopisa"/>
        <w:numPr>
          <w:ilvl w:val="0"/>
          <w:numId w:val="22"/>
        </w:numPr>
        <w:rPr>
          <w:rStyle w:val="Naglaeno"/>
        </w:rPr>
      </w:pPr>
      <w:r w:rsidRPr="00043AC4">
        <w:rPr>
          <w:rStyle w:val="Naglaeno"/>
        </w:rPr>
        <w:t>Frankfurt/Oder (GER)</w:t>
      </w:r>
    </w:p>
    <w:p w:rsidR="00043AC4" w:rsidRDefault="00043AC4" w:rsidP="005C6C33">
      <w:pPr>
        <w:pStyle w:val="Odlomakpopisa"/>
        <w:numPr>
          <w:ilvl w:val="1"/>
          <w:numId w:val="22"/>
        </w:numPr>
      </w:pPr>
      <w:r>
        <w:t>Traffic management with the possibility to influence real traffic.</w:t>
      </w:r>
    </w:p>
    <w:p w:rsidR="00043AC4" w:rsidRDefault="00043AC4" w:rsidP="005C6C33">
      <w:pPr>
        <w:pStyle w:val="Odlomakpopisa"/>
        <w:numPr>
          <w:ilvl w:val="1"/>
          <w:numId w:val="22"/>
        </w:numPr>
      </w:pPr>
      <w:r>
        <w:t>Focus on authentication, trust, data security, interoperability</w:t>
      </w:r>
    </w:p>
    <w:p w:rsidR="00043AC4" w:rsidRPr="00043AC4" w:rsidRDefault="00043AC4" w:rsidP="005C6C33">
      <w:pPr>
        <w:pStyle w:val="Odlomakpopisa"/>
        <w:numPr>
          <w:ilvl w:val="0"/>
          <w:numId w:val="22"/>
        </w:numPr>
        <w:rPr>
          <w:rStyle w:val="Naglaeno"/>
        </w:rPr>
      </w:pPr>
      <w:r w:rsidRPr="00043AC4">
        <w:rPr>
          <w:rStyle w:val="Naglaeno"/>
        </w:rPr>
        <w:t>Murcia (ES)</w:t>
      </w:r>
    </w:p>
    <w:p w:rsidR="00043AC4" w:rsidRDefault="00043AC4" w:rsidP="005C6C33">
      <w:pPr>
        <w:pStyle w:val="Odlomakpopisa"/>
        <w:numPr>
          <w:ilvl w:val="1"/>
          <w:numId w:val="22"/>
        </w:numPr>
      </w:pPr>
      <w:r>
        <w:t>Monitoring energy efficiency in the campus</w:t>
      </w:r>
    </w:p>
    <w:p w:rsidR="00043AC4" w:rsidRDefault="00043AC4" w:rsidP="005C6C33">
      <w:pPr>
        <w:pStyle w:val="Odlomakpopisa"/>
        <w:numPr>
          <w:ilvl w:val="1"/>
          <w:numId w:val="22"/>
        </w:numPr>
      </w:pPr>
      <w:r>
        <w:t>Users can interact with the system to improve energy efficiency.</w:t>
      </w:r>
    </w:p>
    <w:p w:rsidR="00043AC4" w:rsidRPr="00043AC4" w:rsidRDefault="00043AC4" w:rsidP="005C6C33">
      <w:pPr>
        <w:pStyle w:val="Odlomakpopisa"/>
        <w:numPr>
          <w:ilvl w:val="0"/>
          <w:numId w:val="22"/>
        </w:numPr>
        <w:rPr>
          <w:rStyle w:val="Naglaeno"/>
        </w:rPr>
      </w:pPr>
      <w:r w:rsidRPr="00043AC4">
        <w:rPr>
          <w:rStyle w:val="Naglaeno"/>
        </w:rPr>
        <w:t>Belgrade (RS)</w:t>
      </w:r>
    </w:p>
    <w:p w:rsidR="00043AC4" w:rsidRDefault="00043AC4" w:rsidP="005C6C33">
      <w:pPr>
        <w:pStyle w:val="Odlomakpopisa"/>
        <w:numPr>
          <w:ilvl w:val="1"/>
          <w:numId w:val="22"/>
        </w:numPr>
      </w:pPr>
      <w:r>
        <w:t>Provide smart transportation using location of busses and travellers</w:t>
      </w:r>
    </w:p>
    <w:p w:rsidR="00291C05" w:rsidRPr="009839D4" w:rsidRDefault="00043AC4" w:rsidP="005C6C33">
      <w:pPr>
        <w:pStyle w:val="Odlomakpopisa"/>
        <w:numPr>
          <w:ilvl w:val="1"/>
          <w:numId w:val="22"/>
        </w:numPr>
      </w:pPr>
      <w:r>
        <w:t>Focus on data security and privacy using developed access rights and policies</w:t>
      </w:r>
    </w:p>
    <w:p w:rsidR="00034EA2" w:rsidRPr="009839D4" w:rsidRDefault="006776A0" w:rsidP="00034EA2">
      <w:pPr>
        <w:pStyle w:val="Naslov3"/>
        <w:rPr>
          <w:lang w:val="en-GB"/>
        </w:rPr>
      </w:pPr>
      <w:bookmarkStart w:id="50" w:name="_Toc420295416"/>
      <w:r>
        <w:rPr>
          <w:lang w:val="en-GB"/>
        </w:rPr>
        <w:t>Summary</w:t>
      </w:r>
      <w:bookmarkEnd w:id="50"/>
    </w:p>
    <w:p w:rsidR="00743BDA" w:rsidRDefault="00034EA2" w:rsidP="00C3220C">
      <w:r>
        <w:tab/>
      </w:r>
      <w:r w:rsidR="000C3FEA">
        <w:t>There are a number of smart city project currently being developed</w:t>
      </w:r>
      <w:r w:rsidR="002C348C">
        <w:t xml:space="preserve"> but unlike SMARTIE most are focused on specific aspects and specific test scenarios and rarely grow bigger after they are complete.</w:t>
      </w:r>
      <w:r w:rsidR="006934AB">
        <w:t xml:space="preserve"> </w:t>
      </w:r>
      <w:r>
        <w:t>SMARTIE is a solution for smart cities that unlike other efforts is being developed with security concer</w:t>
      </w:r>
      <w:r w:rsidR="00424C9A">
        <w:t xml:space="preserve">ns and standardisation in mind. </w:t>
      </w:r>
      <w:r w:rsidR="00BD2B98">
        <w:t xml:space="preserve">The fact that it is founded by the European Union gives even more significance to the project because if successful, it will surely be utilized in many European cities. </w:t>
      </w:r>
      <w:r w:rsidR="00AA6A74">
        <w:t>Along with having the focus on solving this problem for cities today, the project also focuses on utilizing standards, stimulating innovation and producing improvements and developments in the ar</w:t>
      </w:r>
      <w:r w:rsidR="00965A20">
        <w:t>ea of IoT.</w:t>
      </w:r>
    </w:p>
    <w:p w:rsidR="00C3220C" w:rsidRDefault="00C3220C" w:rsidP="00C3220C">
      <w:pPr>
        <w:pStyle w:val="Naslov2"/>
      </w:pPr>
      <w:bookmarkStart w:id="51" w:name="_Toc420295417"/>
      <w:r>
        <w:lastRenderedPageBreak/>
        <w:t>Related work</w:t>
      </w:r>
      <w:bookmarkEnd w:id="51"/>
      <w:r>
        <w:t xml:space="preserve"> </w:t>
      </w:r>
    </w:p>
    <w:p w:rsidR="008254B7" w:rsidRPr="008254B7" w:rsidRDefault="008254B7" w:rsidP="008254B7">
      <w:r>
        <w:tab/>
        <w:t>This section will present some projects, implementations, products that are related and relevant to the work done in this dissertation.</w:t>
      </w:r>
      <w:r w:rsidR="0080029B">
        <w:t xml:space="preserve"> A brief overview and explanation will be given along with a critical opinion for every one of these. These were a result of research done while doing this work and is possible that it's is not complete or completely accurate. Other significant solutions therefore could exist but did not come up during the research process.</w:t>
      </w:r>
    </w:p>
    <w:p w:rsidR="007F24B1" w:rsidRDefault="007F24B1" w:rsidP="006776A0">
      <w:pPr>
        <w:pStyle w:val="Podnaslov"/>
      </w:pPr>
      <w:proofErr w:type="spellStart"/>
      <w:r>
        <w:t>Axiomatics</w:t>
      </w:r>
      <w:proofErr w:type="spellEnd"/>
      <w:r>
        <w:t xml:space="preserve"> </w:t>
      </w:r>
    </w:p>
    <w:p w:rsidR="006776A0" w:rsidRDefault="00100553" w:rsidP="006776A0">
      <w:r>
        <w:tab/>
      </w:r>
      <w:proofErr w:type="spellStart"/>
      <w:r>
        <w:t>Axiomatics</w:t>
      </w:r>
      <w:proofErr w:type="spellEnd"/>
      <w:r>
        <w:t xml:space="preserve"> is </w:t>
      </w:r>
      <w:r w:rsidR="00D37A7B">
        <w:t xml:space="preserve">Stockholm, Sweden based </w:t>
      </w:r>
      <w:r>
        <w:t>company that is currently leading i</w:t>
      </w:r>
      <w:r w:rsidR="00D37A7B">
        <w:t>n the area of implementations utilizing ABAC and XACM. They do not offer open source solutions and have a somewhat complicated business structure for getting the products. They have a several implementations developed for specific solutions for filtering data in some relational databases, enforcing access control when to manage access to multiple applications and some others</w:t>
      </w:r>
      <w:r w:rsidR="00CE6930">
        <w:t xml:space="preserve"> and a useful Eclipse IDE plug-in for easier creation of policies</w:t>
      </w:r>
      <w:r w:rsidR="00D37A7B">
        <w:t xml:space="preserve">. The low point </w:t>
      </w:r>
      <w:r w:rsidR="00CE6930">
        <w:t>that was established while researching this company</w:t>
      </w:r>
      <w:r w:rsidR="00D37A7B">
        <w:t xml:space="preserve"> is that the products are not easy and straightforward to get to. On the other hand they often organize educational webinars for showing some uses and benefits of using ABAC. </w:t>
      </w:r>
      <w:r w:rsidR="00CE6930">
        <w:t xml:space="preserve">Their products </w:t>
      </w:r>
      <w:r w:rsidR="00D95DC9">
        <w:t>unfortunately</w:t>
      </w:r>
      <w:r w:rsidR="00CE6930">
        <w:t xml:space="preserve"> do not seem to </w:t>
      </w:r>
      <w:r w:rsidR="00D95DC9">
        <w:t>be aimed at large scale IoT implementations as they do not mention those possibilities and the product aim at specific problems.</w:t>
      </w:r>
      <w:r w:rsidR="00CE6930">
        <w:t xml:space="preserve"> </w:t>
      </w:r>
      <w:r w:rsidR="00D37A7B">
        <w:t>On their site it is stated that they have a wide customer base,</w:t>
      </w:r>
      <w:r w:rsidR="00CE6930">
        <w:t xml:space="preserve"> a number of offices across the US and have a goat to provide more ABAC solutions. Their products are focused on certain implementations mentioned before and unfortunately not a lot of information can be found on their official website </w:t>
      </w:r>
      <w:sdt>
        <w:sdtPr>
          <w:id w:val="189335091"/>
          <w:citation/>
        </w:sdtPr>
        <w:sdtContent>
          <w:r w:rsidR="001E2305">
            <w:fldChar w:fldCharType="begin"/>
          </w:r>
          <w:r w:rsidR="00CE6930">
            <w:rPr>
              <w:lang w:val="hr-HR"/>
            </w:rPr>
            <w:instrText xml:space="preserve"> CITATION Axi15 \l 1050 </w:instrText>
          </w:r>
          <w:r w:rsidR="001E2305">
            <w:fldChar w:fldCharType="separate"/>
          </w:r>
          <w:r w:rsidR="00CE6930" w:rsidRPr="00CE6930">
            <w:rPr>
              <w:noProof/>
              <w:lang w:val="hr-HR"/>
            </w:rPr>
            <w:t>[44]</w:t>
          </w:r>
          <w:r w:rsidR="001E2305">
            <w:fldChar w:fldCharType="end"/>
          </w:r>
        </w:sdtContent>
      </w:sdt>
      <w:r w:rsidR="00CE6930">
        <w:t xml:space="preserve">, at least not regarding the core engine they are using for access control and technical details about their solutions. </w:t>
      </w:r>
      <w:r w:rsidR="00D95DC9">
        <w:t>In any case this company offers great promise as it's focused is purely on dynamic access control utilizing ABAC and the OASIS XACML standard</w:t>
      </w:r>
      <w:sdt>
        <w:sdtPr>
          <w:id w:val="189335092"/>
          <w:citation/>
        </w:sdtPr>
        <w:sdtContent>
          <w:r w:rsidR="001E2305">
            <w:fldChar w:fldCharType="begin"/>
          </w:r>
          <w:r w:rsidR="00D95DC9">
            <w:rPr>
              <w:lang w:val="hr-HR"/>
            </w:rPr>
            <w:instrText xml:space="preserve"> CITATION eXt13 \l 1050 </w:instrText>
          </w:r>
          <w:r w:rsidR="001E2305">
            <w:fldChar w:fldCharType="separate"/>
          </w:r>
          <w:r w:rsidR="00D95DC9">
            <w:rPr>
              <w:noProof/>
              <w:lang w:val="hr-HR"/>
            </w:rPr>
            <w:t xml:space="preserve"> </w:t>
          </w:r>
          <w:r w:rsidR="00D95DC9" w:rsidRPr="00D95DC9">
            <w:rPr>
              <w:noProof/>
              <w:lang w:val="hr-HR"/>
            </w:rPr>
            <w:t>[1]</w:t>
          </w:r>
          <w:r w:rsidR="001E2305">
            <w:fldChar w:fldCharType="end"/>
          </w:r>
        </w:sdtContent>
      </w:sdt>
      <w:r w:rsidR="00D95DC9">
        <w:t xml:space="preserve">. </w:t>
      </w:r>
    </w:p>
    <w:p w:rsidR="006776A0" w:rsidRDefault="00F644E9" w:rsidP="006776A0">
      <w:pPr>
        <w:pStyle w:val="Podnaslov"/>
      </w:pPr>
      <w:proofErr w:type="spellStart"/>
      <w:r>
        <w:t>Balana</w:t>
      </w:r>
      <w:proofErr w:type="spellEnd"/>
    </w:p>
    <w:p w:rsidR="006776A0" w:rsidRDefault="00F644E9" w:rsidP="006776A0">
      <w:r>
        <w:tab/>
      </w:r>
      <w:proofErr w:type="spellStart"/>
      <w:r>
        <w:t>Balana</w:t>
      </w:r>
      <w:proofErr w:type="spellEnd"/>
      <w:r>
        <w:t xml:space="preserve"> is an XACML implementation. It </w:t>
      </w:r>
      <w:r w:rsidR="00885F6A">
        <w:t xml:space="preserve">is an engine that supports the latest version of the standard and is essentially </w:t>
      </w:r>
      <w:r w:rsidR="00A83CCD">
        <w:t xml:space="preserve">it provides the functionality of the PDP and other core functionalities </w:t>
      </w:r>
      <w:sdt>
        <w:sdtPr>
          <w:id w:val="189335093"/>
          <w:citation/>
        </w:sdtPr>
        <w:sdtContent>
          <w:r w:rsidR="001E2305">
            <w:fldChar w:fldCharType="begin"/>
          </w:r>
          <w:r w:rsidR="00A83CCD">
            <w:rPr>
              <w:lang w:val="hr-HR"/>
            </w:rPr>
            <w:instrText xml:space="preserve"> CITATION WSO15 \l 1050 </w:instrText>
          </w:r>
          <w:r w:rsidR="001E2305">
            <w:fldChar w:fldCharType="separate"/>
          </w:r>
          <w:r w:rsidR="00A83CCD" w:rsidRPr="00A83CCD">
            <w:rPr>
              <w:noProof/>
              <w:lang w:val="hr-HR"/>
            </w:rPr>
            <w:t>[45]</w:t>
          </w:r>
          <w:r w:rsidR="001E2305">
            <w:fldChar w:fldCharType="end"/>
          </w:r>
        </w:sdtContent>
      </w:sdt>
      <w:r w:rsidR="00A83CCD">
        <w:t xml:space="preserve">. I is based on Sun's XACML implementation that will be addressed after </w:t>
      </w:r>
      <w:proofErr w:type="spellStart"/>
      <w:r w:rsidR="00A83CCD">
        <w:t>Balana</w:t>
      </w:r>
      <w:proofErr w:type="spellEnd"/>
      <w:r w:rsidR="00A83CCD">
        <w:t xml:space="preserve">. </w:t>
      </w:r>
      <w:proofErr w:type="spellStart"/>
      <w:r w:rsidR="00A83CCD">
        <w:t>Balana</w:t>
      </w:r>
      <w:proofErr w:type="spellEnd"/>
      <w:r w:rsidR="00A83CCD">
        <w:t xml:space="preserve"> is a good engine that can also be expanded and it is used by lot of systems. It solves the most difficult and time consuming part of implementing a system utilizing XACML which is the PDP or more specifically the evaluation part. It an open source solution under the standard Apache licence. It was considered for using as a starting point instead of the AT&amp;T project but wasn't because it doesn't support the JSON profile of the standard </w:t>
      </w:r>
      <w:sdt>
        <w:sdtPr>
          <w:id w:val="189335094"/>
          <w:citation/>
        </w:sdtPr>
        <w:sdtContent>
          <w:r w:rsidR="001E2305">
            <w:fldChar w:fldCharType="begin"/>
          </w:r>
          <w:r w:rsidR="00A83CCD">
            <w:rPr>
              <w:lang w:val="hr-HR"/>
            </w:rPr>
            <w:instrText xml:space="preserve"> CITATION JSO14 \l 1050 </w:instrText>
          </w:r>
          <w:r w:rsidR="001E2305">
            <w:fldChar w:fldCharType="separate"/>
          </w:r>
          <w:r w:rsidR="00A83CCD" w:rsidRPr="00A83CCD">
            <w:rPr>
              <w:noProof/>
              <w:lang w:val="hr-HR"/>
            </w:rPr>
            <w:t>[42]</w:t>
          </w:r>
          <w:r w:rsidR="001E2305">
            <w:fldChar w:fldCharType="end"/>
          </w:r>
        </w:sdtContent>
      </w:sdt>
      <w:r w:rsidR="00A83CCD">
        <w:t xml:space="preserve">.  </w:t>
      </w:r>
    </w:p>
    <w:p w:rsidR="006776A0" w:rsidRDefault="00A83CCD" w:rsidP="00A83CCD">
      <w:pPr>
        <w:pStyle w:val="Podnaslov"/>
      </w:pPr>
      <w:r w:rsidRPr="00F644E9">
        <w:t>Sun's XACML Implementation</w:t>
      </w:r>
    </w:p>
    <w:p w:rsidR="00A83CCD" w:rsidRDefault="00AB789E" w:rsidP="00A83CCD">
      <w:r>
        <w:tab/>
      </w:r>
      <w:r w:rsidR="008254B7">
        <w:t xml:space="preserve">From what the research indicates this is one of the earlier implementations of XACML and is also an open source solution under a standard Apache licence. It was developed in Sun Microsystems Laboratories which is a </w:t>
      </w:r>
      <w:r w:rsidR="008254B7" w:rsidRPr="008254B7">
        <w:t>part of S</w:t>
      </w:r>
      <w:r w:rsidR="008254B7">
        <w:t xml:space="preserve">un Microsystems, Inc. The official website </w:t>
      </w:r>
      <w:sdt>
        <w:sdtPr>
          <w:id w:val="189335095"/>
          <w:citation/>
        </w:sdtPr>
        <w:sdtContent>
          <w:r w:rsidR="001E2305">
            <w:fldChar w:fldCharType="begin"/>
          </w:r>
          <w:r w:rsidR="008254B7">
            <w:rPr>
              <w:lang w:val="hr-HR"/>
            </w:rPr>
            <w:instrText xml:space="preserve"> CITATION Sun14 \l 1050 </w:instrText>
          </w:r>
          <w:r w:rsidR="001E2305">
            <w:fldChar w:fldCharType="separate"/>
          </w:r>
          <w:r w:rsidR="008254B7">
            <w:rPr>
              <w:noProof/>
              <w:lang w:val="hr-HR"/>
            </w:rPr>
            <w:t xml:space="preserve"> </w:t>
          </w:r>
          <w:r w:rsidR="008254B7" w:rsidRPr="008254B7">
            <w:rPr>
              <w:noProof/>
              <w:lang w:val="hr-HR"/>
            </w:rPr>
            <w:t>[46]</w:t>
          </w:r>
          <w:r w:rsidR="001E2305">
            <w:fldChar w:fldCharType="end"/>
          </w:r>
        </w:sdtContent>
      </w:sdt>
      <w:r w:rsidR="008254B7">
        <w:t xml:space="preserve"> does not offer a lot of information but reveals that the last update was in 2006. This could mean many things but it is not wrong to </w:t>
      </w:r>
      <w:r w:rsidR="008254B7">
        <w:lastRenderedPageBreak/>
        <w:t>conclude that further development will not occur.</w:t>
      </w:r>
      <w:r>
        <w:t xml:space="preserve"> As </w:t>
      </w:r>
      <w:proofErr w:type="spellStart"/>
      <w:r>
        <w:t>Balana</w:t>
      </w:r>
      <w:proofErr w:type="spellEnd"/>
      <w:r>
        <w:t xml:space="preserve"> was based on this implementations and</w:t>
      </w:r>
      <w:r w:rsidR="008254B7">
        <w:t xml:space="preserve"> many</w:t>
      </w:r>
      <w:r>
        <w:t xml:space="preserve"> other systems</w:t>
      </w:r>
      <w:r w:rsidR="008254B7">
        <w:t xml:space="preserve"> use </w:t>
      </w:r>
      <w:proofErr w:type="spellStart"/>
      <w:r w:rsidR="008254B7">
        <w:t>Balana</w:t>
      </w:r>
      <w:proofErr w:type="spellEnd"/>
      <w:r>
        <w:t>, its development will continue</w:t>
      </w:r>
      <w:r w:rsidR="008254B7">
        <w:t xml:space="preserve"> but </w:t>
      </w:r>
      <w:r w:rsidR="000C5528">
        <w:t>probably</w:t>
      </w:r>
      <w:r w:rsidR="008254B7">
        <w:t xml:space="preserve"> inside other s</w:t>
      </w:r>
      <w:r w:rsidR="000C5528">
        <w:t xml:space="preserve">olutions that use one of these. </w:t>
      </w:r>
    </w:p>
    <w:p w:rsidR="000C5528" w:rsidRDefault="000C5528" w:rsidP="000C5528">
      <w:pPr>
        <w:pStyle w:val="Podnaslov"/>
      </w:pPr>
      <w:r>
        <w:t>AT&amp;T XACML implementation</w:t>
      </w:r>
    </w:p>
    <w:p w:rsidR="000C5528" w:rsidRPr="008254B7" w:rsidRDefault="000C5528" w:rsidP="00A83CCD">
      <w:r>
        <w:tab/>
        <w:t xml:space="preserve">This is an open source project available on </w:t>
      </w:r>
      <w:proofErr w:type="spellStart"/>
      <w:r>
        <w:t>GitHub</w:t>
      </w:r>
      <w:proofErr w:type="spellEnd"/>
      <w:r w:rsidR="00EF0E1D">
        <w:t xml:space="preserve"> </w:t>
      </w:r>
      <w:sdt>
        <w:sdtPr>
          <w:id w:val="189335096"/>
          <w:citation/>
        </w:sdtPr>
        <w:sdtContent>
          <w:r w:rsidR="001E2305">
            <w:fldChar w:fldCharType="begin"/>
          </w:r>
          <w:r w:rsidR="00EF0E1D">
            <w:rPr>
              <w:lang w:val="hr-HR"/>
            </w:rPr>
            <w:instrText xml:space="preserve"> CITATION ATT15 \l 1050 </w:instrText>
          </w:r>
          <w:r w:rsidR="001E2305">
            <w:fldChar w:fldCharType="separate"/>
          </w:r>
          <w:r w:rsidR="00EF0E1D" w:rsidRPr="00EF0E1D">
            <w:rPr>
              <w:noProof/>
              <w:lang w:val="hr-HR"/>
            </w:rPr>
            <w:t>[2]</w:t>
          </w:r>
          <w:r w:rsidR="001E2305">
            <w:fldChar w:fldCharType="end"/>
          </w:r>
        </w:sdtContent>
      </w:sdt>
      <w:r>
        <w:t xml:space="preserve">, that implements XACML. This solution is not a complete implementation but offers a good base for further development and expansion. The documentation for this project is also lacking and is a big issue for anyone trying to use it but as it is the only solution that states support for the JSON variant of the XACML standard it was chosen as a base project for development. The design choices and reasoning is explained in more detail in Section </w:t>
      </w:r>
      <w:r w:rsidR="001E2305">
        <w:fldChar w:fldCharType="begin"/>
      </w:r>
      <w:r>
        <w:instrText xml:space="preserve"> REF _Ref419808688 \n \h </w:instrText>
      </w:r>
      <w:r w:rsidR="001E2305">
        <w:fldChar w:fldCharType="separate"/>
      </w:r>
      <w:r>
        <w:t>3.1</w:t>
      </w:r>
      <w:r w:rsidR="001E2305">
        <w:fldChar w:fldCharType="end"/>
      </w:r>
      <w:r>
        <w:t xml:space="preserve">. </w:t>
      </w:r>
      <w:r w:rsidR="00171445">
        <w:t xml:space="preserve">This project has a partial implementation of all the features of XACML and has a large base of tests that prove the ones currently implemented work correctly. This means that certain more complicated conditions and combining algorithms will not be possible but it provides a good base for expansion. </w:t>
      </w:r>
    </w:p>
    <w:p w:rsidR="004F373D" w:rsidRPr="009839D4" w:rsidRDefault="009204D0" w:rsidP="004601B8">
      <w:pPr>
        <w:pStyle w:val="Naslov1"/>
        <w:rPr>
          <w:lang w:val="en-GB"/>
        </w:rPr>
      </w:pPr>
      <w:bookmarkStart w:id="52" w:name="_Ref420083983"/>
      <w:bookmarkStart w:id="53" w:name="_Toc420295418"/>
      <w:r>
        <w:rPr>
          <w:lang w:val="en-GB"/>
        </w:rPr>
        <w:lastRenderedPageBreak/>
        <w:t>Solution project</w:t>
      </w:r>
      <w:r w:rsidR="004F373D" w:rsidRPr="009839D4">
        <w:rPr>
          <w:lang w:val="en-GB"/>
        </w:rPr>
        <w:t xml:space="preserve"> description</w:t>
      </w:r>
      <w:bookmarkEnd w:id="52"/>
      <w:bookmarkEnd w:id="53"/>
    </w:p>
    <w:p w:rsidR="002C49F5" w:rsidRDefault="00BD3DC0" w:rsidP="002C49F5">
      <w:r>
        <w:tab/>
        <w:t xml:space="preserve">This section will describe in detail the work that has been done along with </w:t>
      </w:r>
      <w:r w:rsidR="005073E8">
        <w:t>a short description of</w:t>
      </w:r>
      <w:r>
        <w:t xml:space="preserve"> the development process. </w:t>
      </w:r>
    </w:p>
    <w:p w:rsidR="008A0BBE" w:rsidRDefault="002C49F5" w:rsidP="002C49F5">
      <w:r>
        <w:tab/>
        <w:t xml:space="preserve">In Section </w:t>
      </w:r>
      <w:r w:rsidR="001E2305">
        <w:fldChar w:fldCharType="begin"/>
      </w:r>
      <w:r>
        <w:instrText xml:space="preserve"> REF _Ref419808688 \n \h </w:instrText>
      </w:r>
      <w:r w:rsidR="001E2305">
        <w:fldChar w:fldCharType="separate"/>
      </w:r>
      <w:r>
        <w:t>3.1</w:t>
      </w:r>
      <w:r w:rsidR="001E2305">
        <w:fldChar w:fldCharType="end"/>
      </w:r>
      <w:r>
        <w:t xml:space="preserve"> the solutions architecture and workflow will be explained along with design choices and technologies used, Section </w:t>
      </w:r>
      <w:r w:rsidR="001E2305">
        <w:fldChar w:fldCharType="begin"/>
      </w:r>
      <w:r>
        <w:instrText xml:space="preserve"> REF _Ref420056971 \n \h </w:instrText>
      </w:r>
      <w:r w:rsidR="001E2305">
        <w:fldChar w:fldCharType="separate"/>
      </w:r>
      <w:r>
        <w:t>3.2</w:t>
      </w:r>
      <w:r w:rsidR="001E2305">
        <w:fldChar w:fldCharType="end"/>
      </w:r>
      <w:r>
        <w:t xml:space="preserve"> will give a description of every major component, Section </w:t>
      </w:r>
      <w:r w:rsidR="001E2305">
        <w:fldChar w:fldCharType="begin"/>
      </w:r>
      <w:r>
        <w:instrText xml:space="preserve"> REF _Ref419886710 \n \h </w:instrText>
      </w:r>
      <w:r w:rsidR="001E2305">
        <w:fldChar w:fldCharType="separate"/>
      </w:r>
      <w:r>
        <w:t>3.3</w:t>
      </w:r>
      <w:r w:rsidR="001E2305">
        <w:fldChar w:fldCharType="end"/>
      </w:r>
      <w:r>
        <w:t xml:space="preserve"> will present the proposed implementation scenarios, Section </w:t>
      </w:r>
      <w:r w:rsidR="001E2305">
        <w:fldChar w:fldCharType="begin"/>
      </w:r>
      <w:r>
        <w:instrText xml:space="preserve"> REF _Ref420083197 \n \h </w:instrText>
      </w:r>
      <w:r w:rsidR="001E2305">
        <w:fldChar w:fldCharType="separate"/>
      </w:r>
      <w:r>
        <w:t>3.4</w:t>
      </w:r>
      <w:r w:rsidR="001E2305">
        <w:fldChar w:fldCharType="end"/>
      </w:r>
      <w:r>
        <w:t xml:space="preserve"> will give a brief overview of development process and Section </w:t>
      </w:r>
      <w:r w:rsidR="001E2305">
        <w:fldChar w:fldCharType="begin"/>
      </w:r>
      <w:r>
        <w:instrText xml:space="preserve"> REF _Ref420083309 \n \h </w:instrText>
      </w:r>
      <w:r w:rsidR="001E2305">
        <w:fldChar w:fldCharType="separate"/>
      </w:r>
      <w:r>
        <w:t>3.5</w:t>
      </w:r>
      <w:r w:rsidR="001E2305">
        <w:fldChar w:fldCharType="end"/>
      </w:r>
      <w:r>
        <w:t xml:space="preserve"> will present a critical overview and potential improvements. </w:t>
      </w:r>
    </w:p>
    <w:p w:rsidR="00A5664B" w:rsidRDefault="00A5664B" w:rsidP="007738CA">
      <w:pPr>
        <w:pStyle w:val="Naslov2"/>
      </w:pPr>
      <w:bookmarkStart w:id="54" w:name="_Ref419808688"/>
      <w:bookmarkStart w:id="55" w:name="_Ref419808695"/>
      <w:bookmarkStart w:id="56" w:name="_Toc420295419"/>
      <w:r w:rsidRPr="009839D4">
        <w:t xml:space="preserve">General </w:t>
      </w:r>
      <w:r>
        <w:t>architecture</w:t>
      </w:r>
      <w:r w:rsidR="007738CA">
        <w:t xml:space="preserve">, </w:t>
      </w:r>
      <w:r>
        <w:t>design choices</w:t>
      </w:r>
      <w:r w:rsidR="007738CA">
        <w:t xml:space="preserve"> and technologies used</w:t>
      </w:r>
      <w:bookmarkEnd w:id="54"/>
      <w:bookmarkEnd w:id="55"/>
      <w:bookmarkEnd w:id="56"/>
    </w:p>
    <w:p w:rsidR="00F15D4D" w:rsidRDefault="00A5664B" w:rsidP="009F045C">
      <w:r>
        <w:tab/>
        <w:t xml:space="preserve">After extensive research and regarding the technologies currently available, a number of design choices were made and a solution architecture is proposed. </w:t>
      </w:r>
    </w:p>
    <w:p w:rsidR="005378E4" w:rsidRDefault="00F15D4D" w:rsidP="00D40474">
      <w:r>
        <w:tab/>
      </w:r>
      <w:r w:rsidR="009F045C">
        <w:t xml:space="preserve">The NoSQL databases </w:t>
      </w:r>
      <w:r>
        <w:t>are</w:t>
      </w:r>
      <w:r w:rsidR="009F045C">
        <w:t xml:space="preserve"> used are Cassandra for storing sensor data and Redis for storing policies. Cas</w:t>
      </w:r>
      <w:r w:rsidR="002B4334">
        <w:t>sandra was chosen because of it</w:t>
      </w:r>
      <w:r>
        <w:t>s good balance between scalability and response time characteristics and Redis for its speed of fetching data. These choices were made after significant research was done</w:t>
      </w:r>
      <w:r w:rsidR="005A7A76">
        <w:t xml:space="preserve"> on the performance characteristics of these databases compared to other options, which can be seen in Section </w:t>
      </w:r>
      <w:r w:rsidR="001E2305">
        <w:fldChar w:fldCharType="begin"/>
      </w:r>
      <w:r w:rsidR="005A7A76">
        <w:instrText xml:space="preserve"> REF _Ref411957556 \r \h </w:instrText>
      </w:r>
      <w:r w:rsidR="001E2305">
        <w:fldChar w:fldCharType="separate"/>
      </w:r>
      <w:r w:rsidR="005A7A76">
        <w:t>2.4</w:t>
      </w:r>
      <w:r w:rsidR="001E2305">
        <w:fldChar w:fldCharType="end"/>
      </w:r>
      <w:r w:rsidR="005A7A76">
        <w:t>. Cassandra proved to be the most appropriate solution for storing data and Redis for the storing of policies. Cassandra also offers compatibility with other Hadoop systems because it is a part of the Hadoop eco-system which could be very beneficial because of data processing options and possible migration to other systems if the need for that comes up. Redis is on the other hand a smaller and simpler solution which stores data in memory, because of which the response is so fast. The drawback is limited space for storage which is not of a great concern because the space required for storing policies is not large</w:t>
      </w:r>
      <w:r w:rsidR="00A50B8A">
        <w:t>. The Cassandra NoSQL database used in the solution is used just for the testing purposes because the intention of the solution is using it for enforcing access control on a variety of resources and data.</w:t>
      </w:r>
      <w:r w:rsidR="00D40474">
        <w:t xml:space="preserve"> Cassandra is also used for storing attribute data.</w:t>
      </w:r>
      <w:r w:rsidR="00964F12">
        <w:t xml:space="preserve"> This is also done mainly for testing purposes regarding the PIP.</w:t>
      </w:r>
      <w:r w:rsidR="00A50B8A">
        <w:t xml:space="preserve"> </w:t>
      </w:r>
      <w:r w:rsidR="00D40474">
        <w:t>D</w:t>
      </w:r>
      <w:r w:rsidR="009F045C">
        <w:t>ata</w:t>
      </w:r>
      <w:r w:rsidR="00D40474">
        <w:t xml:space="preserve"> </w:t>
      </w:r>
      <w:r w:rsidR="009F045C">
        <w:t>Manager module</w:t>
      </w:r>
      <w:r w:rsidR="00D40474">
        <w:t xml:space="preserve">s are placed in front of both databases to control the communication and management of the databases. </w:t>
      </w:r>
      <w:r w:rsidR="00964F12">
        <w:t>These managers therefore are the only entity that control and survey all the interaction with the databases, they limit the type of actions that can be executed</w:t>
      </w:r>
      <w:r w:rsidR="004741D6">
        <w:t xml:space="preserve"> and therefore </w:t>
      </w:r>
      <w:r w:rsidR="008E1E66">
        <w:t xml:space="preserve">ensure against using some unwanted </w:t>
      </w:r>
      <w:r w:rsidR="00C20C84">
        <w:t>ones like deleting and</w:t>
      </w:r>
      <w:r w:rsidR="005378E4">
        <w:t>/or</w:t>
      </w:r>
      <w:r w:rsidR="00C20C84">
        <w:t xml:space="preserve"> </w:t>
      </w:r>
      <w:r w:rsidR="005378E4">
        <w:t>emptying</w:t>
      </w:r>
      <w:r w:rsidR="00C20C84">
        <w:t xml:space="preserve"> </w:t>
      </w:r>
      <w:r w:rsidR="005378E4">
        <w:t>tables</w:t>
      </w:r>
      <w:r w:rsidR="008E1E66">
        <w:t xml:space="preserve">. </w:t>
      </w:r>
    </w:p>
    <w:p w:rsidR="002B4334" w:rsidRDefault="00C20C84" w:rsidP="009F045C">
      <w:r>
        <w:tab/>
      </w:r>
      <w:r w:rsidR="009F045C">
        <w:t xml:space="preserve">The access control framework </w:t>
      </w:r>
      <w:r>
        <w:t>utilizes some functionality provided by</w:t>
      </w:r>
      <w:r w:rsidR="000B0CBB">
        <w:t xml:space="preserve"> the AT&amp;T project</w:t>
      </w:r>
      <w:r>
        <w:t xml:space="preserve"> </w:t>
      </w:r>
      <w:sdt>
        <w:sdtPr>
          <w:id w:val="113517932"/>
          <w:citation/>
        </w:sdtPr>
        <w:sdtContent>
          <w:r w:rsidR="001E2305">
            <w:fldChar w:fldCharType="begin"/>
          </w:r>
          <w:r>
            <w:rPr>
              <w:lang w:val="hr-HR"/>
            </w:rPr>
            <w:instrText xml:space="preserve"> CITATION ATT15 \l 1050 </w:instrText>
          </w:r>
          <w:r w:rsidR="001E2305">
            <w:fldChar w:fldCharType="separate"/>
          </w:r>
          <w:r w:rsidRPr="00C20C84">
            <w:rPr>
              <w:noProof/>
              <w:lang w:val="hr-HR"/>
            </w:rPr>
            <w:t>[2]</w:t>
          </w:r>
          <w:r w:rsidR="001E2305">
            <w:fldChar w:fldCharType="end"/>
          </w:r>
        </w:sdtContent>
      </w:sdt>
      <w:r w:rsidR="005378E4">
        <w:t xml:space="preserve"> and uses it to create t</w:t>
      </w:r>
      <w:r w:rsidR="009F045C">
        <w:t>he</w:t>
      </w:r>
      <w:r w:rsidR="005378E4">
        <w:t xml:space="preserve"> all the modules needed for the framework to work</w:t>
      </w:r>
      <w:r w:rsidR="009F045C">
        <w:t>: PEP, PDP, PRP, PIP and PAP</w:t>
      </w:r>
      <w:r>
        <w:t>. The architecture used is based on the one the one described in the standard</w:t>
      </w:r>
      <w:r w:rsidR="000B1E5A">
        <w:t>'s</w:t>
      </w:r>
      <w:r>
        <w:t xml:space="preserve"> specification</w:t>
      </w:r>
      <w:r w:rsidR="000B1E5A">
        <w:t xml:space="preserve"> </w:t>
      </w:r>
      <w:sdt>
        <w:sdtPr>
          <w:id w:val="113517933"/>
          <w:citation/>
        </w:sdtPr>
        <w:sdtContent>
          <w:r w:rsidR="001E2305">
            <w:fldChar w:fldCharType="begin"/>
          </w:r>
          <w:r w:rsidR="000B1E5A">
            <w:rPr>
              <w:lang w:val="hr-HR"/>
            </w:rPr>
            <w:instrText xml:space="preserve"> CITATION eXt13 \l 1050 </w:instrText>
          </w:r>
          <w:r w:rsidR="001E2305">
            <w:fldChar w:fldCharType="separate"/>
          </w:r>
          <w:r w:rsidR="000B1E5A" w:rsidRPr="000B1E5A">
            <w:rPr>
              <w:noProof/>
              <w:lang w:val="hr-HR"/>
            </w:rPr>
            <w:t>[1]</w:t>
          </w:r>
          <w:r w:rsidR="001E2305">
            <w:fldChar w:fldCharType="end"/>
          </w:r>
        </w:sdtContent>
      </w:sdt>
      <w:r w:rsidR="000B1E5A">
        <w:t xml:space="preserve"> and </w:t>
      </w:r>
      <w:r w:rsidR="00BE2B5C">
        <w:t>instead of having all of the functionality specified in the standard</w:t>
      </w:r>
      <w:r w:rsidR="009F045C">
        <w:t xml:space="preserve"> be implemented with a subset of simpler functionalities. The limitations that will be taken into account come directly from the current state of the SMARTIE project</w:t>
      </w:r>
      <w:r w:rsidR="005378E4">
        <w:t xml:space="preserve"> (March 2015.) </w:t>
      </w:r>
      <w:r w:rsidR="009F045C">
        <w:t xml:space="preserve">which means that all or most </w:t>
      </w:r>
      <w:r w:rsidR="005378E4">
        <w:t xml:space="preserve">of the </w:t>
      </w:r>
      <w:r w:rsidR="009F045C">
        <w:t>use-case</w:t>
      </w:r>
      <w:r w:rsidR="005378E4">
        <w:t xml:space="preserve"> scenarios will be fulfilled with the overall solution</w:t>
      </w:r>
      <w:r w:rsidR="009F045C">
        <w:t xml:space="preserve"> </w:t>
      </w:r>
      <w:r w:rsidR="005378E4">
        <w:t xml:space="preserve">being </w:t>
      </w:r>
      <w:r w:rsidR="009F045C">
        <w:t>simplified making the delivery more realistic (taking in account the time constraints</w:t>
      </w:r>
      <w:r w:rsidR="005378E4">
        <w:t xml:space="preserve">/deadlines for this work). Of course, the solution allows for easy </w:t>
      </w:r>
      <w:r w:rsidR="001B7E86">
        <w:t xml:space="preserve">upgrading and expanding of functionality therefore making it possible to have a full implementation of the XACML standard. </w:t>
      </w:r>
    </w:p>
    <w:p w:rsidR="002B4334" w:rsidRDefault="00A60C2C" w:rsidP="009F045C">
      <w:r>
        <w:rPr>
          <w:noProof/>
          <w:lang w:val="hr-HR" w:eastAsia="hr-HR"/>
        </w:rPr>
        <w:lastRenderedPageBreak/>
        <w:drawing>
          <wp:inline distT="0" distB="0" distL="0" distR="0">
            <wp:extent cx="5579745" cy="4249420"/>
            <wp:effectExtent l="19050" t="0" r="1905" b="0"/>
            <wp:docPr id="1" name="Slika 0" descr="General Overview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Initial.png"/>
                    <pic:cNvPicPr/>
                  </pic:nvPicPr>
                  <pic:blipFill>
                    <a:blip r:embed="rId13" cstate="print"/>
                    <a:stretch>
                      <a:fillRect/>
                    </a:stretch>
                  </pic:blipFill>
                  <pic:spPr>
                    <a:xfrm>
                      <a:off x="0" y="0"/>
                      <a:ext cx="5579745" cy="4249420"/>
                    </a:xfrm>
                    <a:prstGeom prst="rect">
                      <a:avLst/>
                    </a:prstGeom>
                  </pic:spPr>
                </pic:pic>
              </a:graphicData>
            </a:graphic>
          </wp:inline>
        </w:drawing>
      </w:r>
    </w:p>
    <w:p w:rsidR="008413F6" w:rsidRDefault="008413F6" w:rsidP="008413F6">
      <w:pPr>
        <w:pStyle w:val="Opisslike"/>
      </w:pPr>
      <w:bookmarkStart w:id="57" w:name="_Ref414877378"/>
      <w:bookmarkStart w:id="58" w:name="_Toc420295439"/>
      <w:r>
        <w:t xml:space="preserve">Figure </w:t>
      </w:r>
      <w:fldSimple w:instr=" SEQ Figure \* ARABIC ">
        <w:r w:rsidR="007E2454">
          <w:rPr>
            <w:noProof/>
          </w:rPr>
          <w:t>5</w:t>
        </w:r>
      </w:fldSimple>
      <w:bookmarkEnd w:id="57"/>
      <w:r>
        <w:t xml:space="preserve">. </w:t>
      </w:r>
      <w:r w:rsidR="00D4734D">
        <w:t>A</w:t>
      </w:r>
      <w:r>
        <w:t>rchitecture</w:t>
      </w:r>
      <w:r w:rsidR="00D4734D">
        <w:t xml:space="preserve"> of the</w:t>
      </w:r>
      <w:r w:rsidR="001B7E86">
        <w:t xml:space="preserve"> initial</w:t>
      </w:r>
      <w:r w:rsidR="00D4734D">
        <w:t xml:space="preserve"> proposed solution</w:t>
      </w:r>
      <w:bookmarkEnd w:id="58"/>
    </w:p>
    <w:p w:rsidR="00A60C2C" w:rsidRDefault="00716013" w:rsidP="009204D0">
      <w:r>
        <w:tab/>
      </w:r>
      <w:r w:rsidR="00996AF2">
        <w:t xml:space="preserve">In </w:t>
      </w:r>
      <w:r w:rsidR="001E2305">
        <w:fldChar w:fldCharType="begin"/>
      </w:r>
      <w:r w:rsidR="00996AF2">
        <w:instrText xml:space="preserve"> REF _Ref414877378 \h </w:instrText>
      </w:r>
      <w:r w:rsidR="001E2305">
        <w:fldChar w:fldCharType="separate"/>
      </w:r>
      <w:r w:rsidR="005E4619">
        <w:t xml:space="preserve">Figure </w:t>
      </w:r>
      <w:r w:rsidR="005E4619">
        <w:rPr>
          <w:noProof/>
        </w:rPr>
        <w:t>5</w:t>
      </w:r>
      <w:r w:rsidR="001E2305">
        <w:fldChar w:fldCharType="end"/>
      </w:r>
      <w:r w:rsidR="00996AF2">
        <w:t>. a more detailed architecture of the</w:t>
      </w:r>
      <w:r w:rsidR="001B7E86">
        <w:t xml:space="preserve"> initial</w:t>
      </w:r>
      <w:r w:rsidR="00996AF2">
        <w:t xml:space="preserve"> proposed solution can be seen. This solution </w:t>
      </w:r>
      <w:r w:rsidR="009E7FA2">
        <w:t>is almost the same as the</w:t>
      </w:r>
      <w:r w:rsidR="00996AF2">
        <w:t xml:space="preserve"> proposed</w:t>
      </w:r>
      <w:r w:rsidR="009E7FA2">
        <w:t xml:space="preserve"> one</w:t>
      </w:r>
      <w:r w:rsidR="00996AF2">
        <w:t xml:space="preserve"> in </w:t>
      </w:r>
      <w:r w:rsidR="00A60C2C">
        <w:t xml:space="preserve">the OASIS standard </w:t>
      </w:r>
      <w:sdt>
        <w:sdtPr>
          <w:id w:val="113517935"/>
          <w:citation/>
        </w:sdtPr>
        <w:sdtContent>
          <w:r w:rsidR="001E2305">
            <w:fldChar w:fldCharType="begin"/>
          </w:r>
          <w:r w:rsidR="00A60C2C">
            <w:rPr>
              <w:lang w:val="hr-HR"/>
            </w:rPr>
            <w:instrText xml:space="preserve"> CITATION eXt13 \l 1050 </w:instrText>
          </w:r>
          <w:r w:rsidR="001E2305">
            <w:fldChar w:fldCharType="separate"/>
          </w:r>
          <w:r w:rsidR="00A60C2C" w:rsidRPr="00A60C2C">
            <w:rPr>
              <w:noProof/>
              <w:lang w:val="hr-HR"/>
            </w:rPr>
            <w:t>[1]</w:t>
          </w:r>
          <w:r w:rsidR="001E2305">
            <w:fldChar w:fldCharType="end"/>
          </w:r>
        </w:sdtContent>
      </w:sdt>
      <w:r w:rsidR="00996AF2">
        <w:t xml:space="preserve">. </w:t>
      </w:r>
      <w:r w:rsidR="009E7FA2">
        <w:t xml:space="preserve">The PEP is the point where the enforcement happens and the request is forwarded if a policy exists that the execution of that request. </w:t>
      </w:r>
      <w:r w:rsidR="00F238D6">
        <w:t xml:space="preserve">It is intended to have as simple as possible and all of the configuration, workflow managing and evaluation are done in the Context Handler and PDP. The PIP is intended to be flexible in a way that it allows connection to external services for fetching attribute information. This means that the initial request provided to the PEP doesn't need to contain all the information </w:t>
      </w:r>
      <w:r w:rsidR="005E4619">
        <w:t xml:space="preserve">(attribute values) </w:t>
      </w:r>
      <w:r w:rsidR="00F238D6">
        <w:t>and therefor</w:t>
      </w:r>
      <w:r w:rsidR="005E4619">
        <w:t xml:space="preserve">e the </w:t>
      </w:r>
      <w:r w:rsidR="00F238D6">
        <w:t>access to those services</w:t>
      </w:r>
      <w:r w:rsidR="005E4619">
        <w:t xml:space="preserve"> that provide attribute data</w:t>
      </w:r>
      <w:r w:rsidR="00F238D6">
        <w:t xml:space="preserve"> can be limited only to trusted services like this one and not to users/subjects. While developing this solutions a number of problems and the architecture was therefore modified. </w:t>
      </w:r>
      <w:r w:rsidR="00163E7C">
        <w:t>The main issue was the updating of the resource attributes and storing them on a separate system</w:t>
      </w:r>
      <w:r w:rsidR="00813362">
        <w:t xml:space="preserve"> and the security issues re</w:t>
      </w:r>
      <w:r>
        <w:t xml:space="preserve">garding that connection and the </w:t>
      </w:r>
      <w:r w:rsidR="005E4619">
        <w:t>synchronisation</w:t>
      </w:r>
      <w:r>
        <w:t xml:space="preserve"> of data between the </w:t>
      </w:r>
      <w:r w:rsidR="005E4619">
        <w:t xml:space="preserve">systems. </w:t>
      </w:r>
    </w:p>
    <w:p w:rsidR="00197739" w:rsidRDefault="00197739" w:rsidP="009204D0"/>
    <w:p w:rsidR="00AD311C" w:rsidRDefault="00D9299F" w:rsidP="00D9299F">
      <w:pPr>
        <w:jc w:val="center"/>
      </w:pPr>
      <w:r>
        <w:rPr>
          <w:noProof/>
          <w:lang w:val="hr-HR" w:eastAsia="hr-HR"/>
        </w:rPr>
        <w:lastRenderedPageBreak/>
        <w:drawing>
          <wp:inline distT="0" distB="0" distL="0" distR="0">
            <wp:extent cx="5579745" cy="5395595"/>
            <wp:effectExtent l="19050" t="0" r="1905" b="0"/>
            <wp:docPr id="6" name="Slika 5" descr="General Overvie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Final.png"/>
                    <pic:cNvPicPr/>
                  </pic:nvPicPr>
                  <pic:blipFill>
                    <a:blip r:embed="rId14" cstate="print"/>
                    <a:stretch>
                      <a:fillRect/>
                    </a:stretch>
                  </pic:blipFill>
                  <pic:spPr>
                    <a:xfrm>
                      <a:off x="0" y="0"/>
                      <a:ext cx="5579745" cy="5395595"/>
                    </a:xfrm>
                    <a:prstGeom prst="rect">
                      <a:avLst/>
                    </a:prstGeom>
                  </pic:spPr>
                </pic:pic>
              </a:graphicData>
            </a:graphic>
          </wp:inline>
        </w:drawing>
      </w:r>
    </w:p>
    <w:p w:rsidR="00D9299F" w:rsidRDefault="00D9299F" w:rsidP="00D9299F">
      <w:pPr>
        <w:pStyle w:val="Opisslike"/>
      </w:pPr>
      <w:bookmarkStart w:id="59" w:name="_Ref419752827"/>
      <w:bookmarkStart w:id="60" w:name="_Ref419809205"/>
      <w:bookmarkStart w:id="61" w:name="_Toc420295440"/>
      <w:r>
        <w:t xml:space="preserve">Figure </w:t>
      </w:r>
      <w:fldSimple w:instr=" SEQ Figure \* ARABIC ">
        <w:r w:rsidR="007E2454">
          <w:rPr>
            <w:noProof/>
          </w:rPr>
          <w:t>6</w:t>
        </w:r>
      </w:fldSimple>
      <w:bookmarkEnd w:id="59"/>
      <w:r>
        <w:t>. Architecture of the final solution</w:t>
      </w:r>
      <w:bookmarkEnd w:id="60"/>
      <w:bookmarkEnd w:id="61"/>
    </w:p>
    <w:p w:rsidR="003508C9" w:rsidRDefault="00A60C2C" w:rsidP="005378E4">
      <w:r>
        <w:t xml:space="preserve">After some work was done a final architecture was settled upon with slight modification to the initially proposed, and as a result has </w:t>
      </w:r>
      <w:r w:rsidR="009E7FA2">
        <w:t xml:space="preserve">slightly departed from </w:t>
      </w:r>
      <w:r>
        <w:t xml:space="preserve">to the </w:t>
      </w:r>
      <w:r w:rsidR="009E7FA2">
        <w:t>architecture</w:t>
      </w:r>
      <w:r>
        <w:t xml:space="preserve"> proposed in the</w:t>
      </w:r>
      <w:r w:rsidR="009E7FA2">
        <w:t xml:space="preserve"> XACML </w:t>
      </w:r>
      <w:r>
        <w:t xml:space="preserve">standard </w:t>
      </w:r>
      <w:sdt>
        <w:sdtPr>
          <w:id w:val="113517934"/>
          <w:citation/>
        </w:sdtPr>
        <w:sdtContent>
          <w:r w:rsidR="001E2305">
            <w:fldChar w:fldCharType="begin"/>
          </w:r>
          <w:r>
            <w:rPr>
              <w:lang w:val="hr-HR"/>
            </w:rPr>
            <w:instrText xml:space="preserve"> CITATION eXt13 \l 1050 </w:instrText>
          </w:r>
          <w:r w:rsidR="001E2305">
            <w:fldChar w:fldCharType="separate"/>
          </w:r>
          <w:r w:rsidRPr="00A60C2C">
            <w:rPr>
              <w:noProof/>
              <w:lang w:val="hr-HR"/>
            </w:rPr>
            <w:t>[1]</w:t>
          </w:r>
          <w:r w:rsidR="001E2305">
            <w:fldChar w:fldCharType="end"/>
          </w:r>
        </w:sdtContent>
      </w:sdt>
      <w:r>
        <w:t xml:space="preserve">. </w:t>
      </w:r>
      <w:r w:rsidR="005E4619">
        <w:t xml:space="preserve">The final architecture can be seen in </w:t>
      </w:r>
      <w:r w:rsidR="001E2305">
        <w:fldChar w:fldCharType="begin"/>
      </w:r>
      <w:r w:rsidR="005E4619">
        <w:instrText xml:space="preserve"> REF _Ref419752827 \h </w:instrText>
      </w:r>
      <w:r w:rsidR="001E2305">
        <w:fldChar w:fldCharType="separate"/>
      </w:r>
      <w:r w:rsidR="005E4619">
        <w:t xml:space="preserve">Figure </w:t>
      </w:r>
      <w:r w:rsidR="005E4619">
        <w:rPr>
          <w:noProof/>
        </w:rPr>
        <w:t>6</w:t>
      </w:r>
      <w:r w:rsidR="001E2305">
        <w:fldChar w:fldCharType="end"/>
      </w:r>
      <w:r w:rsidR="005E4619">
        <w:t xml:space="preserve">. </w:t>
      </w:r>
      <w:r w:rsidR="003F2A25">
        <w:t xml:space="preserve">The changes do not change the "outside" view of the system but are more of a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but because some attributes are located on different locations and need to be fetched using different services they need to implement different means of fetching that information. This allows for easy expansion of </w:t>
      </w:r>
      <w:r w:rsidR="005E4619">
        <w:t xml:space="preserve">the PIP functionality and better configuration options. </w:t>
      </w:r>
    </w:p>
    <w:p w:rsidR="005B22E6" w:rsidRDefault="005B22E6" w:rsidP="00460ED0">
      <w:pPr>
        <w:pStyle w:val="Naslov2"/>
      </w:pPr>
      <w:bookmarkStart w:id="62" w:name="_Ref420056971"/>
      <w:bookmarkStart w:id="63" w:name="_Ref420056972"/>
      <w:bookmarkStart w:id="64" w:name="_Ref420056980"/>
      <w:bookmarkStart w:id="65" w:name="_Toc420295420"/>
      <w:r>
        <w:lastRenderedPageBreak/>
        <w:t>Description of components</w:t>
      </w:r>
      <w:bookmarkEnd w:id="62"/>
      <w:bookmarkEnd w:id="63"/>
      <w:bookmarkEnd w:id="64"/>
      <w:bookmarkEnd w:id="65"/>
    </w:p>
    <w:p w:rsidR="005B22E6" w:rsidRDefault="00460ED0" w:rsidP="008413F6">
      <w:r>
        <w:tab/>
        <w:t xml:space="preserve">In this section a functional description of the developed solutions will be described along with some implementation details and database schemas that were used. The components that will be described can be seen in </w:t>
      </w:r>
      <w:r w:rsidR="001E2305">
        <w:fldChar w:fldCharType="begin"/>
      </w:r>
      <w:r>
        <w:instrText xml:space="preserve"> REF _Ref419752827 \h </w:instrText>
      </w:r>
      <w:r w:rsidR="001E2305">
        <w:fldChar w:fldCharType="separate"/>
      </w:r>
      <w:r>
        <w:t xml:space="preserve">Figure </w:t>
      </w:r>
      <w:r>
        <w:rPr>
          <w:noProof/>
        </w:rPr>
        <w:t>6</w:t>
      </w:r>
      <w:r w:rsidR="001E2305">
        <w:fldChar w:fldCharType="end"/>
      </w:r>
      <w:r>
        <w:t xml:space="preserve">. </w:t>
      </w:r>
      <w:r w:rsidR="008A0BBE">
        <w:t xml:space="preserve">that shows the architecture of the final solution. </w:t>
      </w:r>
    </w:p>
    <w:p w:rsidR="00363A20" w:rsidRDefault="00363A20" w:rsidP="00363A20">
      <w:pPr>
        <w:pStyle w:val="Podnaslov"/>
      </w:pPr>
      <w:r>
        <w:t>PEP</w:t>
      </w:r>
    </w:p>
    <w:p w:rsidR="00363A20" w:rsidRDefault="00363A20" w:rsidP="00363A20">
      <w:r>
        <w:tab/>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built rigid enough to ensure correct execution and flexible to be implemented on various types of systems. Because of this and reasons explained in Section </w:t>
      </w:r>
      <w:r w:rsidR="001E2305">
        <w:fldChar w:fldCharType="begin"/>
      </w:r>
      <w:r>
        <w:instrText xml:space="preserve"> REF _Ref419886737 \n \h </w:instrText>
      </w:r>
      <w:r w:rsidR="001E2305">
        <w:fldChar w:fldCharType="separate"/>
      </w:r>
      <w:r>
        <w:t>3.4</w:t>
      </w:r>
      <w:r w:rsidR="001E2305">
        <w:fldChar w:fldCharType="end"/>
      </w:r>
      <w:r>
        <w:t xml:space="preserve"> the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4C570B">
        <w:rPr>
          <w:rFonts w:ascii="Consolas" w:hAnsi="Consolas" w:cs="Consolas"/>
          <w:color w:val="000000"/>
          <w:lang w:val="hr-HR"/>
        </w:rPr>
        <w:t>IResourceFetcher</w:t>
      </w:r>
      <w:proofErr w:type="spellEnd"/>
      <w:r>
        <w:rPr>
          <w:rFonts w:ascii="Consolas" w:hAnsi="Consolas" w:cs="Consolas"/>
          <w:color w:val="000000"/>
          <w:lang w:val="hr-HR"/>
        </w:rPr>
        <w:t>.</w:t>
      </w:r>
      <w:r>
        <w:t xml:space="preserve">  </w:t>
      </w:r>
    </w:p>
    <w:p w:rsidR="00363A20" w:rsidRDefault="00363A20" w:rsidP="008413F6">
      <w:r>
        <w:rPr>
          <w:noProof/>
          <w:lang w:val="hr-HR" w:eastAsia="hr-HR"/>
        </w:rPr>
        <w:drawing>
          <wp:inline distT="0" distB="0" distL="0" distR="0">
            <wp:extent cx="5191125" cy="2895600"/>
            <wp:effectExtent l="19050" t="0" r="9525" b="0"/>
            <wp:docPr id="13" name="Slika 12" descr="PEP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sClassDiagram.png"/>
                    <pic:cNvPicPr/>
                  </pic:nvPicPr>
                  <pic:blipFill>
                    <a:blip r:embed="rId15" cstate="print"/>
                    <a:stretch>
                      <a:fillRect/>
                    </a:stretch>
                  </pic:blipFill>
                  <pic:spPr>
                    <a:xfrm>
                      <a:off x="0" y="0"/>
                      <a:ext cx="5191125" cy="2895600"/>
                    </a:xfrm>
                    <a:prstGeom prst="rect">
                      <a:avLst/>
                    </a:prstGeom>
                  </pic:spPr>
                </pic:pic>
              </a:graphicData>
            </a:graphic>
          </wp:inline>
        </w:drawing>
      </w:r>
    </w:p>
    <w:p w:rsidR="00363A20" w:rsidRDefault="00363A20" w:rsidP="00363A20">
      <w:pPr>
        <w:pStyle w:val="Opisslike"/>
      </w:pPr>
      <w:bookmarkStart w:id="66" w:name="_Ref419887656"/>
      <w:bookmarkStart w:id="67" w:name="_Toc420295441"/>
      <w:r>
        <w:t xml:space="preserve">Figure </w:t>
      </w:r>
      <w:fldSimple w:instr=" SEQ Figure \* ARABIC ">
        <w:r w:rsidR="007E2454">
          <w:rPr>
            <w:noProof/>
          </w:rPr>
          <w:t>7</w:t>
        </w:r>
      </w:fldSimple>
      <w:bookmarkEnd w:id="66"/>
      <w:r>
        <w:t>. Class diagram of the PEPs</w:t>
      </w:r>
      <w:bookmarkEnd w:id="67"/>
    </w:p>
    <w:p w:rsidR="00A603EE" w:rsidRDefault="00363A20" w:rsidP="008413F6">
      <w:r>
        <w:tab/>
        <w:t xml:space="preserve">In </w:t>
      </w:r>
      <w:r w:rsidR="001E2305">
        <w:fldChar w:fldCharType="begin"/>
      </w:r>
      <w:r>
        <w:instrText xml:space="preserve"> REF _Ref419887656 \h </w:instrText>
      </w:r>
      <w:r w:rsidR="001E2305">
        <w:fldChar w:fldCharType="separate"/>
      </w:r>
      <w:r>
        <w:t xml:space="preserve">Figure </w:t>
      </w:r>
      <w:r>
        <w:rPr>
          <w:noProof/>
        </w:rPr>
        <w:t>7</w:t>
      </w:r>
      <w:r w:rsidR="001E2305">
        <w:fldChar w:fldCharType="end"/>
      </w:r>
      <w:r>
        <w:t>. the class diagram for the PEPs can be seen.</w:t>
      </w:r>
      <w:r w:rsidR="00831325">
        <w:t xml:space="preserve"> The </w:t>
      </w:r>
      <w:proofErr w:type="spellStart"/>
      <w:r w:rsidR="00831325" w:rsidRPr="004C570B">
        <w:rPr>
          <w:rFonts w:ascii="Consolas" w:hAnsi="Consolas" w:cs="Consolas"/>
          <w:color w:val="000000"/>
          <w:lang w:val="hr-HR"/>
        </w:rPr>
        <w:t>IResourceFetcher</w:t>
      </w:r>
      <w:proofErr w:type="spellEnd"/>
      <w:r w:rsidR="00831325">
        <w:t xml:space="preserve"> is used to ensure that the object provided has methods available for both the positive and negative results of the requests evaluation. </w:t>
      </w:r>
      <w:r w:rsidR="000F3DEC">
        <w:t xml:space="preserve">With this, the PEP executes the </w:t>
      </w:r>
      <w:r w:rsidR="000F3DEC" w:rsidRPr="000F3DEC">
        <w:rPr>
          <w:rFonts w:ascii="Consolas" w:hAnsi="Consolas" w:cs="Consolas"/>
        </w:rPr>
        <w:t>execute()</w:t>
      </w:r>
      <w:r w:rsidR="000F3DEC">
        <w:t xml:space="preserve"> in case the evaluation result is positive and executes </w:t>
      </w:r>
      <w:r w:rsidR="000F3DEC" w:rsidRPr="000F3DEC">
        <w:rPr>
          <w:rFonts w:ascii="Consolas" w:hAnsi="Consolas" w:cs="Consolas"/>
        </w:rPr>
        <w:t xml:space="preserve">terminate() </w:t>
      </w:r>
      <w:r w:rsidR="000F3DEC">
        <w:t>in case of a negative result. The</w:t>
      </w:r>
      <w:r w:rsidR="00831325">
        <w:t xml:space="preserve"> purpose of this is to remove the decision making part from the system that implements the PEP </w:t>
      </w:r>
      <w:r w:rsidR="000F3DEC">
        <w:t>and</w:t>
      </w:r>
      <w:r w:rsidR="00831325">
        <w:t xml:space="preserve"> have </w:t>
      </w:r>
      <w:r w:rsidR="000F3DEC">
        <w:t>i</w:t>
      </w:r>
      <w:r w:rsidR="00831325">
        <w:t>t already built in and working. In the case of specific</w:t>
      </w:r>
      <w:r w:rsidR="000F3DEC">
        <w:t xml:space="preserve"> scenarios</w:t>
      </w:r>
      <w:r w:rsidR="00831325">
        <w:t xml:space="preserve">, the other method of simply getting the evaluation result is also available. The </w:t>
      </w:r>
      <w:r w:rsidR="00831325" w:rsidRPr="00831325">
        <w:rPr>
          <w:rFonts w:ascii="Consolas" w:hAnsi="Consolas" w:cs="Consolas"/>
        </w:rPr>
        <w:t>RESTPEP</w:t>
      </w:r>
      <w:r w:rsidR="00831325">
        <w:t xml:space="preserve"> and </w:t>
      </w:r>
      <w:proofErr w:type="spellStart"/>
      <w:r w:rsidR="00831325" w:rsidRPr="00831325">
        <w:rPr>
          <w:rFonts w:ascii="Consolas" w:hAnsi="Consolas" w:cs="Consolas"/>
        </w:rPr>
        <w:t>LocalPEP</w:t>
      </w:r>
      <w:proofErr w:type="spellEnd"/>
      <w:r w:rsidR="00831325">
        <w:t xml:space="preserve"> should never both be available for use by another syste</w:t>
      </w:r>
      <w:r w:rsidR="000F3DEC">
        <w:t xml:space="preserve">m and the intent is to have only one PEP </w:t>
      </w:r>
      <w:r w:rsidR="000F3DEC">
        <w:lastRenderedPageBreak/>
        <w:t>available for implementation/integration but they don't collide in functionality</w:t>
      </w:r>
      <w:r w:rsidR="00831325">
        <w:t xml:space="preserve">. This is explained more in Section </w:t>
      </w:r>
      <w:r w:rsidR="001E2305">
        <w:fldChar w:fldCharType="begin"/>
      </w:r>
      <w:r w:rsidR="00831325">
        <w:instrText xml:space="preserve"> REF _Ref419888192 \n \h </w:instrText>
      </w:r>
      <w:r w:rsidR="001E2305">
        <w:fldChar w:fldCharType="separate"/>
      </w:r>
      <w:r w:rsidR="00831325">
        <w:t>3.4</w:t>
      </w:r>
      <w:r w:rsidR="001E2305">
        <w:fldChar w:fldCharType="end"/>
      </w:r>
      <w:r w:rsidR="00831325">
        <w:t>.</w:t>
      </w:r>
    </w:p>
    <w:p w:rsidR="00EB02D0" w:rsidRDefault="00EB02D0" w:rsidP="00EB02D0">
      <w:pPr>
        <w:pStyle w:val="Podnaslov"/>
      </w:pPr>
      <w:r w:rsidRPr="00EB02D0">
        <w:t>Databases</w:t>
      </w:r>
    </w:p>
    <w:p w:rsidR="00D81A53" w:rsidRDefault="008A0BBE" w:rsidP="00D81A53">
      <w:r>
        <w:tab/>
      </w:r>
      <w:r w:rsidR="00D81A53">
        <w:t xml:space="preserve">The databases that were chosen were Cassandra and Redis. Cassandra was chosen because it is well suited for storing sensor data and Redis because of its simple implementation and fast response. These choices were explained in more detail in </w:t>
      </w:r>
      <w:r w:rsidR="00460ED0">
        <w:t xml:space="preserve">Section </w:t>
      </w:r>
      <w:r w:rsidR="001E2305">
        <w:fldChar w:fldCharType="begin"/>
      </w:r>
      <w:r w:rsidR="00460ED0">
        <w:instrText xml:space="preserve"> REF _Ref419808695 \r \h </w:instrText>
      </w:r>
      <w:r w:rsidR="001E2305">
        <w:fldChar w:fldCharType="separate"/>
      </w:r>
      <w:r w:rsidR="00460ED0">
        <w:t>3.1</w:t>
      </w:r>
      <w:r w:rsidR="001E2305">
        <w:fldChar w:fldCharType="end"/>
      </w:r>
      <w:r w:rsidR="00460ED0">
        <w:t xml:space="preserve">. </w:t>
      </w:r>
    </w:p>
    <w:p w:rsidR="004C484C" w:rsidRDefault="004C484C" w:rsidP="00D81A53">
      <w:r>
        <w:tab/>
        <w:t>In the Cassandra database a single table was used for storing sensor data. It has a simple schema with basic fields for storing simple sensor data. The use of this database is strictly for initial testing purposes and that is the reason behind the simple schema. Other scenarios involve using other databases or resources.</w:t>
      </w:r>
    </w:p>
    <w:p w:rsidR="008A0BBE" w:rsidRDefault="00AB1FFC" w:rsidP="00AB1FFC">
      <w:pPr>
        <w:jc w:val="center"/>
      </w:pPr>
      <w:r>
        <w:rPr>
          <w:noProof/>
          <w:lang w:val="hr-HR" w:eastAsia="hr-HR"/>
        </w:rPr>
        <w:drawing>
          <wp:inline distT="0" distB="0" distL="0" distR="0">
            <wp:extent cx="5579745" cy="1769745"/>
            <wp:effectExtent l="19050" t="0" r="1905" b="0"/>
            <wp:docPr id="8" name="Slika 7" descr="DB schema Cassandra Sensor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Sensor Data.png"/>
                    <pic:cNvPicPr/>
                  </pic:nvPicPr>
                  <pic:blipFill>
                    <a:blip r:embed="rId16" cstate="print"/>
                    <a:stretch>
                      <a:fillRect/>
                    </a:stretch>
                  </pic:blipFill>
                  <pic:spPr>
                    <a:xfrm>
                      <a:off x="0" y="0"/>
                      <a:ext cx="5579745" cy="1769745"/>
                    </a:xfrm>
                    <a:prstGeom prst="rect">
                      <a:avLst/>
                    </a:prstGeom>
                  </pic:spPr>
                </pic:pic>
              </a:graphicData>
            </a:graphic>
          </wp:inline>
        </w:drawing>
      </w:r>
    </w:p>
    <w:p w:rsidR="00AB1FFC" w:rsidRDefault="00AB1FFC" w:rsidP="00AB1FFC">
      <w:pPr>
        <w:pStyle w:val="Opisslike"/>
      </w:pPr>
      <w:bookmarkStart w:id="68" w:name="_Ref419815690"/>
      <w:bookmarkStart w:id="69" w:name="_Toc420295442"/>
      <w:r>
        <w:t xml:space="preserve">Figure </w:t>
      </w:r>
      <w:fldSimple w:instr=" SEQ Figure \* ARABIC ">
        <w:r w:rsidR="007E2454">
          <w:rPr>
            <w:noProof/>
          </w:rPr>
          <w:t>8</w:t>
        </w:r>
      </w:fldSimple>
      <w:bookmarkEnd w:id="68"/>
      <w:r>
        <w:t>. Cassandra database schema for storing sensor data</w:t>
      </w:r>
      <w:bookmarkEnd w:id="69"/>
      <w:r>
        <w:t xml:space="preserve"> </w:t>
      </w:r>
    </w:p>
    <w:p w:rsidR="00EB02D0" w:rsidRPr="000325DF" w:rsidRDefault="008A0BBE" w:rsidP="00EB02D0">
      <w:r>
        <w:tab/>
      </w:r>
      <w:r w:rsidR="001E2305">
        <w:fldChar w:fldCharType="begin"/>
      </w:r>
      <w:r w:rsidR="004C484C">
        <w:instrText xml:space="preserve"> REF _Ref419815690 \h </w:instrText>
      </w:r>
      <w:r w:rsidR="001E2305">
        <w:fldChar w:fldCharType="separate"/>
      </w:r>
      <w:r w:rsidR="004C484C">
        <w:t xml:space="preserve">Figure </w:t>
      </w:r>
      <w:r w:rsidR="004C484C">
        <w:rPr>
          <w:noProof/>
        </w:rPr>
        <w:t>7</w:t>
      </w:r>
      <w:r w:rsidR="001E2305">
        <w:fldChar w:fldCharType="end"/>
      </w:r>
      <w:r w:rsidR="004C484C">
        <w:t xml:space="preserve">. shows the schema made to store sensor data. The value of the readings is stored in the </w:t>
      </w:r>
      <w:r w:rsidR="000325DF" w:rsidRPr="00C9719F">
        <w:rPr>
          <w:rFonts w:ascii="Consolas" w:hAnsi="Consolas" w:cs="Consolas"/>
        </w:rPr>
        <w:t>value</w:t>
      </w:r>
      <w:r w:rsidR="004C484C">
        <w:t xml:space="preserve"> </w:t>
      </w:r>
      <w:r w:rsidR="000325DF">
        <w:t xml:space="preserve">column. The location is integrated as a </w:t>
      </w:r>
      <w:r w:rsidR="000325DF" w:rsidRPr="00C9719F">
        <w:rPr>
          <w:rFonts w:ascii="Consolas" w:hAnsi="Consolas" w:cs="Consolas"/>
        </w:rPr>
        <w:t>frozen</w:t>
      </w:r>
      <w:r w:rsidR="000325DF">
        <w:t xml:space="preserve"> which means as a separate, custom structure that contains both coordinates and address values. Any of these values can be empty making it flexible. As the focus of this work isn't on analysing data the values aren't of real concern making this schema good for storing generic sensor data for testing purposes. The </w:t>
      </w:r>
      <w:r w:rsidR="000325DF" w:rsidRPr="00C9719F">
        <w:rPr>
          <w:rFonts w:ascii="Consolas" w:hAnsi="Consolas" w:cs="Consolas"/>
        </w:rPr>
        <w:t>INDEX</w:t>
      </w:r>
      <w:r w:rsidR="000325DF">
        <w:t xml:space="preserve"> is made on the </w:t>
      </w:r>
      <w:r w:rsidR="000325DF" w:rsidRPr="00C9719F">
        <w:rPr>
          <w:rFonts w:ascii="Consolas" w:hAnsi="Consolas" w:cs="Consolas"/>
        </w:rPr>
        <w:t>type</w:t>
      </w:r>
      <w:r w:rsidR="000325DF">
        <w:rPr>
          <w:i/>
        </w:rPr>
        <w:t xml:space="preserve"> </w:t>
      </w:r>
      <w:r w:rsidR="000325DF">
        <w:t xml:space="preserve">column because comparison tests regarding attribute values were mainly made on this value.   </w:t>
      </w:r>
    </w:p>
    <w:p w:rsidR="00AB1FFC" w:rsidRDefault="00AB1FFC" w:rsidP="00AB1FFC">
      <w:pPr>
        <w:jc w:val="center"/>
      </w:pPr>
      <w:r>
        <w:rPr>
          <w:noProof/>
          <w:lang w:val="hr-HR" w:eastAsia="hr-HR"/>
        </w:rPr>
        <w:drawing>
          <wp:inline distT="0" distB="0" distL="0" distR="0">
            <wp:extent cx="2362530" cy="1219370"/>
            <wp:effectExtent l="19050" t="19050" r="18720" b="18880"/>
            <wp:docPr id="9" name="Slika 8" descr="DB schema Redis policy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Redis policy DB.png"/>
                    <pic:cNvPicPr/>
                  </pic:nvPicPr>
                  <pic:blipFill>
                    <a:blip r:embed="rId17" cstate="print"/>
                    <a:stretch>
                      <a:fillRect/>
                    </a:stretch>
                  </pic:blipFill>
                  <pic:spPr>
                    <a:xfrm>
                      <a:off x="0" y="0"/>
                      <a:ext cx="2362530" cy="1219370"/>
                    </a:xfrm>
                    <a:prstGeom prst="rect">
                      <a:avLst/>
                    </a:prstGeom>
                    <a:ln>
                      <a:solidFill>
                        <a:schemeClr val="tx1">
                          <a:lumMod val="95000"/>
                          <a:lumOff val="5000"/>
                        </a:schemeClr>
                      </a:solidFill>
                    </a:ln>
                  </pic:spPr>
                </pic:pic>
              </a:graphicData>
            </a:graphic>
          </wp:inline>
        </w:drawing>
      </w:r>
    </w:p>
    <w:p w:rsidR="00AB1FFC" w:rsidRDefault="00AB1FFC" w:rsidP="00AB1FFC">
      <w:pPr>
        <w:pStyle w:val="Opisslike"/>
      </w:pPr>
      <w:bookmarkStart w:id="70" w:name="_Ref419837325"/>
      <w:bookmarkStart w:id="71" w:name="_Toc420295443"/>
      <w:r>
        <w:t xml:space="preserve">Figure </w:t>
      </w:r>
      <w:fldSimple w:instr=" SEQ Figure \* ARABIC ">
        <w:r w:rsidR="007E2454">
          <w:rPr>
            <w:noProof/>
          </w:rPr>
          <w:t>9</w:t>
        </w:r>
      </w:fldSimple>
      <w:bookmarkEnd w:id="70"/>
      <w:r>
        <w:t>. Redis schema for storing policies</w:t>
      </w:r>
      <w:bookmarkEnd w:id="71"/>
    </w:p>
    <w:p w:rsidR="00AB1FFC" w:rsidRDefault="000325DF" w:rsidP="00EB02D0">
      <w:r>
        <w:tab/>
      </w:r>
      <w:r w:rsidR="001E2305">
        <w:fldChar w:fldCharType="begin"/>
      </w:r>
      <w:r>
        <w:instrText xml:space="preserve"> REF _Ref419837325 \h </w:instrText>
      </w:r>
      <w:r w:rsidR="001E2305">
        <w:fldChar w:fldCharType="separate"/>
      </w:r>
      <w:r>
        <w:t xml:space="preserve">Figure </w:t>
      </w:r>
      <w:r>
        <w:rPr>
          <w:noProof/>
        </w:rPr>
        <w:t>8</w:t>
      </w:r>
      <w:r w:rsidR="001E2305">
        <w:fldChar w:fldCharType="end"/>
      </w:r>
      <w:r>
        <w:t xml:space="preserve">. shows the structure used for storing policies on the Redis database. The structure is a simple hash map with a </w:t>
      </w:r>
      <w:proofErr w:type="spellStart"/>
      <w:r w:rsidRPr="00C9719F">
        <w:rPr>
          <w:rFonts w:ascii="Consolas" w:hAnsi="Consolas" w:cs="Consolas"/>
        </w:rPr>
        <w:t>policyID</w:t>
      </w:r>
      <w:proofErr w:type="spellEnd"/>
      <w:r>
        <w:t xml:space="preserve"> as a key and the </w:t>
      </w:r>
      <w:r w:rsidR="00FF3547">
        <w:t xml:space="preserve">actual </w:t>
      </w:r>
      <w:r w:rsidRPr="00FF3547">
        <w:rPr>
          <w:i/>
        </w:rPr>
        <w:t>policy</w:t>
      </w:r>
      <w:r>
        <w:t xml:space="preserve"> in string format stored as the value. </w:t>
      </w:r>
      <w:r w:rsidR="00FF3547">
        <w:t xml:space="preserve">The </w:t>
      </w:r>
      <w:proofErr w:type="spellStart"/>
      <w:r w:rsidR="00FF3547" w:rsidRPr="00C9719F">
        <w:rPr>
          <w:rFonts w:ascii="Consolas" w:hAnsi="Consolas" w:cs="Consolas"/>
        </w:rPr>
        <w:t>policyID</w:t>
      </w:r>
      <w:proofErr w:type="spellEnd"/>
      <w:r w:rsidR="00FF3547">
        <w:t xml:space="preserve"> is a SH1 hash value of the actual policy. This removes the possibility of collisions happening unless the policies are exactly the same. As Redis stores data in memory the response is fast. As the number </w:t>
      </w:r>
      <w:r w:rsidR="00FF3547">
        <w:lastRenderedPageBreak/>
        <w:t xml:space="preserve">of policies shouldn't be large, the limitation of storing data in memory shouldn't be a problem. In the case of memory problems, Redis provides some options with storing both on disk and in memory or the solution could be migrated to another NoSQL database like CouchDB which has slower response but also less memory limitations. </w:t>
      </w:r>
    </w:p>
    <w:p w:rsidR="00AB1FFC" w:rsidRDefault="00AB1FFC" w:rsidP="00AB1FFC">
      <w:pPr>
        <w:jc w:val="center"/>
      </w:pPr>
      <w:r>
        <w:rPr>
          <w:noProof/>
          <w:lang w:val="hr-HR" w:eastAsia="hr-HR"/>
        </w:rPr>
        <w:drawing>
          <wp:inline distT="0" distB="0" distL="0" distR="0">
            <wp:extent cx="5579745" cy="1748155"/>
            <wp:effectExtent l="19050" t="0" r="1905" b="0"/>
            <wp:docPr id="10" name="Slika 9" descr="DB schema Cassandra Attribut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Attribute Data.png"/>
                    <pic:cNvPicPr/>
                  </pic:nvPicPr>
                  <pic:blipFill>
                    <a:blip r:embed="rId18" cstate="print"/>
                    <a:stretch>
                      <a:fillRect/>
                    </a:stretch>
                  </pic:blipFill>
                  <pic:spPr>
                    <a:xfrm>
                      <a:off x="0" y="0"/>
                      <a:ext cx="5579745" cy="1748155"/>
                    </a:xfrm>
                    <a:prstGeom prst="rect">
                      <a:avLst/>
                    </a:prstGeom>
                  </pic:spPr>
                </pic:pic>
              </a:graphicData>
            </a:graphic>
          </wp:inline>
        </w:drawing>
      </w:r>
    </w:p>
    <w:p w:rsidR="00AB1FFC" w:rsidRDefault="00AB1FFC" w:rsidP="00AB1FFC">
      <w:pPr>
        <w:pStyle w:val="Opisslike"/>
      </w:pPr>
      <w:bookmarkStart w:id="72" w:name="_Ref419837986"/>
      <w:bookmarkStart w:id="73" w:name="_Toc420295444"/>
      <w:r>
        <w:t xml:space="preserve">Figure </w:t>
      </w:r>
      <w:fldSimple w:instr=" SEQ Figure \* ARABIC ">
        <w:r w:rsidR="007E2454">
          <w:rPr>
            <w:noProof/>
          </w:rPr>
          <w:t>10</w:t>
        </w:r>
      </w:fldSimple>
      <w:bookmarkEnd w:id="72"/>
      <w:r>
        <w:t>. Cassandra database schema for storing attribute data</w:t>
      </w:r>
      <w:bookmarkEnd w:id="73"/>
    </w:p>
    <w:p w:rsidR="00AB1FFC" w:rsidRDefault="00FF3547" w:rsidP="00EB02D0">
      <w:r>
        <w:tab/>
        <w:t xml:space="preserve">Cassandra is also used for storing attribute data as seen in </w:t>
      </w:r>
      <w:r w:rsidR="001E2305">
        <w:fldChar w:fldCharType="begin"/>
      </w:r>
      <w:r>
        <w:instrText xml:space="preserve"> REF _Ref419837986 \h </w:instrText>
      </w:r>
      <w:r w:rsidR="001E2305">
        <w:fldChar w:fldCharType="separate"/>
      </w:r>
      <w:r>
        <w:t xml:space="preserve">Figure </w:t>
      </w:r>
      <w:r>
        <w:rPr>
          <w:noProof/>
        </w:rPr>
        <w:t>9</w:t>
      </w:r>
      <w:r w:rsidR="001E2305">
        <w:fldChar w:fldCharType="end"/>
      </w:r>
      <w:r>
        <w:t>. Th</w:t>
      </w:r>
      <w:r w:rsidR="00CA6005">
        <w:t xml:space="preserve">e tables are constructed to mirror the </w:t>
      </w:r>
      <w:r w:rsidR="00EA42F6">
        <w:t>fields</w:t>
      </w:r>
      <w:r w:rsidR="00CA6005">
        <w:t xml:space="preserve"> needed when fetching attribute data while evaluating requests against policies. </w:t>
      </w:r>
      <w:r w:rsidR="00EA42F6">
        <w:t xml:space="preserve">The fields are therefore named the same as the ones from XACML policies: </w:t>
      </w:r>
      <w:proofErr w:type="spellStart"/>
      <w:r w:rsidR="00EA42F6" w:rsidRPr="00EA42F6">
        <w:rPr>
          <w:rFonts w:ascii="Consolas" w:hAnsi="Consolas" w:cs="Consolas"/>
          <w:color w:val="7F007F"/>
          <w:lang w:val="hr-HR"/>
        </w:rPr>
        <w:t>Category</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AttributeId</w:t>
      </w:r>
      <w:proofErr w:type="spellEnd"/>
      <w:r w:rsidR="00EA42F6">
        <w:rPr>
          <w:rFonts w:ascii="Consolas" w:hAnsi="Consolas" w:cs="Consolas"/>
          <w:color w:val="000000"/>
          <w:lang w:val="hr-HR"/>
        </w:rPr>
        <w:t xml:space="preserve"> </w:t>
      </w:r>
      <w:proofErr w:type="spellStart"/>
      <w:r w:rsidR="00EA42F6">
        <w:rPr>
          <w:rFonts w:ascii="Consolas" w:hAnsi="Consolas" w:cs="Consolas"/>
          <w:color w:val="000000"/>
          <w:lang w:val="hr-HR"/>
        </w:rPr>
        <w:t>and</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DataType</w:t>
      </w:r>
      <w:proofErr w:type="spellEnd"/>
      <w:r w:rsidR="00EA42F6">
        <w:t>. All columns are type string because it is the simplest</w:t>
      </w:r>
      <w:r w:rsidR="00312748">
        <w:t xml:space="preserve">, </w:t>
      </w:r>
      <w:r w:rsidR="00EA42F6">
        <w:t>most convenient way</w:t>
      </w:r>
      <w:r w:rsidR="00312748">
        <w:t xml:space="preserve"> and the</w:t>
      </w:r>
      <w:r w:rsidR="00EA42F6">
        <w:t xml:space="preserve"> of storing </w:t>
      </w:r>
      <w:r w:rsidR="00312748">
        <w:t>attribute data and the testing of the</w:t>
      </w:r>
      <w:r w:rsidR="00312748" w:rsidRPr="00312748">
        <w:t xml:space="preserve"> </w:t>
      </w:r>
      <w:r w:rsidR="00312748">
        <w:t xml:space="preserve">PIP's functionality. The tables for storing resource and subject attribute data have an additional </w:t>
      </w:r>
      <w:r w:rsidR="00312748" w:rsidRPr="00312748">
        <w:rPr>
          <w:i/>
        </w:rPr>
        <w:t>id</w:t>
      </w:r>
      <w:r w:rsidR="00312748">
        <w:t xml:space="preserve"> column because many subjects and resources could have the same type of data but would originate from different resources/subjects. The environment is considered as being a single entity and the distinction between values is done mainly done with the name. These tables could have been merged because they differ between each other in the </w:t>
      </w:r>
      <w:r w:rsidR="00312748" w:rsidRPr="00312748">
        <w:rPr>
          <w:i/>
        </w:rPr>
        <w:t>category</w:t>
      </w:r>
      <w:r w:rsidR="00312748">
        <w:t xml:space="preserve"> column, but because of the logical difference </w:t>
      </w:r>
      <w:r w:rsidR="00BD41DE">
        <w:t>when</w:t>
      </w:r>
      <w:r w:rsidR="00312748">
        <w:t xml:space="preserve"> considering ABAC and XACML, they were separated. </w:t>
      </w:r>
    </w:p>
    <w:p w:rsidR="00EB02D0" w:rsidRDefault="00EB02D0" w:rsidP="00EB02D0">
      <w:pPr>
        <w:pStyle w:val="Podnaslov"/>
      </w:pPr>
      <w:r>
        <w:t>Database Managers</w:t>
      </w:r>
    </w:p>
    <w:p w:rsidR="009F1BE4" w:rsidRDefault="00BD41DE" w:rsidP="00E8179C">
      <w:r>
        <w:tab/>
        <w:t>Database manager are entities that are placed in front of database clients. Both Cassandra</w:t>
      </w:r>
      <w:r w:rsidR="009F1BE4">
        <w:t xml:space="preserve"> and Redis have Java clients that were used for working with the databases. The </w:t>
      </w:r>
      <w:r w:rsidR="00197739">
        <w:t>database</w:t>
      </w:r>
      <w:r w:rsidR="009F1BE4">
        <w:t xml:space="preserve"> managers serve the purp</w:t>
      </w:r>
      <w:r w:rsidR="00197739">
        <w:t xml:space="preserve">ose of configuring the database, schemas </w:t>
      </w:r>
      <w:r w:rsidR="009F1BE4">
        <w:t xml:space="preserve">and limiting the possible actions to acceptable ones like adding and retrieving data. The </w:t>
      </w:r>
      <w:proofErr w:type="spellStart"/>
      <w:r w:rsidR="009F1BE4" w:rsidRPr="00C9719F">
        <w:rPr>
          <w:rFonts w:ascii="Consolas" w:hAnsi="Consolas" w:cs="Consolas"/>
        </w:rPr>
        <w:t>PolicyDBManager</w:t>
      </w:r>
      <w:proofErr w:type="spellEnd"/>
      <w:r w:rsidR="009F1BE4">
        <w:t xml:space="preserve"> and </w:t>
      </w:r>
      <w:proofErr w:type="spellStart"/>
      <w:r w:rsidR="009F1BE4" w:rsidRPr="00C9719F">
        <w:rPr>
          <w:rFonts w:ascii="Consolas" w:hAnsi="Consolas" w:cs="Consolas"/>
        </w:rPr>
        <w:t>AttributeDBManager</w:t>
      </w:r>
      <w:proofErr w:type="spellEnd"/>
      <w:r w:rsidR="009F1BE4">
        <w:t xml:space="preserve"> allow for deletion and modification of data while the </w:t>
      </w:r>
      <w:proofErr w:type="spellStart"/>
      <w:r w:rsidR="009F1BE4" w:rsidRPr="00C9719F">
        <w:rPr>
          <w:rFonts w:ascii="Consolas" w:hAnsi="Consolas" w:cs="Consolas"/>
        </w:rPr>
        <w:t>SensorDB</w:t>
      </w:r>
      <w:r w:rsidR="00C9719F" w:rsidRPr="00C9719F">
        <w:rPr>
          <w:rFonts w:ascii="Consolas" w:hAnsi="Consolas" w:cs="Consolas"/>
        </w:rPr>
        <w:t>M</w:t>
      </w:r>
      <w:r w:rsidR="009F1BE4" w:rsidRPr="00C9719F">
        <w:rPr>
          <w:rFonts w:ascii="Consolas" w:hAnsi="Consolas" w:cs="Consolas"/>
        </w:rPr>
        <w:t>anager</w:t>
      </w:r>
      <w:proofErr w:type="spellEnd"/>
      <w:r w:rsidR="009F1BE4">
        <w:t xml:space="preserve"> doesn't allow for those actions. </w:t>
      </w:r>
    </w:p>
    <w:p w:rsidR="001F5180" w:rsidRDefault="001F5180" w:rsidP="00E8179C">
      <w:r>
        <w:rPr>
          <w:noProof/>
          <w:lang w:val="hr-HR" w:eastAsia="hr-HR"/>
        </w:rPr>
        <w:lastRenderedPageBreak/>
        <w:drawing>
          <wp:inline distT="0" distB="0" distL="0" distR="0">
            <wp:extent cx="5579745" cy="2898140"/>
            <wp:effectExtent l="19050" t="0" r="1905" b="0"/>
            <wp:docPr id="12" name="Slika 11" descr="SensorDBManagersCompre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DBManagersCompresed.png"/>
                    <pic:cNvPicPr/>
                  </pic:nvPicPr>
                  <pic:blipFill>
                    <a:blip r:embed="rId19" cstate="print"/>
                    <a:stretch>
                      <a:fillRect/>
                    </a:stretch>
                  </pic:blipFill>
                  <pic:spPr>
                    <a:xfrm>
                      <a:off x="0" y="0"/>
                      <a:ext cx="5579745" cy="2898140"/>
                    </a:xfrm>
                    <a:prstGeom prst="rect">
                      <a:avLst/>
                    </a:prstGeom>
                  </pic:spPr>
                </pic:pic>
              </a:graphicData>
            </a:graphic>
          </wp:inline>
        </w:drawing>
      </w:r>
    </w:p>
    <w:p w:rsidR="001F5180" w:rsidRDefault="001F5180" w:rsidP="001F5180">
      <w:pPr>
        <w:pStyle w:val="Opisslike"/>
      </w:pPr>
      <w:bookmarkStart w:id="74" w:name="_Ref419883436"/>
      <w:bookmarkStart w:id="75" w:name="_Toc420295445"/>
      <w:r>
        <w:t xml:space="preserve">Figure </w:t>
      </w:r>
      <w:fldSimple w:instr=" SEQ Figure \* ARABIC ">
        <w:r w:rsidR="007E2454">
          <w:rPr>
            <w:noProof/>
          </w:rPr>
          <w:t>11</w:t>
        </w:r>
      </w:fldSimple>
      <w:bookmarkEnd w:id="74"/>
      <w:r>
        <w:t>. Class diagram for the Data Managers</w:t>
      </w:r>
      <w:bookmarkEnd w:id="75"/>
    </w:p>
    <w:p w:rsidR="00197739" w:rsidRDefault="001F5180" w:rsidP="00E8179C">
      <w:r>
        <w:tab/>
        <w:t xml:space="preserve">The class diagram shown in </w:t>
      </w:r>
      <w:r w:rsidR="001E2305">
        <w:fldChar w:fldCharType="begin"/>
      </w:r>
      <w:r>
        <w:instrText xml:space="preserve"> REF _Ref419883436 \h </w:instrText>
      </w:r>
      <w:r w:rsidR="001E2305">
        <w:fldChar w:fldCharType="separate"/>
      </w:r>
      <w:r>
        <w:t xml:space="preserve">Figure </w:t>
      </w:r>
      <w:r>
        <w:rPr>
          <w:noProof/>
        </w:rPr>
        <w:t>10</w:t>
      </w:r>
      <w:r w:rsidR="001E2305">
        <w:fldChar w:fldCharType="end"/>
      </w:r>
      <w:r>
        <w:t xml:space="preserve">. shows that the </w:t>
      </w:r>
      <w:proofErr w:type="spellStart"/>
      <w:r w:rsidRPr="00C9719F">
        <w:rPr>
          <w:rFonts w:ascii="Consolas" w:hAnsi="Consolas" w:cs="Consolas"/>
        </w:rPr>
        <w:t>DBManagerFactory</w:t>
      </w:r>
      <w:proofErr w:type="spellEnd"/>
      <w:r>
        <w:t xml:space="preserve"> holds instances of objects that extend the abstract class </w:t>
      </w:r>
      <w:proofErr w:type="spellStart"/>
      <w:r w:rsidRPr="00C9719F">
        <w:rPr>
          <w:rFonts w:ascii="Consolas" w:hAnsi="Consolas" w:cs="Consolas"/>
        </w:rPr>
        <w:t>DataManager</w:t>
      </w:r>
      <w:proofErr w:type="spellEnd"/>
      <w:r>
        <w:t xml:space="preserve">. </w:t>
      </w:r>
      <w:r w:rsidR="006B4117">
        <w:t xml:space="preserve">This has been done to enable the use of </w:t>
      </w:r>
      <w:proofErr w:type="spellStart"/>
      <w:r w:rsidR="006B4117" w:rsidRPr="00C9719F">
        <w:rPr>
          <w:rFonts w:ascii="Consolas" w:hAnsi="Consolas" w:cs="Consolas"/>
        </w:rPr>
        <w:t>DataManagers</w:t>
      </w:r>
      <w:proofErr w:type="spellEnd"/>
      <w:r w:rsidR="006B4117">
        <w:t xml:space="preserve"> in a singleton fashion without having the same functionality copied to everyone. It also allows </w:t>
      </w:r>
      <w:r w:rsidR="00AE6592">
        <w:t xml:space="preserve">for </w:t>
      </w:r>
      <w:r w:rsidR="006B4117">
        <w:t xml:space="preserve">some functionality to be added on top of the whole group and the execution </w:t>
      </w:r>
      <w:r w:rsidR="00AE6592">
        <w:t>to</w:t>
      </w:r>
      <w:r w:rsidR="006B4117">
        <w:t xml:space="preserve"> be controlled from one place</w:t>
      </w:r>
      <w:r w:rsidR="00AE6592">
        <w:t xml:space="preserve"> (</w:t>
      </w:r>
      <w:proofErr w:type="spellStart"/>
      <w:r w:rsidR="00AE6592" w:rsidRPr="004C570B">
        <w:rPr>
          <w:rFonts w:ascii="Consolas" w:hAnsi="Consolas" w:cs="Consolas"/>
        </w:rPr>
        <w:t>DBManagerFactory</w:t>
      </w:r>
      <w:proofErr w:type="spellEnd"/>
      <w:r w:rsidR="00AE6592">
        <w:t>)</w:t>
      </w:r>
      <w:r w:rsidR="006B4117">
        <w:t xml:space="preserve">. </w:t>
      </w:r>
      <w:r w:rsidR="00AE6592">
        <w:t xml:space="preserve">This structure doesn't guarantee that there will only exist one instance of the objects a public constructor has to exist but as the intent is to get instances trough the Factory, that can be neglected. </w:t>
      </w:r>
    </w:p>
    <w:p w:rsidR="00E8179C" w:rsidRDefault="00E8179C" w:rsidP="00E8179C">
      <w:pPr>
        <w:pStyle w:val="Podnaslov"/>
      </w:pPr>
      <w:r>
        <w:t>PRP</w:t>
      </w:r>
    </w:p>
    <w:p w:rsidR="00863319" w:rsidRDefault="007E6C88" w:rsidP="00E8179C">
      <w:r>
        <w:tab/>
        <w:t xml:space="preserve">The PRP is a simple </w:t>
      </w:r>
      <w:r w:rsidR="00863319">
        <w:t xml:space="preserve">entity that is responsible for fetching policies and delivering them to the PDP for evaluating requests. The PRP calls the </w:t>
      </w:r>
      <w:proofErr w:type="spellStart"/>
      <w:r w:rsidR="00863319" w:rsidRPr="004C570B">
        <w:rPr>
          <w:rFonts w:ascii="Consolas" w:hAnsi="Consolas" w:cs="Consolas"/>
        </w:rPr>
        <w:t>PolicyDBManager</w:t>
      </w:r>
      <w:proofErr w:type="spellEnd"/>
      <w:r w:rsidR="00863319">
        <w:t xml:space="preserve"> for this purpose. It is called trough a single static function that returns the policies in a list. </w:t>
      </w:r>
    </w:p>
    <w:p w:rsidR="00863319" w:rsidRPr="00E8179C" w:rsidRDefault="00863319" w:rsidP="00863319">
      <w:pPr>
        <w:pStyle w:val="Podnaslov"/>
      </w:pPr>
      <w:r>
        <w:t>PIPs</w:t>
      </w:r>
    </w:p>
    <w:p w:rsidR="00C9360A" w:rsidRDefault="008276C1" w:rsidP="00E8179C">
      <w:r>
        <w:tab/>
        <w:t xml:space="preserve">The PIP is not implemented as a single point but as a list of many PIPs. This is convenient because </w:t>
      </w:r>
      <w:r w:rsidR="002026D1">
        <w:t xml:space="preserve">of the many possible ways that the PIP can fetch attributes and different places from which the PIP has to fetch attributes. This allows for modular adding and removing of PIPs depending on the particular implementation. </w:t>
      </w:r>
      <w:r w:rsidR="00A97151">
        <w:t>Ther</w:t>
      </w:r>
      <w:r w:rsidR="009B614B">
        <w:t xml:space="preserve">e are </w:t>
      </w:r>
      <w:r w:rsidR="00A702C4">
        <w:t>4</w:t>
      </w:r>
      <w:r w:rsidR="009B614B">
        <w:t xml:space="preserve"> main PIPs that were made and used in this solution. </w:t>
      </w:r>
      <w:r w:rsidR="00A702C4">
        <w:t xml:space="preserve">The </w:t>
      </w:r>
      <w:proofErr w:type="spellStart"/>
      <w:r w:rsidR="00A702C4" w:rsidRPr="00A702C4">
        <w:rPr>
          <w:i/>
        </w:rPr>
        <w:t>LocalEnvironmentPIP</w:t>
      </w:r>
      <w:proofErr w:type="spellEnd"/>
      <w:r w:rsidR="00A702C4">
        <w:t xml:space="preserve"> used to fetch local environmental attributes. These are basic time related attributes (current date, current time...) that were taken from and defined as stated in the OASIS XACML standard </w:t>
      </w:r>
      <w:sdt>
        <w:sdtPr>
          <w:id w:val="2720440"/>
          <w:citation/>
        </w:sdtPr>
        <w:sdtContent>
          <w:r w:rsidR="001E2305">
            <w:fldChar w:fldCharType="begin"/>
          </w:r>
          <w:r w:rsidR="00A702C4">
            <w:rPr>
              <w:lang w:val="hr-HR"/>
            </w:rPr>
            <w:instrText xml:space="preserve"> CITATION eXt13 \l 1050 </w:instrText>
          </w:r>
          <w:r w:rsidR="001E2305">
            <w:fldChar w:fldCharType="separate"/>
          </w:r>
          <w:r w:rsidR="00A702C4" w:rsidRPr="00A702C4">
            <w:rPr>
              <w:noProof/>
              <w:lang w:val="hr-HR"/>
            </w:rPr>
            <w:t>[1]</w:t>
          </w:r>
          <w:r w:rsidR="001E2305">
            <w:fldChar w:fldCharType="end"/>
          </w:r>
        </w:sdtContent>
      </w:sdt>
      <w:r w:rsidR="00A702C4">
        <w:t xml:space="preserve">. The </w:t>
      </w:r>
      <w:proofErr w:type="spellStart"/>
      <w:r w:rsidR="00A702C4" w:rsidRPr="00A702C4">
        <w:rPr>
          <w:i/>
        </w:rPr>
        <w:t>ResourcePIP</w:t>
      </w:r>
      <w:proofErr w:type="spellEnd"/>
      <w:r w:rsidR="00A702C4">
        <w:t xml:space="preserve"> is used for fetching resource attribute from the database that contains sensor data.</w:t>
      </w:r>
      <w:r w:rsidR="00D26D7A">
        <w:t xml:space="preserve"> The </w:t>
      </w:r>
      <w:proofErr w:type="spellStart"/>
      <w:r w:rsidR="00D26D7A" w:rsidRPr="00A702C4">
        <w:rPr>
          <w:i/>
        </w:rPr>
        <w:t>ExternalPIP</w:t>
      </w:r>
      <w:proofErr w:type="spellEnd"/>
      <w:r w:rsidR="00D26D7A">
        <w:t xml:space="preserve"> is used for fetching attributes</w:t>
      </w:r>
      <w:r w:rsidR="00B109F6">
        <w:t xml:space="preserve"> (external, resource and subject)</w:t>
      </w:r>
      <w:r w:rsidR="00D26D7A">
        <w:t xml:space="preserve"> from a database that has attribute data stored. This is used to simulate fetching data from a source other than the one containing the resource and although the actual database is the same (Cassandra) the database manager is different and the data is stored in different </w:t>
      </w:r>
      <w:r w:rsidR="00D26D7A" w:rsidRPr="00B109F6">
        <w:rPr>
          <w:i/>
        </w:rPr>
        <w:t>tables</w:t>
      </w:r>
      <w:r w:rsidR="00D26D7A">
        <w:t xml:space="preserve"> under different </w:t>
      </w:r>
      <w:proofErr w:type="spellStart"/>
      <w:r w:rsidR="00D26D7A" w:rsidRPr="00B109F6">
        <w:rPr>
          <w:i/>
        </w:rPr>
        <w:t>keyspace</w:t>
      </w:r>
      <w:r w:rsidR="00D26D7A">
        <w:t>s</w:t>
      </w:r>
      <w:proofErr w:type="spellEnd"/>
      <w:r w:rsidR="00D26D7A">
        <w:t xml:space="preserve"> so</w:t>
      </w:r>
      <w:r w:rsidR="00B109F6">
        <w:t xml:space="preserve"> it is effectively a different source.</w:t>
      </w:r>
      <w:r w:rsidR="00D26D7A">
        <w:t xml:space="preserve"> Finally the </w:t>
      </w:r>
      <w:proofErr w:type="spellStart"/>
      <w:r w:rsidR="00D26D7A" w:rsidRPr="00D26D7A">
        <w:rPr>
          <w:i/>
        </w:rPr>
        <w:t>RestPIP</w:t>
      </w:r>
      <w:proofErr w:type="spellEnd"/>
      <w:r w:rsidR="00D26D7A">
        <w:t xml:space="preserve"> is used for fetching </w:t>
      </w:r>
      <w:r w:rsidR="00D26D7A">
        <w:lastRenderedPageBreak/>
        <w:t>attribute data from a REST service. This simulates fetching data from</w:t>
      </w:r>
      <w:r w:rsidR="00B109F6">
        <w:t xml:space="preserve"> external sources. This list naturally has to be </w:t>
      </w:r>
      <w:r w:rsidR="00C9360A">
        <w:t>configured/</w:t>
      </w:r>
      <w:r w:rsidR="00B109F6">
        <w:t>modified or expanded for it to be used by other systems</w:t>
      </w:r>
      <w:r w:rsidR="00C9360A">
        <w:t xml:space="preserve"> as these are built for testing purposes. These PIPs cover all the scenarios for generating attributes, fetching ones from a database with direct access and fetching from outside services (via REST service). These therefore provide sufficient functionality for testing but can also easily be adopted to work in other scenarios. The PIPs are an implementation of </w:t>
      </w:r>
      <w:r w:rsidR="000B0CBB">
        <w:rPr>
          <w:i/>
        </w:rPr>
        <w:t xml:space="preserve">PIP </w:t>
      </w:r>
      <w:proofErr w:type="spellStart"/>
      <w:r w:rsidR="000B0CBB">
        <w:rPr>
          <w:i/>
        </w:rPr>
        <w:t>ConfigurableEngine</w:t>
      </w:r>
      <w:proofErr w:type="spellEnd"/>
      <w:r w:rsidR="00C9360A">
        <w:t xml:space="preserve"> </w:t>
      </w:r>
      <w:r w:rsidR="000B0CBB">
        <w:t xml:space="preserve">interface </w:t>
      </w:r>
      <w:r w:rsidR="00C9360A">
        <w:t xml:space="preserve">provided by </w:t>
      </w:r>
      <w:r w:rsidR="000B0CBB">
        <w:t xml:space="preserve">AT&amp;T project </w:t>
      </w:r>
      <w:sdt>
        <w:sdtPr>
          <w:id w:val="2720441"/>
          <w:citation/>
        </w:sdtPr>
        <w:sdtContent>
          <w:r w:rsidR="001E2305">
            <w:fldChar w:fldCharType="begin"/>
          </w:r>
          <w:r w:rsidR="000B0CBB">
            <w:rPr>
              <w:lang w:val="hr-HR"/>
            </w:rPr>
            <w:instrText xml:space="preserve"> CITATION ATT15 \l 1050 </w:instrText>
          </w:r>
          <w:r w:rsidR="001E2305">
            <w:fldChar w:fldCharType="separate"/>
          </w:r>
          <w:r w:rsidR="000B0CBB" w:rsidRPr="000B0CBB">
            <w:rPr>
              <w:noProof/>
              <w:lang w:val="hr-HR"/>
            </w:rPr>
            <w:t>[2]</w:t>
          </w:r>
          <w:r w:rsidR="001E2305">
            <w:fldChar w:fldCharType="end"/>
          </w:r>
        </w:sdtContent>
      </w:sdt>
      <w:r w:rsidR="000B0CBB">
        <w:t xml:space="preserve">. This allowed for easier utilisation of the PDP's functionality. </w:t>
      </w:r>
    </w:p>
    <w:p w:rsidR="00863319" w:rsidRDefault="00863319" w:rsidP="00863319">
      <w:pPr>
        <w:pStyle w:val="Podnaslov"/>
      </w:pPr>
      <w:r>
        <w:t>PDP</w:t>
      </w:r>
    </w:p>
    <w:p w:rsidR="003827BE" w:rsidRDefault="000B0CBB" w:rsidP="00863319">
      <w:r>
        <w:tab/>
        <w:t xml:space="preserve">The PDP is the most crucial and complicated component needed for a XACML ABAC access control implementation. </w:t>
      </w:r>
      <w:r w:rsidR="009B141D">
        <w:t>The purpose of the PDP is to evaluate requests using policies and returning a response which contains the decision of the evaluation. The</w:t>
      </w:r>
      <w:r>
        <w:t xml:space="preserve"> rules defined in the standard</w:t>
      </w:r>
      <w:r w:rsidR="009B141D">
        <w:t xml:space="preserve"> </w:t>
      </w:r>
      <w:sdt>
        <w:sdtPr>
          <w:id w:val="2720444"/>
          <w:citation/>
        </w:sdtPr>
        <w:sdtContent>
          <w:r w:rsidR="001E2305">
            <w:fldChar w:fldCharType="begin"/>
          </w:r>
          <w:r w:rsidR="009B141D">
            <w:rPr>
              <w:lang w:val="hr-HR"/>
            </w:rPr>
            <w:instrText xml:space="preserve"> CITATION eXt13 \l 1050 </w:instrText>
          </w:r>
          <w:r w:rsidR="001E2305">
            <w:fldChar w:fldCharType="separate"/>
          </w:r>
          <w:r w:rsidR="009B141D" w:rsidRPr="009B141D">
            <w:rPr>
              <w:noProof/>
              <w:lang w:val="hr-HR"/>
            </w:rPr>
            <w:t>[1]</w:t>
          </w:r>
          <w:r w:rsidR="001E2305">
            <w:fldChar w:fldCharType="end"/>
          </w:r>
        </w:sdtContent>
      </w:sdt>
      <w:r>
        <w:t xml:space="preserve"> are extensive and use many operations allowing the policies to be well defined and flexible. This, of course, makes the implementation more complex. The evaluation of policies was taken from the AT&amp;T </w:t>
      </w:r>
      <w:sdt>
        <w:sdtPr>
          <w:id w:val="2720443"/>
          <w:citation/>
        </w:sdtPr>
        <w:sdtContent>
          <w:r w:rsidR="001E2305">
            <w:fldChar w:fldCharType="begin"/>
          </w:r>
          <w:r>
            <w:rPr>
              <w:lang w:val="hr-HR"/>
            </w:rPr>
            <w:instrText xml:space="preserve"> CITATION ATT15 \l 1050 </w:instrText>
          </w:r>
          <w:r w:rsidR="001E2305">
            <w:fldChar w:fldCharType="separate"/>
          </w:r>
          <w:r w:rsidRPr="000B0CBB">
            <w:rPr>
              <w:noProof/>
              <w:lang w:val="hr-HR"/>
            </w:rPr>
            <w:t>[2]</w:t>
          </w:r>
          <w:r w:rsidR="001E2305">
            <w:fldChar w:fldCharType="end"/>
          </w:r>
        </w:sdtContent>
      </w:sdt>
      <w:r>
        <w:t xml:space="preserve"> project and a implementation was built to suit the purposes of this solution. </w:t>
      </w:r>
      <w:r w:rsidR="009B141D">
        <w:t>The workflow of the PDP consists of the following 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81"/>
      </w:tblGrid>
      <w:tr w:rsidR="006E6CCE" w:rsidTr="006E6CCE">
        <w:trPr>
          <w:trHeight w:val="4634"/>
          <w:jc w:val="center"/>
        </w:trPr>
        <w:tc>
          <w:tcPr>
            <w:tcW w:w="6781" w:type="dxa"/>
          </w:tcPr>
          <w:p w:rsidR="006E6CCE" w:rsidRDefault="006E6CCE" w:rsidP="006E6CCE">
            <w:pPr>
              <w:pStyle w:val="Odlomakpopisa"/>
              <w:numPr>
                <w:ilvl w:val="0"/>
                <w:numId w:val="25"/>
              </w:numPr>
              <w:ind w:left="610"/>
            </w:pPr>
            <w:r>
              <w:t>Receive request</w:t>
            </w:r>
          </w:p>
          <w:p w:rsidR="006E6CCE" w:rsidRDefault="006E6CCE" w:rsidP="006E6CCE">
            <w:pPr>
              <w:pStyle w:val="Odlomakpopisa"/>
              <w:numPr>
                <w:ilvl w:val="0"/>
                <w:numId w:val="25"/>
              </w:numPr>
              <w:ind w:left="610"/>
            </w:pPr>
            <w:r>
              <w:t>Fetch policies from PRP</w:t>
            </w:r>
          </w:p>
          <w:p w:rsidR="006E6CCE" w:rsidRDefault="006E6CCE" w:rsidP="006E6CCE">
            <w:pPr>
              <w:pStyle w:val="Odlomakpopisa"/>
              <w:numPr>
                <w:ilvl w:val="0"/>
                <w:numId w:val="25"/>
              </w:numPr>
              <w:ind w:left="610"/>
            </w:pPr>
            <w:r>
              <w:t xml:space="preserve">For every policy </w:t>
            </w:r>
          </w:p>
          <w:p w:rsidR="006E6CCE" w:rsidRDefault="006E6CCE" w:rsidP="006E6CCE">
            <w:pPr>
              <w:pStyle w:val="Odlomakpopisa"/>
              <w:numPr>
                <w:ilvl w:val="1"/>
                <w:numId w:val="25"/>
              </w:numPr>
              <w:ind w:left="1042"/>
            </w:pPr>
            <w:r>
              <w:t>Begin evaluation</w:t>
            </w:r>
          </w:p>
          <w:p w:rsidR="006E6CCE" w:rsidRDefault="006E6CCE" w:rsidP="006E6CCE">
            <w:pPr>
              <w:pStyle w:val="Odlomakpopisa"/>
              <w:numPr>
                <w:ilvl w:val="1"/>
                <w:numId w:val="25"/>
              </w:numPr>
              <w:ind w:left="1042"/>
            </w:pPr>
            <w:r>
              <w:t xml:space="preserve">If attribute is missing for evaluation </w:t>
            </w:r>
          </w:p>
          <w:p w:rsidR="006E6CCE" w:rsidRDefault="006E6CCE" w:rsidP="006E6CCE">
            <w:pPr>
              <w:pStyle w:val="Odlomakpopisa"/>
              <w:numPr>
                <w:ilvl w:val="2"/>
                <w:numId w:val="25"/>
              </w:numPr>
              <w:ind w:left="1474"/>
            </w:pPr>
            <w:r>
              <w:t>fetch needed attributes from list of PIPs</w:t>
            </w:r>
          </w:p>
          <w:p w:rsidR="006E6CCE" w:rsidRDefault="006E6CCE" w:rsidP="006E6CCE">
            <w:pPr>
              <w:pStyle w:val="Odlomakpopisa"/>
              <w:numPr>
                <w:ilvl w:val="1"/>
                <w:numId w:val="25"/>
              </w:numPr>
              <w:ind w:left="1042"/>
            </w:pPr>
            <w:r>
              <w:t>evaluate request</w:t>
            </w:r>
          </w:p>
          <w:p w:rsidR="006E6CCE" w:rsidRDefault="006E6CCE" w:rsidP="006E6CCE">
            <w:pPr>
              <w:pStyle w:val="Odlomakpopisa"/>
              <w:numPr>
                <w:ilvl w:val="1"/>
                <w:numId w:val="25"/>
              </w:numPr>
              <w:ind w:left="1042"/>
            </w:pPr>
            <w:r>
              <w:t>store result</w:t>
            </w:r>
          </w:p>
          <w:p w:rsidR="006E6CCE" w:rsidRDefault="006E6CCE" w:rsidP="006E6CCE">
            <w:pPr>
              <w:pStyle w:val="Odlomakpopisa"/>
              <w:numPr>
                <w:ilvl w:val="0"/>
                <w:numId w:val="25"/>
              </w:numPr>
              <w:ind w:left="610"/>
            </w:pPr>
            <w:r>
              <w:t>If a positive response exists</w:t>
            </w:r>
          </w:p>
          <w:p w:rsidR="006E6CCE" w:rsidRDefault="006E6CCE" w:rsidP="006E6CCE">
            <w:pPr>
              <w:pStyle w:val="Odlomakpopisa"/>
              <w:numPr>
                <w:ilvl w:val="1"/>
                <w:numId w:val="25"/>
              </w:numPr>
              <w:ind w:left="1042"/>
            </w:pPr>
            <w:r>
              <w:t>Return that response and positive result</w:t>
            </w:r>
          </w:p>
          <w:p w:rsidR="006E6CCE" w:rsidRDefault="006E6CCE" w:rsidP="006E6CCE">
            <w:pPr>
              <w:pStyle w:val="Odlomakpopisa"/>
              <w:numPr>
                <w:ilvl w:val="0"/>
                <w:numId w:val="25"/>
              </w:numPr>
              <w:ind w:left="610"/>
            </w:pPr>
            <w:r>
              <w:t>If Every result is negative</w:t>
            </w:r>
          </w:p>
          <w:p w:rsidR="006E6CCE" w:rsidRDefault="006E6CCE" w:rsidP="006E6CCE">
            <w:pPr>
              <w:pStyle w:val="Odlomakpopisa"/>
              <w:numPr>
                <w:ilvl w:val="1"/>
                <w:numId w:val="25"/>
              </w:numPr>
              <w:ind w:left="1042"/>
            </w:pPr>
            <w:r>
              <w:t>If there was a valid response (a policy applied for the request)</w:t>
            </w:r>
          </w:p>
          <w:p w:rsidR="006E6CCE" w:rsidRDefault="006E6CCE" w:rsidP="006E6CCE">
            <w:pPr>
              <w:pStyle w:val="Odlomakpopisa"/>
              <w:numPr>
                <w:ilvl w:val="2"/>
                <w:numId w:val="25"/>
              </w:numPr>
              <w:ind w:left="1474"/>
            </w:pPr>
            <w:r>
              <w:t>Return that response and negative result</w:t>
            </w:r>
          </w:p>
          <w:p w:rsidR="006E6CCE" w:rsidRDefault="006E6CCE" w:rsidP="006E6CCE">
            <w:pPr>
              <w:pStyle w:val="Odlomakpopisa"/>
              <w:numPr>
                <w:ilvl w:val="1"/>
                <w:numId w:val="25"/>
              </w:numPr>
              <w:ind w:left="1042"/>
            </w:pPr>
            <w:r>
              <w:t>Else</w:t>
            </w:r>
          </w:p>
          <w:p w:rsidR="006E6CCE" w:rsidRDefault="006E6CCE" w:rsidP="006E6CCE">
            <w:pPr>
              <w:pStyle w:val="Odlomakpopisa"/>
              <w:numPr>
                <w:ilvl w:val="2"/>
                <w:numId w:val="25"/>
              </w:numPr>
              <w:ind w:left="1474"/>
            </w:pPr>
            <w:r>
              <w:t>Return empty response and negative result</w:t>
            </w:r>
          </w:p>
        </w:tc>
      </w:tr>
    </w:tbl>
    <w:p w:rsidR="00863319" w:rsidRDefault="003827BE" w:rsidP="003827BE">
      <w:pPr>
        <w:pStyle w:val="Opisslike"/>
      </w:pPr>
      <w:bookmarkStart w:id="76" w:name="_Ref419987476"/>
      <w:bookmarkStart w:id="77" w:name="_Toc420295446"/>
      <w:r>
        <w:t xml:space="preserve">Figure </w:t>
      </w:r>
      <w:fldSimple w:instr=" SEQ Figure \* ARABIC ">
        <w:r w:rsidR="007E2454">
          <w:rPr>
            <w:noProof/>
          </w:rPr>
          <w:t>12</w:t>
        </w:r>
      </w:fldSimple>
      <w:bookmarkEnd w:id="76"/>
      <w:r>
        <w:t>. PDP Workflow</w:t>
      </w:r>
      <w:bookmarkEnd w:id="77"/>
    </w:p>
    <w:p w:rsidR="00863319" w:rsidRDefault="00915FD3" w:rsidP="00863319">
      <w:r>
        <w:tab/>
        <w:t xml:space="preserve">As seen in the workflow in </w:t>
      </w:r>
      <w:r w:rsidR="001E2305">
        <w:fldChar w:fldCharType="begin"/>
      </w:r>
      <w:r>
        <w:instrText xml:space="preserve"> REF _Ref419987476 \h </w:instrText>
      </w:r>
      <w:r w:rsidR="001E2305">
        <w:fldChar w:fldCharType="separate"/>
      </w:r>
      <w:r>
        <w:t xml:space="preserve">Figure </w:t>
      </w:r>
      <w:r>
        <w:rPr>
          <w:noProof/>
        </w:rPr>
        <w:t>12</w:t>
      </w:r>
      <w:r w:rsidR="001E2305">
        <w:fldChar w:fldCharType="end"/>
      </w:r>
      <w:r>
        <w:t>. the PDP is set to pass the request if there is at least one policy that gives it permission. The policies therefore have to be written with this in mind. All policies should deny permission by default and allow only if the conditions are met. This was made</w:t>
      </w:r>
      <w:r w:rsidR="00AA5B74">
        <w:t xml:space="preserve"> as it accommodates most scenario</w:t>
      </w:r>
      <w:r>
        <w:t xml:space="preserve">s and </w:t>
      </w:r>
      <w:r w:rsidR="00AA5B74">
        <w:t xml:space="preserve">reduces the complexity of using the solution. </w:t>
      </w:r>
      <w:r w:rsidR="00887899">
        <w:t xml:space="preserve">The PDP always fetches  </w:t>
      </w:r>
    </w:p>
    <w:p w:rsidR="00863319" w:rsidRDefault="00863319" w:rsidP="00863319">
      <w:pPr>
        <w:pStyle w:val="Podnaslov"/>
      </w:pPr>
      <w:r>
        <w:t>Request Parser</w:t>
      </w:r>
    </w:p>
    <w:p w:rsidR="00863319" w:rsidRDefault="00AA5B74" w:rsidP="00E8179C">
      <w:r>
        <w:lastRenderedPageBreak/>
        <w:tab/>
        <w:t xml:space="preserve">The Request Parser is an entity that checks the validity of the request sent to the PEP and converts the request from the raw string format into a Request object so it can be used by the solution. It also recognizes if the request is in JSON or XML format so the system supports the use of both. </w:t>
      </w:r>
    </w:p>
    <w:p w:rsidR="00E8179C" w:rsidRDefault="00E8179C" w:rsidP="00E8179C">
      <w:pPr>
        <w:pStyle w:val="Podnaslov"/>
      </w:pPr>
      <w:r>
        <w:t>PAP</w:t>
      </w:r>
    </w:p>
    <w:p w:rsidR="0019010D" w:rsidRDefault="00AA5B74" w:rsidP="008413F6">
      <w:r>
        <w:tab/>
        <w:t xml:space="preserve">The PAP is and entity that is used to manage the policies used. It has functionality for adding, removing and modifying policies. To access the PAP a simple web application is used as an interface on which the administrator can manage the policies used. </w:t>
      </w:r>
      <w:r w:rsidR="00887899">
        <w:t xml:space="preserve">The access to the administrator functionality is enforced by the system itself. A PEP is implemented and is called whenever a policy is trying to be removed, added, or modified. XACML policies were written and placed on the system before the PAP functionality was added and can also be managed by the PAP the same way as any other policy. </w:t>
      </w:r>
      <w:r w:rsidR="00FA011C">
        <w:t>This therefore brings the functionality of the system "full circle" as it can be said that it is an Access Control framewor</w:t>
      </w:r>
      <w:r w:rsidR="003C4BC5">
        <w:t xml:space="preserve">k which enforces Access Control on itself. </w:t>
      </w:r>
    </w:p>
    <w:p w:rsidR="001F5180" w:rsidRDefault="001F5180" w:rsidP="001F5180">
      <w:pPr>
        <w:pStyle w:val="Podnaslov"/>
      </w:pPr>
      <w:r>
        <w:t>Packages and dependencies</w:t>
      </w:r>
    </w:p>
    <w:p w:rsidR="0019010D" w:rsidRDefault="002650DB" w:rsidP="008413F6">
      <w:r>
        <w:tab/>
        <w:t xml:space="preserve">This section will describe the dependencies between the several parts of the developed solution. </w:t>
      </w:r>
    </w:p>
    <w:p w:rsidR="0019010D" w:rsidRDefault="009705D9" w:rsidP="008413F6">
      <w:r>
        <w:rPr>
          <w:noProof/>
          <w:lang w:val="hr-HR" w:eastAsia="hr-HR"/>
        </w:rPr>
        <w:drawing>
          <wp:inline distT="0" distB="0" distL="0" distR="0">
            <wp:extent cx="5579745" cy="2665730"/>
            <wp:effectExtent l="19050" t="0" r="1905" b="0"/>
            <wp:docPr id="14" name="Slika 13" descr="Project 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dependencies.png"/>
                    <pic:cNvPicPr/>
                  </pic:nvPicPr>
                  <pic:blipFill>
                    <a:blip r:embed="rId20" cstate="print"/>
                    <a:stretch>
                      <a:fillRect/>
                    </a:stretch>
                  </pic:blipFill>
                  <pic:spPr>
                    <a:xfrm>
                      <a:off x="0" y="0"/>
                      <a:ext cx="5579745" cy="2665730"/>
                    </a:xfrm>
                    <a:prstGeom prst="rect">
                      <a:avLst/>
                    </a:prstGeom>
                  </pic:spPr>
                </pic:pic>
              </a:graphicData>
            </a:graphic>
          </wp:inline>
        </w:drawing>
      </w:r>
    </w:p>
    <w:p w:rsidR="0019010D" w:rsidRDefault="007E2454" w:rsidP="007E2454">
      <w:pPr>
        <w:pStyle w:val="Opisslike"/>
      </w:pPr>
      <w:bookmarkStart w:id="78" w:name="_Ref419996052"/>
      <w:bookmarkStart w:id="79" w:name="_Toc420295447"/>
      <w:r>
        <w:t xml:space="preserve">Figure </w:t>
      </w:r>
      <w:fldSimple w:instr=" SEQ Figure \* ARABIC ">
        <w:r>
          <w:rPr>
            <w:noProof/>
          </w:rPr>
          <w:t>13</w:t>
        </w:r>
      </w:fldSimple>
      <w:bookmarkEnd w:id="78"/>
      <w:r>
        <w:t>. Project dependencies diagram</w:t>
      </w:r>
      <w:bookmarkEnd w:id="79"/>
    </w:p>
    <w:p w:rsidR="0019010D" w:rsidRDefault="007E2454" w:rsidP="008413F6">
      <w:r>
        <w:tab/>
      </w:r>
      <w:r w:rsidR="002650DB">
        <w:t xml:space="preserve">In </w:t>
      </w:r>
      <w:r w:rsidR="001E2305">
        <w:fldChar w:fldCharType="begin"/>
      </w:r>
      <w:r w:rsidR="002650DB">
        <w:instrText xml:space="preserve"> REF _Ref419996052 \h </w:instrText>
      </w:r>
      <w:r w:rsidR="001E2305">
        <w:fldChar w:fldCharType="separate"/>
      </w:r>
      <w:r w:rsidR="002650DB">
        <w:t xml:space="preserve">Figure </w:t>
      </w:r>
      <w:r w:rsidR="002650DB">
        <w:rPr>
          <w:noProof/>
        </w:rPr>
        <w:t>13</w:t>
      </w:r>
      <w:r w:rsidR="001E2305">
        <w:fldChar w:fldCharType="end"/>
      </w:r>
      <w:r w:rsidR="00D11A10">
        <w:t xml:space="preserve">. the dependencies between the several parts can be seen. </w:t>
      </w:r>
      <w:r w:rsidR="003E46B9">
        <w:t>The different colours used in the diagram represent the different levels of "importance" as not all parts are always required. This depends on the implementation scenario and will be explained later in this section. Also, o</w:t>
      </w:r>
      <w:r w:rsidR="00D11A10">
        <w:t xml:space="preserve">ne </w:t>
      </w:r>
      <w:r w:rsidR="003E46B9">
        <w:t>component</w:t>
      </w:r>
      <w:r w:rsidR="00D11A10">
        <w:t xml:space="preserve"> that is missing is a basic "Helper" </w:t>
      </w:r>
      <w:r w:rsidR="003E46B9">
        <w:t>component</w:t>
      </w:r>
      <w:r w:rsidR="00D11A10">
        <w:t xml:space="preserve"> that contains useful generic classes and functionalit</w:t>
      </w:r>
      <w:r w:rsidR="003E46B9">
        <w:t>ies like a logger, basic Data Manager and basic REST Client,</w:t>
      </w:r>
      <w:r w:rsidR="00D11A10">
        <w:t xml:space="preserve"> that </w:t>
      </w:r>
      <w:r w:rsidR="003E46B9">
        <w:t>are</w:t>
      </w:r>
      <w:r w:rsidR="00D11A10">
        <w:t xml:space="preserve"> used by all parts </w:t>
      </w:r>
      <w:r w:rsidR="003E46B9">
        <w:t>and</w:t>
      </w:r>
      <w:r w:rsidR="00D11A10">
        <w:t xml:space="preserve"> is why it was left out of the diagram. As can be seen the central project is the </w:t>
      </w:r>
      <w:proofErr w:type="spellStart"/>
      <w:r w:rsidR="00D11A10" w:rsidRPr="00D11A10">
        <w:rPr>
          <w:i/>
        </w:rPr>
        <w:t>AccessControll</w:t>
      </w:r>
      <w:proofErr w:type="spellEnd"/>
      <w:r w:rsidR="00D11A10">
        <w:t xml:space="preserve"> project. It contains all the main functionality and components. It uses the functionality provided from the AT&amp;T project </w:t>
      </w:r>
      <w:sdt>
        <w:sdtPr>
          <w:id w:val="2720521"/>
          <w:citation/>
        </w:sdtPr>
        <w:sdtContent>
          <w:r w:rsidR="001E2305">
            <w:fldChar w:fldCharType="begin"/>
          </w:r>
          <w:r w:rsidR="00D11A10">
            <w:rPr>
              <w:lang w:val="hr-HR"/>
            </w:rPr>
            <w:instrText xml:space="preserve"> CITATION ATT15 \l 1050 </w:instrText>
          </w:r>
          <w:r w:rsidR="001E2305">
            <w:fldChar w:fldCharType="separate"/>
          </w:r>
          <w:r w:rsidR="00D11A10" w:rsidRPr="00D11A10">
            <w:rPr>
              <w:noProof/>
              <w:lang w:val="hr-HR"/>
            </w:rPr>
            <w:t>[2]</w:t>
          </w:r>
          <w:r w:rsidR="001E2305">
            <w:fldChar w:fldCharType="end"/>
          </w:r>
        </w:sdtContent>
      </w:sdt>
      <w:r w:rsidR="00D11A10">
        <w:t xml:space="preserve">. The </w:t>
      </w:r>
      <w:proofErr w:type="spellStart"/>
      <w:r w:rsidR="00D11A10" w:rsidRPr="003E46B9">
        <w:rPr>
          <w:i/>
        </w:rPr>
        <w:t>policyDB</w:t>
      </w:r>
      <w:proofErr w:type="spellEnd"/>
      <w:r w:rsidR="00D11A10">
        <w:t xml:space="preserve"> along with the Redis database it uses is an essential part of the system as it is used for storing policies. The PAP Web application although not needed for the system to function and evaluate policies provides and </w:t>
      </w:r>
      <w:r w:rsidR="00D11A10">
        <w:lastRenderedPageBreak/>
        <w:t xml:space="preserve">interface for managing policies and needs to be ran on the same system (machine) as the rest of the system. The </w:t>
      </w:r>
      <w:r w:rsidR="003E46B9">
        <w:t>blue</w:t>
      </w:r>
      <w:r w:rsidR="00D11A10">
        <w:t xml:space="preserve"> col</w:t>
      </w:r>
      <w:r w:rsidR="003E46B9">
        <w:t xml:space="preserve">our of the REST Service signifies that it is not needed for the system to run. </w:t>
      </w:r>
      <w:proofErr w:type="spellStart"/>
      <w:r w:rsidR="003E46B9">
        <w:t>It's</w:t>
      </w:r>
      <w:proofErr w:type="spellEnd"/>
      <w:r w:rsidR="003E46B9">
        <w:t xml:space="preserve"> purpose is to provide an easy to get to and use interface for evaluating requests. It forwards the requests to the Access Control's Local PEP and returns the response to the caller. Because the Access Control can also be integrated and enforced locally this component isn't strictly necessary for the system to run, hence the blue colour</w:t>
      </w:r>
      <w:r w:rsidR="009705D9">
        <w:t xml:space="preserve"> The implementation scenarios will be explained in more detail in the next Section </w:t>
      </w:r>
      <w:r w:rsidR="001E2305">
        <w:fldChar w:fldCharType="begin"/>
      </w:r>
      <w:r w:rsidR="009705D9">
        <w:instrText xml:space="preserve"> REF _Ref419886710 \n \h </w:instrText>
      </w:r>
      <w:r w:rsidR="001E2305">
        <w:fldChar w:fldCharType="separate"/>
      </w:r>
      <w:r w:rsidR="009705D9">
        <w:t>3.3</w:t>
      </w:r>
      <w:r w:rsidR="001E2305">
        <w:fldChar w:fldCharType="end"/>
      </w:r>
      <w:r w:rsidR="003E46B9">
        <w:t xml:space="preserve">. The </w:t>
      </w:r>
      <w:proofErr w:type="spellStart"/>
      <w:r w:rsidR="003E46B9" w:rsidRPr="009705D9">
        <w:rPr>
          <w:i/>
        </w:rPr>
        <w:t>SensorDataDB</w:t>
      </w:r>
      <w:proofErr w:type="spellEnd"/>
      <w:r w:rsidR="003E46B9">
        <w:t xml:space="preserve"> </w:t>
      </w:r>
      <w:r w:rsidR="009705D9">
        <w:t xml:space="preserve">and </w:t>
      </w:r>
      <w:proofErr w:type="spellStart"/>
      <w:r w:rsidR="009705D9" w:rsidRPr="009705D9">
        <w:rPr>
          <w:i/>
        </w:rPr>
        <w:t>AttributeDataDB</w:t>
      </w:r>
      <w:proofErr w:type="spellEnd"/>
      <w:r w:rsidR="003E46B9">
        <w:t xml:space="preserve"> </w:t>
      </w:r>
      <w:r w:rsidR="009705D9">
        <w:t xml:space="preserve">are used only for testing purpose and the connection to those has to be configured depending on the implementation scenario. The purpose of those dependencies is only for fetching attribute data. These are also not necessary if the request already contain all of the attributes needed for evaluation hence the grey colour of those components. </w:t>
      </w:r>
    </w:p>
    <w:p w:rsidR="005B22E6" w:rsidRDefault="005B22E6" w:rsidP="005B22E6">
      <w:pPr>
        <w:pStyle w:val="Naslov2"/>
      </w:pPr>
      <w:bookmarkStart w:id="80" w:name="_Ref419886710"/>
      <w:bookmarkStart w:id="81" w:name="_Ref419886737"/>
      <w:bookmarkStart w:id="82" w:name="_Ref419888160"/>
      <w:bookmarkStart w:id="83" w:name="_Ref419888192"/>
      <w:bookmarkStart w:id="84" w:name="_Toc420295421"/>
      <w:r>
        <w:t>Integration scenarios</w:t>
      </w:r>
      <w:bookmarkEnd w:id="80"/>
      <w:bookmarkEnd w:id="81"/>
      <w:bookmarkEnd w:id="82"/>
      <w:bookmarkEnd w:id="83"/>
      <w:bookmarkEnd w:id="84"/>
      <w:r>
        <w:t xml:space="preserve"> </w:t>
      </w:r>
    </w:p>
    <w:p w:rsidR="005B22E6" w:rsidRDefault="00717E71" w:rsidP="008413F6">
      <w:r>
        <w:tab/>
        <w:t>This section w</w:t>
      </w:r>
      <w:r w:rsidR="00E3349E">
        <w:t>ill describe 2 possible ways that the</w:t>
      </w:r>
      <w:r>
        <w:t xml:space="preserve"> solution</w:t>
      </w:r>
      <w:r w:rsidR="00E3349E">
        <w:t xml:space="preserve"> is predicted to be utilized in order to</w:t>
      </w:r>
      <w:r>
        <w:t xml:space="preserve"> enforce access control in a target system. </w:t>
      </w:r>
      <w:r w:rsidR="00E3349E">
        <w:t xml:space="preserve">It will also provide an critical overview by presenting security issues and threats, and </w:t>
      </w:r>
      <w:r w:rsidR="00AB0696">
        <w:t xml:space="preserve">proposing solutions for solving those issues. </w:t>
      </w:r>
      <w:r w:rsidR="00CE1D3A">
        <w:t xml:space="preserve">These scenarios have some common characteristics and requirements but also differ in the benefits they offer and issues that need to be dealt with. </w:t>
      </w:r>
    </w:p>
    <w:p w:rsidR="00E3349E" w:rsidRDefault="00E3349E" w:rsidP="00E3349E">
      <w:pPr>
        <w:pStyle w:val="Podnaslov"/>
      </w:pPr>
      <w:r>
        <w:t>Integrated solution</w:t>
      </w:r>
    </w:p>
    <w:p w:rsidR="005B22E6" w:rsidRDefault="005B22E6" w:rsidP="008413F6">
      <w:r>
        <w:rPr>
          <w:noProof/>
          <w:lang w:val="hr-HR" w:eastAsia="hr-HR"/>
        </w:rPr>
        <w:drawing>
          <wp:inline distT="0" distB="0" distL="0" distR="0">
            <wp:extent cx="5579745" cy="3117850"/>
            <wp:effectExtent l="19050" t="0" r="1905" b="0"/>
            <wp:docPr id="4" name="Slika 3" descr="Imple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1.png"/>
                    <pic:cNvPicPr/>
                  </pic:nvPicPr>
                  <pic:blipFill>
                    <a:blip r:embed="rId21" cstate="print"/>
                    <a:stretch>
                      <a:fillRect/>
                    </a:stretch>
                  </pic:blipFill>
                  <pic:spPr>
                    <a:xfrm>
                      <a:off x="0" y="0"/>
                      <a:ext cx="5579745" cy="3117850"/>
                    </a:xfrm>
                    <a:prstGeom prst="rect">
                      <a:avLst/>
                    </a:prstGeom>
                  </pic:spPr>
                </pic:pic>
              </a:graphicData>
            </a:graphic>
          </wp:inline>
        </w:drawing>
      </w:r>
    </w:p>
    <w:p w:rsidR="005B22E6" w:rsidRDefault="005B22E6" w:rsidP="005B22E6">
      <w:pPr>
        <w:pStyle w:val="Opisslike"/>
      </w:pPr>
      <w:bookmarkStart w:id="85" w:name="_Ref420054784"/>
      <w:bookmarkStart w:id="86" w:name="_Toc420295448"/>
      <w:r>
        <w:t xml:space="preserve">Figure </w:t>
      </w:r>
      <w:fldSimple w:instr=" SEQ Figure \* ARABIC ">
        <w:r w:rsidR="007E2454">
          <w:rPr>
            <w:noProof/>
          </w:rPr>
          <w:t>14</w:t>
        </w:r>
      </w:fldSimple>
      <w:bookmarkEnd w:id="85"/>
      <w:r>
        <w:t>. Integrated solution scenario</w:t>
      </w:r>
      <w:r w:rsidR="00E3349E">
        <w:t xml:space="preserve"> schema</w:t>
      </w:r>
      <w:bookmarkEnd w:id="86"/>
    </w:p>
    <w:p w:rsidR="005B22E6" w:rsidRDefault="00E3349E" w:rsidP="00AD2A3F">
      <w:r>
        <w:tab/>
        <w:t xml:space="preserve">In </w:t>
      </w:r>
      <w:r w:rsidR="001E2305">
        <w:fldChar w:fldCharType="begin"/>
      </w:r>
      <w:r>
        <w:instrText xml:space="preserve"> REF _Ref420054784 \h </w:instrText>
      </w:r>
      <w:r w:rsidR="001E2305">
        <w:fldChar w:fldCharType="separate"/>
      </w:r>
      <w:r>
        <w:t xml:space="preserve">Figure </w:t>
      </w:r>
      <w:r>
        <w:rPr>
          <w:noProof/>
        </w:rPr>
        <w:t>14</w:t>
      </w:r>
      <w:r w:rsidR="001E2305">
        <w:fldChar w:fldCharType="end"/>
      </w:r>
      <w:r>
        <w:t xml:space="preserve">. the schema of the "Integrated solution" scenario can be seen. This scenario is the first of the two integration scenarios. </w:t>
      </w:r>
      <w:r w:rsidR="00AB0696">
        <w:t>This scenario requires that the target system has a Redis database running and available to be used by the Access Control</w:t>
      </w:r>
      <w:r w:rsidR="00AD2A3F">
        <w:t xml:space="preserve"> component. As the solution is completely integrated in the target system it allows for it to be configured very precisely for the target system. The implementation of the </w:t>
      </w:r>
      <w:r w:rsidR="00AD2A3F">
        <w:lastRenderedPageBreak/>
        <w:t xml:space="preserve">PEP is done by providing it with a request and object responsible for fetching the resource. This removes the responsibility of decision making process from other entities and is a "clean way" of enforcing access control. Other that providing and configuring the Redis database for storing policies additional configurations depend on the needs of the target system as these additional components are not strictly necessary as explained in Section </w:t>
      </w:r>
      <w:r w:rsidR="001E2305">
        <w:fldChar w:fldCharType="begin"/>
      </w:r>
      <w:r w:rsidR="00AD2A3F">
        <w:instrText xml:space="preserve"> REF _Ref420056980 \n \h </w:instrText>
      </w:r>
      <w:r w:rsidR="001E2305">
        <w:fldChar w:fldCharType="separate"/>
      </w:r>
      <w:r w:rsidR="00AD2A3F">
        <w:t>3.2</w:t>
      </w:r>
      <w:r w:rsidR="001E2305">
        <w:fldChar w:fldCharType="end"/>
      </w:r>
      <w:r w:rsidR="00AD2A3F">
        <w:t xml:space="preserve">. If the system requires fetching of attribute data from </w:t>
      </w:r>
      <w:r w:rsidR="00686F20">
        <w:t xml:space="preserve">external sources like for example subject attributes for an internal or external data source a PIP needs to be configured to connect to that system and fetch the required data. The same applies to fetching resource data from a database containing resource data. As connection to outside sources and connection directly to the resource for getting resource attributes are a security issue, these matters have to be dealt with. This matter will be analyzed in more detail later in this Section. </w:t>
      </w:r>
      <w:r w:rsidR="00CE1D3A">
        <w:t xml:space="preserve">The administration entry point is a simple Web App that offers functionality for </w:t>
      </w:r>
      <w:r w:rsidR="003B1DC1">
        <w:t xml:space="preserve">managing the policies. Also the access is to this functionality is secured and managed by using the same PEP as the Access Control system enforces access control over itself. </w:t>
      </w:r>
    </w:p>
    <w:p w:rsidR="003508C9" w:rsidRDefault="00E3349E" w:rsidP="00E3349E">
      <w:pPr>
        <w:pStyle w:val="Podnaslov"/>
      </w:pPr>
      <w:r>
        <w:t>Using the solution as a service</w:t>
      </w:r>
    </w:p>
    <w:p w:rsidR="005B22E6" w:rsidRDefault="005B22E6" w:rsidP="008413F6">
      <w:r>
        <w:rPr>
          <w:noProof/>
          <w:lang w:val="hr-HR" w:eastAsia="hr-HR"/>
        </w:rPr>
        <w:drawing>
          <wp:inline distT="0" distB="0" distL="0" distR="0">
            <wp:extent cx="5579745" cy="3152140"/>
            <wp:effectExtent l="19050" t="0" r="1905" b="0"/>
            <wp:docPr id="7" name="Slika 6" descr="Imple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2.png"/>
                    <pic:cNvPicPr/>
                  </pic:nvPicPr>
                  <pic:blipFill>
                    <a:blip r:embed="rId22" cstate="print"/>
                    <a:stretch>
                      <a:fillRect/>
                    </a:stretch>
                  </pic:blipFill>
                  <pic:spPr>
                    <a:xfrm>
                      <a:off x="0" y="0"/>
                      <a:ext cx="5579745" cy="3152140"/>
                    </a:xfrm>
                    <a:prstGeom prst="rect">
                      <a:avLst/>
                    </a:prstGeom>
                  </pic:spPr>
                </pic:pic>
              </a:graphicData>
            </a:graphic>
          </wp:inline>
        </w:drawing>
      </w:r>
    </w:p>
    <w:p w:rsidR="005B22E6" w:rsidRDefault="005B22E6" w:rsidP="005B22E6">
      <w:pPr>
        <w:pStyle w:val="Opisslike"/>
      </w:pPr>
      <w:bookmarkStart w:id="87" w:name="_Ref420062171"/>
      <w:bookmarkStart w:id="88" w:name="_Ref420062115"/>
      <w:bookmarkStart w:id="89" w:name="_Toc420295449"/>
      <w:r>
        <w:t xml:space="preserve">Figure </w:t>
      </w:r>
      <w:fldSimple w:instr=" SEQ Figure \* ARABIC ">
        <w:r w:rsidR="007E2454">
          <w:rPr>
            <w:noProof/>
          </w:rPr>
          <w:t>15</w:t>
        </w:r>
      </w:fldSimple>
      <w:bookmarkEnd w:id="87"/>
      <w:r>
        <w:t xml:space="preserve">. </w:t>
      </w:r>
      <w:r w:rsidR="00E3349E">
        <w:t>Schema of u</w:t>
      </w:r>
      <w:r>
        <w:t>sing the solution as a service</w:t>
      </w:r>
      <w:bookmarkEnd w:id="88"/>
      <w:bookmarkEnd w:id="89"/>
    </w:p>
    <w:p w:rsidR="003508C9" w:rsidRDefault="00AB0AF9" w:rsidP="00606C86">
      <w:r>
        <w:tab/>
      </w:r>
      <w:r w:rsidR="001E2305">
        <w:fldChar w:fldCharType="begin"/>
      </w:r>
      <w:r>
        <w:instrText xml:space="preserve"> REF _Ref420062171 \h </w:instrText>
      </w:r>
      <w:r w:rsidR="001E2305">
        <w:fldChar w:fldCharType="separate"/>
      </w:r>
      <w:r>
        <w:t xml:space="preserve">Figure </w:t>
      </w:r>
      <w:r>
        <w:rPr>
          <w:noProof/>
        </w:rPr>
        <w:t>15</w:t>
      </w:r>
      <w:r w:rsidR="001E2305">
        <w:fldChar w:fldCharType="end"/>
      </w:r>
      <w:r>
        <w:t xml:space="preserve">. shows the schema of the second integration scenario. The main difference between this one and the first one is that the Access Control system is not integrated into the Target System </w:t>
      </w:r>
      <w:r w:rsidR="00B73BAC">
        <w:t xml:space="preserve">but is called from outside trough a REST service. </w:t>
      </w:r>
      <w:r w:rsidR="00606C86">
        <w:t>For basic use this scenario</w:t>
      </w:r>
      <w:r w:rsidR="00B73BAC">
        <w:t xml:space="preserve"> requires minimal configuration and unlike the first one, it doesn't require a Redis database for storing policies. </w:t>
      </w:r>
      <w:r w:rsidR="00606C86">
        <w:t xml:space="preserve">The PEP that is enforced and integrated has the same interface and provides the same functionality. If it needs to utilize fetching of attributes from external sources those PIPs need to be implemented and integrated in the Access Control service before and configured to connect to the correct services in a secure manner. Unlike the first scenario if the Access Control needs to fetch resource attributes the Target System needs to provide an end point (connection for a REST service) that provides a method for fetching resource attributes. </w:t>
      </w:r>
    </w:p>
    <w:p w:rsidR="00AB0696" w:rsidRDefault="00AB0696" w:rsidP="00AB0696">
      <w:pPr>
        <w:pStyle w:val="Podnaslov"/>
      </w:pPr>
      <w:r>
        <w:lastRenderedPageBreak/>
        <w:t>Comparison</w:t>
      </w:r>
    </w:p>
    <w:p w:rsidR="005B22E6" w:rsidRDefault="00EA7AFD" w:rsidP="008413F6">
      <w:r>
        <w:tab/>
        <w:t>The integration scenarios share some characteristic and differ in others. The main difference is in the fact that the first one is a locally integrated solution while the other is using the Access Control as a outside service. This difference means that the first scenario is more secure</w:t>
      </w:r>
      <w:r w:rsidR="007345C8">
        <w:t xml:space="preserve"> but relies on the target system</w:t>
      </w:r>
      <w:r>
        <w:t>, can be configured and modified to accommodate more specific uses, more precisely, but requires to have a Redis database and cannot be used in the same way by multiple systems if they are distributed on multiple machines/locations.</w:t>
      </w:r>
      <w:r w:rsidR="007345C8">
        <w:t xml:space="preserve"> This scenario therefore is suited for closed systems that do not require connections to outside services making it more secure. The second scenario is simpler to integrate for a simple and basic use. It relies on the outside Access Control system to deliver the decision which therefore has limitations regarding configurations/modifications but can be </w:t>
      </w:r>
      <w:r w:rsidR="0024256C">
        <w:t>monitored and updated easily and it removes a lot of the responsibility from the target system. The second requires the implementing of a REST service for providing resource attribute data. The second scenario therefore comes with the more security issues regarding all the external connections that eventually need to be solved and are going to be addressed in the next part of this Section.</w:t>
      </w:r>
    </w:p>
    <w:p w:rsidR="0019010D" w:rsidRDefault="00E3349E" w:rsidP="00E3349E">
      <w:pPr>
        <w:pStyle w:val="Podnaslov"/>
      </w:pPr>
      <w:r>
        <w:t>Security Issues and threats</w:t>
      </w:r>
    </w:p>
    <w:p w:rsidR="0019010D" w:rsidRPr="008413F6" w:rsidRDefault="00D1399B" w:rsidP="008413F6">
      <w:r>
        <w:tab/>
        <w:t xml:space="preserve">These integration scenarios propose 2 methods of integration but also reveal some issues, mainly regarding security. As the purpose of this solution is to provide the means to enforce access control and therefore security, these issues must be dealt with if the solution is to be used. The main issues are regarding the way external attribute data is fetched. This is achieved through an open REST connection/service which is insecure as the client cannot be certain it is communicating to the right service, the service doesn't know if it is responding and sending data to the right client and the also there is no guarantee that the message was not tampered with. The connections that are of concern are the connection to external services providing data in both scenarios, and </w:t>
      </w:r>
      <w:r w:rsidR="00161BAC">
        <w:t xml:space="preserve">the connection between the PEP and Access Control Service, and the one between the Access Control Service and the Attribute providing service located on the Target System. These connections need to be secured in order for the system to be secure. A simple and effective way of securing these connections and solving these issues is by implementing the REST services over </w:t>
      </w:r>
      <w:r w:rsidR="0038198C">
        <w:t xml:space="preserve">a </w:t>
      </w:r>
      <w:r w:rsidR="00161BAC">
        <w:t>HTTPS</w:t>
      </w:r>
      <w:r w:rsidR="0038198C">
        <w:t xml:space="preserve"> connection</w:t>
      </w:r>
      <w:r w:rsidR="00161BAC">
        <w:t xml:space="preserve"> </w:t>
      </w:r>
      <w:r w:rsidR="0038198C">
        <w:t xml:space="preserve">(SSL, TLS). Using this method provides the authentication to both parties involved in the communication and protects the privacy and integrity of the data being exchanged between them. This would be sufficient to solve these issues because the Server and Clients could trust they are communicating with one another and that the messages are not being tampered with. Other options like </w:t>
      </w:r>
      <w:proofErr w:type="spellStart"/>
      <w:r w:rsidR="0038198C">
        <w:t>OAuth</w:t>
      </w:r>
      <w:proofErr w:type="spellEnd"/>
      <w:r w:rsidR="002175ED">
        <w:t xml:space="preserve"> 2 and </w:t>
      </w:r>
      <w:proofErr w:type="spellStart"/>
      <w:r w:rsidR="002175ED">
        <w:t>OpenID</w:t>
      </w:r>
      <w:proofErr w:type="spellEnd"/>
      <w:r w:rsidR="002175ED">
        <w:t xml:space="preserve"> Connect are also solve these problems and additionally provide additional benefits when considering connection with other systems but this work won't go into a detailed analysis of those options nor TLS. It will be stated that every one of these solutions would be sufficient to secure the connections but </w:t>
      </w:r>
      <w:proofErr w:type="spellStart"/>
      <w:r w:rsidR="002175ED">
        <w:t>OAuth</w:t>
      </w:r>
      <w:proofErr w:type="spellEnd"/>
      <w:r w:rsidR="002175ED">
        <w:t xml:space="preserve"> 2 and </w:t>
      </w:r>
      <w:proofErr w:type="spellStart"/>
      <w:r w:rsidR="002175ED">
        <w:t>OpenID</w:t>
      </w:r>
      <w:proofErr w:type="spellEnd"/>
      <w:r w:rsidR="002175ED">
        <w:t xml:space="preserve"> Connect offer additional benefits that could be used by both the Access Control and Target system. </w:t>
      </w:r>
      <w:r w:rsidR="00207517">
        <w:t>The last issue is with fetching resource attribute data in both scenarios. Although this is not necessary</w:t>
      </w:r>
      <w:r w:rsidR="0069240C">
        <w:t xml:space="preserve"> a</w:t>
      </w:r>
      <w:r w:rsidR="00207517">
        <w:t xml:space="preserve"> security issue it has to be mentioned as it is a potential point of access trough which sensitive data could be fetched. This point should be different than the one used normally to access resources and it should limit the access only to parts and </w:t>
      </w:r>
      <w:r w:rsidR="00207517">
        <w:lastRenderedPageBreak/>
        <w:t xml:space="preserve">data that are really needed for the evaluation of policies and avoid fetching large quantities of data and sensitive data. Of course, depending on the policies used sensitive data has to be accessed for evaluation purposes, and the PDP (and therefore the PEP) will not return any additional data </w:t>
      </w:r>
      <w:r w:rsidR="0069240C">
        <w:t xml:space="preserve">so it isn't a true security issue. This is why the issue is not necessary a security issue but has to be addressed with caution. For the purposes of testing done in this work a different Database Manager was used to access the Resource Attributes for the database containing sensor data. Compared to the </w:t>
      </w:r>
      <w:proofErr w:type="spellStart"/>
      <w:r w:rsidR="0069240C" w:rsidRPr="0069240C">
        <w:rPr>
          <w:i/>
        </w:rPr>
        <w:t>SensorDataDBManager</w:t>
      </w:r>
      <w:proofErr w:type="spellEnd"/>
      <w:r w:rsidR="0069240C">
        <w:t xml:space="preserve"> it has a more limited view of the database and more functionalities that limit the actions over the database only to fetching/read actions. </w:t>
      </w:r>
    </w:p>
    <w:p w:rsidR="00A5664B" w:rsidRDefault="00A5664B" w:rsidP="007738CA">
      <w:pPr>
        <w:pStyle w:val="Naslov2"/>
      </w:pPr>
      <w:bookmarkStart w:id="90" w:name="_Ref420083197"/>
      <w:bookmarkStart w:id="91" w:name="_Toc420295422"/>
      <w:r w:rsidRPr="009839D4">
        <w:t xml:space="preserve">Development </w:t>
      </w:r>
      <w:r w:rsidR="00F5664C">
        <w:t>process</w:t>
      </w:r>
      <w:bookmarkEnd w:id="90"/>
      <w:bookmarkEnd w:id="91"/>
      <w:r w:rsidR="00644C83">
        <w:t xml:space="preserve"> </w:t>
      </w:r>
    </w:p>
    <w:p w:rsidR="00551089" w:rsidRDefault="005073E8" w:rsidP="005073E8">
      <w:r>
        <w:tab/>
      </w:r>
      <w:r w:rsidR="00551089">
        <w:t xml:space="preserve">This section will briefly describe the development process used while developing this solution. </w:t>
      </w:r>
      <w:r w:rsidR="00395706">
        <w:t xml:space="preserve">The process followed the methodology of building a basic and simplified version of the systems core early, and incrementally expand, test and </w:t>
      </w:r>
      <w:proofErr w:type="spellStart"/>
      <w:r w:rsidR="00395706">
        <w:t>refactor</w:t>
      </w:r>
      <w:proofErr w:type="spellEnd"/>
      <w:r w:rsidR="00395706">
        <w:t xml:space="preserve"> the existing solution until a fully functioning solution is reached.</w:t>
      </w:r>
      <w:r w:rsidR="003E2ED4">
        <w:t xml:space="preserve"> In the early stages of</w:t>
      </w:r>
      <w:r w:rsidR="003B163B">
        <w:t xml:space="preserve"> development the requirements for potential systems like SMATRIE were taken into account and as a result the solution's scope was determined. The resulting scope allowed for the solution to implement a subset of functionalities mentioned in the OASIS XACML standard but allow for expansion.</w:t>
      </w:r>
      <w:r w:rsidR="00395706">
        <w:t xml:space="preserve"> </w:t>
      </w:r>
    </w:p>
    <w:p w:rsidR="005073E8" w:rsidRDefault="003E2ED4" w:rsidP="005073E8">
      <w:r>
        <w:tab/>
      </w:r>
      <w:r w:rsidR="005073E8">
        <w:t xml:space="preserve">The solution was developed in several stages. In the initial stages the basic architecture was made and the databases were configured. The Database Managers were made to provide easier, additional control and limit the possible interactions with the databases. The databases were tested and an initial schema was setup for testing purposes. After that stage </w:t>
      </w:r>
      <w:r w:rsidR="00D94A66">
        <w:t xml:space="preserve">the development of the Access Control framework began. As development of a PDP "from scratch" was unrealistic in the timeframe intended for this work, a number of base projects were considered. After some consideration the AT&amp;T git hub project </w:t>
      </w:r>
      <w:sdt>
        <w:sdtPr>
          <w:id w:val="113517936"/>
          <w:citation/>
        </w:sdtPr>
        <w:sdtContent>
          <w:r w:rsidR="001E2305">
            <w:fldChar w:fldCharType="begin"/>
          </w:r>
          <w:r w:rsidR="00D94A66">
            <w:rPr>
              <w:lang w:val="hr-HR"/>
            </w:rPr>
            <w:instrText xml:space="preserve"> CITATION ATT15 \l 1050 </w:instrText>
          </w:r>
          <w:r w:rsidR="001E2305">
            <w:fldChar w:fldCharType="separate"/>
          </w:r>
          <w:r w:rsidR="00D94A66" w:rsidRPr="00D94A66">
            <w:rPr>
              <w:noProof/>
              <w:lang w:val="hr-HR"/>
            </w:rPr>
            <w:t>[2]</w:t>
          </w:r>
          <w:r w:rsidR="001E2305">
            <w:fldChar w:fldCharType="end"/>
          </w:r>
        </w:sdtContent>
      </w:sdt>
      <w:r w:rsidR="00D94A66">
        <w:t xml:space="preserve"> was selected as a base project from which some core functionality will be used. As the project was in a "beta" for it lacked documentation and made the implementation and especially the configuration very difficult. Because testing proved that some core functionality is working and because there weren't many options available at this project was chosen. The main functionality utilized was the evaluation functionality of the PDP and parsing functionality for the </w:t>
      </w:r>
      <w:r w:rsidR="00551089">
        <w:t xml:space="preserve">verifying </w:t>
      </w:r>
      <w:r w:rsidR="00D94A66">
        <w:t>requests and policie</w:t>
      </w:r>
      <w:r w:rsidR="00551089">
        <w:t>s. After the project was tested the basic architecture of the solution was made and the development of components began. The first component that was built was the PDP. After an initial implementation was made and tested, a PRP an</w:t>
      </w:r>
      <w:r w:rsidR="00395706">
        <w:t xml:space="preserve">d basic PEP were built. At this a list of basic request and policies were made. This list was used as a base which was later expanded in order to test other components like the PIPs and different evaluation operations. </w:t>
      </w:r>
      <w:r>
        <w:t>Basic PIPs were made and connected to the existing components. After this was complete a working prototype with all of the essential components except the PAP was made.</w:t>
      </w:r>
      <w:r w:rsidR="00551089">
        <w:t xml:space="preserve"> </w:t>
      </w:r>
      <w:r>
        <w:t xml:space="preserve">The PAP was the last component made as it is not essential for testing purposes as the focus of the work is on having a framework which would evaluate requests and policies and not for building policies and requests. After running tests locally and confirming that the system is working correctly and giving correct responses the next stage involved the creation of a REST service and running tests from other systems. The main test that will be presented were done at this stage. The last component built was the PAP Web Application for managing policies. The last stages of development included refactoring and </w:t>
      </w:r>
      <w:r>
        <w:lastRenderedPageBreak/>
        <w:t xml:space="preserve">improving of the solution, expanding the list of PIPs, expanding on the PDPs evaluation functionality and integrating and testing with other systems. </w:t>
      </w:r>
      <w:r w:rsidR="009C6C66">
        <w:t xml:space="preserve">The results of the testing are shown in Section </w:t>
      </w:r>
      <w:r w:rsidR="001E2305">
        <w:fldChar w:fldCharType="begin"/>
      </w:r>
      <w:r w:rsidR="009C6C66">
        <w:instrText xml:space="preserve"> REF _Ref420080529 \n \h </w:instrText>
      </w:r>
      <w:r w:rsidR="001E2305">
        <w:fldChar w:fldCharType="separate"/>
      </w:r>
      <w:r w:rsidR="009C6C66">
        <w:t>4</w:t>
      </w:r>
      <w:r w:rsidR="001E2305">
        <w:fldChar w:fldCharType="end"/>
      </w:r>
      <w:r w:rsidR="009C6C66">
        <w:t>.</w:t>
      </w:r>
    </w:p>
    <w:p w:rsidR="009F045C" w:rsidRDefault="009F045C" w:rsidP="007738CA">
      <w:pPr>
        <w:pStyle w:val="Naslov2"/>
      </w:pPr>
      <w:bookmarkStart w:id="92" w:name="_Ref420083309"/>
      <w:bookmarkStart w:id="93" w:name="_Toc420295423"/>
      <w:r>
        <w:t>Potential improvements</w:t>
      </w:r>
      <w:bookmarkEnd w:id="92"/>
      <w:bookmarkEnd w:id="93"/>
    </w:p>
    <w:p w:rsidR="00916EF6" w:rsidRDefault="007F616F" w:rsidP="009F045C">
      <w:r>
        <w:tab/>
      </w:r>
      <w:r w:rsidR="00EF0E1D">
        <w:t xml:space="preserve">At the end of Section </w:t>
      </w:r>
      <w:r w:rsidR="001E2305">
        <w:fldChar w:fldCharType="begin"/>
      </w:r>
      <w:r w:rsidR="00EF0E1D">
        <w:instrText xml:space="preserve"> REF _Ref419886710 \n \h </w:instrText>
      </w:r>
      <w:r w:rsidR="001E2305">
        <w:fldChar w:fldCharType="separate"/>
      </w:r>
      <w:r w:rsidR="00EF0E1D">
        <w:t>3.3</w:t>
      </w:r>
      <w:r w:rsidR="001E2305">
        <w:fldChar w:fldCharType="end"/>
      </w:r>
      <w:r w:rsidR="00EF0E1D">
        <w:t xml:space="preserve"> a number of issues were given regarding connections in the system</w:t>
      </w:r>
      <w:r w:rsidR="00916EF6">
        <w:t>. This developed solution in it</w:t>
      </w:r>
      <w:r w:rsidR="00EF0E1D">
        <w:t xml:space="preserve">s current stage contains open and therefore unsecure connections for the REST services. These connections are a primary area of concern and have to be solved by implementing secure connections as explained in the same section </w:t>
      </w:r>
      <w:r w:rsidR="001E2305">
        <w:fldChar w:fldCharType="begin"/>
      </w:r>
      <w:r w:rsidR="00EF0E1D">
        <w:instrText xml:space="preserve"> REF _Ref419886710 \n \h </w:instrText>
      </w:r>
      <w:r w:rsidR="001E2305">
        <w:fldChar w:fldCharType="separate"/>
      </w:r>
      <w:r w:rsidR="00EF0E1D">
        <w:t>3.3</w:t>
      </w:r>
      <w:r w:rsidR="001E2305">
        <w:fldChar w:fldCharType="end"/>
      </w:r>
      <w:r w:rsidR="00EF0E1D">
        <w:t xml:space="preserve">. Another area that would need improving is the list of possible logical operations available to the PDP. The current versions does not support some operations with certain data types. For example: more-equal and less-equal operations are not available for date/time data types. This list is not complicated to expand as it consists of extending the list of classes providing that functionality already available  the same way as they were implemented. The system also does not provide the possibility for multiple connections as it crashes in the case of multiple simultaneous requests. This could </w:t>
      </w:r>
      <w:r w:rsidR="00916EF6">
        <w:t xml:space="preserve">be solved by running multiple instances of components and/or having a buffer for requests. The last are is to provide the functionality for having multiple clients using the same service and distinguishing the policy lists used for everyone. This also applies for the PAP interface. This way of using the system could bring issues with the Redis database and it's memory limitations. This issue could be solved by hosting the service on machines with sufficient memory and/or having a different way of storing policies. The closest replacement in that case would be CouchDB. Performance issues with scaling should not occur as all of the internal components can run as multiple instances and replication characteristics of Redis are sufficient. </w:t>
      </w:r>
    </w:p>
    <w:p w:rsidR="00916EF6" w:rsidRDefault="00916EF6" w:rsidP="009F045C"/>
    <w:p w:rsidR="00C4302A" w:rsidRPr="009839D4" w:rsidRDefault="00C4302A" w:rsidP="00C4302A">
      <w:pPr>
        <w:pStyle w:val="Naslov1"/>
        <w:rPr>
          <w:lang w:val="en-GB"/>
        </w:rPr>
      </w:pPr>
      <w:bookmarkStart w:id="94" w:name="_Ref420080524"/>
      <w:bookmarkStart w:id="95" w:name="_Ref420080529"/>
      <w:bookmarkStart w:id="96" w:name="_Ref420084026"/>
      <w:bookmarkStart w:id="97" w:name="_Toc420295424"/>
      <w:r w:rsidRPr="009839D4">
        <w:rPr>
          <w:lang w:val="en-GB"/>
        </w:rPr>
        <w:lastRenderedPageBreak/>
        <w:t>Testing</w:t>
      </w:r>
      <w:bookmarkEnd w:id="94"/>
      <w:bookmarkEnd w:id="95"/>
      <w:bookmarkEnd w:id="96"/>
      <w:bookmarkEnd w:id="97"/>
    </w:p>
    <w:p w:rsidR="00850CC8" w:rsidRDefault="00F248C4" w:rsidP="00C4302A">
      <w:r>
        <w:tab/>
        <w:t xml:space="preserve">In this section the test Scenarios will be described and test result s will be shown and explained. The tests were designed to test the functionality and validate that the system is working as intended and also to test the performance characteristics. Also, both integration scenarios that are described in Section </w:t>
      </w:r>
      <w:r w:rsidR="001E2305">
        <w:fldChar w:fldCharType="begin"/>
      </w:r>
      <w:r>
        <w:instrText xml:space="preserve"> REF _Ref419886710 \n \h </w:instrText>
      </w:r>
      <w:r w:rsidR="001E2305">
        <w:fldChar w:fldCharType="separate"/>
      </w:r>
      <w:r>
        <w:t>3.3</w:t>
      </w:r>
      <w:r w:rsidR="001E2305">
        <w:fldChar w:fldCharType="end"/>
      </w:r>
      <w:r>
        <w:t xml:space="preserve"> were used to verify that they work and to make a performance comparison. </w:t>
      </w:r>
    </w:p>
    <w:p w:rsidR="00ED67EB" w:rsidRDefault="00ED67EB" w:rsidP="00C4302A">
      <w:r>
        <w:tab/>
        <w:t xml:space="preserve">2 types of tests were ran on every test scenario. The first was a qualitative test running a variety of </w:t>
      </w:r>
      <w:r w:rsidR="00AD6ACD">
        <w:t>requests</w:t>
      </w:r>
      <w:r w:rsidR="00B81B6C">
        <w:t>. The goal of this test is verification of functionality or put more precisely, verifying that the system is behaving as expected and returning the expected responses.</w:t>
      </w:r>
      <w:r w:rsidR="00AD6ACD">
        <w:t xml:space="preserve"> The requests vary in the complexity and also on the PIPs that their evaluation requires. Some </w:t>
      </w:r>
      <w:r w:rsidR="00436CD4">
        <w:t xml:space="preserve">do not require fetching additional attribute data others require attribute data from multiple sources so all aspects of the core of the framework and </w:t>
      </w:r>
      <w:r w:rsidR="00AD6ACD">
        <w:t>.</w:t>
      </w:r>
      <w:r w:rsidR="00B81B6C">
        <w:t xml:space="preserve"> The second test was a performance type of test and it consisted of repeating requests many times, some with a positive and some with a negative response. The response time was timed and because the responses were repeated, it was possible to extract a reliable result. It also has to be noted that the developed solution does not incorporate any type of caching so the repeating of the requests will not res</w:t>
      </w:r>
      <w:r w:rsidR="005656C2">
        <w:t>ult in inaccurate results. It also</w:t>
      </w:r>
      <w:r w:rsidR="00B81B6C">
        <w:t xml:space="preserve"> has to be noted that performance wasn't </w:t>
      </w:r>
      <w:r w:rsidR="00866790">
        <w:t>a primary issue or concern while developing this solution, meaning that optimisations are more than likely pos</w:t>
      </w:r>
      <w:r w:rsidR="00AD6ACD">
        <w:t>s</w:t>
      </w:r>
      <w:r w:rsidR="00866790">
        <w:t>ibl</w:t>
      </w:r>
      <w:r w:rsidR="00AD6ACD">
        <w:t>e</w:t>
      </w:r>
      <w:r w:rsidR="00866790">
        <w:t>.</w:t>
      </w:r>
      <w:r w:rsidR="005656C2">
        <w:t xml:space="preserve"> The last thing has to be mentioned is that these tests didn't include testing of the PAP Web Application/interface and PAP component. </w:t>
      </w:r>
    </w:p>
    <w:p w:rsidR="00850CC8" w:rsidRPr="009839D4" w:rsidRDefault="00850CC8" w:rsidP="00C4302A">
      <w:r>
        <w:tab/>
        <w:t xml:space="preserve">The machine used for running local tests and for running/hosting the solution as a service is a HP </w:t>
      </w:r>
      <w:proofErr w:type="spellStart"/>
      <w:r>
        <w:t>proBook</w:t>
      </w:r>
      <w:proofErr w:type="spellEnd"/>
      <w:r>
        <w:t xml:space="preserve"> 4530s with a 8,00 GB of RAM, Intel(R) Core(TM) i5-2450M CPU @ 2.50GHz 2.50 GHz processor package, running the Windows 7, 64bit operating system. </w:t>
      </w:r>
    </w:p>
    <w:p w:rsidR="003508C9" w:rsidRDefault="00252ECB" w:rsidP="003508C9">
      <w:pPr>
        <w:pStyle w:val="Naslov2"/>
      </w:pPr>
      <w:bookmarkStart w:id="98" w:name="_Toc420295425"/>
      <w:r>
        <w:t xml:space="preserve">Local integration </w:t>
      </w:r>
      <w:r w:rsidR="00AD6ACD">
        <w:t xml:space="preserve">scenario </w:t>
      </w:r>
      <w:r>
        <w:t>testing</w:t>
      </w:r>
      <w:bookmarkEnd w:id="98"/>
      <w:r>
        <w:t xml:space="preserve"> </w:t>
      </w:r>
    </w:p>
    <w:p w:rsidR="006D0F61" w:rsidRDefault="00252ECB" w:rsidP="006D0F61">
      <w:pPr>
        <w:rPr>
          <w:rFonts w:ascii="Calibri" w:hAnsi="Calibri"/>
          <w:b/>
          <w:bCs/>
          <w:color w:val="FFFFFF"/>
          <w:sz w:val="22"/>
          <w:szCs w:val="22"/>
          <w:lang w:val="hr-HR" w:eastAsia="hr-HR"/>
        </w:rPr>
      </w:pPr>
      <w:r>
        <w:tab/>
        <w:t>This scenario test</w:t>
      </w:r>
      <w:r w:rsidR="00AD6ACD">
        <w:t>ed</w:t>
      </w:r>
      <w:r>
        <w:t xml:space="preserve"> the local integration variant of the developed solution</w:t>
      </w:r>
      <w:r w:rsidR="00850CC8">
        <w:t xml:space="preserve">. </w:t>
      </w:r>
      <w:r w:rsidR="005944CF">
        <w:t xml:space="preserve">From a performance perspective this is of course an ideal scenario so the results should reflect this. </w:t>
      </w:r>
    </w:p>
    <w:tbl>
      <w:tblPr>
        <w:tblW w:w="5820" w:type="dxa"/>
        <w:jc w:val="center"/>
        <w:tblInd w:w="93" w:type="dxa"/>
        <w:tblLook w:val="04A0"/>
      </w:tblPr>
      <w:tblGrid>
        <w:gridCol w:w="960"/>
        <w:gridCol w:w="2150"/>
        <w:gridCol w:w="1760"/>
        <w:gridCol w:w="960"/>
      </w:tblGrid>
      <w:tr w:rsidR="006D0F61" w:rsidRPr="006D0F61" w:rsidTr="006D0F61">
        <w:trPr>
          <w:trHeight w:val="315"/>
          <w:jc w:val="center"/>
        </w:trPr>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r w:rsidRPr="006D0F61">
              <w:rPr>
                <w:rFonts w:ascii="Calibri" w:hAnsi="Calibri"/>
                <w:b/>
                <w:bCs/>
                <w:color w:val="FFFFFF"/>
                <w:sz w:val="22"/>
                <w:szCs w:val="22"/>
                <w:lang w:val="hr-HR" w:eastAsia="hr-HR"/>
              </w:rPr>
              <w:t>#</w:t>
            </w:r>
          </w:p>
        </w:tc>
        <w:tc>
          <w:tcPr>
            <w:tcW w:w="21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Name</w:t>
            </w:r>
            <w:proofErr w:type="spellEnd"/>
          </w:p>
        </w:tc>
        <w:tc>
          <w:tcPr>
            <w:tcW w:w="17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Expected</w:t>
            </w:r>
            <w:proofErr w:type="spellEnd"/>
            <w:r w:rsidRPr="006D0F61">
              <w:rPr>
                <w:rFonts w:ascii="Calibri" w:hAnsi="Calibri"/>
                <w:b/>
                <w:bCs/>
                <w:color w:val="FFFFFF"/>
                <w:sz w:val="22"/>
                <w:szCs w:val="22"/>
                <w:lang w:val="hr-HR" w:eastAsia="hr-HR"/>
              </w:rPr>
              <w:t xml:space="preserve"> </w:t>
            </w:r>
            <w:proofErr w:type="spellStart"/>
            <w:r w:rsidRPr="006D0F61">
              <w:rPr>
                <w:rFonts w:ascii="Calibri" w:hAnsi="Calibri"/>
                <w:b/>
                <w:bCs/>
                <w:color w:val="FFFFFF"/>
                <w:sz w:val="22"/>
                <w:szCs w:val="22"/>
                <w:lang w:val="hr-HR" w:eastAsia="hr-HR"/>
              </w:rPr>
              <w:t>result</w:t>
            </w:r>
            <w:proofErr w:type="spellEnd"/>
          </w:p>
        </w:tc>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Result</w:t>
            </w:r>
            <w:proofErr w:type="spellEnd"/>
          </w:p>
        </w:tc>
      </w:tr>
      <w:tr w:rsidR="006D0F61" w:rsidRPr="006D0F61" w:rsidTr="006D0F61">
        <w:trPr>
          <w:trHeight w:val="315"/>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request1_</w:t>
            </w:r>
            <w:proofErr w:type="spellStart"/>
            <w:r w:rsidRPr="006D0F61">
              <w:rPr>
                <w:rFonts w:ascii="Calibri" w:hAnsi="Calibri"/>
                <w:color w:val="000000"/>
                <w:sz w:val="22"/>
                <w:szCs w:val="22"/>
                <w:lang w:val="hr-HR" w:eastAsia="hr-HR"/>
              </w:rPr>
              <w:t>Permit.json</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request1_</w:t>
            </w:r>
            <w:proofErr w:type="spellStart"/>
            <w:r w:rsidRPr="006D0F61">
              <w:rPr>
                <w:rFonts w:ascii="Calibri" w:hAnsi="Calibri"/>
                <w:color w:val="000000"/>
                <w:sz w:val="22"/>
                <w:szCs w:val="22"/>
                <w:lang w:val="hr-HR" w:eastAsia="hr-HR"/>
              </w:rPr>
              <w:t>Deny.json</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request2_</w:t>
            </w:r>
            <w:proofErr w:type="spellStart"/>
            <w:r w:rsidRPr="006D0F61">
              <w:rPr>
                <w:rFonts w:ascii="Calibri" w:hAnsi="Calibri"/>
                <w:color w:val="000000"/>
                <w:sz w:val="22"/>
                <w:szCs w:val="22"/>
                <w:lang w:val="hr-HR" w:eastAsia="hr-HR"/>
              </w:rPr>
              <w:t>Permit.json</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request2_</w:t>
            </w:r>
            <w:proofErr w:type="spellStart"/>
            <w:r w:rsidRPr="006D0F61">
              <w:rPr>
                <w:rFonts w:ascii="Calibri" w:hAnsi="Calibri"/>
                <w:color w:val="000000"/>
                <w:sz w:val="22"/>
                <w:szCs w:val="22"/>
                <w:lang w:val="hr-HR" w:eastAsia="hr-HR"/>
              </w:rPr>
              <w:t>Deny.json</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request3_</w:t>
            </w:r>
            <w:proofErr w:type="spellStart"/>
            <w:r w:rsidRPr="006D0F61">
              <w:rPr>
                <w:rFonts w:ascii="Calibri" w:hAnsi="Calibri"/>
                <w:color w:val="000000"/>
                <w:sz w:val="22"/>
                <w:szCs w:val="22"/>
                <w:lang w:val="hr-HR" w:eastAsia="hr-HR"/>
              </w:rPr>
              <w:t>Permit.json</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6</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request3_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request4_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8</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request5_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9</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request6_</w:t>
            </w:r>
            <w:proofErr w:type="spellStart"/>
            <w:r w:rsidRPr="006D0F61">
              <w:rPr>
                <w:rFonts w:ascii="Calibri" w:hAnsi="Calibri"/>
                <w:color w:val="000000"/>
                <w:sz w:val="22"/>
                <w:szCs w:val="22"/>
                <w:lang w:val="hr-HR" w:eastAsia="hr-HR"/>
              </w:rPr>
              <w:t>Allow.xml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10</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request7_</w:t>
            </w:r>
            <w:proofErr w:type="spellStart"/>
            <w:r w:rsidRPr="006D0F61">
              <w:rPr>
                <w:rFonts w:ascii="Calibri" w:hAnsi="Calibri"/>
                <w:color w:val="000000"/>
                <w:sz w:val="22"/>
                <w:szCs w:val="22"/>
                <w:lang w:val="hr-HR" w:eastAsia="hr-HR"/>
              </w:rPr>
              <w:t>Allow.xml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bl>
    <w:p w:rsidR="006D0F61" w:rsidRDefault="006D0F61" w:rsidP="006D0F61"/>
    <w:p w:rsidR="006D0F61" w:rsidRDefault="00436CD4" w:rsidP="006D0F61">
      <w:pPr>
        <w:pStyle w:val="Opisslike"/>
      </w:pPr>
      <w:bookmarkStart w:id="99" w:name="_Toc420295450"/>
      <w:r>
        <w:t xml:space="preserve">Table </w:t>
      </w:r>
      <w:fldSimple w:instr=" SEQ Table \* ARABIC ">
        <w:r w:rsidR="005656C2">
          <w:rPr>
            <w:noProof/>
          </w:rPr>
          <w:t>1</w:t>
        </w:r>
      </w:fldSimple>
      <w:r>
        <w:t>. Qualitative results of the local integration scenario</w:t>
      </w:r>
      <w:bookmarkEnd w:id="99"/>
    </w:p>
    <w:tbl>
      <w:tblPr>
        <w:tblpPr w:leftFromText="180" w:rightFromText="180" w:vertAnchor="text" w:horzAnchor="margin" w:tblpXSpec="center" w:tblpY="-334"/>
        <w:tblW w:w="7456" w:type="dxa"/>
        <w:tblLook w:val="04A0"/>
      </w:tblPr>
      <w:tblGrid>
        <w:gridCol w:w="440"/>
        <w:gridCol w:w="2220"/>
        <w:gridCol w:w="1780"/>
        <w:gridCol w:w="916"/>
        <w:gridCol w:w="2100"/>
      </w:tblGrid>
      <w:tr w:rsidR="006D0F61" w:rsidRPr="006D0F61" w:rsidTr="006D0F61">
        <w:trPr>
          <w:trHeight w:val="300"/>
        </w:trPr>
        <w:tc>
          <w:tcPr>
            <w:tcW w:w="4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r w:rsidRPr="006D0F61">
              <w:rPr>
                <w:rFonts w:ascii="Calibri" w:hAnsi="Calibri"/>
                <w:b/>
                <w:bCs/>
                <w:color w:val="FFFFFF"/>
                <w:sz w:val="22"/>
                <w:szCs w:val="22"/>
                <w:lang w:val="hr-HR" w:eastAsia="hr-HR"/>
              </w:rPr>
              <w:lastRenderedPageBreak/>
              <w:t>#</w:t>
            </w:r>
          </w:p>
        </w:tc>
        <w:tc>
          <w:tcPr>
            <w:tcW w:w="222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Name</w:t>
            </w:r>
            <w:proofErr w:type="spellEnd"/>
          </w:p>
        </w:tc>
        <w:tc>
          <w:tcPr>
            <w:tcW w:w="178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Expected</w:t>
            </w:r>
            <w:proofErr w:type="spellEnd"/>
            <w:r w:rsidRPr="006D0F61">
              <w:rPr>
                <w:rFonts w:ascii="Calibri" w:hAnsi="Calibri"/>
                <w:b/>
                <w:bCs/>
                <w:color w:val="FFFFFF"/>
                <w:sz w:val="22"/>
                <w:szCs w:val="22"/>
                <w:lang w:val="hr-HR" w:eastAsia="hr-HR"/>
              </w:rPr>
              <w:t xml:space="preserve"> </w:t>
            </w:r>
            <w:proofErr w:type="spellStart"/>
            <w:r w:rsidRPr="006D0F61">
              <w:rPr>
                <w:rFonts w:ascii="Calibri" w:hAnsi="Calibri"/>
                <w:b/>
                <w:bCs/>
                <w:color w:val="FFFFFF"/>
                <w:sz w:val="22"/>
                <w:szCs w:val="22"/>
                <w:lang w:val="hr-HR" w:eastAsia="hr-HR"/>
              </w:rPr>
              <w:t>result</w:t>
            </w:r>
            <w:proofErr w:type="spellEnd"/>
          </w:p>
        </w:tc>
        <w:tc>
          <w:tcPr>
            <w:tcW w:w="916"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Result</w:t>
            </w:r>
            <w:proofErr w:type="spellEnd"/>
          </w:p>
        </w:tc>
        <w:tc>
          <w:tcPr>
            <w:tcW w:w="2100" w:type="dxa"/>
            <w:tcBorders>
              <w:top w:val="nil"/>
              <w:left w:val="nil"/>
              <w:bottom w:val="single" w:sz="12" w:space="0" w:color="FFFFFF"/>
              <w:right w:val="nil"/>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Response</w:t>
            </w:r>
            <w:proofErr w:type="spellEnd"/>
            <w:r w:rsidRPr="006D0F61">
              <w:rPr>
                <w:rFonts w:ascii="Calibri" w:hAnsi="Calibri"/>
                <w:b/>
                <w:bCs/>
                <w:color w:val="FFFFFF"/>
                <w:sz w:val="22"/>
                <w:szCs w:val="22"/>
                <w:lang w:val="hr-HR" w:eastAsia="hr-HR"/>
              </w:rPr>
              <w:t xml:space="preserve"> time (ms)</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60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43</w:t>
            </w:r>
          </w:p>
        </w:tc>
      </w:tr>
      <w:tr w:rsidR="006D0F61" w:rsidRPr="006D0F61" w:rsidTr="006D0F61">
        <w:trPr>
          <w:trHeight w:val="300"/>
        </w:trPr>
        <w:tc>
          <w:tcPr>
            <w:tcW w:w="44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40</w:t>
            </w:r>
          </w:p>
        </w:tc>
        <w:tc>
          <w:tcPr>
            <w:tcW w:w="222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nil"/>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43</w:t>
            </w:r>
          </w:p>
        </w:tc>
      </w:tr>
      <w:tr w:rsidR="006D0F61" w:rsidRPr="006D0F61" w:rsidTr="006D0F61">
        <w:trPr>
          <w:trHeight w:val="300"/>
        </w:trPr>
        <w:tc>
          <w:tcPr>
            <w:tcW w:w="44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 w:val="22"/>
                <w:szCs w:val="22"/>
                <w:lang w:val="hr-HR" w:eastAsia="hr-HR"/>
              </w:rPr>
            </w:pPr>
            <w:r w:rsidRPr="006D0F61">
              <w:rPr>
                <w:rFonts w:ascii="Calibri" w:hAnsi="Calibri"/>
                <w:b/>
                <w:bCs/>
                <w:color w:val="000000"/>
                <w:sz w:val="22"/>
                <w:szCs w:val="22"/>
                <w:lang w:val="hr-HR" w:eastAsia="hr-HR"/>
              </w:rPr>
              <w:t> </w:t>
            </w:r>
          </w:p>
        </w:tc>
        <w:tc>
          <w:tcPr>
            <w:tcW w:w="222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 w:val="22"/>
                <w:szCs w:val="22"/>
                <w:lang w:val="hr-HR" w:eastAsia="hr-HR"/>
              </w:rPr>
            </w:pPr>
            <w:r w:rsidRPr="006D0F61">
              <w:rPr>
                <w:rFonts w:ascii="Calibri" w:hAnsi="Calibri"/>
                <w:b/>
                <w:bCs/>
                <w:color w:val="000000"/>
                <w:sz w:val="22"/>
                <w:szCs w:val="22"/>
                <w:lang w:val="hr-HR" w:eastAsia="hr-HR"/>
              </w:rPr>
              <w:t> </w:t>
            </w:r>
          </w:p>
        </w:tc>
        <w:tc>
          <w:tcPr>
            <w:tcW w:w="178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 w:val="22"/>
                <w:szCs w:val="22"/>
                <w:lang w:val="hr-HR" w:eastAsia="hr-HR"/>
              </w:rPr>
            </w:pPr>
            <w:r w:rsidRPr="006D0F61">
              <w:rPr>
                <w:rFonts w:ascii="Calibri" w:hAnsi="Calibri"/>
                <w:b/>
                <w:bCs/>
                <w:color w:val="000000"/>
                <w:sz w:val="22"/>
                <w:szCs w:val="22"/>
                <w:lang w:val="hr-HR" w:eastAsia="hr-HR"/>
              </w:rPr>
              <w:t> </w:t>
            </w:r>
          </w:p>
        </w:tc>
        <w:tc>
          <w:tcPr>
            <w:tcW w:w="916"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 w:val="22"/>
                <w:szCs w:val="22"/>
                <w:lang w:val="hr-HR" w:eastAsia="hr-HR"/>
              </w:rPr>
            </w:pPr>
            <w:proofErr w:type="spellStart"/>
            <w:r w:rsidRPr="006D0F61">
              <w:rPr>
                <w:rFonts w:ascii="Calibri" w:hAnsi="Calibri"/>
                <w:b/>
                <w:bCs/>
                <w:color w:val="000000"/>
                <w:sz w:val="22"/>
                <w:szCs w:val="22"/>
                <w:lang w:val="hr-HR" w:eastAsia="hr-HR"/>
              </w:rPr>
              <w:t>Avrage</w:t>
            </w:r>
            <w:proofErr w:type="spellEnd"/>
            <w:r w:rsidRPr="006D0F61">
              <w:rPr>
                <w:rFonts w:ascii="Calibri" w:hAnsi="Calibri"/>
                <w:b/>
                <w:bCs/>
                <w:color w:val="000000"/>
                <w:sz w:val="22"/>
                <w:szCs w:val="22"/>
                <w:lang w:val="hr-HR" w:eastAsia="hr-HR"/>
              </w:rPr>
              <w:t>:</w:t>
            </w:r>
          </w:p>
        </w:tc>
        <w:tc>
          <w:tcPr>
            <w:tcW w:w="2100" w:type="dxa"/>
            <w:tcBorders>
              <w:top w:val="single" w:sz="4" w:space="0" w:color="FFFFFF"/>
              <w:left w:val="nil"/>
              <w:bottom w:val="nil"/>
              <w:right w:val="nil"/>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 w:val="22"/>
                <w:szCs w:val="22"/>
                <w:lang w:val="hr-HR" w:eastAsia="hr-HR"/>
              </w:rPr>
            </w:pPr>
            <w:r w:rsidRPr="006D0F61">
              <w:rPr>
                <w:rFonts w:ascii="Calibri" w:hAnsi="Calibri"/>
                <w:b/>
                <w:bCs/>
                <w:color w:val="000000"/>
                <w:sz w:val="22"/>
                <w:szCs w:val="22"/>
                <w:lang w:val="hr-HR" w:eastAsia="hr-HR"/>
              </w:rPr>
              <w:t>33,775</w:t>
            </w:r>
          </w:p>
        </w:tc>
      </w:tr>
    </w:tbl>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Pr="006D0F61" w:rsidRDefault="006D0F61" w:rsidP="006D0F61"/>
    <w:p w:rsidR="006D0F61" w:rsidRDefault="006D0F61" w:rsidP="006D0F61">
      <w:pPr>
        <w:pStyle w:val="Opisslike"/>
        <w:rPr>
          <w:rFonts w:ascii="Calibri" w:hAnsi="Calibri"/>
          <w:color w:val="FFFFFF"/>
          <w:sz w:val="22"/>
          <w:szCs w:val="22"/>
          <w:lang w:val="hr-HR" w:eastAsia="hr-HR"/>
        </w:rPr>
      </w:pPr>
    </w:p>
    <w:p w:rsidR="006D0F61" w:rsidRDefault="006D0F61" w:rsidP="006D0F61">
      <w:pPr>
        <w:pStyle w:val="Opisslike"/>
        <w:rPr>
          <w:rFonts w:ascii="Calibri" w:hAnsi="Calibri"/>
          <w:color w:val="FFFFFF"/>
          <w:sz w:val="22"/>
          <w:szCs w:val="22"/>
          <w:lang w:val="hr-HR" w:eastAsia="hr-HR"/>
        </w:rPr>
      </w:pPr>
    </w:p>
    <w:p w:rsidR="00C4302A" w:rsidRPr="009839D4" w:rsidRDefault="00436CD4" w:rsidP="006D0F61">
      <w:pPr>
        <w:pStyle w:val="Opisslike"/>
      </w:pPr>
      <w:bookmarkStart w:id="100" w:name="_Toc420295451"/>
      <w:r>
        <w:t xml:space="preserve">Table </w:t>
      </w:r>
      <w:fldSimple w:instr=" SEQ Table \* ARABIC ">
        <w:r w:rsidR="005656C2">
          <w:rPr>
            <w:noProof/>
          </w:rPr>
          <w:t>2</w:t>
        </w:r>
      </w:fldSimple>
      <w:r>
        <w:t>. Performance test results of the local integration scenario</w:t>
      </w:r>
      <w:bookmarkEnd w:id="100"/>
    </w:p>
    <w:p w:rsidR="00196E72" w:rsidRDefault="00252ECB" w:rsidP="007738CA">
      <w:pPr>
        <w:pStyle w:val="Naslov2"/>
      </w:pPr>
      <w:bookmarkStart w:id="101" w:name="_Toc420295426"/>
      <w:r>
        <w:lastRenderedPageBreak/>
        <w:t xml:space="preserve">Integration as a service </w:t>
      </w:r>
      <w:r w:rsidR="00AD6ACD">
        <w:t>scenario testing</w:t>
      </w:r>
      <w:bookmarkEnd w:id="101"/>
    </w:p>
    <w:p w:rsidR="005656C2" w:rsidRDefault="00436CD4" w:rsidP="00196E72">
      <w:r>
        <w:tab/>
        <w:t>This scenario tested the "Using the solution as a service"</w:t>
      </w:r>
      <w:r w:rsidR="005656C2">
        <w:t xml:space="preserve"> integration scenario. </w:t>
      </w:r>
      <w:r w:rsidR="005944CF">
        <w:t>The connection was done over a local network so the client and server machine had a direct connection. This scenario therefore doesn't take into account latency and other issues which would occur with a more realistic connection scenario.</w:t>
      </w:r>
    </w:p>
    <w:tbl>
      <w:tblPr>
        <w:tblW w:w="5820" w:type="dxa"/>
        <w:jc w:val="center"/>
        <w:tblInd w:w="93" w:type="dxa"/>
        <w:tblLook w:val="04A0"/>
      </w:tblPr>
      <w:tblGrid>
        <w:gridCol w:w="960"/>
        <w:gridCol w:w="2212"/>
        <w:gridCol w:w="1760"/>
        <w:gridCol w:w="960"/>
      </w:tblGrid>
      <w:tr w:rsidR="006D0F61" w:rsidRPr="006D0F61" w:rsidTr="006D0F61">
        <w:trPr>
          <w:trHeight w:val="315"/>
          <w:jc w:val="center"/>
        </w:trPr>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r w:rsidRPr="006D0F61">
              <w:rPr>
                <w:rFonts w:ascii="Calibri" w:hAnsi="Calibri"/>
                <w:b/>
                <w:bCs/>
                <w:color w:val="FFFFFF"/>
                <w:sz w:val="22"/>
                <w:szCs w:val="22"/>
                <w:lang w:val="hr-HR" w:eastAsia="hr-HR"/>
              </w:rPr>
              <w:t>#</w:t>
            </w:r>
          </w:p>
        </w:tc>
        <w:tc>
          <w:tcPr>
            <w:tcW w:w="21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Name</w:t>
            </w:r>
            <w:proofErr w:type="spellEnd"/>
          </w:p>
        </w:tc>
        <w:tc>
          <w:tcPr>
            <w:tcW w:w="17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Expected</w:t>
            </w:r>
            <w:proofErr w:type="spellEnd"/>
            <w:r w:rsidRPr="006D0F61">
              <w:rPr>
                <w:rFonts w:ascii="Calibri" w:hAnsi="Calibri"/>
                <w:b/>
                <w:bCs/>
                <w:color w:val="FFFFFF"/>
                <w:sz w:val="22"/>
                <w:szCs w:val="22"/>
                <w:lang w:val="hr-HR" w:eastAsia="hr-HR"/>
              </w:rPr>
              <w:t xml:space="preserve"> </w:t>
            </w:r>
            <w:proofErr w:type="spellStart"/>
            <w:r w:rsidRPr="006D0F61">
              <w:rPr>
                <w:rFonts w:ascii="Calibri" w:hAnsi="Calibri"/>
                <w:b/>
                <w:bCs/>
                <w:color w:val="FFFFFF"/>
                <w:sz w:val="22"/>
                <w:szCs w:val="22"/>
                <w:lang w:val="hr-HR" w:eastAsia="hr-HR"/>
              </w:rPr>
              <w:t>result</w:t>
            </w:r>
            <w:proofErr w:type="spellEnd"/>
          </w:p>
        </w:tc>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Result</w:t>
            </w:r>
            <w:proofErr w:type="spellEnd"/>
          </w:p>
        </w:tc>
      </w:tr>
      <w:tr w:rsidR="006D0F61" w:rsidRPr="006D0F61" w:rsidTr="006D0F61">
        <w:trPr>
          <w:trHeight w:val="315"/>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request1_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request1_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request2_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request2_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request3_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6</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request3_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request4_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8</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request4_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9</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request5_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10</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request5_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11</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request6_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12</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request6_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13</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request7_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14</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request7_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15</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request8_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16</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request8Deny.xml</w:t>
            </w:r>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17</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request9Permit.xml</w:t>
            </w:r>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18</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request9_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19</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request10_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20</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request10_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bl>
    <w:p w:rsidR="006D0F61" w:rsidRDefault="006D0F61" w:rsidP="00196E72"/>
    <w:p w:rsidR="005656C2" w:rsidRDefault="005656C2" w:rsidP="005656C2">
      <w:pPr>
        <w:pStyle w:val="Opisslike"/>
      </w:pPr>
      <w:bookmarkStart w:id="102" w:name="_Toc420295452"/>
      <w:r>
        <w:t xml:space="preserve">Table </w:t>
      </w:r>
      <w:fldSimple w:instr=" SEQ Table \* ARABIC ">
        <w:r>
          <w:rPr>
            <w:noProof/>
          </w:rPr>
          <w:t>3</w:t>
        </w:r>
      </w:fldSimple>
      <w:r>
        <w:t>. Qualitative results of the "Using the solution as a service" integration scenario</w:t>
      </w:r>
      <w:bookmarkEnd w:id="102"/>
    </w:p>
    <w:p w:rsidR="007A5BB4" w:rsidRDefault="007A5BB4" w:rsidP="006D0F61">
      <w:pPr>
        <w:jc w:val="left"/>
      </w:pPr>
      <w:r>
        <w:br w:type="page"/>
      </w:r>
    </w:p>
    <w:tbl>
      <w:tblPr>
        <w:tblpPr w:leftFromText="180" w:rightFromText="180" w:vertAnchor="text" w:horzAnchor="margin" w:tblpXSpec="center" w:tblpY="-589"/>
        <w:tblW w:w="7456" w:type="dxa"/>
        <w:tblLook w:val="04A0"/>
      </w:tblPr>
      <w:tblGrid>
        <w:gridCol w:w="440"/>
        <w:gridCol w:w="2220"/>
        <w:gridCol w:w="1780"/>
        <w:gridCol w:w="916"/>
        <w:gridCol w:w="2100"/>
      </w:tblGrid>
      <w:tr w:rsidR="006D0F61" w:rsidRPr="006D0F61" w:rsidTr="006D0F61">
        <w:trPr>
          <w:trHeight w:val="315"/>
        </w:trPr>
        <w:tc>
          <w:tcPr>
            <w:tcW w:w="4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r w:rsidRPr="006D0F61">
              <w:rPr>
                <w:rFonts w:ascii="Calibri" w:hAnsi="Calibri"/>
                <w:b/>
                <w:bCs/>
                <w:color w:val="FFFFFF"/>
                <w:sz w:val="22"/>
                <w:szCs w:val="22"/>
                <w:lang w:val="hr-HR" w:eastAsia="hr-HR"/>
              </w:rPr>
              <w:lastRenderedPageBreak/>
              <w:t>#</w:t>
            </w:r>
          </w:p>
        </w:tc>
        <w:tc>
          <w:tcPr>
            <w:tcW w:w="222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Name</w:t>
            </w:r>
            <w:proofErr w:type="spellEnd"/>
          </w:p>
        </w:tc>
        <w:tc>
          <w:tcPr>
            <w:tcW w:w="178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Expected</w:t>
            </w:r>
            <w:proofErr w:type="spellEnd"/>
            <w:r w:rsidRPr="006D0F61">
              <w:rPr>
                <w:rFonts w:ascii="Calibri" w:hAnsi="Calibri"/>
                <w:b/>
                <w:bCs/>
                <w:color w:val="FFFFFF"/>
                <w:sz w:val="22"/>
                <w:szCs w:val="22"/>
                <w:lang w:val="hr-HR" w:eastAsia="hr-HR"/>
              </w:rPr>
              <w:t xml:space="preserve"> </w:t>
            </w:r>
            <w:proofErr w:type="spellStart"/>
            <w:r w:rsidRPr="006D0F61">
              <w:rPr>
                <w:rFonts w:ascii="Calibri" w:hAnsi="Calibri"/>
                <w:b/>
                <w:bCs/>
                <w:color w:val="FFFFFF"/>
                <w:sz w:val="22"/>
                <w:szCs w:val="22"/>
                <w:lang w:val="hr-HR" w:eastAsia="hr-HR"/>
              </w:rPr>
              <w:t>result</w:t>
            </w:r>
            <w:proofErr w:type="spellEnd"/>
          </w:p>
        </w:tc>
        <w:tc>
          <w:tcPr>
            <w:tcW w:w="916"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Result</w:t>
            </w:r>
            <w:proofErr w:type="spellEnd"/>
          </w:p>
        </w:tc>
        <w:tc>
          <w:tcPr>
            <w:tcW w:w="2100" w:type="dxa"/>
            <w:tcBorders>
              <w:top w:val="nil"/>
              <w:left w:val="nil"/>
              <w:bottom w:val="single" w:sz="12" w:space="0" w:color="FFFFFF"/>
              <w:right w:val="nil"/>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Response</w:t>
            </w:r>
            <w:proofErr w:type="spellEnd"/>
            <w:r w:rsidRPr="006D0F61">
              <w:rPr>
                <w:rFonts w:ascii="Calibri" w:hAnsi="Calibri"/>
                <w:b/>
                <w:bCs/>
                <w:color w:val="FFFFFF"/>
                <w:sz w:val="22"/>
                <w:szCs w:val="22"/>
                <w:lang w:val="hr-HR" w:eastAsia="hr-HR"/>
              </w:rPr>
              <w:t xml:space="preserve"> time (ms)</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99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80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86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102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85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118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83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121</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73</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60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65</w:t>
            </w:r>
          </w:p>
        </w:tc>
      </w:tr>
      <w:tr w:rsidR="006D0F61" w:rsidRPr="006D0F61" w:rsidTr="006D0F61">
        <w:trPr>
          <w:trHeight w:val="300"/>
        </w:trPr>
        <w:tc>
          <w:tcPr>
            <w:tcW w:w="44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40</w:t>
            </w:r>
          </w:p>
        </w:tc>
        <w:tc>
          <w:tcPr>
            <w:tcW w:w="222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nil"/>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47</w:t>
            </w:r>
          </w:p>
        </w:tc>
      </w:tr>
      <w:tr w:rsidR="006D0F61" w:rsidRPr="006D0F61" w:rsidTr="006D0F61">
        <w:trPr>
          <w:trHeight w:val="300"/>
        </w:trPr>
        <w:tc>
          <w:tcPr>
            <w:tcW w:w="44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 w:val="22"/>
                <w:szCs w:val="22"/>
                <w:lang w:val="hr-HR" w:eastAsia="hr-HR"/>
              </w:rPr>
            </w:pPr>
            <w:r w:rsidRPr="006D0F61">
              <w:rPr>
                <w:rFonts w:ascii="Calibri" w:hAnsi="Calibri"/>
                <w:b/>
                <w:bCs/>
                <w:color w:val="000000"/>
                <w:sz w:val="22"/>
                <w:szCs w:val="22"/>
                <w:lang w:val="hr-HR" w:eastAsia="hr-HR"/>
              </w:rPr>
              <w:t> </w:t>
            </w:r>
          </w:p>
        </w:tc>
        <w:tc>
          <w:tcPr>
            <w:tcW w:w="222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 w:val="22"/>
                <w:szCs w:val="22"/>
                <w:lang w:val="hr-HR" w:eastAsia="hr-HR"/>
              </w:rPr>
            </w:pPr>
            <w:r w:rsidRPr="006D0F61">
              <w:rPr>
                <w:rFonts w:ascii="Calibri" w:hAnsi="Calibri"/>
                <w:b/>
                <w:bCs/>
                <w:color w:val="000000"/>
                <w:sz w:val="22"/>
                <w:szCs w:val="22"/>
                <w:lang w:val="hr-HR" w:eastAsia="hr-HR"/>
              </w:rPr>
              <w:t> </w:t>
            </w:r>
          </w:p>
        </w:tc>
        <w:tc>
          <w:tcPr>
            <w:tcW w:w="178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 w:val="22"/>
                <w:szCs w:val="22"/>
                <w:lang w:val="hr-HR" w:eastAsia="hr-HR"/>
              </w:rPr>
            </w:pPr>
            <w:r w:rsidRPr="006D0F61">
              <w:rPr>
                <w:rFonts w:ascii="Calibri" w:hAnsi="Calibri"/>
                <w:b/>
                <w:bCs/>
                <w:color w:val="000000"/>
                <w:sz w:val="22"/>
                <w:szCs w:val="22"/>
                <w:lang w:val="hr-HR" w:eastAsia="hr-HR"/>
              </w:rPr>
              <w:t> </w:t>
            </w:r>
          </w:p>
        </w:tc>
        <w:tc>
          <w:tcPr>
            <w:tcW w:w="916"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 w:val="22"/>
                <w:szCs w:val="22"/>
                <w:lang w:val="hr-HR" w:eastAsia="hr-HR"/>
              </w:rPr>
            </w:pPr>
            <w:proofErr w:type="spellStart"/>
            <w:r w:rsidRPr="006D0F61">
              <w:rPr>
                <w:rFonts w:ascii="Calibri" w:hAnsi="Calibri"/>
                <w:b/>
                <w:bCs/>
                <w:color w:val="000000"/>
                <w:sz w:val="22"/>
                <w:szCs w:val="22"/>
                <w:lang w:val="hr-HR" w:eastAsia="hr-HR"/>
              </w:rPr>
              <w:t>Avrage</w:t>
            </w:r>
            <w:proofErr w:type="spellEnd"/>
            <w:r w:rsidRPr="006D0F61">
              <w:rPr>
                <w:rFonts w:ascii="Calibri" w:hAnsi="Calibri"/>
                <w:b/>
                <w:bCs/>
                <w:color w:val="000000"/>
                <w:sz w:val="22"/>
                <w:szCs w:val="22"/>
                <w:lang w:val="hr-HR" w:eastAsia="hr-HR"/>
              </w:rPr>
              <w:t>:</w:t>
            </w:r>
          </w:p>
        </w:tc>
        <w:tc>
          <w:tcPr>
            <w:tcW w:w="2100" w:type="dxa"/>
            <w:tcBorders>
              <w:top w:val="single" w:sz="4" w:space="0" w:color="FFFFFF"/>
              <w:left w:val="nil"/>
              <w:bottom w:val="nil"/>
              <w:right w:val="nil"/>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 w:val="22"/>
                <w:szCs w:val="22"/>
                <w:lang w:val="hr-HR" w:eastAsia="hr-HR"/>
              </w:rPr>
            </w:pPr>
            <w:r w:rsidRPr="006D0F61">
              <w:rPr>
                <w:rFonts w:ascii="Calibri" w:hAnsi="Calibri"/>
                <w:b/>
                <w:bCs/>
                <w:color w:val="000000"/>
                <w:sz w:val="22"/>
                <w:szCs w:val="22"/>
                <w:lang w:val="hr-HR" w:eastAsia="hr-HR"/>
              </w:rPr>
              <w:t>68,35</w:t>
            </w:r>
          </w:p>
        </w:tc>
      </w:tr>
    </w:tbl>
    <w:p w:rsidR="007A5BB4" w:rsidRDefault="007A5BB4" w:rsidP="007A5BB4">
      <w:pPr>
        <w:spacing w:after="0" w:line="240" w:lineRule="auto"/>
        <w:jc w:val="left"/>
      </w:pPr>
    </w:p>
    <w:p w:rsidR="007A5BB4" w:rsidRDefault="007A5BB4" w:rsidP="007A5BB4">
      <w:pPr>
        <w:spacing w:after="0" w:line="240" w:lineRule="auto"/>
        <w:jc w:val="left"/>
      </w:pPr>
    </w:p>
    <w:p w:rsidR="007A5BB4" w:rsidRDefault="007A5BB4" w:rsidP="007A5BB4">
      <w:pPr>
        <w:spacing w:after="0" w:line="240" w:lineRule="auto"/>
        <w:jc w:val="left"/>
      </w:pPr>
    </w:p>
    <w:p w:rsidR="007A5BB4" w:rsidRDefault="007A5BB4" w:rsidP="007A5BB4">
      <w:pPr>
        <w:spacing w:after="0" w:line="240" w:lineRule="auto"/>
        <w:jc w:val="left"/>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Pr="006D0F61" w:rsidRDefault="006D0F61" w:rsidP="006D0F61"/>
    <w:p w:rsidR="006D0F61" w:rsidRDefault="006D0F61" w:rsidP="005656C2">
      <w:pPr>
        <w:pStyle w:val="Opisslike"/>
      </w:pPr>
    </w:p>
    <w:p w:rsidR="00436CD4" w:rsidRDefault="005656C2" w:rsidP="005656C2">
      <w:pPr>
        <w:pStyle w:val="Opisslike"/>
      </w:pPr>
      <w:bookmarkStart w:id="103" w:name="_Toc420295453"/>
      <w:r>
        <w:t xml:space="preserve">Table </w:t>
      </w:r>
      <w:fldSimple w:instr=" SEQ Table \* ARABIC ">
        <w:r>
          <w:rPr>
            <w:noProof/>
          </w:rPr>
          <w:t>4</w:t>
        </w:r>
      </w:fldSimple>
      <w:r>
        <w:t>. Performance test results "Using the solution as a service" integration scenario</w:t>
      </w:r>
      <w:bookmarkEnd w:id="103"/>
    </w:p>
    <w:p w:rsidR="005656C2" w:rsidRDefault="005656C2" w:rsidP="005656C2">
      <w:pPr>
        <w:pStyle w:val="Naslov2"/>
      </w:pPr>
      <w:bookmarkStart w:id="104" w:name="_Toc420295427"/>
      <w:r>
        <w:lastRenderedPageBreak/>
        <w:t>Summary</w:t>
      </w:r>
      <w:bookmarkEnd w:id="104"/>
    </w:p>
    <w:p w:rsidR="00C3386C" w:rsidRDefault="005656C2" w:rsidP="005656C2">
      <w:r>
        <w:tab/>
        <w:t>The qualitative tests in both scenarios show that the system performs as predicted. These also validate that the fetching of additional data worked</w:t>
      </w:r>
      <w:r w:rsidR="005944CF">
        <w:t>. It can be concluded that t</w:t>
      </w:r>
      <w:r>
        <w:t xml:space="preserve">he PIPs and all of the other components are working as intended, of course, from a functional perspective. </w:t>
      </w:r>
    </w:p>
    <w:p w:rsidR="005656C2" w:rsidRDefault="007E6F89" w:rsidP="005656C2">
      <w:r>
        <w:tab/>
      </w:r>
      <w:r w:rsidR="00C3386C">
        <w:t xml:space="preserve">The performance test show that </w:t>
      </w:r>
      <w:r w:rsidR="005944CF">
        <w:t>the second scenario has slightly slower responses which is to be expected because of the overhead a REST service scenario brings. Th</w:t>
      </w:r>
      <w:r>
        <w:t xml:space="preserve">is difference in response time should increase in situations where the machines have more distance between, with high network traffic and other network related problems. </w:t>
      </w:r>
    </w:p>
    <w:p w:rsidR="005656C2" w:rsidRPr="005656C2" w:rsidRDefault="007E6F89" w:rsidP="005656C2">
      <w:r>
        <w:tab/>
        <w:t>These tests showed that the developed solution perfo</w:t>
      </w:r>
      <w:r w:rsidR="00931512">
        <w:t xml:space="preserve">rmed as intended from a functionality perspective and satisfactory from a performance perspective, meaning that the overhead for the response times is acceptable for integrating in other systems. </w:t>
      </w:r>
    </w:p>
    <w:p w:rsidR="00196E72" w:rsidRDefault="00196E72" w:rsidP="00196E72">
      <w:pPr>
        <w:pStyle w:val="Naslov1"/>
      </w:pPr>
      <w:bookmarkStart w:id="105" w:name="_Toc420295428"/>
      <w:r>
        <w:lastRenderedPageBreak/>
        <w:t>Integration</w:t>
      </w:r>
      <w:r w:rsidR="00296122">
        <w:t>/testing</w:t>
      </w:r>
      <w:r>
        <w:t xml:space="preserve"> </w:t>
      </w:r>
      <w:r w:rsidR="00296122">
        <w:t>with</w:t>
      </w:r>
      <w:r>
        <w:t xml:space="preserve"> SMARTIE</w:t>
      </w:r>
      <w:bookmarkEnd w:id="105"/>
    </w:p>
    <w:p w:rsidR="0019010D" w:rsidRPr="00196E72" w:rsidRDefault="009436B2" w:rsidP="00196E72">
      <w:r>
        <w:tab/>
        <w:t xml:space="preserve">This Section will give a general overview of SMARTIE and the </w:t>
      </w:r>
      <w:proofErr w:type="spellStart"/>
      <w:r w:rsidRPr="009436B2">
        <w:rPr>
          <w:i/>
        </w:rPr>
        <w:t>SmartData</w:t>
      </w:r>
      <w:proofErr w:type="spellEnd"/>
      <w:r>
        <w:t xml:space="preserve"> platform from the information that was available. In Section </w:t>
      </w:r>
      <w:r w:rsidR="001E2305">
        <w:fldChar w:fldCharType="begin"/>
      </w:r>
      <w:r>
        <w:instrText xml:space="preserve"> REF _Ref420227241 \n \h </w:instrText>
      </w:r>
      <w:r w:rsidR="001E2305">
        <w:fldChar w:fldCharType="separate"/>
      </w:r>
      <w:r>
        <w:t>5.1</w:t>
      </w:r>
      <w:r w:rsidR="001E2305">
        <w:fldChar w:fldCharType="end"/>
      </w:r>
      <w:r>
        <w:t xml:space="preserve"> a brief description will be given of the state of the project during initial stages of doing this dissertation and Section </w:t>
      </w:r>
      <w:r w:rsidR="001E2305">
        <w:fldChar w:fldCharType="begin"/>
      </w:r>
      <w:r>
        <w:instrText xml:space="preserve"> REF _Ref420227377 \n \h </w:instrText>
      </w:r>
      <w:r w:rsidR="001E2305">
        <w:fldChar w:fldCharType="separate"/>
      </w:r>
      <w:r>
        <w:t>5.2</w:t>
      </w:r>
      <w:r w:rsidR="001E2305">
        <w:fldChar w:fldCharType="end"/>
      </w:r>
      <w:r>
        <w:t xml:space="preserve"> will give a critical overview and propose solutions </w:t>
      </w:r>
      <w:r w:rsidR="009122F2">
        <w:t xml:space="preserve">that would improve upon the current implementation. </w:t>
      </w:r>
    </w:p>
    <w:p w:rsidR="00296122" w:rsidRDefault="00296122" w:rsidP="00296122">
      <w:pPr>
        <w:pStyle w:val="Naslov2"/>
      </w:pPr>
      <w:bookmarkStart w:id="106" w:name="_Ref420227241"/>
      <w:bookmarkStart w:id="107" w:name="_Ref420233397"/>
      <w:bookmarkStart w:id="108" w:name="_Toc420295429"/>
      <w:r>
        <w:t>Current state</w:t>
      </w:r>
      <w:bookmarkEnd w:id="106"/>
      <w:r w:rsidR="00EC4A95">
        <w:t xml:space="preserve"> and issues</w:t>
      </w:r>
      <w:bookmarkEnd w:id="107"/>
      <w:bookmarkEnd w:id="108"/>
    </w:p>
    <w:p w:rsidR="00BB2AE5" w:rsidRDefault="009122F2" w:rsidP="00296122">
      <w:r>
        <w:tab/>
      </w:r>
      <w:proofErr w:type="spellStart"/>
      <w:r>
        <w:t>SmartData</w:t>
      </w:r>
      <w:proofErr w:type="spellEnd"/>
      <w:r>
        <w:t xml:space="preserve"> is a platform that is being developed as a subsystem inside the SMARTIE project and it is responsible for storing sensor data and enforcing access control over the data and sensors. </w:t>
      </w:r>
      <w:r w:rsidR="00996CDA">
        <w:t>The system is being developed with scalability in mind</w:t>
      </w:r>
      <w:r w:rsidR="001A3221">
        <w:t xml:space="preserve"> and offers important functionality to SMARTIE. As the solutions for the problems this project faces are not readily available, and the final solution is meant to be used in systems used by many other systems and applications, using private and confidential data. </w:t>
      </w:r>
      <w:r w:rsidR="00BB2AE5">
        <w:t xml:space="preserve">Because of this, the system needs to provide a high level of security and availability. </w:t>
      </w:r>
    </w:p>
    <w:p w:rsidR="0019010D" w:rsidRPr="00296122" w:rsidRDefault="00BB2AE5" w:rsidP="00296122">
      <w:r>
        <w:tab/>
      </w:r>
      <w:r w:rsidR="00916EF6">
        <w:t xml:space="preserve">In the current state, </w:t>
      </w:r>
      <w:proofErr w:type="spellStart"/>
      <w:r w:rsidR="00916EF6">
        <w:t>SmartData</w:t>
      </w:r>
      <w:proofErr w:type="spellEnd"/>
      <w:r w:rsidR="00916EF6">
        <w:t xml:space="preserve"> has access control </w:t>
      </w:r>
      <w:r w:rsidR="00EC4A95">
        <w:t xml:space="preserve">for fetching data </w:t>
      </w:r>
      <w:r w:rsidR="00916EF6">
        <w:t>implemented by encrypting data and allowing decryption to users that have access to it</w:t>
      </w:r>
      <w:r w:rsidR="00AA0C52">
        <w:t xml:space="preserve"> and using </w:t>
      </w:r>
      <w:proofErr w:type="spellStart"/>
      <w:r w:rsidR="00AA0C52">
        <w:t>oAuth</w:t>
      </w:r>
      <w:proofErr w:type="spellEnd"/>
      <w:r w:rsidR="00AA0C52">
        <w:t xml:space="preserve"> for identity </w:t>
      </w:r>
      <w:r w:rsidR="008D7C55">
        <w:t>based access control</w:t>
      </w:r>
      <w:r w:rsidR="00916EF6">
        <w:t>. The policies that contain the information on which users can access the data are stored together with the data itself ("sticky policies"). This means that the all data needs to be fetched in order to evaluate the policy on it. This has a drawback in case of requests tha</w:t>
      </w:r>
      <w:r w:rsidR="009122F2">
        <w:t>t result in denying access. If one</w:t>
      </w:r>
      <w:r w:rsidR="00916EF6">
        <w:t xml:space="preserve"> user or </w:t>
      </w:r>
      <w:r w:rsidR="009122F2">
        <w:t>a set</w:t>
      </w:r>
      <w:r w:rsidR="00301687">
        <w:t xml:space="preserve"> of users send </w:t>
      </w:r>
      <w:r w:rsidR="00916EF6">
        <w:t xml:space="preserve">requests for a </w:t>
      </w:r>
      <w:r w:rsidR="009122F2">
        <w:t>large quantity</w:t>
      </w:r>
      <w:r w:rsidR="00916EF6">
        <w:t xml:space="preserve"> of data, for which they don't </w:t>
      </w:r>
      <w:r w:rsidR="009122F2">
        <w:t>have access to, all of that data needs to be fetched</w:t>
      </w:r>
      <w:r w:rsidR="00301687">
        <w:t>, policies need to be extracted and evaluation has to be done on every set of data. This is a big performance overhead as these operations require significant time so cumulatively it could be a opening for a DoS (Denial of Service) type of attack. Another issue is flexibility. I</w:t>
      </w:r>
      <w:r w:rsidR="00916EF6">
        <w:t>n case of changing access policies for past data means fetchi</w:t>
      </w:r>
      <w:r w:rsidR="00301687">
        <w:t>ng all the data for which the access policy needs to be</w:t>
      </w:r>
      <w:r w:rsidR="00916EF6">
        <w:t xml:space="preserve"> change</w:t>
      </w:r>
      <w:r w:rsidR="00301687">
        <w:t>d and updating of the policies</w:t>
      </w:r>
      <w:r w:rsidR="00916EF6">
        <w:t xml:space="preserve"> attached to it.</w:t>
      </w:r>
      <w:r w:rsidR="00301687">
        <w:t xml:space="preserve"> In case of having a large policies, they </w:t>
      </w:r>
      <w:r w:rsidR="002F7F43">
        <w:t>contribute to</w:t>
      </w:r>
      <w:r w:rsidR="00301687">
        <w:t xml:space="preserve"> a significant p</w:t>
      </w:r>
      <w:r w:rsidR="002F7F43">
        <w:t>iece</w:t>
      </w:r>
      <w:r w:rsidR="00301687">
        <w:t xml:space="preserve"> in the actual data</w:t>
      </w:r>
      <w:r w:rsidR="002F7F43">
        <w:t xml:space="preserve"> being</w:t>
      </w:r>
      <w:r w:rsidR="00301687">
        <w:t xml:space="preserve"> store</w:t>
      </w:r>
      <w:r w:rsidR="002F7F43">
        <w:t>d bringing unwanted overhead to the system. The current system doesn't predict that policies stored with data need updating and the system is still secure because the data will not be decrypted unless the subject wanting to access the data has access. This system in its current state therefore satisfies the current need</w:t>
      </w:r>
      <w:r w:rsidR="00EC4A95">
        <w:t>s</w:t>
      </w:r>
      <w:r w:rsidR="002F7F43">
        <w:t xml:space="preserve"> but</w:t>
      </w:r>
      <w:r w:rsidR="00916EF6">
        <w:t xml:space="preserve"> isn't flexible</w:t>
      </w:r>
      <w:r w:rsidR="002F7F43">
        <w:t xml:space="preserve"> eno</w:t>
      </w:r>
      <w:r w:rsidR="00584588">
        <w:t xml:space="preserve">ugh to accommodate </w:t>
      </w:r>
      <w:r w:rsidR="00EC4A95">
        <w:t xml:space="preserve">significant </w:t>
      </w:r>
      <w:r w:rsidR="00584588">
        <w:t xml:space="preserve">changes. </w:t>
      </w:r>
      <w:r w:rsidR="00EC4A95">
        <w:t xml:space="preserve">The publishing of data is done with a </w:t>
      </w:r>
      <w:r w:rsidR="00996CDA">
        <w:t>publish/subscribe type of workflow. Although this type of solution is appropriate for this type of scenario, it is somewhat limited on the type of conditions that can be integrated in the evaluation process. This comes back to the administration and system modifications usually required to accommodate complex conditions, decision making and also managing and updating of roles and other data depending on changes that take</w:t>
      </w:r>
      <w:r w:rsidR="00AA0C52">
        <w:t xml:space="preserve"> place with time. Although the system is somewhat limited with flexibility and could have issues regarding overheads with administration, the planned product covers all of the requirements needed for it to function in the intended implementation</w:t>
      </w:r>
      <w:r w:rsidR="00990A49">
        <w:t xml:space="preserve">. </w:t>
      </w:r>
    </w:p>
    <w:p w:rsidR="00296122" w:rsidRDefault="00296122" w:rsidP="00296122">
      <w:pPr>
        <w:pStyle w:val="Naslov2"/>
      </w:pPr>
      <w:bookmarkStart w:id="109" w:name="_Ref420227377"/>
      <w:bookmarkStart w:id="110" w:name="_Toc420295430"/>
      <w:r w:rsidRPr="009839D4">
        <w:lastRenderedPageBreak/>
        <w:t>Proposed implementation</w:t>
      </w:r>
      <w:bookmarkEnd w:id="109"/>
      <w:bookmarkEnd w:id="110"/>
    </w:p>
    <w:p w:rsidR="00812143" w:rsidRPr="00196E72" w:rsidRDefault="00584588" w:rsidP="00196E72">
      <w:r>
        <w:tab/>
      </w:r>
      <w:r w:rsidR="00AA0C52">
        <w:t xml:space="preserve">As stated in Section </w:t>
      </w:r>
      <w:r w:rsidR="001E2305">
        <w:fldChar w:fldCharType="begin"/>
      </w:r>
      <w:r w:rsidR="00AA0C52">
        <w:instrText xml:space="preserve"> REF _Ref420233397 \n \h </w:instrText>
      </w:r>
      <w:r w:rsidR="001E2305">
        <w:fldChar w:fldCharType="separate"/>
      </w:r>
      <w:r w:rsidR="00AA0C52">
        <w:t>5.1</w:t>
      </w:r>
      <w:r w:rsidR="001E2305">
        <w:fldChar w:fldCharType="end"/>
      </w:r>
      <w:r w:rsidR="00AA0C52">
        <w:t xml:space="preserve"> offers a good solution but has some potential problems, mainly regarding flexibility.</w:t>
      </w:r>
      <w:r w:rsidR="001F02E7">
        <w:t xml:space="preserve"> This section will propose solutions for these issues by integrating the solution developed in this work.</w:t>
      </w:r>
      <w:r w:rsidR="00AA0C52">
        <w:t xml:space="preserve"> A proposed solution for the first issue mentioned would be removing policies from the </w:t>
      </w:r>
      <w:r w:rsidR="001F02E7">
        <w:t xml:space="preserve">data and storing them in the policy database used by this solution. The policies would need to be rewritten to have more descriptive and generic rules instead of regarding specific data. This would offer greater flexibility and because the policies could be managed on a single point, it would remove the need to always fetch data while evaluating policies. It would also mean that one policy </w:t>
      </w:r>
      <w:r w:rsidR="00A70839">
        <w:t>could be responsible for more sets of data reducing the number of evaluations required to access large sets of data. The last benefit would be reducing the amount of data needed to be stored because the policies would be stored on a different database and also because there wouldn't be the need of making many copies of the same types of policies but having one inst</w:t>
      </w:r>
      <w:r w:rsidR="006A618B">
        <w:t xml:space="preserve">ead. The second proposal would be aimed to improve the </w:t>
      </w:r>
      <w:r w:rsidR="00A70839">
        <w:t>current publish</w:t>
      </w:r>
      <w:r w:rsidR="006A618B">
        <w:t xml:space="preserve">/subscribe solution for publishing of data. By integrating the solution developed for this work in the current one it would gain the flexibility for having more elaborate conditions and also reduce the amount of management needed making the system more secure in the long term. These integrations could be done with either integration scenarios described in Section </w:t>
      </w:r>
      <w:r w:rsidR="001E2305">
        <w:fldChar w:fldCharType="begin"/>
      </w:r>
      <w:r w:rsidR="006A618B">
        <w:instrText xml:space="preserve"> REF _Ref419886710 \n \h </w:instrText>
      </w:r>
      <w:r w:rsidR="001E2305">
        <w:fldChar w:fldCharType="separate"/>
      </w:r>
      <w:r w:rsidR="006A618B">
        <w:t>3.3</w:t>
      </w:r>
      <w:r w:rsidR="001E2305">
        <w:fldChar w:fldCharType="end"/>
      </w:r>
      <w:r w:rsidR="006A618B">
        <w:t xml:space="preserve"> but because there is a possibility of sharing some policies, attribute sources and other functionality the second scenario would be easier to integrate and would offer a</w:t>
      </w:r>
      <w:r w:rsidR="00C076C1">
        <w:t>n overall</w:t>
      </w:r>
      <w:r w:rsidR="006A618B">
        <w:t xml:space="preserve"> better</w:t>
      </w:r>
      <w:r w:rsidR="00C076C1">
        <w:t xml:space="preserve"> solution.</w:t>
      </w:r>
    </w:p>
    <w:p w:rsidR="00F60F35" w:rsidRDefault="003E19F2" w:rsidP="004601B8">
      <w:pPr>
        <w:pStyle w:val="Naslov1"/>
        <w:rPr>
          <w:lang w:val="en-GB"/>
        </w:rPr>
      </w:pPr>
      <w:bookmarkStart w:id="111" w:name="_Ref420084215"/>
      <w:bookmarkStart w:id="112" w:name="_Toc420295431"/>
      <w:r w:rsidRPr="009839D4">
        <w:rPr>
          <w:lang w:val="en-GB"/>
        </w:rPr>
        <w:lastRenderedPageBreak/>
        <w:t>Conclusion</w:t>
      </w:r>
      <w:bookmarkEnd w:id="111"/>
      <w:bookmarkEnd w:id="112"/>
      <w:r w:rsidR="00F60F35" w:rsidRPr="009839D4">
        <w:rPr>
          <w:lang w:val="en-GB"/>
        </w:rPr>
        <w:t xml:space="preserve"> </w:t>
      </w:r>
    </w:p>
    <w:p w:rsidR="00103373" w:rsidRDefault="00103373" w:rsidP="00103373">
      <w:r>
        <w:tab/>
        <w:t xml:space="preserve">This Section </w:t>
      </w:r>
      <w:r w:rsidR="00C076C1">
        <w:t xml:space="preserve">give a brief </w:t>
      </w:r>
      <w:r w:rsidR="0035332E">
        <w:t xml:space="preserve">overview and </w:t>
      </w:r>
      <w:r w:rsidR="00C076C1">
        <w:t>final remarks on the work that has been done and give thoughts and direction for future work.</w:t>
      </w:r>
      <w:r w:rsidR="0035332E">
        <w:t xml:space="preserve"> </w:t>
      </w:r>
    </w:p>
    <w:p w:rsidR="00103373" w:rsidRDefault="00BB2AE5" w:rsidP="00103373">
      <w:pPr>
        <w:pStyle w:val="Naslov2"/>
      </w:pPr>
      <w:bookmarkStart w:id="113" w:name="_Toc420295432"/>
      <w:r>
        <w:t>Final remarks</w:t>
      </w:r>
      <w:bookmarkEnd w:id="113"/>
    </w:p>
    <w:p w:rsidR="00E17B08" w:rsidRDefault="0056583D" w:rsidP="0056583D">
      <w:r>
        <w:tab/>
      </w:r>
      <w:r w:rsidRPr="009839D4">
        <w:t>Companies such as Google, Facebook, Amazon</w:t>
      </w:r>
      <w:r>
        <w:t xml:space="preserve"> but also other organisation like in the EU in case of SMARTIE,</w:t>
      </w:r>
      <w:r w:rsidRPr="009839D4">
        <w:t xml:space="preserve"> are investing a lot of time, effort and money in solving the challenges regardin</w:t>
      </w:r>
      <w:r>
        <w:t>g IoT, Big Data, Access Control and</w:t>
      </w:r>
      <w:r w:rsidRPr="009839D4">
        <w:t xml:space="preserve"> Security in all of these areas</w:t>
      </w:r>
      <w:r>
        <w:t>. These areas are currently on the forefront</w:t>
      </w:r>
      <w:r w:rsidR="00E17B08">
        <w:t xml:space="preserve"> technological advancements</w:t>
      </w:r>
      <w:r>
        <w:t xml:space="preserve"> and together </w:t>
      </w:r>
      <w:r w:rsidR="00E17B08">
        <w:t xml:space="preserve">with </w:t>
      </w:r>
      <w:r w:rsidR="002335F1">
        <w:t>some other fields like AI (Artificial Intelligence)</w:t>
      </w:r>
      <w:r w:rsidR="00E17B08">
        <w:t xml:space="preserve"> are considered areas </w:t>
      </w:r>
      <w:r w:rsidR="002335F1">
        <w:t>that will bring the next push of</w:t>
      </w:r>
      <w:r w:rsidR="00E17B08">
        <w:t xml:space="preserve"> advancements in technology in general. Security is an often overlooked area but still needs to be addressed in order to make the systems s</w:t>
      </w:r>
      <w:r w:rsidR="003B1F4E">
        <w:t>afe to use.</w:t>
      </w:r>
      <w:r w:rsidR="002335F1">
        <w:t xml:space="preserve"> Projects like SMARTIE offer great potential for applications that could significantly improve people's lives and security of personal information and critical systems is vital to making those real.</w:t>
      </w:r>
    </w:p>
    <w:p w:rsidR="00910628" w:rsidRDefault="00265BF3" w:rsidP="00010B25">
      <w:r>
        <w:tab/>
        <w:t>The solution that has been developed</w:t>
      </w:r>
      <w:r w:rsidR="009B7E24">
        <w:t>,</w:t>
      </w:r>
      <w:r>
        <w:t xml:space="preserve"> </w:t>
      </w:r>
      <w:r w:rsidR="009B7E24">
        <w:t>although obviously not at production level is a proof of concept and demonstration of utilizing ABAC and the XACML standard in a IoT scenario environment, demonstrating a lot of benefits compared to other systems. Along with IoT scenarios, the applications that it could be utilized in are numerous. Just naming one example</w:t>
      </w:r>
      <w:r w:rsidR="00776DC0">
        <w:t>, with</w:t>
      </w:r>
      <w:r w:rsidR="009B7E24">
        <w:t xml:space="preserve"> web applications and the OWASP top ten list of security issues, ABAC</w:t>
      </w:r>
      <w:r w:rsidR="00776DC0">
        <w:t xml:space="preserve"> effectively solves half of them.</w:t>
      </w:r>
      <w:r w:rsidR="009B7E24">
        <w:t xml:space="preserve"> Therefore, a standardised and simple to use solution could solve these issues with ease and minimal modification</w:t>
      </w:r>
      <w:r w:rsidR="00776DC0">
        <w:t xml:space="preserve"> having significant impact of the level of </w:t>
      </w:r>
      <w:r w:rsidR="00010B25">
        <w:t>security offered by basic services low budget services and applications</w:t>
      </w:r>
      <w:r w:rsidR="009B7E24">
        <w:t>. The other benefit of</w:t>
      </w:r>
      <w:r w:rsidR="00010B25">
        <w:t xml:space="preserve"> utilizing ABAC and XACML</w:t>
      </w:r>
      <w:r w:rsidR="009B7E24">
        <w:t xml:space="preserve"> is also longevity. Because of the flexibility offered by the diversity of policies that can be written and enforced</w:t>
      </w:r>
      <w:r w:rsidR="00776DC0">
        <w:t>, and the open nature of actual resource, security could be enforced over virtually anything from data, applications, services to sensor</w:t>
      </w:r>
      <w:r w:rsidR="00010B25">
        <w:t xml:space="preserve">s, actuators, locations... This open nature is probably the most significant contributor to the possible impact ABAC can offer. </w:t>
      </w:r>
      <w:r w:rsidR="003B1F4E">
        <w:t>The</w:t>
      </w:r>
      <w:r w:rsidR="00010B25">
        <w:t xml:space="preserve"> solution developed in this work, as research indicates, unlike other solutions, implemented all of the major components defined in the OASIS XACML standard </w:t>
      </w:r>
      <w:sdt>
        <w:sdtPr>
          <w:id w:val="189335266"/>
          <w:citation/>
        </w:sdtPr>
        <w:sdtContent>
          <w:r w:rsidR="001E2305">
            <w:fldChar w:fldCharType="begin"/>
          </w:r>
          <w:r w:rsidR="00010B25">
            <w:rPr>
              <w:lang w:val="hr-HR"/>
            </w:rPr>
            <w:instrText xml:space="preserve"> CITATION eXt13 \l 1050 </w:instrText>
          </w:r>
          <w:r w:rsidR="001E2305">
            <w:fldChar w:fldCharType="separate"/>
          </w:r>
          <w:r w:rsidR="00010B25" w:rsidRPr="00010B25">
            <w:rPr>
              <w:noProof/>
              <w:lang w:val="hr-HR"/>
            </w:rPr>
            <w:t>[1]</w:t>
          </w:r>
          <w:r w:rsidR="001E2305">
            <w:fldChar w:fldCharType="end"/>
          </w:r>
        </w:sdtContent>
      </w:sdt>
      <w:r w:rsidR="00010B25">
        <w:t xml:space="preserve">. It was tested in various scenarios and offers </w:t>
      </w:r>
      <w:r w:rsidR="00910628">
        <w:t>2</w:t>
      </w:r>
      <w:r w:rsidR="00010B25">
        <w:t xml:space="preserve"> ways of integration</w:t>
      </w:r>
      <w:r w:rsidR="00910628">
        <w:t xml:space="preserve">, and both are straightforward and simple to do. </w:t>
      </w:r>
      <w:r w:rsidR="003B1F4E">
        <w:t xml:space="preserve">Although this solution is a "proof of concept" and not a final piece of software, it doesn't mean that it is unusable as the tests demonstrate, but means that it can be used in the case of simpler scenarios and can be expanded for more demanding ones. </w:t>
      </w:r>
    </w:p>
    <w:p w:rsidR="000C4818" w:rsidRDefault="003B1F4E" w:rsidP="00296122">
      <w:r>
        <w:tab/>
        <w:t>The ABAC methodolog</w:t>
      </w:r>
      <w:r w:rsidR="00B00B71">
        <w:t xml:space="preserve">y together </w:t>
      </w:r>
      <w:r>
        <w:t xml:space="preserve">with the XACML standard, has great potential and offers great benefits with virtually no downsides, which is not something that happens often. A finalized open source implementation that </w:t>
      </w:r>
      <w:r w:rsidR="002335F1">
        <w:t xml:space="preserve">implements every aspect of the standard along with connectivity options with many types of services, </w:t>
      </w:r>
      <w:r>
        <w:t xml:space="preserve">would offer great benefits for many implementations, not </w:t>
      </w:r>
      <w:r w:rsidR="002335F1">
        <w:t xml:space="preserve">only IoT applications as mentioned before. </w:t>
      </w:r>
      <w:r w:rsidR="00FB50D8">
        <w:t xml:space="preserve">After building and having a secure system, verifying that it works correctly and predictably, </w:t>
      </w:r>
      <w:r w:rsidR="008E6D43">
        <w:t xml:space="preserve">the potential failure point is no longer directly a point in the system but the interfaces that system administrator and people implementing the solution have to use. The system's security relies primarily on correctly defined policies, making requests that correctly mirror the true requests and integration that is done </w:t>
      </w:r>
      <w:r w:rsidR="008E6D43">
        <w:lastRenderedPageBreak/>
        <w:t xml:space="preserve">correctly. The human aspect of enforcing security is often overlooked as it is assumed that that aspect will work correctly. ABAC and XACML addressed this indirectly as the implementation should provide a solution that needs less </w:t>
      </w:r>
      <w:r w:rsidR="003833D8">
        <w:t xml:space="preserve">maintenance together with policy and request formats that are readable and understandable for humans, which are significant improvements compared to current systems. The focus of future improvements therefore may shift from developing new systems from a system perspective but more from a usability, maintenance and human perspective in general which will be addressed in section </w:t>
      </w:r>
      <w:r w:rsidR="001E2305">
        <w:fldChar w:fldCharType="begin"/>
      </w:r>
      <w:r w:rsidR="003833D8">
        <w:instrText xml:space="preserve"> REF _Ref420290228 \n \h </w:instrText>
      </w:r>
      <w:r w:rsidR="001E2305">
        <w:fldChar w:fldCharType="separate"/>
      </w:r>
      <w:r w:rsidR="003833D8">
        <w:t>6.2</w:t>
      </w:r>
      <w:r w:rsidR="001E2305">
        <w:fldChar w:fldCharType="end"/>
      </w:r>
      <w:r w:rsidR="003833D8">
        <w:t xml:space="preserve">.  </w:t>
      </w:r>
      <w:r w:rsidR="008E6D43">
        <w:t xml:space="preserve"> </w:t>
      </w:r>
    </w:p>
    <w:p w:rsidR="00296122" w:rsidRPr="00296122" w:rsidRDefault="00296122" w:rsidP="00296122">
      <w:pPr>
        <w:pStyle w:val="Naslov2"/>
      </w:pPr>
      <w:bookmarkStart w:id="114" w:name="_Ref420290228"/>
      <w:bookmarkStart w:id="115" w:name="_Toc420295433"/>
      <w:r>
        <w:t>Future work</w:t>
      </w:r>
      <w:bookmarkEnd w:id="114"/>
      <w:bookmarkEnd w:id="115"/>
    </w:p>
    <w:p w:rsidR="00FB50D8" w:rsidRPr="009839D4" w:rsidRDefault="004C0065" w:rsidP="00B34F5C">
      <w:r>
        <w:tab/>
      </w:r>
      <w:r w:rsidR="002335F1">
        <w:t xml:space="preserve">The solution needs some improvements to </w:t>
      </w:r>
      <w:r w:rsidR="008D7C55">
        <w:t xml:space="preserve">make it usable for "real world" environments. Securing all of the connections for the REST services by utilizing TLS/SSL and/or  </w:t>
      </w:r>
      <w:proofErr w:type="spellStart"/>
      <w:r w:rsidR="008D7C55">
        <w:t>oAuth</w:t>
      </w:r>
      <w:proofErr w:type="spellEnd"/>
      <w:r w:rsidR="008D7C55">
        <w:t xml:space="preserve"> or </w:t>
      </w:r>
      <w:proofErr w:type="spellStart"/>
      <w:r w:rsidR="008D7C55">
        <w:t>OpenID</w:t>
      </w:r>
      <w:proofErr w:type="spellEnd"/>
      <w:r w:rsidR="008D7C55">
        <w:t xml:space="preserve"> Connect as explained in the end of Section </w:t>
      </w:r>
      <w:r w:rsidR="001E2305">
        <w:fldChar w:fldCharType="begin"/>
      </w:r>
      <w:r w:rsidR="008D7C55">
        <w:instrText xml:space="preserve"> REF _Ref419886710 \n \h </w:instrText>
      </w:r>
      <w:r w:rsidR="001E2305">
        <w:fldChar w:fldCharType="separate"/>
      </w:r>
      <w:r w:rsidR="008D7C55">
        <w:t>3.3</w:t>
      </w:r>
      <w:r w:rsidR="001E2305">
        <w:fldChar w:fldCharType="end"/>
      </w:r>
      <w:r w:rsidR="004C59D2">
        <w:t xml:space="preserve">. would be the first step of first phase in improvements. Expanding </w:t>
      </w:r>
      <w:r w:rsidR="004E718F">
        <w:t xml:space="preserve">the list of classes that provide the functionality for </w:t>
      </w:r>
      <w:r w:rsidR="004C59D2">
        <w:t xml:space="preserve">evaluation </w:t>
      </w:r>
      <w:r w:rsidR="004E718F">
        <w:t xml:space="preserve">operations would be a secondary goal for improvements along with optimisations and adding the ability for handling multiple simultaneous calls in the service integration scenario. </w:t>
      </w:r>
      <w:r w:rsidR="006F29CD">
        <w:t xml:space="preserve">After functionality and performance are expanded and improved, the focus of future work should be on the PAP. After the system is tested and it is confirmed that the system is working as intended, both from a functional and performance perspective, the only significant points of improvement are the PAP along with the interface for creation policies and a request parser component that would automatically mirror a variety of requests into JSON or XML formats of XACML requests. For example, the creation of requests from regular java code calls, </w:t>
      </w:r>
      <w:proofErr w:type="spellStart"/>
      <w:r w:rsidR="006F29CD">
        <w:t>url</w:t>
      </w:r>
      <w:proofErr w:type="spellEnd"/>
      <w:r w:rsidR="006F29CD">
        <w:t xml:space="preserve"> requests or others still have to be manually converted into standardised XACML requests. This requires a lot of effort, mainly because it requires the person implementing the solution to learn the standard therefore making a possibility of incorrect request definitions more likely. This therefore makes the system dependant on the </w:t>
      </w:r>
      <w:r w:rsidR="00FB50D8">
        <w:t xml:space="preserve">fact that a somewhat complex implementation is done correctly. The improvement of the PAP interface has the same problems and as the whole security of a correctly implemented system relies on correctly defined set of policies, a complex interface indirectly will result in a less secure system. </w:t>
      </w:r>
      <w:proofErr w:type="spellStart"/>
      <w:r w:rsidR="00FB50D8">
        <w:t>Axiomatics</w:t>
      </w:r>
      <w:proofErr w:type="spellEnd"/>
      <w:r w:rsidR="00FB50D8">
        <w:t xml:space="preserve"> has some breakthrough in this area as its Eclipse plug-in ALFA provides a much simpler and easier way of writing XACML policies. The next step beyond their plug-in would be a completely graphical interface that would be aimed more towards people that do not necessarily need to have an in depth knowledge of XACML or ABAC. </w:t>
      </w:r>
      <w:r w:rsidR="003833D8">
        <w:t>As a satisfactory system is created and becomes available for easy and wide spread implementation the focus of future developments may shift to the human aspect of maintaining and integrating security systems because ev</w:t>
      </w:r>
      <w:r w:rsidR="002447D5">
        <w:t>e</w:t>
      </w:r>
      <w:r w:rsidR="003833D8">
        <w:t xml:space="preserve">n a perfect security system cannot work if </w:t>
      </w:r>
      <w:r w:rsidR="002447D5">
        <w:t xml:space="preserve">it is used incorrectly. Because of this future systems could move towards removing the need for administration altogether and provide security to resources in a totally automated way. </w:t>
      </w:r>
    </w:p>
    <w:bookmarkStart w:id="116" w:name="_Ref420084301" w:displacedByCustomXml="next"/>
    <w:sdt>
      <w:sdtPr>
        <w:rPr>
          <w:rFonts w:ascii="Times New Roman" w:hAnsi="Times New Roman"/>
          <w:b w:val="0"/>
          <w:kern w:val="0"/>
          <w:sz w:val="20"/>
          <w:lang w:val="en-GB"/>
        </w:rPr>
        <w:id w:val="9351363"/>
        <w:docPartObj>
          <w:docPartGallery w:val="Bibliographies"/>
          <w:docPartUnique/>
        </w:docPartObj>
      </w:sdtPr>
      <w:sdtContent>
        <w:bookmarkStart w:id="117" w:name="_Toc420295434" w:displacedByCustomXml="prev"/>
        <w:p w:rsidR="00703B0F" w:rsidRPr="009839D4" w:rsidRDefault="00703B0F">
          <w:pPr>
            <w:pStyle w:val="Naslov1"/>
            <w:rPr>
              <w:lang w:val="en-GB"/>
            </w:rPr>
          </w:pPr>
          <w:r w:rsidRPr="009839D4">
            <w:rPr>
              <w:lang w:val="en-GB"/>
            </w:rPr>
            <w:t>References</w:t>
          </w:r>
          <w:bookmarkEnd w:id="116"/>
          <w:bookmarkEnd w:id="117"/>
        </w:p>
        <w:sdt>
          <w:sdtPr>
            <w:id w:val="111145805"/>
            <w:bibliography/>
          </w:sdtPr>
          <w:sdtContent>
            <w:p w:rsidR="00153855" w:rsidRDefault="001E2305" w:rsidP="0064737B">
              <w:pPr>
                <w:rPr>
                  <w:noProof/>
                  <w:lang w:val="pt-PT"/>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 </w:t>
                    </w:r>
                  </w:p>
                </w:tc>
                <w:tc>
                  <w:tcPr>
                    <w:tcW w:w="0" w:type="auto"/>
                    <w:hideMark/>
                  </w:tcPr>
                  <w:p w:rsidR="00153855" w:rsidRDefault="00153855">
                    <w:pPr>
                      <w:pStyle w:val="Bibliografija"/>
                      <w:rPr>
                        <w:rFonts w:eastAsiaTheme="minorEastAsia"/>
                        <w:noProof/>
                      </w:rPr>
                    </w:pPr>
                    <w:r>
                      <w:rPr>
                        <w:noProof/>
                      </w:rPr>
                      <w:t>“eXtensible Access Control Markup Language (XACML) Version 3.0,” 22 January 2013. [Online]. Available: http://docs.oasis-open.org/xacml/3.0/xacml-3.0-core-spec-os-en.pdf. [Accessed 4 November 2014].</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 </w:t>
                    </w:r>
                  </w:p>
                </w:tc>
                <w:tc>
                  <w:tcPr>
                    <w:tcW w:w="0" w:type="auto"/>
                    <w:hideMark/>
                  </w:tcPr>
                  <w:p w:rsidR="00153855" w:rsidRDefault="00153855">
                    <w:pPr>
                      <w:pStyle w:val="Bibliografija"/>
                      <w:rPr>
                        <w:rFonts w:eastAsiaTheme="minorEastAsia"/>
                        <w:noProof/>
                      </w:rPr>
                    </w:pPr>
                    <w:r>
                      <w:rPr>
                        <w:noProof/>
                      </w:rPr>
                      <w:t>“AT&amp;T XACML 3.0 Implementation,” [Online]. Available: https://github.com/att/XACML. [Accessed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 </w:t>
                    </w:r>
                  </w:p>
                </w:tc>
                <w:tc>
                  <w:tcPr>
                    <w:tcW w:w="0" w:type="auto"/>
                    <w:hideMark/>
                  </w:tcPr>
                  <w:p w:rsidR="00153855" w:rsidRDefault="00153855">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 </w:t>
                    </w:r>
                  </w:p>
                </w:tc>
                <w:tc>
                  <w:tcPr>
                    <w:tcW w:w="0" w:type="auto"/>
                    <w:hideMark/>
                  </w:tcPr>
                  <w:p w:rsidR="00153855" w:rsidRDefault="00153855">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 </w:t>
                    </w:r>
                  </w:p>
                </w:tc>
                <w:tc>
                  <w:tcPr>
                    <w:tcW w:w="0" w:type="auto"/>
                    <w:hideMark/>
                  </w:tcPr>
                  <w:p w:rsidR="00153855" w:rsidRDefault="00153855">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[6] </w:t>
                    </w:r>
                  </w:p>
                </w:tc>
                <w:tc>
                  <w:tcPr>
                    <w:tcW w:w="0" w:type="auto"/>
                    <w:hideMark/>
                  </w:tcPr>
                  <w:p w:rsidR="00153855" w:rsidRDefault="00153855">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[7] </w:t>
                    </w:r>
                  </w:p>
                </w:tc>
                <w:tc>
                  <w:tcPr>
                    <w:tcW w:w="0" w:type="auto"/>
                    <w:hideMark/>
                  </w:tcPr>
                  <w:p w:rsidR="00153855" w:rsidRDefault="00153855">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[8] </w:t>
                    </w:r>
                  </w:p>
                </w:tc>
                <w:tc>
                  <w:tcPr>
                    <w:tcW w:w="0" w:type="auto"/>
                    <w:hideMark/>
                  </w:tcPr>
                  <w:p w:rsidR="00153855" w:rsidRDefault="00153855">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[9] </w:t>
                    </w:r>
                  </w:p>
                </w:tc>
                <w:tc>
                  <w:tcPr>
                    <w:tcW w:w="0" w:type="auto"/>
                    <w:hideMark/>
                  </w:tcPr>
                  <w:p w:rsidR="00153855" w:rsidRDefault="00153855">
                    <w:pPr>
                      <w:pStyle w:val="Bibliografija"/>
                      <w:rPr>
                        <w:rFonts w:eastAsiaTheme="minorEastAsia"/>
                        <w:noProof/>
                      </w:rPr>
                    </w:pPr>
                    <w:r>
                      <w:rPr>
                        <w:noProof/>
                      </w:rPr>
                      <w:t>“Wikipedia M2M,” Wikimedia Foundation, Inc., 13 February 2015. [Online]. Available: http://en.wikipedia.org/wiki/Machine_to_machine.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[10] </w:t>
                    </w:r>
                  </w:p>
                </w:tc>
                <w:tc>
                  <w:tcPr>
                    <w:tcW w:w="0" w:type="auto"/>
                    <w:hideMark/>
                  </w:tcPr>
                  <w:p w:rsidR="00153855" w:rsidRDefault="00153855">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[11] </w:t>
                    </w:r>
                  </w:p>
                </w:tc>
                <w:tc>
                  <w:tcPr>
                    <w:tcW w:w="0" w:type="auto"/>
                    <w:hideMark/>
                  </w:tcPr>
                  <w:p w:rsidR="00153855" w:rsidRDefault="00153855">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[12] </w:t>
                    </w:r>
                  </w:p>
                </w:tc>
                <w:tc>
                  <w:tcPr>
                    <w:tcW w:w="0" w:type="auto"/>
                    <w:hideMark/>
                  </w:tcPr>
                  <w:p w:rsidR="00153855" w:rsidRDefault="00153855">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[13] </w:t>
                    </w:r>
                  </w:p>
                </w:tc>
                <w:tc>
                  <w:tcPr>
                    <w:tcW w:w="0" w:type="auto"/>
                    <w:hideMark/>
                  </w:tcPr>
                  <w:p w:rsidR="00153855" w:rsidRDefault="00153855">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[14] </w:t>
                    </w:r>
                  </w:p>
                </w:tc>
                <w:tc>
                  <w:tcPr>
                    <w:tcW w:w="0" w:type="auto"/>
                    <w:hideMark/>
                  </w:tcPr>
                  <w:p w:rsidR="00153855" w:rsidRDefault="00153855">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[15] </w:t>
                    </w:r>
                  </w:p>
                </w:tc>
                <w:tc>
                  <w:tcPr>
                    <w:tcW w:w="0" w:type="auto"/>
                    <w:hideMark/>
                  </w:tcPr>
                  <w:p w:rsidR="00153855" w:rsidRDefault="00153855">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[16] </w:t>
                    </w:r>
                  </w:p>
                </w:tc>
                <w:tc>
                  <w:tcPr>
                    <w:tcW w:w="0" w:type="auto"/>
                    <w:hideMark/>
                  </w:tcPr>
                  <w:p w:rsidR="00153855" w:rsidRDefault="00153855">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[17] </w:t>
                    </w:r>
                  </w:p>
                </w:tc>
                <w:tc>
                  <w:tcPr>
                    <w:tcW w:w="0" w:type="auto"/>
                    <w:hideMark/>
                  </w:tcPr>
                  <w:p w:rsidR="00153855" w:rsidRDefault="00153855">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[18] </w:t>
                    </w:r>
                  </w:p>
                </w:tc>
                <w:tc>
                  <w:tcPr>
                    <w:tcW w:w="0" w:type="auto"/>
                    <w:hideMark/>
                  </w:tcPr>
                  <w:p w:rsidR="00153855" w:rsidRDefault="00153855">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[19] </w:t>
                    </w:r>
                  </w:p>
                </w:tc>
                <w:tc>
                  <w:tcPr>
                    <w:tcW w:w="0" w:type="auto"/>
                    <w:hideMark/>
                  </w:tcPr>
                  <w:p w:rsidR="00153855" w:rsidRDefault="00153855">
                    <w:pPr>
                      <w:pStyle w:val="Bibliografija"/>
                      <w:rPr>
                        <w:rFonts w:eastAsiaTheme="minorEastAsia"/>
                        <w:noProof/>
                      </w:rPr>
                    </w:pPr>
                    <w:r>
                      <w:rPr>
                        <w:noProof/>
                      </w:rPr>
                      <w:t>“MongoDB HomePage,” MongoDB, Inc., [Online]. Available: http://www.mongodb.org/.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[20] </w:t>
                    </w:r>
                  </w:p>
                </w:tc>
                <w:tc>
                  <w:tcPr>
                    <w:tcW w:w="0" w:type="auto"/>
                    <w:hideMark/>
                  </w:tcPr>
                  <w:p w:rsidR="00153855" w:rsidRDefault="00153855">
                    <w:pPr>
                      <w:pStyle w:val="Bibliografija"/>
                      <w:rPr>
                        <w:rFonts w:eastAsiaTheme="minorEastAsia"/>
                        <w:noProof/>
                      </w:rPr>
                    </w:pPr>
                    <w:r>
                      <w:rPr>
                        <w:noProof/>
                      </w:rPr>
                      <w:t>“Apache Hadoop,” The Apache Software Foundation, 12 12 2014. [Online]. Available: http://hadoop.apache.org/.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[21] </w:t>
                    </w:r>
                  </w:p>
                </w:tc>
                <w:tc>
                  <w:tcPr>
                    <w:tcW w:w="0" w:type="auto"/>
                    <w:hideMark/>
                  </w:tcPr>
                  <w:p w:rsidR="00153855" w:rsidRDefault="00153855">
                    <w:pPr>
                      <w:pStyle w:val="Bibliografija"/>
                      <w:rPr>
                        <w:rFonts w:eastAsiaTheme="minorEastAsia"/>
                        <w:noProof/>
                      </w:rPr>
                    </w:pPr>
                    <w:r>
                      <w:rPr>
                        <w:noProof/>
                      </w:rPr>
                      <w:t>“Apache Hbase,” The Apache Software Foundation, 11 Februaray 2015. [Online]. Available: http://hbase.apache.org/book.html. [Accessed 15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[22] </w:t>
                    </w:r>
                  </w:p>
                </w:tc>
                <w:tc>
                  <w:tcPr>
                    <w:tcW w:w="0" w:type="auto"/>
                    <w:hideMark/>
                  </w:tcPr>
                  <w:p w:rsidR="00153855" w:rsidRDefault="00153855">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[23] </w:t>
                    </w:r>
                  </w:p>
                </w:tc>
                <w:tc>
                  <w:tcPr>
                    <w:tcW w:w="0" w:type="auto"/>
                    <w:hideMark/>
                  </w:tcPr>
                  <w:p w:rsidR="00153855" w:rsidRDefault="00153855">
                    <w:pPr>
                      <w:pStyle w:val="Bibliografija"/>
                      <w:rPr>
                        <w:rFonts w:eastAsiaTheme="minorEastAsia"/>
                        <w:noProof/>
                      </w:rPr>
                    </w:pPr>
                    <w:r>
                      <w:rPr>
                        <w:noProof/>
                      </w:rPr>
                      <w:t>“Apache Spark,” The Apache Software Foundation, [Online]. Available: http://spark.apache.org/.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[24] </w:t>
                    </w:r>
                  </w:p>
                </w:tc>
                <w:tc>
                  <w:tcPr>
                    <w:tcW w:w="0" w:type="auto"/>
                    <w:hideMark/>
                  </w:tcPr>
                  <w:p w:rsidR="00153855" w:rsidRDefault="00153855">
                    <w:pPr>
                      <w:pStyle w:val="Bibliografija"/>
                      <w:rPr>
                        <w:rFonts w:eastAsiaTheme="minorEastAsia"/>
                        <w:noProof/>
                      </w:rPr>
                    </w:pPr>
                    <w:r>
                      <w:rPr>
                        <w:noProof/>
                      </w:rPr>
                      <w:t>“Apache Spark summary,” 2015 Black Duck Software, Inc., January 2015. [Online]. Available: https://www.openhub.net/p/apache-spark.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[25] </w:t>
                    </w:r>
                  </w:p>
                </w:tc>
                <w:tc>
                  <w:tcPr>
                    <w:tcW w:w="0" w:type="auto"/>
                    <w:hideMark/>
                  </w:tcPr>
                  <w:p w:rsidR="00153855" w:rsidRDefault="00153855">
                    <w:pPr>
                      <w:pStyle w:val="Bibliografija"/>
                      <w:rPr>
                        <w:rFonts w:eastAsiaTheme="minorEastAsia"/>
                        <w:noProof/>
                      </w:rPr>
                    </w:pPr>
                    <w:r>
                      <w:rPr>
                        <w:noProof/>
                      </w:rPr>
                      <w:t>“Apache Cassandra,” The Apache Software Foundation, [Online]. Available: http://cassandra.apache.org/.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[26] </w:t>
                    </w:r>
                  </w:p>
                </w:tc>
                <w:tc>
                  <w:tcPr>
                    <w:tcW w:w="0" w:type="auto"/>
                    <w:hideMark/>
                  </w:tcPr>
                  <w:p w:rsidR="00153855" w:rsidRDefault="00153855">
                    <w:pPr>
                      <w:pStyle w:val="Bibliografija"/>
                      <w:rPr>
                        <w:rFonts w:eastAsiaTheme="minorEastAsia"/>
                        <w:noProof/>
                      </w:rPr>
                    </w:pPr>
                    <w:r>
                      <w:rPr>
                        <w:noProof/>
                      </w:rPr>
                      <w:t>“Wikipedia MongoDB,” Wikimedia Foundation, Inc, 9 March 2015. [Online]. Available: http://en.wikipedia.org/wiki/MongoDB. [Accessed 12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[27] </w:t>
                    </w:r>
                  </w:p>
                </w:tc>
                <w:tc>
                  <w:tcPr>
                    <w:tcW w:w="0" w:type="auto"/>
                    <w:hideMark/>
                  </w:tcPr>
                  <w:p w:rsidR="00153855" w:rsidRDefault="00153855">
                    <w:pPr>
                      <w:pStyle w:val="Bibliografija"/>
                      <w:rPr>
                        <w:rFonts w:eastAsiaTheme="minorEastAsia"/>
                        <w:noProof/>
                      </w:rPr>
                    </w:pPr>
                    <w:r>
                      <w:rPr>
                        <w:noProof/>
                      </w:rPr>
                      <w:t>“Tutorialspoint Neo4j,” [Online]. Available: http://www.tutorialspoint.com/neo4j/neo4j_features_advantages.htm. [Accessed 18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[28] </w:t>
                    </w:r>
                  </w:p>
                </w:tc>
                <w:tc>
                  <w:tcPr>
                    <w:tcW w:w="0" w:type="auto"/>
                    <w:hideMark/>
                  </w:tcPr>
                  <w:p w:rsidR="00153855" w:rsidRDefault="00153855">
                    <w:pPr>
                      <w:pStyle w:val="Bibliografija"/>
                      <w:rPr>
                        <w:rFonts w:eastAsiaTheme="minorEastAsia"/>
                        <w:noProof/>
                      </w:rPr>
                    </w:pPr>
                    <w:r>
                      <w:rPr>
                        <w:noProof/>
                      </w:rPr>
                      <w:t>“Neo4j official,” Neo Technology Inc., 2015. [Online]. Available: http://neo4j.com/. [Accessed 18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[29] </w:t>
                    </w:r>
                  </w:p>
                </w:tc>
                <w:tc>
                  <w:tcPr>
                    <w:tcW w:w="0" w:type="auto"/>
                    <w:hideMark/>
                  </w:tcPr>
                  <w:p w:rsidR="00153855" w:rsidRDefault="00153855">
                    <w:pPr>
                      <w:pStyle w:val="Bibliografija"/>
                      <w:rPr>
                        <w:rFonts w:eastAsiaTheme="minorEastAsia"/>
                        <w:noProof/>
                      </w:rPr>
                    </w:pPr>
                    <w:r>
                      <w:rPr>
                        <w:noProof/>
                      </w:rPr>
                      <w:t>“OrientDB official site,” Orient Technologies, 2015. [Online]. Available: http://www.orientechnologies.com/orientdb/. [Accessed 18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[30] </w:t>
                    </w:r>
                  </w:p>
                </w:tc>
                <w:tc>
                  <w:tcPr>
                    <w:tcW w:w="0" w:type="auto"/>
                    <w:hideMark/>
                  </w:tcPr>
                  <w:p w:rsidR="00153855" w:rsidRDefault="00153855">
                    <w:pPr>
                      <w:pStyle w:val="Bibliografija"/>
                      <w:rPr>
                        <w:rFonts w:eastAsiaTheme="minorEastAsia"/>
                        <w:noProof/>
                      </w:rPr>
                    </w:pPr>
                    <w:r>
                      <w:rPr>
                        <w:noProof/>
                      </w:rPr>
                      <w:t>“Redis website FAQ,” Salvatore Sanfilippo and Pieter Noordhuis, [Online]. Available: http://redis.io/topics/faq. [Accessed 20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[31] </w:t>
                    </w:r>
                  </w:p>
                </w:tc>
                <w:tc>
                  <w:tcPr>
                    <w:tcW w:w="0" w:type="auto"/>
                    <w:hideMark/>
                  </w:tcPr>
                  <w:p w:rsidR="00153855" w:rsidRDefault="00153855">
                    <w:pPr>
                      <w:pStyle w:val="Bibliografija"/>
                      <w:rPr>
                        <w:rFonts w:eastAsiaTheme="minorEastAsia"/>
                        <w:noProof/>
                      </w:rPr>
                    </w:pPr>
                    <w:r>
                      <w:rPr>
                        <w:noProof/>
                      </w:rPr>
                      <w:t>“Redis official website,” Redis, [Online]. Available: http://redis.io/. [Accessed 20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[32] </w:t>
                    </w:r>
                  </w:p>
                </w:tc>
                <w:tc>
                  <w:tcPr>
                    <w:tcW w:w="0" w:type="auto"/>
                    <w:hideMark/>
                  </w:tcPr>
                  <w:p w:rsidR="00153855" w:rsidRDefault="00153855">
                    <w:pPr>
                      <w:pStyle w:val="Bibliografija"/>
                      <w:rPr>
                        <w:rFonts w:eastAsiaTheme="minorEastAsia"/>
                        <w:noProof/>
                      </w:rPr>
                    </w:pPr>
                    <w:r>
                      <w:rPr>
                        <w:noProof/>
                      </w:rPr>
                      <w:t xml:space="preserve">R. M. M. A. S. Anam Zahid, “Security of Sharded NoSQL Databases:,” in </w:t>
                    </w:r>
                    <w:r>
                      <w:rPr>
                        <w:i/>
                        <w:iCs/>
                        <w:noProof/>
                      </w:rPr>
                      <w:t>Conference on Information Assurance and Cyber Security (CIACS)</w:t>
                    </w:r>
                    <w:r>
                      <w:rPr>
                        <w:noProof/>
                      </w:rPr>
                      <w:t xml:space="preserve">,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[33] </w:t>
                    </w:r>
                  </w:p>
                </w:tc>
                <w:tc>
                  <w:tcPr>
                    <w:tcW w:w="0" w:type="auto"/>
                    <w:hideMark/>
                  </w:tcPr>
                  <w:p w:rsidR="00153855" w:rsidRDefault="00153855">
                    <w:pPr>
                      <w:pStyle w:val="Bibliografija"/>
                      <w:rPr>
                        <w:rFonts w:eastAsiaTheme="minorEastAsia"/>
                        <w:noProof/>
                      </w:rPr>
                    </w:pPr>
                    <w:r>
                      <w:rPr>
                        <w:noProof/>
                      </w:rPr>
                      <w:t xml:space="preserve">C. P. N. Priya P. Sharma, “Securing Big Data Hadoop: A Review of Security, Issues, Threats and Solution,” </w:t>
                    </w:r>
                    <w:r>
                      <w:rPr>
                        <w:i/>
                        <w:iCs/>
                        <w:noProof/>
                      </w:rPr>
                      <w:t xml:space="preserve">International Journal of Computer Science and Information Technologies, Vol. 5 (2), </w:t>
                    </w:r>
                    <w:r>
                      <w:rPr>
                        <w:noProof/>
                      </w:rPr>
                      <w:t xml:space="preserve">pp. 2126-2131,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[34] </w:t>
                    </w:r>
                  </w:p>
                </w:tc>
                <w:tc>
                  <w:tcPr>
                    <w:tcW w:w="0" w:type="auto"/>
                    <w:hideMark/>
                  </w:tcPr>
                  <w:p w:rsidR="00153855" w:rsidRDefault="00153855">
                    <w:pPr>
                      <w:pStyle w:val="Bibliografija"/>
                      <w:rPr>
                        <w:rFonts w:eastAsiaTheme="minorEastAsia"/>
                        <w:noProof/>
                      </w:rPr>
                    </w:pPr>
                    <w:r>
                      <w:rPr>
                        <w:noProof/>
                      </w:rPr>
                      <w:t xml:space="preserve">N. G.-O. Y. G. E. G. J. A. Lior Okman, “Security Issues in NoSQL Databases,” </w:t>
                    </w:r>
                    <w:r>
                      <w:rPr>
                        <w:i/>
                        <w:iCs/>
                        <w:noProof/>
                      </w:rPr>
                      <w:t xml:space="preserve">International Joint Conference of IEEE TrustCom-11/IEEE ICESS-11/FCST-11, </w:t>
                    </w:r>
                    <w:r>
                      <w:rPr>
                        <w:noProof/>
                      </w:rPr>
                      <w:t xml:space="preserve">pp. 541-547, 2011.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[35] </w:t>
                    </w:r>
                  </w:p>
                </w:tc>
                <w:tc>
                  <w:tcPr>
                    <w:tcW w:w="0" w:type="auto"/>
                    <w:hideMark/>
                  </w:tcPr>
                  <w:p w:rsidR="00153855" w:rsidRDefault="00153855">
                    <w:pPr>
                      <w:pStyle w:val="Bibliografija"/>
                      <w:rPr>
                        <w:rFonts w:eastAsiaTheme="minorEastAsia"/>
                        <w:noProof/>
                      </w:rPr>
                    </w:pPr>
                    <w:r>
                      <w:rPr>
                        <w:noProof/>
                      </w:rPr>
                      <w:t xml:space="preserve">“A comparison between several NoSQL databases with comments and notes”.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[36] </w:t>
                    </w:r>
                  </w:p>
                </w:tc>
                <w:tc>
                  <w:tcPr>
                    <w:tcW w:w="0" w:type="auto"/>
                    <w:hideMark/>
                  </w:tcPr>
                  <w:p w:rsidR="00153855" w:rsidRDefault="00153855">
                    <w:pPr>
                      <w:pStyle w:val="Bibliografija"/>
                      <w:rPr>
                        <w:rFonts w:eastAsiaTheme="minorEastAsia"/>
                        <w:noProof/>
                      </w:rPr>
                    </w:pPr>
                    <w:r>
                      <w:rPr>
                        <w:noProof/>
                      </w:rPr>
                      <w:t xml:space="preserve">M. G. M. I. Enrico Barbierato, “Performance evaluation of NoSQL big-data applications using multi-formalism models,” </w:t>
                    </w:r>
                    <w:r>
                      <w:rPr>
                        <w:i/>
                        <w:iCs/>
                        <w:noProof/>
                      </w:rPr>
                      <w:t xml:space="preserve">Future Generation Computer Systems 37, </w:t>
                    </w:r>
                    <w:r>
                      <w:rPr>
                        <w:noProof/>
                      </w:rPr>
                      <w:t xml:space="preserve">p. 345–353,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[37] </w:t>
                    </w:r>
                  </w:p>
                </w:tc>
                <w:tc>
                  <w:tcPr>
                    <w:tcW w:w="0" w:type="auto"/>
                    <w:hideMark/>
                  </w:tcPr>
                  <w:p w:rsidR="00153855" w:rsidRDefault="00153855">
                    <w:pPr>
                      <w:pStyle w:val="Bibliografija"/>
                      <w:rPr>
                        <w:rFonts w:eastAsiaTheme="minorEastAsia"/>
                        <w:noProof/>
                      </w:rPr>
                    </w:pPr>
                    <w:r>
                      <w:rPr>
                        <w:noProof/>
                      </w:rPr>
                      <w:t>D. CORPORATION, “Benchmarking Top NoSQL Databases, A Performance Comparison for Architects and IT Managers,” 2013.</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[38] </w:t>
                    </w:r>
                  </w:p>
                </w:tc>
                <w:tc>
                  <w:tcPr>
                    <w:tcW w:w="0" w:type="auto"/>
                    <w:hideMark/>
                  </w:tcPr>
                  <w:p w:rsidR="00153855" w:rsidRDefault="00153855">
                    <w:pPr>
                      <w:pStyle w:val="Bibliografija"/>
                      <w:rPr>
                        <w:rFonts w:eastAsiaTheme="minorEastAsia"/>
                        <w:noProof/>
                      </w:rPr>
                    </w:pPr>
                    <w:r>
                      <w:rPr>
                        <w:noProof/>
                      </w:rPr>
                      <w:t>“XML wikipedia,” Wikimedia Foundation, Inc, March March 2015. [Online]. Available: http://en.wikipedia.org/wiki/XML.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[39] </w:t>
                    </w:r>
                  </w:p>
                </w:tc>
                <w:tc>
                  <w:tcPr>
                    <w:tcW w:w="0" w:type="auto"/>
                    <w:hideMark/>
                  </w:tcPr>
                  <w:p w:rsidR="00153855" w:rsidRDefault="00153855">
                    <w:pPr>
                      <w:pStyle w:val="Bibliografija"/>
                      <w:rPr>
                        <w:rFonts w:eastAsiaTheme="minorEastAsia"/>
                        <w:noProof/>
                      </w:rPr>
                    </w:pPr>
                    <w:r>
                      <w:rPr>
                        <w:noProof/>
                      </w:rPr>
                      <w:t>“JSON org,” [Online]. Available: http://json.org/.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[40] </w:t>
                    </w:r>
                  </w:p>
                </w:tc>
                <w:tc>
                  <w:tcPr>
                    <w:tcW w:w="0" w:type="auto"/>
                    <w:hideMark/>
                  </w:tcPr>
                  <w:p w:rsidR="00153855" w:rsidRDefault="00153855">
                    <w:pPr>
                      <w:pStyle w:val="Bibliografija"/>
                      <w:rPr>
                        <w:rFonts w:eastAsiaTheme="minorEastAsia"/>
                        <w:noProof/>
                      </w:rPr>
                    </w:pPr>
                    <w:r>
                      <w:rPr>
                        <w:noProof/>
                      </w:rPr>
                      <w:t>“OASIS official wabsite,” OASIS, 2015. [Online]. Available: https://www.oasis-open.org/org.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[41] </w:t>
                    </w:r>
                  </w:p>
                </w:tc>
                <w:tc>
                  <w:tcPr>
                    <w:tcW w:w="0" w:type="auto"/>
                    <w:hideMark/>
                  </w:tcPr>
                  <w:p w:rsidR="00153855" w:rsidRDefault="00153855">
                    <w:pPr>
                      <w:pStyle w:val="Bibliografija"/>
                      <w:rPr>
                        <w:rFonts w:eastAsiaTheme="minorEastAsia"/>
                        <w:noProof/>
                      </w:rPr>
                    </w:pPr>
                    <w:r>
                      <w:rPr>
                        <w:noProof/>
                      </w:rPr>
                      <w:t>“XACML wikipedia,” Wikimedia Foundation, Inc., 16 January 2015. [Online]. Available: http://en.wikipedia.org/wiki/XACML.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[42] </w:t>
                    </w:r>
                  </w:p>
                </w:tc>
                <w:tc>
                  <w:tcPr>
                    <w:tcW w:w="0" w:type="auto"/>
                    <w:hideMark/>
                  </w:tcPr>
                  <w:p w:rsidR="00153855" w:rsidRDefault="00153855">
                    <w:pPr>
                      <w:pStyle w:val="Bibliografija"/>
                      <w:rPr>
                        <w:rFonts w:eastAsiaTheme="minorEastAsia"/>
                        <w:noProof/>
                      </w:rPr>
                    </w:pPr>
                    <w:r>
                      <w:rPr>
                        <w:noProof/>
                      </w:rPr>
                      <w:t xml:space="preserve">“JSON Profile of XACML 3.0 Version 1.0,” 15 May 2014. [Online]. Available: http://docs.oasis-open.org/xacml/xacml-json-http/v1.0/csprd03/xacml-json-http-v1.0-csprd03.pdf. [Accessed 11 February </w:t>
                    </w:r>
                    <w:r>
                      <w:rPr>
                        <w:noProof/>
                      </w:rPr>
                      <w:lastRenderedPageBreak/>
                      <w:t>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[43] </w:t>
                    </w:r>
                  </w:p>
                </w:tc>
                <w:tc>
                  <w:tcPr>
                    <w:tcW w:w="0" w:type="auto"/>
                    <w:hideMark/>
                  </w:tcPr>
                  <w:p w:rsidR="00153855" w:rsidRDefault="00153855">
                    <w:pPr>
                      <w:pStyle w:val="Bibliografija"/>
                      <w:rPr>
                        <w:rFonts w:eastAsiaTheme="minorEastAsia"/>
                        <w:noProof/>
                      </w:rPr>
                    </w:pPr>
                    <w:r>
                      <w:rPr>
                        <w:noProof/>
                      </w:rPr>
                      <w:t>“SMARTIE Homepage,” IHP GmbH, 22 July 2014. [Online]. Available: http://www.smartie-project.eu/project.html. [Accessed 20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[44] </w:t>
                    </w:r>
                  </w:p>
                </w:tc>
                <w:tc>
                  <w:tcPr>
                    <w:tcW w:w="0" w:type="auto"/>
                    <w:hideMark/>
                  </w:tcPr>
                  <w:p w:rsidR="00153855" w:rsidRDefault="00153855">
                    <w:pPr>
                      <w:pStyle w:val="Bibliografija"/>
                      <w:rPr>
                        <w:rFonts w:eastAsiaTheme="minorEastAsia"/>
                        <w:noProof/>
                      </w:rPr>
                    </w:pPr>
                    <w:r>
                      <w:rPr>
                        <w:noProof/>
                      </w:rPr>
                      <w:t>“Axiomatics Hamepage,” Axiomatics, 2015. [Online]. Available: http://www.axiomatics.com/. [Accessed 20 May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[45] </w:t>
                    </w:r>
                  </w:p>
                </w:tc>
                <w:tc>
                  <w:tcPr>
                    <w:tcW w:w="0" w:type="auto"/>
                    <w:hideMark/>
                  </w:tcPr>
                  <w:p w:rsidR="00153855" w:rsidRDefault="00153855">
                    <w:pPr>
                      <w:pStyle w:val="Bibliografija"/>
                      <w:rPr>
                        <w:rFonts w:eastAsiaTheme="minorEastAsia"/>
                        <w:noProof/>
                      </w:rPr>
                    </w:pPr>
                    <w:r>
                      <w:rPr>
                        <w:noProof/>
                      </w:rPr>
                      <w:t>“WSO2 Balana Implementation GitHub project,” [Online]. Available: https://github.com/wso2/balana. [Accessed 20 May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[46] </w:t>
                    </w:r>
                  </w:p>
                </w:tc>
                <w:tc>
                  <w:tcPr>
                    <w:tcW w:w="0" w:type="auto"/>
                    <w:hideMark/>
                  </w:tcPr>
                  <w:p w:rsidR="00153855" w:rsidRDefault="00153855">
                    <w:pPr>
                      <w:pStyle w:val="Bibliografija"/>
                      <w:rPr>
                        <w:rFonts w:eastAsiaTheme="minorEastAsia"/>
                        <w:noProof/>
                      </w:rPr>
                    </w:pPr>
                    <w:r>
                      <w:rPr>
                        <w:noProof/>
                      </w:rPr>
                      <w:t>“Sun's XACML Implementation,” Sun Microsystems, Inc, 16 July 2006. [Online]. Available: http://sunxacml.sourceforge.net/. [Accessed 20 May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[47] </w:t>
                    </w:r>
                  </w:p>
                </w:tc>
                <w:tc>
                  <w:tcPr>
                    <w:tcW w:w="0" w:type="auto"/>
                    <w:hideMark/>
                  </w:tcPr>
                  <w:p w:rsidR="00153855" w:rsidRDefault="00153855">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[48] </w:t>
                    </w:r>
                  </w:p>
                </w:tc>
                <w:tc>
                  <w:tcPr>
                    <w:tcW w:w="0" w:type="auto"/>
                    <w:hideMark/>
                  </w:tcPr>
                  <w:p w:rsidR="00153855" w:rsidRDefault="00153855">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[49] </w:t>
                    </w:r>
                  </w:p>
                </w:tc>
                <w:tc>
                  <w:tcPr>
                    <w:tcW w:w="0" w:type="auto"/>
                    <w:hideMark/>
                  </w:tcPr>
                  <w:p w:rsidR="00153855" w:rsidRDefault="00153855">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[50] </w:t>
                    </w:r>
                  </w:p>
                </w:tc>
                <w:tc>
                  <w:tcPr>
                    <w:tcW w:w="0" w:type="auto"/>
                    <w:hideMark/>
                  </w:tcPr>
                  <w:p w:rsidR="00153855" w:rsidRDefault="00153855">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[51] </w:t>
                    </w:r>
                  </w:p>
                </w:tc>
                <w:tc>
                  <w:tcPr>
                    <w:tcW w:w="0" w:type="auto"/>
                    <w:hideMark/>
                  </w:tcPr>
                  <w:p w:rsidR="00153855" w:rsidRDefault="00153855">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[52] </w:t>
                    </w:r>
                  </w:p>
                </w:tc>
                <w:tc>
                  <w:tcPr>
                    <w:tcW w:w="0" w:type="auto"/>
                    <w:hideMark/>
                  </w:tcPr>
                  <w:p w:rsidR="00153855" w:rsidRDefault="00153855">
                    <w:pPr>
                      <w:pStyle w:val="Bibliografija"/>
                      <w:rPr>
                        <w:rFonts w:eastAsiaTheme="minorEastAsia"/>
                        <w:noProof/>
                      </w:rPr>
                    </w:pPr>
                    <w:r>
                      <w:rPr>
                        <w:noProof/>
                      </w:rPr>
                      <w:t xml:space="preserve">M. C. M. J. F. S. S. I. S. Matei Zaharia, “Spark: Cluster Computing with Working Sets,” 2010.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[53] </w:t>
                    </w:r>
                  </w:p>
                </w:tc>
                <w:tc>
                  <w:tcPr>
                    <w:tcW w:w="0" w:type="auto"/>
                    <w:hideMark/>
                  </w:tcPr>
                  <w:p w:rsidR="00153855" w:rsidRDefault="00153855">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[54] </w:t>
                    </w:r>
                  </w:p>
                </w:tc>
                <w:tc>
                  <w:tcPr>
                    <w:tcW w:w="0" w:type="auto"/>
                    <w:hideMark/>
                  </w:tcPr>
                  <w:p w:rsidR="00153855" w:rsidRDefault="00153855">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[55] </w:t>
                    </w:r>
                  </w:p>
                </w:tc>
                <w:tc>
                  <w:tcPr>
                    <w:tcW w:w="0" w:type="auto"/>
                    <w:hideMark/>
                  </w:tcPr>
                  <w:p w:rsidR="00153855" w:rsidRDefault="00153855">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[56] </w:t>
                    </w:r>
                  </w:p>
                </w:tc>
                <w:tc>
                  <w:tcPr>
                    <w:tcW w:w="0" w:type="auto"/>
                    <w:hideMark/>
                  </w:tcPr>
                  <w:p w:rsidR="00153855" w:rsidRDefault="00153855">
                    <w:pPr>
                      <w:pStyle w:val="Bibliografija"/>
                      <w:rPr>
                        <w:rFonts w:eastAsiaTheme="minorEastAsia"/>
                        <w:noProof/>
                      </w:rPr>
                    </w:pPr>
                    <w:r>
                      <w:rPr>
                        <w:noProof/>
                      </w:rPr>
                      <w:t>“XML website,” O’Reilly Media, Inc., [Online]. Available: http://www.xml.com/. [Accessed 20 Merch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[57] </w:t>
                    </w:r>
                  </w:p>
                </w:tc>
                <w:tc>
                  <w:tcPr>
                    <w:tcW w:w="0" w:type="auto"/>
                    <w:hideMark/>
                  </w:tcPr>
                  <w:p w:rsidR="00153855" w:rsidRDefault="00153855">
                    <w:pPr>
                      <w:pStyle w:val="Bibliografija"/>
                      <w:rPr>
                        <w:rFonts w:eastAsiaTheme="minorEastAsia"/>
                        <w:noProof/>
                      </w:rPr>
                    </w:pPr>
                    <w:r>
                      <w:rPr>
                        <w:noProof/>
                      </w:rPr>
                      <w:t>“xacml project,” [Online]. Available: http://xacmlinfo.org/2014/11/30/implementing-rbac-and-abac-with-xacml/. [Accessed 20 May 2015].</w:t>
                    </w:r>
                  </w:p>
                </w:tc>
              </w:tr>
            </w:tbl>
            <w:p w:rsidR="00153855" w:rsidRDefault="00153855">
              <w:pPr>
                <w:rPr>
                  <w:noProof/>
                </w:rPr>
              </w:pPr>
            </w:p>
            <w:p w:rsidR="00703B0F" w:rsidRPr="009839D4" w:rsidRDefault="001E2305" w:rsidP="0064737B">
              <w:r w:rsidRPr="009839D4">
                <w:fldChar w:fldCharType="end"/>
              </w:r>
            </w:p>
          </w:sdtContent>
        </w:sdt>
      </w:sdtContent>
    </w:sdt>
    <w:sectPr w:rsidR="00703B0F" w:rsidRPr="009839D4" w:rsidSect="007A5BB4">
      <w:footerReference w:type="default" r:id="rId23"/>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239B" w:rsidRDefault="00AE239B" w:rsidP="000E5F3B">
      <w:pPr>
        <w:spacing w:line="240" w:lineRule="auto"/>
      </w:pPr>
      <w:r>
        <w:separator/>
      </w:r>
    </w:p>
  </w:endnote>
  <w:endnote w:type="continuationSeparator" w:id="0">
    <w:p w:rsidR="00AE239B" w:rsidRDefault="00AE239B"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412" w:rsidRDefault="005A141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5A1412" w:rsidRDefault="005A1412">
        <w:pPr>
          <w:pStyle w:val="Podnoje"/>
          <w:jc w:val="right"/>
        </w:pPr>
        <w:fldSimple w:instr=" PAGE   \* MERGEFORMAT ">
          <w:r w:rsidR="00893463">
            <w:rPr>
              <w:noProof/>
            </w:rPr>
            <w:t>IV</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5A1412" w:rsidRDefault="005A1412" w:rsidP="00037B33">
        <w:pPr>
          <w:pStyle w:val="Podnoje"/>
          <w:jc w:val="right"/>
        </w:pPr>
        <w:fldSimple w:instr=" PAGE   \* MERGEFORMAT ">
          <w:r w:rsidR="00893463">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239B" w:rsidRDefault="00AE239B" w:rsidP="000E5F3B">
      <w:pPr>
        <w:spacing w:line="240" w:lineRule="auto"/>
      </w:pPr>
      <w:r>
        <w:separator/>
      </w:r>
    </w:p>
  </w:footnote>
  <w:footnote w:type="continuationSeparator" w:id="0">
    <w:p w:rsidR="00AE239B" w:rsidRDefault="00AE239B" w:rsidP="000E5F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13D72F3"/>
    <w:multiLevelType w:val="hybridMultilevel"/>
    <w:tmpl w:val="694644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7215441"/>
    <w:multiLevelType w:val="multilevel"/>
    <w:tmpl w:val="BFE67714"/>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718"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7">
    <w:nsid w:val="2A3D264E"/>
    <w:multiLevelType w:val="hybridMultilevel"/>
    <w:tmpl w:val="688654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1">
    <w:nsid w:val="3BB25C8A"/>
    <w:multiLevelType w:val="multilevel"/>
    <w:tmpl w:val="041A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2">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3C63F1"/>
    <w:multiLevelType w:val="hybridMultilevel"/>
    <w:tmpl w:val="AEE88C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4F5D73CC"/>
    <w:multiLevelType w:val="hybridMultilevel"/>
    <w:tmpl w:val="5EFC79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5F9F3478"/>
    <w:multiLevelType w:val="hybridMultilevel"/>
    <w:tmpl w:val="347610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DB61F39"/>
    <w:multiLevelType w:val="hybridMultilevel"/>
    <w:tmpl w:val="4D7846EC"/>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21">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0"/>
  </w:num>
  <w:num w:numId="4">
    <w:abstractNumId w:val="14"/>
  </w:num>
  <w:num w:numId="5">
    <w:abstractNumId w:val="1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9"/>
  </w:num>
  <w:num w:numId="9">
    <w:abstractNumId w:val="8"/>
  </w:num>
  <w:num w:numId="10">
    <w:abstractNumId w:val="0"/>
  </w:num>
  <w:num w:numId="11">
    <w:abstractNumId w:val="2"/>
  </w:num>
  <w:num w:numId="12">
    <w:abstractNumId w:val="5"/>
  </w:num>
  <w:num w:numId="13">
    <w:abstractNumId w:val="17"/>
  </w:num>
  <w:num w:numId="14">
    <w:abstractNumId w:val="4"/>
  </w:num>
  <w:num w:numId="15">
    <w:abstractNumId w:val="18"/>
  </w:num>
  <w:num w:numId="16">
    <w:abstractNumId w:val="21"/>
  </w:num>
  <w:num w:numId="17">
    <w:abstractNumId w:val="15"/>
  </w:num>
  <w:num w:numId="18">
    <w:abstractNumId w:val="13"/>
  </w:num>
  <w:num w:numId="19">
    <w:abstractNumId w:val="3"/>
  </w:num>
  <w:num w:numId="20">
    <w:abstractNumId w:val="16"/>
  </w:num>
  <w:num w:numId="21">
    <w:abstractNumId w:val="7"/>
  </w:num>
  <w:num w:numId="22">
    <w:abstractNumId w:val="19"/>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040C4"/>
    <w:rsid w:val="00010A6F"/>
    <w:rsid w:val="00010B25"/>
    <w:rsid w:val="00013E69"/>
    <w:rsid w:val="00016255"/>
    <w:rsid w:val="00016EB7"/>
    <w:rsid w:val="000170B1"/>
    <w:rsid w:val="00022E2F"/>
    <w:rsid w:val="0002769C"/>
    <w:rsid w:val="000325DF"/>
    <w:rsid w:val="00034731"/>
    <w:rsid w:val="00034EA2"/>
    <w:rsid w:val="00035643"/>
    <w:rsid w:val="00036000"/>
    <w:rsid w:val="00036CE2"/>
    <w:rsid w:val="00037B33"/>
    <w:rsid w:val="000420E7"/>
    <w:rsid w:val="00043AC4"/>
    <w:rsid w:val="0004541F"/>
    <w:rsid w:val="000514FD"/>
    <w:rsid w:val="00060285"/>
    <w:rsid w:val="000738DB"/>
    <w:rsid w:val="00081E8F"/>
    <w:rsid w:val="00082907"/>
    <w:rsid w:val="000834B5"/>
    <w:rsid w:val="00084496"/>
    <w:rsid w:val="000849DD"/>
    <w:rsid w:val="000850FC"/>
    <w:rsid w:val="000870D9"/>
    <w:rsid w:val="00091F28"/>
    <w:rsid w:val="00093061"/>
    <w:rsid w:val="0009424A"/>
    <w:rsid w:val="0009437C"/>
    <w:rsid w:val="000A27DB"/>
    <w:rsid w:val="000A2FF3"/>
    <w:rsid w:val="000B063B"/>
    <w:rsid w:val="000B0CBB"/>
    <w:rsid w:val="000B1208"/>
    <w:rsid w:val="000B1E5A"/>
    <w:rsid w:val="000B368E"/>
    <w:rsid w:val="000B6851"/>
    <w:rsid w:val="000C3FEA"/>
    <w:rsid w:val="000C4818"/>
    <w:rsid w:val="000C5528"/>
    <w:rsid w:val="000C5D0C"/>
    <w:rsid w:val="000C7193"/>
    <w:rsid w:val="000D637A"/>
    <w:rsid w:val="000E2640"/>
    <w:rsid w:val="000E457F"/>
    <w:rsid w:val="000E5928"/>
    <w:rsid w:val="000E5F3B"/>
    <w:rsid w:val="000E6E69"/>
    <w:rsid w:val="000F1CA6"/>
    <w:rsid w:val="000F236B"/>
    <w:rsid w:val="000F2F6A"/>
    <w:rsid w:val="000F3932"/>
    <w:rsid w:val="000F3DEC"/>
    <w:rsid w:val="000F42EE"/>
    <w:rsid w:val="000F6C24"/>
    <w:rsid w:val="000F7350"/>
    <w:rsid w:val="00100553"/>
    <w:rsid w:val="00103373"/>
    <w:rsid w:val="00103719"/>
    <w:rsid w:val="0010590D"/>
    <w:rsid w:val="0010732A"/>
    <w:rsid w:val="001103B6"/>
    <w:rsid w:val="0011120E"/>
    <w:rsid w:val="00113EFE"/>
    <w:rsid w:val="001263D7"/>
    <w:rsid w:val="001267E1"/>
    <w:rsid w:val="00127DA5"/>
    <w:rsid w:val="001518C1"/>
    <w:rsid w:val="001531D1"/>
    <w:rsid w:val="00153855"/>
    <w:rsid w:val="001561EA"/>
    <w:rsid w:val="00161BAC"/>
    <w:rsid w:val="00163E7C"/>
    <w:rsid w:val="00164FC5"/>
    <w:rsid w:val="00171445"/>
    <w:rsid w:val="00173631"/>
    <w:rsid w:val="00186D29"/>
    <w:rsid w:val="0019010D"/>
    <w:rsid w:val="00192016"/>
    <w:rsid w:val="00193231"/>
    <w:rsid w:val="00194159"/>
    <w:rsid w:val="00196E72"/>
    <w:rsid w:val="00197739"/>
    <w:rsid w:val="001A1EA6"/>
    <w:rsid w:val="001A3221"/>
    <w:rsid w:val="001A4277"/>
    <w:rsid w:val="001B7E86"/>
    <w:rsid w:val="001C6255"/>
    <w:rsid w:val="001D2B8F"/>
    <w:rsid w:val="001D6268"/>
    <w:rsid w:val="001E2305"/>
    <w:rsid w:val="001F02E7"/>
    <w:rsid w:val="001F0E93"/>
    <w:rsid w:val="001F21CE"/>
    <w:rsid w:val="001F413C"/>
    <w:rsid w:val="001F5180"/>
    <w:rsid w:val="001F539B"/>
    <w:rsid w:val="00201B83"/>
    <w:rsid w:val="002026D1"/>
    <w:rsid w:val="00207517"/>
    <w:rsid w:val="00210FDA"/>
    <w:rsid w:val="00214116"/>
    <w:rsid w:val="0021570C"/>
    <w:rsid w:val="002175ED"/>
    <w:rsid w:val="00223561"/>
    <w:rsid w:val="00227519"/>
    <w:rsid w:val="002278BA"/>
    <w:rsid w:val="00231CE4"/>
    <w:rsid w:val="002335F1"/>
    <w:rsid w:val="00233C2E"/>
    <w:rsid w:val="00234E92"/>
    <w:rsid w:val="0024256C"/>
    <w:rsid w:val="002447D5"/>
    <w:rsid w:val="00251324"/>
    <w:rsid w:val="00252ECB"/>
    <w:rsid w:val="002530A4"/>
    <w:rsid w:val="0025510A"/>
    <w:rsid w:val="00257130"/>
    <w:rsid w:val="00261F64"/>
    <w:rsid w:val="002650DB"/>
    <w:rsid w:val="00265BF3"/>
    <w:rsid w:val="00284BD0"/>
    <w:rsid w:val="00285116"/>
    <w:rsid w:val="00291394"/>
    <w:rsid w:val="0029165F"/>
    <w:rsid w:val="00291C05"/>
    <w:rsid w:val="002926A3"/>
    <w:rsid w:val="00296122"/>
    <w:rsid w:val="002A20F3"/>
    <w:rsid w:val="002A61B9"/>
    <w:rsid w:val="002B4334"/>
    <w:rsid w:val="002B75AA"/>
    <w:rsid w:val="002C02F5"/>
    <w:rsid w:val="002C23F3"/>
    <w:rsid w:val="002C3229"/>
    <w:rsid w:val="002C348C"/>
    <w:rsid w:val="002C35A1"/>
    <w:rsid w:val="002C363B"/>
    <w:rsid w:val="002C49F5"/>
    <w:rsid w:val="002C4D2F"/>
    <w:rsid w:val="002C5D02"/>
    <w:rsid w:val="002E01AA"/>
    <w:rsid w:val="002E0EA1"/>
    <w:rsid w:val="002E3CC1"/>
    <w:rsid w:val="002E4E2B"/>
    <w:rsid w:val="002E5B7D"/>
    <w:rsid w:val="002F37A0"/>
    <w:rsid w:val="002F711A"/>
    <w:rsid w:val="002F7F43"/>
    <w:rsid w:val="00301687"/>
    <w:rsid w:val="00302535"/>
    <w:rsid w:val="00307918"/>
    <w:rsid w:val="00312748"/>
    <w:rsid w:val="00320E2D"/>
    <w:rsid w:val="0032100D"/>
    <w:rsid w:val="00321B28"/>
    <w:rsid w:val="003256A7"/>
    <w:rsid w:val="003401C0"/>
    <w:rsid w:val="0034066B"/>
    <w:rsid w:val="00343B1B"/>
    <w:rsid w:val="003459D4"/>
    <w:rsid w:val="00346B10"/>
    <w:rsid w:val="00346DB2"/>
    <w:rsid w:val="003508C9"/>
    <w:rsid w:val="0035332E"/>
    <w:rsid w:val="003562B6"/>
    <w:rsid w:val="00357907"/>
    <w:rsid w:val="00360A5B"/>
    <w:rsid w:val="0036227D"/>
    <w:rsid w:val="00363A20"/>
    <w:rsid w:val="003655F5"/>
    <w:rsid w:val="00380FA8"/>
    <w:rsid w:val="0038198C"/>
    <w:rsid w:val="003827BE"/>
    <w:rsid w:val="003833D8"/>
    <w:rsid w:val="00385810"/>
    <w:rsid w:val="00385CD8"/>
    <w:rsid w:val="00387F33"/>
    <w:rsid w:val="00390B89"/>
    <w:rsid w:val="003930C9"/>
    <w:rsid w:val="0039315C"/>
    <w:rsid w:val="00395706"/>
    <w:rsid w:val="003B1316"/>
    <w:rsid w:val="003B163B"/>
    <w:rsid w:val="003B1DC1"/>
    <w:rsid w:val="003B1F4E"/>
    <w:rsid w:val="003B3771"/>
    <w:rsid w:val="003B4463"/>
    <w:rsid w:val="003B6D8F"/>
    <w:rsid w:val="003B70DB"/>
    <w:rsid w:val="003C0A4E"/>
    <w:rsid w:val="003C4675"/>
    <w:rsid w:val="003C4BC5"/>
    <w:rsid w:val="003C6243"/>
    <w:rsid w:val="003D3B6A"/>
    <w:rsid w:val="003D5FE0"/>
    <w:rsid w:val="003D675A"/>
    <w:rsid w:val="003E19F2"/>
    <w:rsid w:val="003E2ED4"/>
    <w:rsid w:val="003E3E7B"/>
    <w:rsid w:val="003E4297"/>
    <w:rsid w:val="003E46B9"/>
    <w:rsid w:val="003E762B"/>
    <w:rsid w:val="003F2A25"/>
    <w:rsid w:val="00404458"/>
    <w:rsid w:val="00405B7E"/>
    <w:rsid w:val="00406EF3"/>
    <w:rsid w:val="00415B31"/>
    <w:rsid w:val="00416229"/>
    <w:rsid w:val="00416614"/>
    <w:rsid w:val="00422143"/>
    <w:rsid w:val="00424C9A"/>
    <w:rsid w:val="004306B6"/>
    <w:rsid w:val="004343FA"/>
    <w:rsid w:val="00434787"/>
    <w:rsid w:val="00436CD4"/>
    <w:rsid w:val="00442982"/>
    <w:rsid w:val="0045557F"/>
    <w:rsid w:val="00457FFD"/>
    <w:rsid w:val="004601B8"/>
    <w:rsid w:val="00460ED0"/>
    <w:rsid w:val="0046124F"/>
    <w:rsid w:val="00467ED0"/>
    <w:rsid w:val="00473303"/>
    <w:rsid w:val="004741D6"/>
    <w:rsid w:val="0047422A"/>
    <w:rsid w:val="00480C2B"/>
    <w:rsid w:val="00483D71"/>
    <w:rsid w:val="004842EF"/>
    <w:rsid w:val="00487950"/>
    <w:rsid w:val="004902AE"/>
    <w:rsid w:val="004965D0"/>
    <w:rsid w:val="004A18E5"/>
    <w:rsid w:val="004A1F5E"/>
    <w:rsid w:val="004A4599"/>
    <w:rsid w:val="004A69E8"/>
    <w:rsid w:val="004A7C4D"/>
    <w:rsid w:val="004B0E31"/>
    <w:rsid w:val="004B4C45"/>
    <w:rsid w:val="004C0065"/>
    <w:rsid w:val="004C14DA"/>
    <w:rsid w:val="004C484C"/>
    <w:rsid w:val="004C4C33"/>
    <w:rsid w:val="004C570B"/>
    <w:rsid w:val="004C59D2"/>
    <w:rsid w:val="004D0544"/>
    <w:rsid w:val="004D0D09"/>
    <w:rsid w:val="004D7C3F"/>
    <w:rsid w:val="004E05B0"/>
    <w:rsid w:val="004E1F69"/>
    <w:rsid w:val="004E288F"/>
    <w:rsid w:val="004E718F"/>
    <w:rsid w:val="004F2A99"/>
    <w:rsid w:val="004F373D"/>
    <w:rsid w:val="004F4C77"/>
    <w:rsid w:val="004F7CFC"/>
    <w:rsid w:val="004F7D55"/>
    <w:rsid w:val="00501327"/>
    <w:rsid w:val="00501C88"/>
    <w:rsid w:val="005073E8"/>
    <w:rsid w:val="00510091"/>
    <w:rsid w:val="00514EB6"/>
    <w:rsid w:val="00515271"/>
    <w:rsid w:val="005159E3"/>
    <w:rsid w:val="005232D4"/>
    <w:rsid w:val="0052507B"/>
    <w:rsid w:val="005262DA"/>
    <w:rsid w:val="00530ED5"/>
    <w:rsid w:val="00531B01"/>
    <w:rsid w:val="00532351"/>
    <w:rsid w:val="005378E4"/>
    <w:rsid w:val="00537B34"/>
    <w:rsid w:val="005400C8"/>
    <w:rsid w:val="00540173"/>
    <w:rsid w:val="00541522"/>
    <w:rsid w:val="00544BB4"/>
    <w:rsid w:val="00550A1A"/>
    <w:rsid w:val="00551089"/>
    <w:rsid w:val="0055277E"/>
    <w:rsid w:val="00553332"/>
    <w:rsid w:val="00562454"/>
    <w:rsid w:val="005625BA"/>
    <w:rsid w:val="005656C2"/>
    <w:rsid w:val="0056583D"/>
    <w:rsid w:val="005712A2"/>
    <w:rsid w:val="00571772"/>
    <w:rsid w:val="00572043"/>
    <w:rsid w:val="005742F8"/>
    <w:rsid w:val="00575145"/>
    <w:rsid w:val="00577C28"/>
    <w:rsid w:val="00580C53"/>
    <w:rsid w:val="00584588"/>
    <w:rsid w:val="00586B84"/>
    <w:rsid w:val="005944CF"/>
    <w:rsid w:val="00596B11"/>
    <w:rsid w:val="00597A8B"/>
    <w:rsid w:val="005A1412"/>
    <w:rsid w:val="005A2A02"/>
    <w:rsid w:val="005A357F"/>
    <w:rsid w:val="005A4A84"/>
    <w:rsid w:val="005A5356"/>
    <w:rsid w:val="005A7A76"/>
    <w:rsid w:val="005B0A24"/>
    <w:rsid w:val="005B22E6"/>
    <w:rsid w:val="005C5FAE"/>
    <w:rsid w:val="005C6C33"/>
    <w:rsid w:val="005C6C65"/>
    <w:rsid w:val="005D0111"/>
    <w:rsid w:val="005D4A69"/>
    <w:rsid w:val="005E18C7"/>
    <w:rsid w:val="005E4619"/>
    <w:rsid w:val="005E48C4"/>
    <w:rsid w:val="005F1D98"/>
    <w:rsid w:val="005F378B"/>
    <w:rsid w:val="005F49FC"/>
    <w:rsid w:val="005F5E27"/>
    <w:rsid w:val="00601F71"/>
    <w:rsid w:val="0060467D"/>
    <w:rsid w:val="006069C0"/>
    <w:rsid w:val="00606C86"/>
    <w:rsid w:val="00607636"/>
    <w:rsid w:val="006154BA"/>
    <w:rsid w:val="0061571C"/>
    <w:rsid w:val="006172D8"/>
    <w:rsid w:val="0063343F"/>
    <w:rsid w:val="00633586"/>
    <w:rsid w:val="00633909"/>
    <w:rsid w:val="00634531"/>
    <w:rsid w:val="00640C58"/>
    <w:rsid w:val="00644C83"/>
    <w:rsid w:val="006452D7"/>
    <w:rsid w:val="0064531D"/>
    <w:rsid w:val="0064737B"/>
    <w:rsid w:val="00652EBF"/>
    <w:rsid w:val="0066079A"/>
    <w:rsid w:val="00661FC1"/>
    <w:rsid w:val="00663368"/>
    <w:rsid w:val="006662AE"/>
    <w:rsid w:val="00670470"/>
    <w:rsid w:val="006708A4"/>
    <w:rsid w:val="00672429"/>
    <w:rsid w:val="006776A0"/>
    <w:rsid w:val="00677899"/>
    <w:rsid w:val="00686BF4"/>
    <w:rsid w:val="00686F20"/>
    <w:rsid w:val="0069240C"/>
    <w:rsid w:val="006934AB"/>
    <w:rsid w:val="00697FA2"/>
    <w:rsid w:val="006A4F11"/>
    <w:rsid w:val="006A618B"/>
    <w:rsid w:val="006A7127"/>
    <w:rsid w:val="006B0554"/>
    <w:rsid w:val="006B1684"/>
    <w:rsid w:val="006B1E1E"/>
    <w:rsid w:val="006B2382"/>
    <w:rsid w:val="006B4117"/>
    <w:rsid w:val="006B57CE"/>
    <w:rsid w:val="006C0EC3"/>
    <w:rsid w:val="006C37EC"/>
    <w:rsid w:val="006C3D0B"/>
    <w:rsid w:val="006D0F61"/>
    <w:rsid w:val="006D4F5B"/>
    <w:rsid w:val="006D5CD7"/>
    <w:rsid w:val="006D6958"/>
    <w:rsid w:val="006E4E2C"/>
    <w:rsid w:val="006E561B"/>
    <w:rsid w:val="006E6CCE"/>
    <w:rsid w:val="006F03FB"/>
    <w:rsid w:val="006F1180"/>
    <w:rsid w:val="006F29CD"/>
    <w:rsid w:val="006F4BA9"/>
    <w:rsid w:val="006F52A9"/>
    <w:rsid w:val="006F5BB2"/>
    <w:rsid w:val="00703B0F"/>
    <w:rsid w:val="00703C6C"/>
    <w:rsid w:val="00711A5D"/>
    <w:rsid w:val="00713548"/>
    <w:rsid w:val="00714153"/>
    <w:rsid w:val="00716013"/>
    <w:rsid w:val="00717E71"/>
    <w:rsid w:val="00722FE1"/>
    <w:rsid w:val="00732325"/>
    <w:rsid w:val="00733E4E"/>
    <w:rsid w:val="007345C8"/>
    <w:rsid w:val="00734B43"/>
    <w:rsid w:val="007379F9"/>
    <w:rsid w:val="00740ACF"/>
    <w:rsid w:val="00741DBA"/>
    <w:rsid w:val="00743BDA"/>
    <w:rsid w:val="007459A8"/>
    <w:rsid w:val="0074618A"/>
    <w:rsid w:val="00755E7B"/>
    <w:rsid w:val="007578A8"/>
    <w:rsid w:val="00761424"/>
    <w:rsid w:val="007710B1"/>
    <w:rsid w:val="0077217F"/>
    <w:rsid w:val="00772319"/>
    <w:rsid w:val="007738CA"/>
    <w:rsid w:val="00774CA6"/>
    <w:rsid w:val="00776DC0"/>
    <w:rsid w:val="00777F3F"/>
    <w:rsid w:val="007875B1"/>
    <w:rsid w:val="00791E32"/>
    <w:rsid w:val="0079208D"/>
    <w:rsid w:val="0079341F"/>
    <w:rsid w:val="007935A6"/>
    <w:rsid w:val="007A1D90"/>
    <w:rsid w:val="007A5BB4"/>
    <w:rsid w:val="007A6D66"/>
    <w:rsid w:val="007B2177"/>
    <w:rsid w:val="007B2A99"/>
    <w:rsid w:val="007B3AAD"/>
    <w:rsid w:val="007B412F"/>
    <w:rsid w:val="007B5B6F"/>
    <w:rsid w:val="007B73F2"/>
    <w:rsid w:val="007C05F8"/>
    <w:rsid w:val="007E2454"/>
    <w:rsid w:val="007E58BD"/>
    <w:rsid w:val="007E6C88"/>
    <w:rsid w:val="007E6F89"/>
    <w:rsid w:val="007F24B1"/>
    <w:rsid w:val="007F3406"/>
    <w:rsid w:val="007F616F"/>
    <w:rsid w:val="007F7D37"/>
    <w:rsid w:val="0080029B"/>
    <w:rsid w:val="00802AE1"/>
    <w:rsid w:val="00802F79"/>
    <w:rsid w:val="00807F3D"/>
    <w:rsid w:val="00812143"/>
    <w:rsid w:val="00812758"/>
    <w:rsid w:val="00813362"/>
    <w:rsid w:val="008139C6"/>
    <w:rsid w:val="00814526"/>
    <w:rsid w:val="00814D69"/>
    <w:rsid w:val="00816A90"/>
    <w:rsid w:val="00822D43"/>
    <w:rsid w:val="00825094"/>
    <w:rsid w:val="008254B7"/>
    <w:rsid w:val="00825773"/>
    <w:rsid w:val="00827476"/>
    <w:rsid w:val="008276C1"/>
    <w:rsid w:val="00830E2F"/>
    <w:rsid w:val="00831325"/>
    <w:rsid w:val="0083401B"/>
    <w:rsid w:val="00835F14"/>
    <w:rsid w:val="0084047F"/>
    <w:rsid w:val="00840F6D"/>
    <w:rsid w:val="008413F6"/>
    <w:rsid w:val="00850CC8"/>
    <w:rsid w:val="00852EDD"/>
    <w:rsid w:val="00855ABA"/>
    <w:rsid w:val="008562A6"/>
    <w:rsid w:val="00857123"/>
    <w:rsid w:val="00862E62"/>
    <w:rsid w:val="00863319"/>
    <w:rsid w:val="00866790"/>
    <w:rsid w:val="00866819"/>
    <w:rsid w:val="00871660"/>
    <w:rsid w:val="0087236F"/>
    <w:rsid w:val="00877271"/>
    <w:rsid w:val="00885F6A"/>
    <w:rsid w:val="00887280"/>
    <w:rsid w:val="00887899"/>
    <w:rsid w:val="00890AB9"/>
    <w:rsid w:val="00893463"/>
    <w:rsid w:val="008946C5"/>
    <w:rsid w:val="008963B8"/>
    <w:rsid w:val="008A0BBE"/>
    <w:rsid w:val="008A1DC0"/>
    <w:rsid w:val="008A53C5"/>
    <w:rsid w:val="008A5A24"/>
    <w:rsid w:val="008B27F9"/>
    <w:rsid w:val="008B373A"/>
    <w:rsid w:val="008C3580"/>
    <w:rsid w:val="008C7BD1"/>
    <w:rsid w:val="008D1838"/>
    <w:rsid w:val="008D7C55"/>
    <w:rsid w:val="008E1E66"/>
    <w:rsid w:val="008E6D43"/>
    <w:rsid w:val="008F06AF"/>
    <w:rsid w:val="008F62AF"/>
    <w:rsid w:val="008F7516"/>
    <w:rsid w:val="00905FB2"/>
    <w:rsid w:val="00910628"/>
    <w:rsid w:val="009108D8"/>
    <w:rsid w:val="00911D6F"/>
    <w:rsid w:val="009122F2"/>
    <w:rsid w:val="00915FD3"/>
    <w:rsid w:val="00916EF6"/>
    <w:rsid w:val="009179DA"/>
    <w:rsid w:val="009204D0"/>
    <w:rsid w:val="0092363D"/>
    <w:rsid w:val="00931512"/>
    <w:rsid w:val="00934679"/>
    <w:rsid w:val="00937721"/>
    <w:rsid w:val="009436B2"/>
    <w:rsid w:val="009448C6"/>
    <w:rsid w:val="0095018B"/>
    <w:rsid w:val="00952C77"/>
    <w:rsid w:val="00962E0D"/>
    <w:rsid w:val="00964F12"/>
    <w:rsid w:val="00965A20"/>
    <w:rsid w:val="0096750E"/>
    <w:rsid w:val="009705D9"/>
    <w:rsid w:val="0097277F"/>
    <w:rsid w:val="0097349A"/>
    <w:rsid w:val="0097478C"/>
    <w:rsid w:val="00976C12"/>
    <w:rsid w:val="00980C30"/>
    <w:rsid w:val="00982198"/>
    <w:rsid w:val="009839D4"/>
    <w:rsid w:val="00990A49"/>
    <w:rsid w:val="0099112F"/>
    <w:rsid w:val="00991D3C"/>
    <w:rsid w:val="009945FA"/>
    <w:rsid w:val="00996AF2"/>
    <w:rsid w:val="00996CDA"/>
    <w:rsid w:val="009A458D"/>
    <w:rsid w:val="009A4826"/>
    <w:rsid w:val="009B11BD"/>
    <w:rsid w:val="009B141D"/>
    <w:rsid w:val="009B203E"/>
    <w:rsid w:val="009B454E"/>
    <w:rsid w:val="009B614B"/>
    <w:rsid w:val="009B7E24"/>
    <w:rsid w:val="009C3EDC"/>
    <w:rsid w:val="009C5ED8"/>
    <w:rsid w:val="009C6C66"/>
    <w:rsid w:val="009C6CDB"/>
    <w:rsid w:val="009C7C42"/>
    <w:rsid w:val="009D0A1B"/>
    <w:rsid w:val="009D0A5D"/>
    <w:rsid w:val="009D0AB2"/>
    <w:rsid w:val="009D2669"/>
    <w:rsid w:val="009D3A45"/>
    <w:rsid w:val="009D465F"/>
    <w:rsid w:val="009D7016"/>
    <w:rsid w:val="009E63B9"/>
    <w:rsid w:val="009E65DA"/>
    <w:rsid w:val="009E7FA2"/>
    <w:rsid w:val="009F0287"/>
    <w:rsid w:val="009F045C"/>
    <w:rsid w:val="009F1BE4"/>
    <w:rsid w:val="009F21B5"/>
    <w:rsid w:val="009F2B9A"/>
    <w:rsid w:val="009F2DFE"/>
    <w:rsid w:val="009F481F"/>
    <w:rsid w:val="009F5B44"/>
    <w:rsid w:val="009F6EFE"/>
    <w:rsid w:val="00A04A96"/>
    <w:rsid w:val="00A07769"/>
    <w:rsid w:val="00A154B7"/>
    <w:rsid w:val="00A164E1"/>
    <w:rsid w:val="00A24564"/>
    <w:rsid w:val="00A25B96"/>
    <w:rsid w:val="00A26E3A"/>
    <w:rsid w:val="00A27512"/>
    <w:rsid w:val="00A3616A"/>
    <w:rsid w:val="00A37746"/>
    <w:rsid w:val="00A4627B"/>
    <w:rsid w:val="00A50B8A"/>
    <w:rsid w:val="00A52ADE"/>
    <w:rsid w:val="00A5319E"/>
    <w:rsid w:val="00A5454F"/>
    <w:rsid w:val="00A5664B"/>
    <w:rsid w:val="00A603EE"/>
    <w:rsid w:val="00A60C2C"/>
    <w:rsid w:val="00A702C4"/>
    <w:rsid w:val="00A70839"/>
    <w:rsid w:val="00A709C1"/>
    <w:rsid w:val="00A70C22"/>
    <w:rsid w:val="00A76252"/>
    <w:rsid w:val="00A76A81"/>
    <w:rsid w:val="00A83A0C"/>
    <w:rsid w:val="00A83CCD"/>
    <w:rsid w:val="00A925E9"/>
    <w:rsid w:val="00A97151"/>
    <w:rsid w:val="00AA058B"/>
    <w:rsid w:val="00AA0C52"/>
    <w:rsid w:val="00AA17CF"/>
    <w:rsid w:val="00AA2108"/>
    <w:rsid w:val="00AA5B74"/>
    <w:rsid w:val="00AA6A74"/>
    <w:rsid w:val="00AB0696"/>
    <w:rsid w:val="00AB0AF9"/>
    <w:rsid w:val="00AB17B5"/>
    <w:rsid w:val="00AB1AAC"/>
    <w:rsid w:val="00AB1FFC"/>
    <w:rsid w:val="00AB789E"/>
    <w:rsid w:val="00AC0C21"/>
    <w:rsid w:val="00AC200E"/>
    <w:rsid w:val="00AC2DB8"/>
    <w:rsid w:val="00AC2EEF"/>
    <w:rsid w:val="00AC3306"/>
    <w:rsid w:val="00AC7AE8"/>
    <w:rsid w:val="00AD2A3F"/>
    <w:rsid w:val="00AD3098"/>
    <w:rsid w:val="00AD311C"/>
    <w:rsid w:val="00AD6ACD"/>
    <w:rsid w:val="00AD78BA"/>
    <w:rsid w:val="00AE239B"/>
    <w:rsid w:val="00AE2AA3"/>
    <w:rsid w:val="00AE6280"/>
    <w:rsid w:val="00AE6592"/>
    <w:rsid w:val="00AF31F7"/>
    <w:rsid w:val="00AF60F6"/>
    <w:rsid w:val="00B00B71"/>
    <w:rsid w:val="00B109F6"/>
    <w:rsid w:val="00B13193"/>
    <w:rsid w:val="00B16EA7"/>
    <w:rsid w:val="00B200C1"/>
    <w:rsid w:val="00B277FD"/>
    <w:rsid w:val="00B32EF2"/>
    <w:rsid w:val="00B34F5C"/>
    <w:rsid w:val="00B3571A"/>
    <w:rsid w:val="00B37DC5"/>
    <w:rsid w:val="00B45933"/>
    <w:rsid w:val="00B473BD"/>
    <w:rsid w:val="00B50240"/>
    <w:rsid w:val="00B50ACB"/>
    <w:rsid w:val="00B51CA7"/>
    <w:rsid w:val="00B57D27"/>
    <w:rsid w:val="00B631F1"/>
    <w:rsid w:val="00B64F6C"/>
    <w:rsid w:val="00B654E9"/>
    <w:rsid w:val="00B6607D"/>
    <w:rsid w:val="00B666D0"/>
    <w:rsid w:val="00B715A0"/>
    <w:rsid w:val="00B73BAC"/>
    <w:rsid w:val="00B77A77"/>
    <w:rsid w:val="00B77E86"/>
    <w:rsid w:val="00B81B6C"/>
    <w:rsid w:val="00B83770"/>
    <w:rsid w:val="00B84743"/>
    <w:rsid w:val="00B8547B"/>
    <w:rsid w:val="00B86293"/>
    <w:rsid w:val="00B94332"/>
    <w:rsid w:val="00BA0B07"/>
    <w:rsid w:val="00BA34BC"/>
    <w:rsid w:val="00BA6C48"/>
    <w:rsid w:val="00BB2AE5"/>
    <w:rsid w:val="00BB4080"/>
    <w:rsid w:val="00BB7711"/>
    <w:rsid w:val="00BC2426"/>
    <w:rsid w:val="00BC265E"/>
    <w:rsid w:val="00BC33FF"/>
    <w:rsid w:val="00BC71E8"/>
    <w:rsid w:val="00BC75FC"/>
    <w:rsid w:val="00BD2B98"/>
    <w:rsid w:val="00BD2C53"/>
    <w:rsid w:val="00BD3DC0"/>
    <w:rsid w:val="00BD41DE"/>
    <w:rsid w:val="00BD5446"/>
    <w:rsid w:val="00BE14A5"/>
    <w:rsid w:val="00BE1777"/>
    <w:rsid w:val="00BE2B5C"/>
    <w:rsid w:val="00BE3B45"/>
    <w:rsid w:val="00BE6483"/>
    <w:rsid w:val="00BF45AB"/>
    <w:rsid w:val="00BF57B0"/>
    <w:rsid w:val="00BF6E7F"/>
    <w:rsid w:val="00C03081"/>
    <w:rsid w:val="00C076C1"/>
    <w:rsid w:val="00C1082F"/>
    <w:rsid w:val="00C170DA"/>
    <w:rsid w:val="00C20375"/>
    <w:rsid w:val="00C20C84"/>
    <w:rsid w:val="00C213D9"/>
    <w:rsid w:val="00C2326D"/>
    <w:rsid w:val="00C2381A"/>
    <w:rsid w:val="00C30A3B"/>
    <w:rsid w:val="00C3220C"/>
    <w:rsid w:val="00C3386C"/>
    <w:rsid w:val="00C42579"/>
    <w:rsid w:val="00C4302A"/>
    <w:rsid w:val="00C45B70"/>
    <w:rsid w:val="00C50480"/>
    <w:rsid w:val="00C604A7"/>
    <w:rsid w:val="00C634C0"/>
    <w:rsid w:val="00C70856"/>
    <w:rsid w:val="00C720DC"/>
    <w:rsid w:val="00C723F2"/>
    <w:rsid w:val="00C75741"/>
    <w:rsid w:val="00C75FE9"/>
    <w:rsid w:val="00C82D9B"/>
    <w:rsid w:val="00C83C46"/>
    <w:rsid w:val="00C874AE"/>
    <w:rsid w:val="00C917F0"/>
    <w:rsid w:val="00C9360A"/>
    <w:rsid w:val="00C9719F"/>
    <w:rsid w:val="00C9763B"/>
    <w:rsid w:val="00CA2B67"/>
    <w:rsid w:val="00CA6005"/>
    <w:rsid w:val="00CA7E6A"/>
    <w:rsid w:val="00CB1971"/>
    <w:rsid w:val="00CB2105"/>
    <w:rsid w:val="00CD1D61"/>
    <w:rsid w:val="00CD271B"/>
    <w:rsid w:val="00CD4E90"/>
    <w:rsid w:val="00CD6500"/>
    <w:rsid w:val="00CE09A7"/>
    <w:rsid w:val="00CE1D3A"/>
    <w:rsid w:val="00CE6930"/>
    <w:rsid w:val="00CE6C08"/>
    <w:rsid w:val="00CF174F"/>
    <w:rsid w:val="00CF3354"/>
    <w:rsid w:val="00CF3F50"/>
    <w:rsid w:val="00D043AD"/>
    <w:rsid w:val="00D05FD9"/>
    <w:rsid w:val="00D06A01"/>
    <w:rsid w:val="00D108E4"/>
    <w:rsid w:val="00D11A10"/>
    <w:rsid w:val="00D11E90"/>
    <w:rsid w:val="00D1399B"/>
    <w:rsid w:val="00D14B80"/>
    <w:rsid w:val="00D14D1C"/>
    <w:rsid w:val="00D200F6"/>
    <w:rsid w:val="00D21221"/>
    <w:rsid w:val="00D25960"/>
    <w:rsid w:val="00D2618B"/>
    <w:rsid w:val="00D26D7A"/>
    <w:rsid w:val="00D30724"/>
    <w:rsid w:val="00D35DDC"/>
    <w:rsid w:val="00D37A7B"/>
    <w:rsid w:val="00D40474"/>
    <w:rsid w:val="00D40574"/>
    <w:rsid w:val="00D42191"/>
    <w:rsid w:val="00D43DD9"/>
    <w:rsid w:val="00D45469"/>
    <w:rsid w:val="00D4734D"/>
    <w:rsid w:val="00D47391"/>
    <w:rsid w:val="00D545BB"/>
    <w:rsid w:val="00D55CB7"/>
    <w:rsid w:val="00D617D6"/>
    <w:rsid w:val="00D64FE8"/>
    <w:rsid w:val="00D66AC1"/>
    <w:rsid w:val="00D716D8"/>
    <w:rsid w:val="00D72EC8"/>
    <w:rsid w:val="00D81A53"/>
    <w:rsid w:val="00D81A6D"/>
    <w:rsid w:val="00D85FC7"/>
    <w:rsid w:val="00D9299F"/>
    <w:rsid w:val="00D94A66"/>
    <w:rsid w:val="00D95DC9"/>
    <w:rsid w:val="00DA27A6"/>
    <w:rsid w:val="00DA3EF4"/>
    <w:rsid w:val="00DB10BE"/>
    <w:rsid w:val="00DB2327"/>
    <w:rsid w:val="00DB474A"/>
    <w:rsid w:val="00DC367C"/>
    <w:rsid w:val="00DC7949"/>
    <w:rsid w:val="00DD1298"/>
    <w:rsid w:val="00DD3880"/>
    <w:rsid w:val="00DD4ED1"/>
    <w:rsid w:val="00DD7C7D"/>
    <w:rsid w:val="00DE085E"/>
    <w:rsid w:val="00DE0C86"/>
    <w:rsid w:val="00DE260C"/>
    <w:rsid w:val="00DE49AA"/>
    <w:rsid w:val="00DE4DE2"/>
    <w:rsid w:val="00DE55C9"/>
    <w:rsid w:val="00DE740D"/>
    <w:rsid w:val="00DE7612"/>
    <w:rsid w:val="00DF5ABE"/>
    <w:rsid w:val="00E006C8"/>
    <w:rsid w:val="00E02B28"/>
    <w:rsid w:val="00E162CA"/>
    <w:rsid w:val="00E164A3"/>
    <w:rsid w:val="00E16D01"/>
    <w:rsid w:val="00E17B08"/>
    <w:rsid w:val="00E2072F"/>
    <w:rsid w:val="00E237B7"/>
    <w:rsid w:val="00E2449D"/>
    <w:rsid w:val="00E2783E"/>
    <w:rsid w:val="00E31972"/>
    <w:rsid w:val="00E3349E"/>
    <w:rsid w:val="00E3526E"/>
    <w:rsid w:val="00E445B4"/>
    <w:rsid w:val="00E51F66"/>
    <w:rsid w:val="00E54AF2"/>
    <w:rsid w:val="00E61897"/>
    <w:rsid w:val="00E62AE6"/>
    <w:rsid w:val="00E648F2"/>
    <w:rsid w:val="00E66F3F"/>
    <w:rsid w:val="00E7286D"/>
    <w:rsid w:val="00E75F4B"/>
    <w:rsid w:val="00E77385"/>
    <w:rsid w:val="00E807A3"/>
    <w:rsid w:val="00E811FD"/>
    <w:rsid w:val="00E8179C"/>
    <w:rsid w:val="00E85EC1"/>
    <w:rsid w:val="00E944CC"/>
    <w:rsid w:val="00E96FD4"/>
    <w:rsid w:val="00EA05C8"/>
    <w:rsid w:val="00EA2438"/>
    <w:rsid w:val="00EA42F6"/>
    <w:rsid w:val="00EA6459"/>
    <w:rsid w:val="00EA7AFD"/>
    <w:rsid w:val="00EB02D0"/>
    <w:rsid w:val="00EB1DF6"/>
    <w:rsid w:val="00EB3678"/>
    <w:rsid w:val="00EB5915"/>
    <w:rsid w:val="00EC0891"/>
    <w:rsid w:val="00EC4A95"/>
    <w:rsid w:val="00EC6CF4"/>
    <w:rsid w:val="00EC74FB"/>
    <w:rsid w:val="00EC7EE7"/>
    <w:rsid w:val="00ED212E"/>
    <w:rsid w:val="00ED33D5"/>
    <w:rsid w:val="00ED67EB"/>
    <w:rsid w:val="00EE0771"/>
    <w:rsid w:val="00EE2EE0"/>
    <w:rsid w:val="00EE3CC6"/>
    <w:rsid w:val="00EE40DC"/>
    <w:rsid w:val="00EE59D8"/>
    <w:rsid w:val="00EE5B01"/>
    <w:rsid w:val="00EF0B13"/>
    <w:rsid w:val="00EF0E1D"/>
    <w:rsid w:val="00EF2D37"/>
    <w:rsid w:val="00EF5E42"/>
    <w:rsid w:val="00F00CB8"/>
    <w:rsid w:val="00F03182"/>
    <w:rsid w:val="00F0567A"/>
    <w:rsid w:val="00F060A7"/>
    <w:rsid w:val="00F06C47"/>
    <w:rsid w:val="00F15D4D"/>
    <w:rsid w:val="00F21E73"/>
    <w:rsid w:val="00F22090"/>
    <w:rsid w:val="00F2383A"/>
    <w:rsid w:val="00F238D6"/>
    <w:rsid w:val="00F248C4"/>
    <w:rsid w:val="00F32A78"/>
    <w:rsid w:val="00F34737"/>
    <w:rsid w:val="00F34DFB"/>
    <w:rsid w:val="00F35482"/>
    <w:rsid w:val="00F41945"/>
    <w:rsid w:val="00F46864"/>
    <w:rsid w:val="00F515E8"/>
    <w:rsid w:val="00F55BC9"/>
    <w:rsid w:val="00F5664C"/>
    <w:rsid w:val="00F60F35"/>
    <w:rsid w:val="00F644E9"/>
    <w:rsid w:val="00F6605B"/>
    <w:rsid w:val="00F67032"/>
    <w:rsid w:val="00F6713A"/>
    <w:rsid w:val="00F70951"/>
    <w:rsid w:val="00F71266"/>
    <w:rsid w:val="00F727A4"/>
    <w:rsid w:val="00F81DD7"/>
    <w:rsid w:val="00F85EF2"/>
    <w:rsid w:val="00F96889"/>
    <w:rsid w:val="00F97BA5"/>
    <w:rsid w:val="00FA011C"/>
    <w:rsid w:val="00FA0431"/>
    <w:rsid w:val="00FA0B24"/>
    <w:rsid w:val="00FA2A59"/>
    <w:rsid w:val="00FA3AB3"/>
    <w:rsid w:val="00FA4BEF"/>
    <w:rsid w:val="00FB12ED"/>
    <w:rsid w:val="00FB3054"/>
    <w:rsid w:val="00FB50D8"/>
    <w:rsid w:val="00FB5D32"/>
    <w:rsid w:val="00FB7760"/>
    <w:rsid w:val="00FD1949"/>
    <w:rsid w:val="00FD1EB6"/>
    <w:rsid w:val="00FE25B0"/>
    <w:rsid w:val="00FE545E"/>
    <w:rsid w:val="00FF0282"/>
    <w:rsid w:val="00FF3547"/>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3562B6"/>
    <w:pPr>
      <w:keepNext/>
      <w:numPr>
        <w:ilvl w:val="1"/>
        <w:numId w:val="26"/>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3562B6"/>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2"/>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 w:type="paragraph" w:styleId="StandardWeb">
    <w:name w:val="Normal (Web)"/>
    <w:basedOn w:val="Normal"/>
    <w:uiPriority w:val="99"/>
    <w:unhideWhenUsed/>
    <w:rsid w:val="006D6958"/>
    <w:pPr>
      <w:spacing w:before="100" w:beforeAutospacing="1" w:after="100" w:afterAutospacing="1" w:line="240" w:lineRule="auto"/>
      <w:jc w:val="left"/>
    </w:pPr>
    <w:rPr>
      <w:sz w:val="24"/>
      <w:szCs w:val="24"/>
      <w:lang w:val="hr-HR" w:eastAsia="hr-HR"/>
    </w:rPr>
  </w:style>
  <w:style w:type="paragraph" w:styleId="Citat">
    <w:name w:val="Quote"/>
    <w:basedOn w:val="Normal"/>
    <w:next w:val="Normal"/>
    <w:link w:val="CitatChar"/>
    <w:uiPriority w:val="29"/>
    <w:qFormat/>
    <w:rsid w:val="00291C05"/>
    <w:rPr>
      <w:i/>
      <w:iCs/>
      <w:color w:val="000000" w:themeColor="text1"/>
    </w:rPr>
  </w:style>
  <w:style w:type="character" w:customStyle="1" w:styleId="CitatChar">
    <w:name w:val="Citat Char"/>
    <w:basedOn w:val="Zadanifontodlomka"/>
    <w:link w:val="Citat"/>
    <w:uiPriority w:val="29"/>
    <w:rsid w:val="00291C05"/>
    <w:rPr>
      <w:i/>
      <w:iCs/>
      <w:color w:val="000000" w:themeColor="text1"/>
      <w:lang w:val="en-GB"/>
    </w:rPr>
  </w:style>
  <w:style w:type="paragraph" w:styleId="Naglaencitat">
    <w:name w:val="Intense Quote"/>
    <w:basedOn w:val="Normal"/>
    <w:next w:val="Normal"/>
    <w:link w:val="NaglaencitatChar"/>
    <w:uiPriority w:val="30"/>
    <w:qFormat/>
    <w:rsid w:val="00291C05"/>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291C05"/>
    <w:rPr>
      <w:b/>
      <w:bCs/>
      <w:i/>
      <w:iCs/>
      <w:color w:val="4F81BD" w:themeColor="accent1"/>
      <w:lang w:val="en-GB"/>
    </w:rPr>
  </w:style>
  <w:style w:type="paragraph" w:styleId="Tekstkrajnjebiljeke">
    <w:name w:val="endnote text"/>
    <w:basedOn w:val="Normal"/>
    <w:link w:val="TekstkrajnjebiljekeChar"/>
    <w:rsid w:val="00C9763B"/>
    <w:pPr>
      <w:spacing w:after="0" w:line="240" w:lineRule="auto"/>
    </w:pPr>
  </w:style>
  <w:style w:type="character" w:customStyle="1" w:styleId="TekstkrajnjebiljekeChar">
    <w:name w:val="Tekst krajnje bilješke Char"/>
    <w:basedOn w:val="Zadanifontodlomka"/>
    <w:link w:val="Tekstkrajnjebiljeke"/>
    <w:rsid w:val="00C9763B"/>
    <w:rPr>
      <w:lang w:val="en-GB"/>
    </w:rPr>
  </w:style>
  <w:style w:type="character" w:styleId="Referencakrajnjebiljeke">
    <w:name w:val="endnote reference"/>
    <w:basedOn w:val="Zadanifontodlomka"/>
    <w:rsid w:val="00C9763B"/>
    <w:rPr>
      <w:vertAlign w:val="superscript"/>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59601935">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326058748">
      <w:bodyDiv w:val="1"/>
      <w:marLeft w:val="0"/>
      <w:marRight w:val="0"/>
      <w:marTop w:val="0"/>
      <w:marBottom w:val="0"/>
      <w:divBdr>
        <w:top w:val="none" w:sz="0" w:space="0" w:color="auto"/>
        <w:left w:val="none" w:sz="0" w:space="0" w:color="auto"/>
        <w:bottom w:val="none" w:sz="0" w:space="0" w:color="auto"/>
        <w:right w:val="none" w:sz="0" w:space="0" w:color="auto"/>
      </w:divBdr>
      <w:divsChild>
        <w:div w:id="943876924">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334114440">
      <w:bodyDiv w:val="1"/>
      <w:marLeft w:val="0"/>
      <w:marRight w:val="0"/>
      <w:marTop w:val="0"/>
      <w:marBottom w:val="0"/>
      <w:divBdr>
        <w:top w:val="none" w:sz="0" w:space="0" w:color="auto"/>
        <w:left w:val="none" w:sz="0" w:space="0" w:color="auto"/>
        <w:bottom w:val="none" w:sz="0" w:space="0" w:color="auto"/>
        <w:right w:val="none" w:sz="0" w:space="0" w:color="auto"/>
      </w:divBdr>
    </w:div>
    <w:div w:id="366637467">
      <w:bodyDiv w:val="1"/>
      <w:marLeft w:val="0"/>
      <w:marRight w:val="0"/>
      <w:marTop w:val="0"/>
      <w:marBottom w:val="0"/>
      <w:divBdr>
        <w:top w:val="none" w:sz="0" w:space="0" w:color="auto"/>
        <w:left w:val="none" w:sz="0" w:space="0" w:color="auto"/>
        <w:bottom w:val="none" w:sz="0" w:space="0" w:color="auto"/>
        <w:right w:val="none" w:sz="0" w:space="0" w:color="auto"/>
      </w:divBdr>
    </w:div>
    <w:div w:id="471097362">
      <w:bodyDiv w:val="1"/>
      <w:marLeft w:val="0"/>
      <w:marRight w:val="0"/>
      <w:marTop w:val="0"/>
      <w:marBottom w:val="0"/>
      <w:divBdr>
        <w:top w:val="none" w:sz="0" w:space="0" w:color="auto"/>
        <w:left w:val="none" w:sz="0" w:space="0" w:color="auto"/>
        <w:bottom w:val="none" w:sz="0" w:space="0" w:color="auto"/>
        <w:right w:val="none" w:sz="0" w:space="0" w:color="auto"/>
      </w:divBdr>
    </w:div>
    <w:div w:id="506403590">
      <w:bodyDiv w:val="1"/>
      <w:marLeft w:val="0"/>
      <w:marRight w:val="0"/>
      <w:marTop w:val="0"/>
      <w:marBottom w:val="0"/>
      <w:divBdr>
        <w:top w:val="none" w:sz="0" w:space="0" w:color="auto"/>
        <w:left w:val="none" w:sz="0" w:space="0" w:color="auto"/>
        <w:bottom w:val="none" w:sz="0" w:space="0" w:color="auto"/>
        <w:right w:val="none" w:sz="0" w:space="0" w:color="auto"/>
      </w:divBdr>
    </w:div>
    <w:div w:id="535046205">
      <w:bodyDiv w:val="1"/>
      <w:marLeft w:val="0"/>
      <w:marRight w:val="0"/>
      <w:marTop w:val="0"/>
      <w:marBottom w:val="0"/>
      <w:divBdr>
        <w:top w:val="none" w:sz="0" w:space="0" w:color="auto"/>
        <w:left w:val="none" w:sz="0" w:space="0" w:color="auto"/>
        <w:bottom w:val="none" w:sz="0" w:space="0" w:color="auto"/>
        <w:right w:val="none" w:sz="0" w:space="0" w:color="auto"/>
      </w:divBdr>
    </w:div>
    <w:div w:id="546994584">
      <w:bodyDiv w:val="1"/>
      <w:marLeft w:val="0"/>
      <w:marRight w:val="0"/>
      <w:marTop w:val="0"/>
      <w:marBottom w:val="0"/>
      <w:divBdr>
        <w:top w:val="none" w:sz="0" w:space="0" w:color="auto"/>
        <w:left w:val="none" w:sz="0" w:space="0" w:color="auto"/>
        <w:bottom w:val="none" w:sz="0" w:space="0" w:color="auto"/>
        <w:right w:val="none" w:sz="0" w:space="0" w:color="auto"/>
      </w:divBdr>
      <w:divsChild>
        <w:div w:id="815219958">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27051299">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794716549">
      <w:bodyDiv w:val="1"/>
      <w:marLeft w:val="0"/>
      <w:marRight w:val="0"/>
      <w:marTop w:val="0"/>
      <w:marBottom w:val="0"/>
      <w:divBdr>
        <w:top w:val="none" w:sz="0" w:space="0" w:color="auto"/>
        <w:left w:val="none" w:sz="0" w:space="0" w:color="auto"/>
        <w:bottom w:val="none" w:sz="0" w:space="0" w:color="auto"/>
        <w:right w:val="none" w:sz="0" w:space="0" w:color="auto"/>
      </w:divBdr>
    </w:div>
    <w:div w:id="796603605">
      <w:bodyDiv w:val="1"/>
      <w:marLeft w:val="0"/>
      <w:marRight w:val="0"/>
      <w:marTop w:val="0"/>
      <w:marBottom w:val="0"/>
      <w:divBdr>
        <w:top w:val="none" w:sz="0" w:space="0" w:color="auto"/>
        <w:left w:val="none" w:sz="0" w:space="0" w:color="auto"/>
        <w:bottom w:val="none" w:sz="0" w:space="0" w:color="auto"/>
        <w:right w:val="none" w:sz="0" w:space="0" w:color="auto"/>
      </w:divBdr>
    </w:div>
    <w:div w:id="830414861">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965744059">
      <w:bodyDiv w:val="1"/>
      <w:marLeft w:val="0"/>
      <w:marRight w:val="0"/>
      <w:marTop w:val="0"/>
      <w:marBottom w:val="0"/>
      <w:divBdr>
        <w:top w:val="none" w:sz="0" w:space="0" w:color="auto"/>
        <w:left w:val="none" w:sz="0" w:space="0" w:color="auto"/>
        <w:bottom w:val="none" w:sz="0" w:space="0" w:color="auto"/>
        <w:right w:val="none" w:sz="0" w:space="0" w:color="auto"/>
      </w:divBdr>
    </w:div>
    <w:div w:id="977414378">
      <w:bodyDiv w:val="1"/>
      <w:marLeft w:val="0"/>
      <w:marRight w:val="0"/>
      <w:marTop w:val="0"/>
      <w:marBottom w:val="0"/>
      <w:divBdr>
        <w:top w:val="none" w:sz="0" w:space="0" w:color="auto"/>
        <w:left w:val="none" w:sz="0" w:space="0" w:color="auto"/>
        <w:bottom w:val="none" w:sz="0" w:space="0" w:color="auto"/>
        <w:right w:val="none" w:sz="0" w:space="0" w:color="auto"/>
      </w:divBdr>
    </w:div>
    <w:div w:id="1006130103">
      <w:bodyDiv w:val="1"/>
      <w:marLeft w:val="0"/>
      <w:marRight w:val="0"/>
      <w:marTop w:val="0"/>
      <w:marBottom w:val="0"/>
      <w:divBdr>
        <w:top w:val="none" w:sz="0" w:space="0" w:color="auto"/>
        <w:left w:val="none" w:sz="0" w:space="0" w:color="auto"/>
        <w:bottom w:val="none" w:sz="0" w:space="0" w:color="auto"/>
        <w:right w:val="none" w:sz="0" w:space="0" w:color="auto"/>
      </w:divBdr>
    </w:div>
    <w:div w:id="1047877981">
      <w:bodyDiv w:val="1"/>
      <w:marLeft w:val="0"/>
      <w:marRight w:val="0"/>
      <w:marTop w:val="0"/>
      <w:marBottom w:val="0"/>
      <w:divBdr>
        <w:top w:val="none" w:sz="0" w:space="0" w:color="auto"/>
        <w:left w:val="none" w:sz="0" w:space="0" w:color="auto"/>
        <w:bottom w:val="none" w:sz="0" w:space="0" w:color="auto"/>
        <w:right w:val="none" w:sz="0" w:space="0" w:color="auto"/>
      </w:divBdr>
      <w:divsChild>
        <w:div w:id="2136873647">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1049647437">
      <w:bodyDiv w:val="1"/>
      <w:marLeft w:val="0"/>
      <w:marRight w:val="0"/>
      <w:marTop w:val="0"/>
      <w:marBottom w:val="0"/>
      <w:divBdr>
        <w:top w:val="none" w:sz="0" w:space="0" w:color="auto"/>
        <w:left w:val="none" w:sz="0" w:space="0" w:color="auto"/>
        <w:bottom w:val="none" w:sz="0" w:space="0" w:color="auto"/>
        <w:right w:val="none" w:sz="0" w:space="0" w:color="auto"/>
      </w:divBdr>
    </w:div>
    <w:div w:id="1078215729">
      <w:bodyDiv w:val="1"/>
      <w:marLeft w:val="0"/>
      <w:marRight w:val="0"/>
      <w:marTop w:val="0"/>
      <w:marBottom w:val="0"/>
      <w:divBdr>
        <w:top w:val="none" w:sz="0" w:space="0" w:color="auto"/>
        <w:left w:val="none" w:sz="0" w:space="0" w:color="auto"/>
        <w:bottom w:val="none" w:sz="0" w:space="0" w:color="auto"/>
        <w:right w:val="none" w:sz="0" w:space="0" w:color="auto"/>
      </w:divBdr>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35311219">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289505237">
      <w:bodyDiv w:val="1"/>
      <w:marLeft w:val="0"/>
      <w:marRight w:val="0"/>
      <w:marTop w:val="0"/>
      <w:marBottom w:val="0"/>
      <w:divBdr>
        <w:top w:val="none" w:sz="0" w:space="0" w:color="auto"/>
        <w:left w:val="none" w:sz="0" w:space="0" w:color="auto"/>
        <w:bottom w:val="none" w:sz="0" w:space="0" w:color="auto"/>
        <w:right w:val="none" w:sz="0" w:space="0" w:color="auto"/>
      </w:divBdr>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382827499">
      <w:bodyDiv w:val="1"/>
      <w:marLeft w:val="0"/>
      <w:marRight w:val="0"/>
      <w:marTop w:val="0"/>
      <w:marBottom w:val="0"/>
      <w:divBdr>
        <w:top w:val="none" w:sz="0" w:space="0" w:color="auto"/>
        <w:left w:val="none" w:sz="0" w:space="0" w:color="auto"/>
        <w:bottom w:val="none" w:sz="0" w:space="0" w:color="auto"/>
        <w:right w:val="none" w:sz="0" w:space="0" w:color="auto"/>
      </w:divBdr>
    </w:div>
    <w:div w:id="1389188808">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581450863">
      <w:bodyDiv w:val="1"/>
      <w:marLeft w:val="0"/>
      <w:marRight w:val="0"/>
      <w:marTop w:val="0"/>
      <w:marBottom w:val="0"/>
      <w:divBdr>
        <w:top w:val="none" w:sz="0" w:space="0" w:color="auto"/>
        <w:left w:val="none" w:sz="0" w:space="0" w:color="auto"/>
        <w:bottom w:val="none" w:sz="0" w:space="0" w:color="auto"/>
        <w:right w:val="none" w:sz="0" w:space="0" w:color="auto"/>
      </w:divBdr>
    </w:div>
    <w:div w:id="1606886616">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629159972">
      <w:bodyDiv w:val="1"/>
      <w:marLeft w:val="0"/>
      <w:marRight w:val="0"/>
      <w:marTop w:val="0"/>
      <w:marBottom w:val="0"/>
      <w:divBdr>
        <w:top w:val="none" w:sz="0" w:space="0" w:color="auto"/>
        <w:left w:val="none" w:sz="0" w:space="0" w:color="auto"/>
        <w:bottom w:val="none" w:sz="0" w:space="0" w:color="auto"/>
        <w:right w:val="none" w:sz="0" w:space="0" w:color="auto"/>
      </w:divBdr>
    </w:div>
    <w:div w:id="1702583618">
      <w:bodyDiv w:val="1"/>
      <w:marLeft w:val="0"/>
      <w:marRight w:val="0"/>
      <w:marTop w:val="0"/>
      <w:marBottom w:val="0"/>
      <w:divBdr>
        <w:top w:val="none" w:sz="0" w:space="0" w:color="auto"/>
        <w:left w:val="none" w:sz="0" w:space="0" w:color="auto"/>
        <w:bottom w:val="none" w:sz="0" w:space="0" w:color="auto"/>
        <w:right w:val="none" w:sz="0" w:space="0" w:color="auto"/>
      </w:divBdr>
    </w:div>
    <w:div w:id="1762531071">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876578523">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 w:id="1973099736">
      <w:bodyDiv w:val="1"/>
      <w:marLeft w:val="0"/>
      <w:marRight w:val="0"/>
      <w:marTop w:val="0"/>
      <w:marBottom w:val="0"/>
      <w:divBdr>
        <w:top w:val="none" w:sz="0" w:space="0" w:color="auto"/>
        <w:left w:val="none" w:sz="0" w:space="0" w:color="auto"/>
        <w:bottom w:val="none" w:sz="0" w:space="0" w:color="auto"/>
        <w:right w:val="none" w:sz="0" w:space="0" w:color="auto"/>
      </w:divBdr>
    </w:div>
    <w:div w:id="2015375176">
      <w:bodyDiv w:val="1"/>
      <w:marLeft w:val="0"/>
      <w:marRight w:val="0"/>
      <w:marTop w:val="0"/>
      <w:marBottom w:val="0"/>
      <w:divBdr>
        <w:top w:val="none" w:sz="0" w:space="0" w:color="auto"/>
        <w:left w:val="none" w:sz="0" w:space="0" w:color="auto"/>
        <w:bottom w:val="none" w:sz="0" w:space="0" w:color="auto"/>
        <w:right w:val="none" w:sz="0" w:space="0" w:color="auto"/>
      </w:divBdr>
    </w:div>
    <w:div w:id="2030059727">
      <w:bodyDiv w:val="1"/>
      <w:marLeft w:val="0"/>
      <w:marRight w:val="0"/>
      <w:marTop w:val="0"/>
      <w:marBottom w:val="0"/>
      <w:divBdr>
        <w:top w:val="none" w:sz="0" w:space="0" w:color="auto"/>
        <w:left w:val="none" w:sz="0" w:space="0" w:color="auto"/>
        <w:bottom w:val="none" w:sz="0" w:space="0" w:color="auto"/>
        <w:right w:val="none" w:sz="0" w:space="0" w:color="auto"/>
      </w:divBdr>
    </w:div>
    <w:div w:id="2033531600">
      <w:bodyDiv w:val="1"/>
      <w:marLeft w:val="0"/>
      <w:marRight w:val="0"/>
      <w:marTop w:val="0"/>
      <w:marBottom w:val="0"/>
      <w:divBdr>
        <w:top w:val="none" w:sz="0" w:space="0" w:color="auto"/>
        <w:left w:val="none" w:sz="0" w:space="0" w:color="auto"/>
        <w:bottom w:val="none" w:sz="0" w:space="0" w:color="auto"/>
        <w:right w:val="none" w:sz="0" w:space="0" w:color="auto"/>
      </w:divBdr>
      <w:divsChild>
        <w:div w:id="535775971">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2051372566">
      <w:bodyDiv w:val="1"/>
      <w:marLeft w:val="0"/>
      <w:marRight w:val="0"/>
      <w:marTop w:val="0"/>
      <w:marBottom w:val="0"/>
      <w:divBdr>
        <w:top w:val="none" w:sz="0" w:space="0" w:color="auto"/>
        <w:left w:val="none" w:sz="0" w:space="0" w:color="auto"/>
        <w:bottom w:val="none" w:sz="0" w:space="0" w:color="auto"/>
        <w:right w:val="none" w:sz="0" w:space="0" w:color="auto"/>
      </w:divBdr>
    </w:div>
    <w:div w:id="2084177469">
      <w:bodyDiv w:val="1"/>
      <w:marLeft w:val="0"/>
      <w:marRight w:val="0"/>
      <w:marTop w:val="0"/>
      <w:marBottom w:val="0"/>
      <w:divBdr>
        <w:top w:val="none" w:sz="0" w:space="0" w:color="auto"/>
        <w:left w:val="none" w:sz="0" w:space="0" w:color="auto"/>
        <w:bottom w:val="none" w:sz="0" w:space="0" w:color="auto"/>
        <w:right w:val="none" w:sz="0" w:space="0" w:color="auto"/>
      </w:divBdr>
    </w:div>
    <w:div w:id="2129466540">
      <w:bodyDiv w:val="1"/>
      <w:marLeft w:val="0"/>
      <w:marRight w:val="0"/>
      <w:marTop w:val="0"/>
      <w:marBottom w:val="0"/>
      <w:divBdr>
        <w:top w:val="none" w:sz="0" w:space="0" w:color="auto"/>
        <w:left w:val="none" w:sz="0" w:space="0" w:color="auto"/>
        <w:bottom w:val="none" w:sz="0" w:space="0" w:color="auto"/>
        <w:right w:val="none" w:sz="0" w:space="0" w:color="auto"/>
      </w:divBdr>
      <w:divsChild>
        <w:div w:id="270168344">
          <w:marLeft w:val="0"/>
          <w:marRight w:val="0"/>
          <w:marTop w:val="0"/>
          <w:marBottom w:val="0"/>
          <w:divBdr>
            <w:top w:val="none" w:sz="0" w:space="0" w:color="auto"/>
            <w:left w:val="none" w:sz="0" w:space="0" w:color="auto"/>
            <w:bottom w:val="none" w:sz="0" w:space="0" w:color="auto"/>
            <w:right w:val="none" w:sz="0" w:space="0" w:color="auto"/>
          </w:divBdr>
        </w:div>
        <w:div w:id="2089031711">
          <w:marLeft w:val="0"/>
          <w:marRight w:val="0"/>
          <w:marTop w:val="0"/>
          <w:marBottom w:val="0"/>
          <w:divBdr>
            <w:top w:val="none" w:sz="0" w:space="0" w:color="auto"/>
            <w:left w:val="none" w:sz="0" w:space="0" w:color="auto"/>
            <w:bottom w:val="none" w:sz="0" w:space="0" w:color="auto"/>
            <w:right w:val="none" w:sz="0" w:space="0" w:color="auto"/>
          </w:divBdr>
          <w:divsChild>
            <w:div w:id="1448157430">
              <w:marLeft w:val="0"/>
              <w:marRight w:val="0"/>
              <w:marTop w:val="0"/>
              <w:marBottom w:val="0"/>
              <w:divBdr>
                <w:top w:val="none" w:sz="0" w:space="0" w:color="auto"/>
                <w:left w:val="none" w:sz="0" w:space="0" w:color="auto"/>
                <w:bottom w:val="none" w:sz="0" w:space="0" w:color="auto"/>
                <w:right w:val="none" w:sz="0" w:space="0" w:color="auto"/>
              </w:divBdr>
              <w:divsChild>
                <w:div w:id="1406217575">
                  <w:marLeft w:val="0"/>
                  <w:marRight w:val="0"/>
                  <w:marTop w:val="0"/>
                  <w:marBottom w:val="0"/>
                  <w:divBdr>
                    <w:top w:val="none" w:sz="0" w:space="0" w:color="auto"/>
                    <w:left w:val="none" w:sz="0" w:space="0" w:color="auto"/>
                    <w:bottom w:val="none" w:sz="0" w:space="0" w:color="auto"/>
                    <w:right w:val="none" w:sz="0" w:space="0" w:color="auto"/>
                  </w:divBdr>
                  <w:divsChild>
                    <w:div w:id="1429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47</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3</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4</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5</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8</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6</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7</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20</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48</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49</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50</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22</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51</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23</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52</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21</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18</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17</b:RefOrder>
  </b:Source>
  <b:Source>
    <b:Tag>Aco</b:Tag>
    <b:SourceType>ArticleInAPeriodical</b:SourceType>
    <b:Guid>{2BC07BD3-9508-476D-B086-A49AA49B21B1}</b:Guid>
    <b:LCID>0</b:LCID>
    <b:Title>A comparison between several NoSQL databases with comments and notes</b:Title>
    <b:RefOrder>35</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19</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13</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14</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15</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16</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12</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53</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54</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10</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11</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24</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25</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26</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9</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55</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27</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28</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29</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32</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33</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30</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31</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34</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36</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37</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43</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40</b:RefOrder>
  </b:Source>
  <b:Source>
    <b:Tag>JSO15</b:Tag>
    <b:SourceType>InternetSite</b:SourceType>
    <b:Guid>{DFAD1B89-4AC7-48EF-B0E7-05D09F7C59EF}</b:Guid>
    <b:LCID>0</b:LCID>
    <b:Title>JSON org</b:Title>
    <b:YearAccessed>2015</b:YearAccessed>
    <b:MonthAccessed>March</b:MonthAccessed>
    <b:DayAccessed>20</b:DayAccessed>
    <b:URL>http://json.org/</b:URL>
    <b:RefOrder>39</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56</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38</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42</b:RefOrder>
  </b:Source>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41</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2</b:RefOrder>
  </b:Source>
  <b:Source>
    <b:Tag>xac15</b:Tag>
    <b:SourceType>InternetSite</b:SourceType>
    <b:Guid>{28B301FD-C97E-4CA3-95CC-C740FA4BF484}</b:Guid>
    <b:LCID>0</b:LCID>
    <b:Title>xacml project</b:Title>
    <b:YearAccessed>2015</b:YearAccessed>
    <b:MonthAccessed>May</b:MonthAccessed>
    <b:DayAccessed>20</b:DayAccessed>
    <b:URL>http://xacmlinfo.org/2014/11/30/implementing-rbac-and-abac-with-xacml/</b:URL>
    <b:RefOrder>57</b:RefOrder>
  </b:Source>
  <b:Source>
    <b:Tag>Axi15</b:Tag>
    <b:SourceType>InternetSite</b:SourceType>
    <b:Guid>{C4923E3F-D980-4942-B6A3-0C10EB72A95F}</b:Guid>
    <b:LCID>0</b:LCID>
    <b:Title>Axiomatics Hamepage</b:Title>
    <b:ProductionCompany>Axiomatics</b:ProductionCompany>
    <b:Year>2015</b:Year>
    <b:YearAccessed>2015</b:YearAccessed>
    <b:MonthAccessed>May</b:MonthAccessed>
    <b:DayAccessed>20</b:DayAccessed>
    <b:URL>http://www.axiomatics.com/</b:URL>
    <b:RefOrder>44</b:RefOrder>
  </b:Source>
  <b:Source>
    <b:Tag>WSO15</b:Tag>
    <b:SourceType>InternetSite</b:SourceType>
    <b:Guid>{4BB5B9D5-54E0-4957-89D1-2966E20C110D}</b:Guid>
    <b:LCID>0</b:LCID>
    <b:Title>WSO2 Balana Implementation GitHub project</b:Title>
    <b:YearAccessed>2015</b:YearAccessed>
    <b:MonthAccessed>May</b:MonthAccessed>
    <b:DayAccessed>20</b:DayAccessed>
    <b:URL>https://github.com/wso2/balana</b:URL>
    <b:RefOrder>45</b:RefOrder>
  </b:Source>
  <b:Source>
    <b:Tag>Sun14</b:Tag>
    <b:SourceType>InternetSite</b:SourceType>
    <b:Guid>{3E4C97E6-BE2D-44AB-82C1-6698459242A8}</b:Guid>
    <b:LCID>0</b:LCID>
    <b:Title>Sun's XACML Implementation</b:Title>
    <b:ProductionCompany>Sun Microsystems, Inc</b:ProductionCompany>
    <b:Year>2006</b:Year>
    <b:Month>July</b:Month>
    <b:Day>16</b:Day>
    <b:YearAccessed>2015</b:YearAccessed>
    <b:MonthAccessed>May</b:MonthAccessed>
    <b:DayAccessed>20</b:DayAccessed>
    <b:URL>http://sunxacml.sourceforge.net/</b:URL>
    <b:RefOrder>46</b:RefOrder>
  </b:Source>
</b:Sources>
</file>

<file path=customXml/itemProps1.xml><?xml version="1.0" encoding="utf-8"?>
<ds:datastoreItem xmlns:ds="http://schemas.openxmlformats.org/officeDocument/2006/customXml" ds:itemID="{9A07D082-EFB7-4BAC-8BAE-C9217C80E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421</TotalTime>
  <Pages>65</Pages>
  <Words>21547</Words>
  <Characters>122819</Characters>
  <Application>Microsoft Office Word</Application>
  <DocSecurity>0</DocSecurity>
  <Lines>1023</Lines>
  <Paragraphs>288</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144078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5</cp:revision>
  <cp:lastPrinted>2005-02-25T13:21:00Z</cp:lastPrinted>
  <dcterms:created xsi:type="dcterms:W3CDTF">2015-05-25T10:30:00Z</dcterms:created>
  <dcterms:modified xsi:type="dcterms:W3CDTF">2015-05-25T17:17:00Z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