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9F2B9A">
            <w:pPr>
              <w:pStyle w:val="Tituloteseautor"/>
              <w:rPr>
                <w:snapToGrid w:val="0"/>
                <w:lang w:eastAsia="en-US"/>
              </w:rPr>
            </w:pPr>
            <w:r>
              <w:rPr>
                <w:snapToGrid w:val="0"/>
                <w:lang w:eastAsia="en-US"/>
              </w:rPr>
              <w:t xml:space="preserve">An ABAC framework </w:t>
            </w:r>
            <w:r w:rsidR="009F2B9A">
              <w:rPr>
                <w:snapToGrid w:val="0"/>
                <w:lang w:eastAsia="en-US"/>
              </w:rPr>
              <w:t>for</w:t>
            </w:r>
            <w:r>
              <w:rPr>
                <w:snapToGrid w:val="0"/>
                <w:lang w:eastAsia="en-US"/>
              </w:rPr>
              <w:t xml:space="preserve"> IoT applications</w:t>
            </w:r>
            <w:r w:rsidR="009F2B9A">
              <w:rPr>
                <w:snapToGrid w:val="0"/>
                <w:lang w:eastAsia="en-US"/>
              </w:rPr>
              <w:t>, utilizing the OASIS XACML standard</w:t>
            </w:r>
            <w:r>
              <w:rPr>
                <w:snapToGrid w:val="0"/>
                <w:lang w:eastAsia="en-US"/>
              </w:rPr>
              <w:t xml:space="preserve">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F70951" w:rsidP="00F70951">
            <w:pPr>
              <w:pStyle w:val="textos-normais"/>
              <w:jc w:val="both"/>
            </w:pPr>
            <w:r w:rsidRPr="000C60B6">
              <w:t>IoT (Internet of Things) and Big Data are technologies are commonly interconnected as one is usually dependent on the other in one way or another. Developments in sensor and microcontroller technologies are one or the pushing factors that are responsible for showing the potential significance of the implementations therefore giving them significance. Implementation scenarios wary from smaller scale to larger scale and the more significant ones are Smart City applications that commonly include many sub-systems like smart traffic control, energy and utility consumption and production monitoring, smart building management etc. Others include smart houses, health personal health monitoring, etc. As these application more often than not use confidential and/or personal information, a security component is needed to protect from unwanted intrusion, stealing or misuse. OASIS (Organization for the Advancement of Structured Information Standards) developed the XACML (eXtensible Access Control Markup Language) standard for writing/defining requests and policies in either a XML or JSON format and the evaluating of the requests over sets of policies for the purpose of enforcing access control over resources. It is defined so the requests and policies are readable by humans but also have a well defined structure allowing for precise evaluation. It utilizes ABAC (Attribute Based Access Control) which compared to RBAC (Role Based Access Control) systems is more difficult to implement but offers greater flexibility, lower maintenance requirements because of the adaptive nature of ABAC, and because of that, an overall more secure system. This work aims to create a security framework that utilizes ABAC and the XACML standard so that it can be utilized in other systems and enforce access control over resources that need to be protected by allowing access only to authorised subjects. It will also allow for fine grained defining and evaluation for more precise and therefore providing a greater level of security. This solution will also require NoSQL databases for storing policies and storing sensor data as the primary scenario considered is the integration in a Smart City application.</w:t>
            </w: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solutions, security has remained somewhat unaddressed and remains to be a big issue. Access Control is a security technique that evaluates requests for accessing resources and denies access if it is unauthorised therefore providing security for vulnerable resources. As 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 xml:space="preserve">flexibility compared to IBAC and RBAC and because of ABAC's adaptive nature it also offers lower maintenance requirements.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also allow</w:t>
            </w:r>
            <w:r>
              <w:t>s</w:t>
            </w:r>
            <w:r w:rsidRPr="000C60B6">
              <w:t xml:space="preserve">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295392"/>
      <w:r w:rsidRPr="009839D4">
        <w:rPr>
          <w:lang w:val="en-GB"/>
        </w:rPr>
        <w:lastRenderedPageBreak/>
        <w:t>Table of content</w:t>
      </w:r>
      <w:bookmarkEnd w:id="0"/>
      <w:bookmarkEnd w:id="1"/>
      <w:bookmarkEnd w:id="2"/>
    </w:p>
    <w:p w:rsidR="00D200F6" w:rsidRDefault="006F5BB2">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20295392" w:history="1">
        <w:r w:rsidR="00D200F6" w:rsidRPr="003600E5">
          <w:rPr>
            <w:rStyle w:val="Hiperveza"/>
            <w:noProof/>
          </w:rPr>
          <w:t>Table of content</w:t>
        </w:r>
        <w:r w:rsidR="00D200F6">
          <w:rPr>
            <w:noProof/>
            <w:webHidden/>
          </w:rPr>
          <w:tab/>
        </w:r>
        <w:r w:rsidR="00D200F6">
          <w:rPr>
            <w:noProof/>
            <w:webHidden/>
          </w:rPr>
          <w:fldChar w:fldCharType="begin"/>
        </w:r>
        <w:r w:rsidR="00D200F6">
          <w:rPr>
            <w:noProof/>
            <w:webHidden/>
          </w:rPr>
          <w:instrText xml:space="preserve"> PAGEREF _Toc420295392 \h </w:instrText>
        </w:r>
        <w:r w:rsidR="00D200F6">
          <w:rPr>
            <w:noProof/>
            <w:webHidden/>
          </w:rPr>
        </w:r>
        <w:r w:rsidR="00D200F6">
          <w:rPr>
            <w:noProof/>
            <w:webHidden/>
          </w:rPr>
          <w:fldChar w:fldCharType="separate"/>
        </w:r>
        <w:r w:rsidR="00D200F6">
          <w:rPr>
            <w:noProof/>
            <w:webHidden/>
          </w:rPr>
          <w:t>I</w:t>
        </w:r>
        <w:r w:rsidR="00D200F6">
          <w:rPr>
            <w:noProof/>
            <w:webHidden/>
          </w:rPr>
          <w:fldChar w:fldCharType="end"/>
        </w:r>
      </w:hyperlink>
    </w:p>
    <w:p w:rsidR="00D200F6" w:rsidRDefault="00D200F6">
      <w:pPr>
        <w:pStyle w:val="Sadraj1"/>
        <w:rPr>
          <w:rFonts w:asciiTheme="minorHAnsi" w:eastAsiaTheme="minorEastAsia" w:hAnsiTheme="minorHAnsi" w:cstheme="minorBidi"/>
          <w:noProof/>
          <w:sz w:val="22"/>
          <w:szCs w:val="22"/>
          <w:lang w:val="hr-HR" w:eastAsia="hr-HR"/>
        </w:rPr>
      </w:pPr>
      <w:hyperlink w:anchor="_Toc420295393" w:history="1">
        <w:r w:rsidRPr="003600E5">
          <w:rPr>
            <w:rStyle w:val="Hiperveza"/>
            <w:noProof/>
          </w:rPr>
          <w:t>List of Acronyms</w:t>
        </w:r>
        <w:r>
          <w:rPr>
            <w:noProof/>
            <w:webHidden/>
          </w:rPr>
          <w:tab/>
        </w:r>
        <w:r>
          <w:rPr>
            <w:noProof/>
            <w:webHidden/>
          </w:rPr>
          <w:fldChar w:fldCharType="begin"/>
        </w:r>
        <w:r>
          <w:rPr>
            <w:noProof/>
            <w:webHidden/>
          </w:rPr>
          <w:instrText xml:space="preserve"> PAGEREF _Toc420295393 \h </w:instrText>
        </w:r>
        <w:r>
          <w:rPr>
            <w:noProof/>
            <w:webHidden/>
          </w:rPr>
        </w:r>
        <w:r>
          <w:rPr>
            <w:noProof/>
            <w:webHidden/>
          </w:rPr>
          <w:fldChar w:fldCharType="separate"/>
        </w:r>
        <w:r>
          <w:rPr>
            <w:noProof/>
            <w:webHidden/>
          </w:rPr>
          <w:t>I</w:t>
        </w:r>
        <w:r>
          <w:rPr>
            <w:noProof/>
            <w:webHidden/>
          </w:rPr>
          <w:fldChar w:fldCharType="end"/>
        </w:r>
      </w:hyperlink>
    </w:p>
    <w:p w:rsidR="00D200F6" w:rsidRDefault="00D200F6">
      <w:pPr>
        <w:pStyle w:val="Sadraj1"/>
        <w:rPr>
          <w:rFonts w:asciiTheme="minorHAnsi" w:eastAsiaTheme="minorEastAsia" w:hAnsiTheme="minorHAnsi" w:cstheme="minorBidi"/>
          <w:noProof/>
          <w:sz w:val="22"/>
          <w:szCs w:val="22"/>
          <w:lang w:val="hr-HR" w:eastAsia="hr-HR"/>
        </w:rPr>
      </w:pPr>
      <w:hyperlink w:anchor="_Toc420295394" w:history="1">
        <w:r w:rsidRPr="003600E5">
          <w:rPr>
            <w:rStyle w:val="Hiperveza"/>
            <w:noProof/>
          </w:rPr>
          <w:t>List of figures</w:t>
        </w:r>
        <w:r>
          <w:rPr>
            <w:noProof/>
            <w:webHidden/>
          </w:rPr>
          <w:tab/>
        </w:r>
        <w:r>
          <w:rPr>
            <w:noProof/>
            <w:webHidden/>
          </w:rPr>
          <w:fldChar w:fldCharType="begin"/>
        </w:r>
        <w:r>
          <w:rPr>
            <w:noProof/>
            <w:webHidden/>
          </w:rPr>
          <w:instrText xml:space="preserve"> PAGEREF _Toc420295394 \h </w:instrText>
        </w:r>
        <w:r>
          <w:rPr>
            <w:noProof/>
            <w:webHidden/>
          </w:rPr>
        </w:r>
        <w:r>
          <w:rPr>
            <w:noProof/>
            <w:webHidden/>
          </w:rPr>
          <w:fldChar w:fldCharType="separate"/>
        </w:r>
        <w:r>
          <w:rPr>
            <w:noProof/>
            <w:webHidden/>
          </w:rPr>
          <w:t>III</w:t>
        </w:r>
        <w:r>
          <w:rPr>
            <w:noProof/>
            <w:webHidden/>
          </w:rPr>
          <w:fldChar w:fldCharType="end"/>
        </w:r>
      </w:hyperlink>
    </w:p>
    <w:p w:rsidR="00D200F6" w:rsidRDefault="00D200F6">
      <w:pPr>
        <w:pStyle w:val="Sadraj1"/>
        <w:rPr>
          <w:rFonts w:asciiTheme="minorHAnsi" w:eastAsiaTheme="minorEastAsia" w:hAnsiTheme="minorHAnsi" w:cstheme="minorBidi"/>
          <w:noProof/>
          <w:sz w:val="22"/>
          <w:szCs w:val="22"/>
          <w:lang w:val="hr-HR" w:eastAsia="hr-HR"/>
        </w:rPr>
      </w:pPr>
      <w:hyperlink w:anchor="_Toc420295395" w:history="1">
        <w:r w:rsidRPr="003600E5">
          <w:rPr>
            <w:rStyle w:val="Hiperveza"/>
            <w:noProof/>
          </w:rPr>
          <w:t>List of tables</w:t>
        </w:r>
        <w:r>
          <w:rPr>
            <w:noProof/>
            <w:webHidden/>
          </w:rPr>
          <w:tab/>
        </w:r>
        <w:r>
          <w:rPr>
            <w:noProof/>
            <w:webHidden/>
          </w:rPr>
          <w:fldChar w:fldCharType="begin"/>
        </w:r>
        <w:r>
          <w:rPr>
            <w:noProof/>
            <w:webHidden/>
          </w:rPr>
          <w:instrText xml:space="preserve"> PAGEREF _Toc420295395 \h </w:instrText>
        </w:r>
        <w:r>
          <w:rPr>
            <w:noProof/>
            <w:webHidden/>
          </w:rPr>
        </w:r>
        <w:r>
          <w:rPr>
            <w:noProof/>
            <w:webHidden/>
          </w:rPr>
          <w:fldChar w:fldCharType="separate"/>
        </w:r>
        <w:r>
          <w:rPr>
            <w:noProof/>
            <w:webHidden/>
          </w:rPr>
          <w:t>IV</w:t>
        </w:r>
        <w:r>
          <w:rPr>
            <w:noProof/>
            <w:webHidden/>
          </w:rPr>
          <w:fldChar w:fldCharType="end"/>
        </w:r>
      </w:hyperlink>
    </w:p>
    <w:p w:rsidR="00D200F6" w:rsidRDefault="00D200F6">
      <w:pPr>
        <w:pStyle w:val="Sadraj1"/>
        <w:rPr>
          <w:rFonts w:asciiTheme="minorHAnsi" w:eastAsiaTheme="minorEastAsia" w:hAnsiTheme="minorHAnsi" w:cstheme="minorBidi"/>
          <w:noProof/>
          <w:sz w:val="22"/>
          <w:szCs w:val="22"/>
          <w:lang w:val="hr-HR" w:eastAsia="hr-HR"/>
        </w:rPr>
      </w:pPr>
      <w:hyperlink w:anchor="_Toc420295396" w:history="1">
        <w:r w:rsidRPr="003600E5">
          <w:rPr>
            <w:rStyle w:val="Hiperveza"/>
            <w:noProof/>
          </w:rPr>
          <w:t>1</w:t>
        </w:r>
        <w:r>
          <w:rPr>
            <w:rFonts w:asciiTheme="minorHAnsi" w:eastAsiaTheme="minorEastAsia" w:hAnsiTheme="minorHAnsi" w:cstheme="minorBidi"/>
            <w:noProof/>
            <w:sz w:val="22"/>
            <w:szCs w:val="22"/>
            <w:lang w:val="hr-HR" w:eastAsia="hr-HR"/>
          </w:rPr>
          <w:tab/>
        </w:r>
        <w:r w:rsidRPr="003600E5">
          <w:rPr>
            <w:rStyle w:val="Hiperveza"/>
            <w:noProof/>
          </w:rPr>
          <w:t>Introduction</w:t>
        </w:r>
        <w:r>
          <w:rPr>
            <w:noProof/>
            <w:webHidden/>
          </w:rPr>
          <w:tab/>
        </w:r>
        <w:r>
          <w:rPr>
            <w:noProof/>
            <w:webHidden/>
          </w:rPr>
          <w:fldChar w:fldCharType="begin"/>
        </w:r>
        <w:r>
          <w:rPr>
            <w:noProof/>
            <w:webHidden/>
          </w:rPr>
          <w:instrText xml:space="preserve"> PAGEREF _Toc420295396 \h </w:instrText>
        </w:r>
        <w:r>
          <w:rPr>
            <w:noProof/>
            <w:webHidden/>
          </w:rPr>
        </w:r>
        <w:r>
          <w:rPr>
            <w:noProof/>
            <w:webHidden/>
          </w:rPr>
          <w:fldChar w:fldCharType="separate"/>
        </w:r>
        <w:r>
          <w:rPr>
            <w:noProof/>
            <w:webHidden/>
          </w:rPr>
          <w:t>1</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397" w:history="1">
        <w:r w:rsidRPr="003600E5">
          <w:rPr>
            <w:rStyle w:val="Hiperveza"/>
            <w:noProof/>
            <w:snapToGrid w:val="0"/>
            <w:w w:val="0"/>
          </w:rPr>
          <w:t>1.1</w:t>
        </w:r>
        <w:r>
          <w:rPr>
            <w:rFonts w:asciiTheme="minorHAnsi" w:eastAsiaTheme="minorEastAsia" w:hAnsiTheme="minorHAnsi" w:cstheme="minorBidi"/>
            <w:noProof/>
            <w:sz w:val="22"/>
            <w:szCs w:val="22"/>
            <w:lang w:val="hr-HR" w:eastAsia="hr-HR"/>
          </w:rPr>
          <w:tab/>
        </w:r>
        <w:r w:rsidRPr="003600E5">
          <w:rPr>
            <w:rStyle w:val="Hiperveza"/>
            <w:noProof/>
          </w:rPr>
          <w:t>Dissertation description text</w:t>
        </w:r>
        <w:r>
          <w:rPr>
            <w:noProof/>
            <w:webHidden/>
          </w:rPr>
          <w:tab/>
        </w:r>
        <w:r>
          <w:rPr>
            <w:noProof/>
            <w:webHidden/>
          </w:rPr>
          <w:fldChar w:fldCharType="begin"/>
        </w:r>
        <w:r>
          <w:rPr>
            <w:noProof/>
            <w:webHidden/>
          </w:rPr>
          <w:instrText xml:space="preserve"> PAGEREF _Toc420295397 \h </w:instrText>
        </w:r>
        <w:r>
          <w:rPr>
            <w:noProof/>
            <w:webHidden/>
          </w:rPr>
        </w:r>
        <w:r>
          <w:rPr>
            <w:noProof/>
            <w:webHidden/>
          </w:rPr>
          <w:fldChar w:fldCharType="separate"/>
        </w:r>
        <w:r>
          <w:rPr>
            <w:noProof/>
            <w:webHidden/>
          </w:rPr>
          <w:t>1</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398" w:history="1">
        <w:r w:rsidRPr="003600E5">
          <w:rPr>
            <w:rStyle w:val="Hiperveza"/>
            <w:noProof/>
            <w:snapToGrid w:val="0"/>
            <w:w w:val="0"/>
          </w:rPr>
          <w:t>1.2</w:t>
        </w:r>
        <w:r>
          <w:rPr>
            <w:rFonts w:asciiTheme="minorHAnsi" w:eastAsiaTheme="minorEastAsia" w:hAnsiTheme="minorHAnsi" w:cstheme="minorBidi"/>
            <w:noProof/>
            <w:sz w:val="22"/>
            <w:szCs w:val="22"/>
            <w:lang w:val="hr-HR" w:eastAsia="hr-HR"/>
          </w:rPr>
          <w:tab/>
        </w:r>
        <w:r w:rsidRPr="003600E5">
          <w:rPr>
            <w:rStyle w:val="Hiperveza"/>
            <w:noProof/>
          </w:rPr>
          <w:t>Problem formulation/description</w:t>
        </w:r>
        <w:r>
          <w:rPr>
            <w:noProof/>
            <w:webHidden/>
          </w:rPr>
          <w:tab/>
        </w:r>
        <w:r>
          <w:rPr>
            <w:noProof/>
            <w:webHidden/>
          </w:rPr>
          <w:fldChar w:fldCharType="begin"/>
        </w:r>
        <w:r>
          <w:rPr>
            <w:noProof/>
            <w:webHidden/>
          </w:rPr>
          <w:instrText xml:space="preserve"> PAGEREF _Toc420295398 \h </w:instrText>
        </w:r>
        <w:r>
          <w:rPr>
            <w:noProof/>
            <w:webHidden/>
          </w:rPr>
        </w:r>
        <w:r>
          <w:rPr>
            <w:noProof/>
            <w:webHidden/>
          </w:rPr>
          <w:fldChar w:fldCharType="separate"/>
        </w:r>
        <w:r>
          <w:rPr>
            <w:noProof/>
            <w:webHidden/>
          </w:rPr>
          <w:t>2</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399" w:history="1">
        <w:r w:rsidRPr="003600E5">
          <w:rPr>
            <w:rStyle w:val="Hiperveza"/>
            <w:noProof/>
            <w:snapToGrid w:val="0"/>
            <w:w w:val="0"/>
          </w:rPr>
          <w:t>1.3</w:t>
        </w:r>
        <w:r>
          <w:rPr>
            <w:rFonts w:asciiTheme="minorHAnsi" w:eastAsiaTheme="minorEastAsia" w:hAnsiTheme="minorHAnsi" w:cstheme="minorBidi"/>
            <w:noProof/>
            <w:sz w:val="22"/>
            <w:szCs w:val="22"/>
            <w:lang w:val="hr-HR" w:eastAsia="hr-HR"/>
          </w:rPr>
          <w:tab/>
        </w:r>
        <w:r w:rsidRPr="003600E5">
          <w:rPr>
            <w:rStyle w:val="Hiperveza"/>
            <w:noProof/>
          </w:rPr>
          <w:t>Proposed solution</w:t>
        </w:r>
        <w:r>
          <w:rPr>
            <w:noProof/>
            <w:webHidden/>
          </w:rPr>
          <w:tab/>
        </w:r>
        <w:r>
          <w:rPr>
            <w:noProof/>
            <w:webHidden/>
          </w:rPr>
          <w:fldChar w:fldCharType="begin"/>
        </w:r>
        <w:r>
          <w:rPr>
            <w:noProof/>
            <w:webHidden/>
          </w:rPr>
          <w:instrText xml:space="preserve"> PAGEREF _Toc420295399 \h </w:instrText>
        </w:r>
        <w:r>
          <w:rPr>
            <w:noProof/>
            <w:webHidden/>
          </w:rPr>
        </w:r>
        <w:r>
          <w:rPr>
            <w:noProof/>
            <w:webHidden/>
          </w:rPr>
          <w:fldChar w:fldCharType="separate"/>
        </w:r>
        <w:r>
          <w:rPr>
            <w:noProof/>
            <w:webHidden/>
          </w:rPr>
          <w:t>2</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00" w:history="1">
        <w:r w:rsidRPr="003600E5">
          <w:rPr>
            <w:rStyle w:val="Hiperveza"/>
            <w:noProof/>
            <w:snapToGrid w:val="0"/>
            <w:w w:val="0"/>
          </w:rPr>
          <w:t>1.4</w:t>
        </w:r>
        <w:r>
          <w:rPr>
            <w:rFonts w:asciiTheme="minorHAnsi" w:eastAsiaTheme="minorEastAsia" w:hAnsiTheme="minorHAnsi" w:cstheme="minorBidi"/>
            <w:noProof/>
            <w:sz w:val="22"/>
            <w:szCs w:val="22"/>
            <w:lang w:val="hr-HR" w:eastAsia="hr-HR"/>
          </w:rPr>
          <w:tab/>
        </w:r>
        <w:r w:rsidRPr="003600E5">
          <w:rPr>
            <w:rStyle w:val="Hiperveza"/>
            <w:noProof/>
          </w:rPr>
          <w:t>Dissertation structure</w:t>
        </w:r>
        <w:r>
          <w:rPr>
            <w:noProof/>
            <w:webHidden/>
          </w:rPr>
          <w:tab/>
        </w:r>
        <w:r>
          <w:rPr>
            <w:noProof/>
            <w:webHidden/>
          </w:rPr>
          <w:fldChar w:fldCharType="begin"/>
        </w:r>
        <w:r>
          <w:rPr>
            <w:noProof/>
            <w:webHidden/>
          </w:rPr>
          <w:instrText xml:space="preserve"> PAGEREF _Toc420295400 \h </w:instrText>
        </w:r>
        <w:r>
          <w:rPr>
            <w:noProof/>
            <w:webHidden/>
          </w:rPr>
        </w:r>
        <w:r>
          <w:rPr>
            <w:noProof/>
            <w:webHidden/>
          </w:rPr>
          <w:fldChar w:fldCharType="separate"/>
        </w:r>
        <w:r>
          <w:rPr>
            <w:noProof/>
            <w:webHidden/>
          </w:rPr>
          <w:t>4</w:t>
        </w:r>
        <w:r>
          <w:rPr>
            <w:noProof/>
            <w:webHidden/>
          </w:rPr>
          <w:fldChar w:fldCharType="end"/>
        </w:r>
      </w:hyperlink>
    </w:p>
    <w:p w:rsidR="00D200F6" w:rsidRDefault="00D200F6">
      <w:pPr>
        <w:pStyle w:val="Sadraj1"/>
        <w:rPr>
          <w:rFonts w:asciiTheme="minorHAnsi" w:eastAsiaTheme="minorEastAsia" w:hAnsiTheme="minorHAnsi" w:cstheme="minorBidi"/>
          <w:noProof/>
          <w:sz w:val="22"/>
          <w:szCs w:val="22"/>
          <w:lang w:val="hr-HR" w:eastAsia="hr-HR"/>
        </w:rPr>
      </w:pPr>
      <w:hyperlink w:anchor="_Toc420295401" w:history="1">
        <w:r w:rsidRPr="003600E5">
          <w:rPr>
            <w:rStyle w:val="Hiperveza"/>
            <w:noProof/>
          </w:rPr>
          <w:t>2</w:t>
        </w:r>
        <w:r>
          <w:rPr>
            <w:rFonts w:asciiTheme="minorHAnsi" w:eastAsiaTheme="minorEastAsia" w:hAnsiTheme="minorHAnsi" w:cstheme="minorBidi"/>
            <w:noProof/>
            <w:sz w:val="22"/>
            <w:szCs w:val="22"/>
            <w:lang w:val="hr-HR" w:eastAsia="hr-HR"/>
          </w:rPr>
          <w:tab/>
        </w:r>
        <w:r w:rsidRPr="003600E5">
          <w:rPr>
            <w:rStyle w:val="Hiperveza"/>
            <w:noProof/>
          </w:rPr>
          <w:t>State of the art</w:t>
        </w:r>
        <w:r>
          <w:rPr>
            <w:noProof/>
            <w:webHidden/>
          </w:rPr>
          <w:tab/>
        </w:r>
        <w:r>
          <w:rPr>
            <w:noProof/>
            <w:webHidden/>
          </w:rPr>
          <w:fldChar w:fldCharType="begin"/>
        </w:r>
        <w:r>
          <w:rPr>
            <w:noProof/>
            <w:webHidden/>
          </w:rPr>
          <w:instrText xml:space="preserve"> PAGEREF _Toc420295401 \h </w:instrText>
        </w:r>
        <w:r>
          <w:rPr>
            <w:noProof/>
            <w:webHidden/>
          </w:rPr>
        </w:r>
        <w:r>
          <w:rPr>
            <w:noProof/>
            <w:webHidden/>
          </w:rPr>
          <w:fldChar w:fldCharType="separate"/>
        </w:r>
        <w:r>
          <w:rPr>
            <w:noProof/>
            <w:webHidden/>
          </w:rPr>
          <w:t>5</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02" w:history="1">
        <w:r w:rsidRPr="003600E5">
          <w:rPr>
            <w:rStyle w:val="Hiperveza"/>
            <w:noProof/>
            <w:snapToGrid w:val="0"/>
            <w:w w:val="0"/>
          </w:rPr>
          <w:t>2.1</w:t>
        </w:r>
        <w:r>
          <w:rPr>
            <w:rFonts w:asciiTheme="minorHAnsi" w:eastAsiaTheme="minorEastAsia" w:hAnsiTheme="minorHAnsi" w:cstheme="minorBidi"/>
            <w:noProof/>
            <w:sz w:val="22"/>
            <w:szCs w:val="22"/>
            <w:lang w:val="hr-HR" w:eastAsia="hr-HR"/>
          </w:rPr>
          <w:tab/>
        </w:r>
        <w:r w:rsidRPr="003600E5">
          <w:rPr>
            <w:rStyle w:val="Hiperveza"/>
            <w:noProof/>
          </w:rPr>
          <w:t>The Internet of Things (IoT)</w:t>
        </w:r>
        <w:r>
          <w:rPr>
            <w:noProof/>
            <w:webHidden/>
          </w:rPr>
          <w:tab/>
        </w:r>
        <w:r>
          <w:rPr>
            <w:noProof/>
            <w:webHidden/>
          </w:rPr>
          <w:fldChar w:fldCharType="begin"/>
        </w:r>
        <w:r>
          <w:rPr>
            <w:noProof/>
            <w:webHidden/>
          </w:rPr>
          <w:instrText xml:space="preserve"> PAGEREF _Toc420295402 \h </w:instrText>
        </w:r>
        <w:r>
          <w:rPr>
            <w:noProof/>
            <w:webHidden/>
          </w:rPr>
        </w:r>
        <w:r>
          <w:rPr>
            <w:noProof/>
            <w:webHidden/>
          </w:rPr>
          <w:fldChar w:fldCharType="separate"/>
        </w:r>
        <w:r>
          <w:rPr>
            <w:noProof/>
            <w:webHidden/>
          </w:rPr>
          <w:t>5</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03" w:history="1">
        <w:r w:rsidRPr="003600E5">
          <w:rPr>
            <w:rStyle w:val="Hiperveza"/>
            <w:noProof/>
            <w:snapToGrid w:val="0"/>
            <w:w w:val="0"/>
          </w:rPr>
          <w:t>2.2</w:t>
        </w:r>
        <w:r>
          <w:rPr>
            <w:rFonts w:asciiTheme="minorHAnsi" w:eastAsiaTheme="minorEastAsia" w:hAnsiTheme="minorHAnsi" w:cstheme="minorBidi"/>
            <w:noProof/>
            <w:sz w:val="22"/>
            <w:szCs w:val="22"/>
            <w:lang w:val="hr-HR" w:eastAsia="hr-HR"/>
          </w:rPr>
          <w:tab/>
        </w:r>
        <w:r w:rsidRPr="003600E5">
          <w:rPr>
            <w:rStyle w:val="Hiperveza"/>
            <w:noProof/>
          </w:rPr>
          <w:t>Machine to Machine communication (M2M)</w:t>
        </w:r>
        <w:r>
          <w:rPr>
            <w:noProof/>
            <w:webHidden/>
          </w:rPr>
          <w:tab/>
        </w:r>
        <w:r>
          <w:rPr>
            <w:noProof/>
            <w:webHidden/>
          </w:rPr>
          <w:fldChar w:fldCharType="begin"/>
        </w:r>
        <w:r>
          <w:rPr>
            <w:noProof/>
            <w:webHidden/>
          </w:rPr>
          <w:instrText xml:space="preserve"> PAGEREF _Toc420295403 \h </w:instrText>
        </w:r>
        <w:r>
          <w:rPr>
            <w:noProof/>
            <w:webHidden/>
          </w:rPr>
        </w:r>
        <w:r>
          <w:rPr>
            <w:noProof/>
            <w:webHidden/>
          </w:rPr>
          <w:fldChar w:fldCharType="separate"/>
        </w:r>
        <w:r>
          <w:rPr>
            <w:noProof/>
            <w:webHidden/>
          </w:rPr>
          <w:t>7</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04" w:history="1">
        <w:r w:rsidRPr="003600E5">
          <w:rPr>
            <w:rStyle w:val="Hiperveza"/>
            <w:noProof/>
            <w:snapToGrid w:val="0"/>
            <w:w w:val="0"/>
          </w:rPr>
          <w:t>2.3</w:t>
        </w:r>
        <w:r>
          <w:rPr>
            <w:rFonts w:asciiTheme="minorHAnsi" w:eastAsiaTheme="minorEastAsia" w:hAnsiTheme="minorHAnsi" w:cstheme="minorBidi"/>
            <w:noProof/>
            <w:sz w:val="22"/>
            <w:szCs w:val="22"/>
            <w:lang w:val="hr-HR" w:eastAsia="hr-HR"/>
          </w:rPr>
          <w:tab/>
        </w:r>
        <w:r w:rsidRPr="003600E5">
          <w:rPr>
            <w:rStyle w:val="Hiperveza"/>
            <w:noProof/>
          </w:rPr>
          <w:t>Big Data</w:t>
        </w:r>
        <w:r>
          <w:rPr>
            <w:noProof/>
            <w:webHidden/>
          </w:rPr>
          <w:tab/>
        </w:r>
        <w:r>
          <w:rPr>
            <w:noProof/>
            <w:webHidden/>
          </w:rPr>
          <w:fldChar w:fldCharType="begin"/>
        </w:r>
        <w:r>
          <w:rPr>
            <w:noProof/>
            <w:webHidden/>
          </w:rPr>
          <w:instrText xml:space="preserve"> PAGEREF _Toc420295404 \h </w:instrText>
        </w:r>
        <w:r>
          <w:rPr>
            <w:noProof/>
            <w:webHidden/>
          </w:rPr>
        </w:r>
        <w:r>
          <w:rPr>
            <w:noProof/>
            <w:webHidden/>
          </w:rPr>
          <w:fldChar w:fldCharType="separate"/>
        </w:r>
        <w:r>
          <w:rPr>
            <w:noProof/>
            <w:webHidden/>
          </w:rPr>
          <w:t>8</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05" w:history="1">
        <w:r w:rsidRPr="003600E5">
          <w:rPr>
            <w:rStyle w:val="Hiperveza"/>
            <w:noProof/>
            <w:snapToGrid w:val="0"/>
            <w:w w:val="0"/>
          </w:rPr>
          <w:t>2.4</w:t>
        </w:r>
        <w:r>
          <w:rPr>
            <w:rFonts w:asciiTheme="minorHAnsi" w:eastAsiaTheme="minorEastAsia" w:hAnsiTheme="minorHAnsi" w:cstheme="minorBidi"/>
            <w:noProof/>
            <w:sz w:val="22"/>
            <w:szCs w:val="22"/>
            <w:lang w:val="hr-HR" w:eastAsia="hr-HR"/>
          </w:rPr>
          <w:tab/>
        </w:r>
        <w:r w:rsidRPr="003600E5">
          <w:rPr>
            <w:rStyle w:val="Hiperveza"/>
            <w:noProof/>
          </w:rPr>
          <w:t>NoSQL</w:t>
        </w:r>
        <w:r>
          <w:rPr>
            <w:noProof/>
            <w:webHidden/>
          </w:rPr>
          <w:tab/>
        </w:r>
        <w:r>
          <w:rPr>
            <w:noProof/>
            <w:webHidden/>
          </w:rPr>
          <w:fldChar w:fldCharType="begin"/>
        </w:r>
        <w:r>
          <w:rPr>
            <w:noProof/>
            <w:webHidden/>
          </w:rPr>
          <w:instrText xml:space="preserve"> PAGEREF _Toc420295405 \h </w:instrText>
        </w:r>
        <w:r>
          <w:rPr>
            <w:noProof/>
            <w:webHidden/>
          </w:rPr>
        </w:r>
        <w:r>
          <w:rPr>
            <w:noProof/>
            <w:webHidden/>
          </w:rPr>
          <w:fldChar w:fldCharType="separate"/>
        </w:r>
        <w:r>
          <w:rPr>
            <w:noProof/>
            <w:webHidden/>
          </w:rPr>
          <w:t>9</w:t>
        </w:r>
        <w:r>
          <w:rPr>
            <w:noProof/>
            <w:webHidden/>
          </w:rPr>
          <w:fldChar w:fldCharType="end"/>
        </w:r>
      </w:hyperlink>
    </w:p>
    <w:p w:rsidR="00D200F6" w:rsidRDefault="00D200F6">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06" w:history="1">
        <w:r w:rsidRPr="003600E5">
          <w:rPr>
            <w:rStyle w:val="Hiperveza"/>
            <w:noProof/>
          </w:rPr>
          <w:t>2.4.1</w:t>
        </w:r>
        <w:r>
          <w:rPr>
            <w:rFonts w:asciiTheme="minorHAnsi" w:eastAsiaTheme="minorEastAsia" w:hAnsiTheme="minorHAnsi" w:cstheme="minorBidi"/>
            <w:noProof/>
            <w:sz w:val="22"/>
            <w:szCs w:val="22"/>
            <w:lang w:val="hr-HR" w:eastAsia="hr-HR"/>
          </w:rPr>
          <w:tab/>
        </w:r>
        <w:r w:rsidRPr="003600E5">
          <w:rPr>
            <w:rStyle w:val="Hiperveza"/>
            <w:noProof/>
          </w:rPr>
          <w:t>Types of NoSQL databases</w:t>
        </w:r>
        <w:r>
          <w:rPr>
            <w:noProof/>
            <w:webHidden/>
          </w:rPr>
          <w:tab/>
        </w:r>
        <w:r>
          <w:rPr>
            <w:noProof/>
            <w:webHidden/>
          </w:rPr>
          <w:fldChar w:fldCharType="begin"/>
        </w:r>
        <w:r>
          <w:rPr>
            <w:noProof/>
            <w:webHidden/>
          </w:rPr>
          <w:instrText xml:space="preserve"> PAGEREF _Toc420295406 \h </w:instrText>
        </w:r>
        <w:r>
          <w:rPr>
            <w:noProof/>
            <w:webHidden/>
          </w:rPr>
        </w:r>
        <w:r>
          <w:rPr>
            <w:noProof/>
            <w:webHidden/>
          </w:rPr>
          <w:fldChar w:fldCharType="separate"/>
        </w:r>
        <w:r>
          <w:rPr>
            <w:noProof/>
            <w:webHidden/>
          </w:rPr>
          <w:t>9</w:t>
        </w:r>
        <w:r>
          <w:rPr>
            <w:noProof/>
            <w:webHidden/>
          </w:rPr>
          <w:fldChar w:fldCharType="end"/>
        </w:r>
      </w:hyperlink>
    </w:p>
    <w:p w:rsidR="00D200F6" w:rsidRDefault="00D200F6">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07" w:history="1">
        <w:r w:rsidRPr="003600E5">
          <w:rPr>
            <w:rStyle w:val="Hiperveza"/>
            <w:noProof/>
          </w:rPr>
          <w:t>2.4.2</w:t>
        </w:r>
        <w:r>
          <w:rPr>
            <w:rFonts w:asciiTheme="minorHAnsi" w:eastAsiaTheme="minorEastAsia" w:hAnsiTheme="minorHAnsi" w:cstheme="minorBidi"/>
            <w:noProof/>
            <w:sz w:val="22"/>
            <w:szCs w:val="22"/>
            <w:lang w:val="hr-HR" w:eastAsia="hr-HR"/>
          </w:rPr>
          <w:tab/>
        </w:r>
        <w:r w:rsidRPr="003600E5">
          <w:rPr>
            <w:rStyle w:val="Hiperveza"/>
            <w:noProof/>
          </w:rPr>
          <w:t>General overview of the technologies available at the moment</w:t>
        </w:r>
        <w:r>
          <w:rPr>
            <w:noProof/>
            <w:webHidden/>
          </w:rPr>
          <w:tab/>
        </w:r>
        <w:r>
          <w:rPr>
            <w:noProof/>
            <w:webHidden/>
          </w:rPr>
          <w:fldChar w:fldCharType="begin"/>
        </w:r>
        <w:r>
          <w:rPr>
            <w:noProof/>
            <w:webHidden/>
          </w:rPr>
          <w:instrText xml:space="preserve"> PAGEREF _Toc420295407 \h </w:instrText>
        </w:r>
        <w:r>
          <w:rPr>
            <w:noProof/>
            <w:webHidden/>
          </w:rPr>
        </w:r>
        <w:r>
          <w:rPr>
            <w:noProof/>
            <w:webHidden/>
          </w:rPr>
          <w:fldChar w:fldCharType="separate"/>
        </w:r>
        <w:r>
          <w:rPr>
            <w:noProof/>
            <w:webHidden/>
          </w:rPr>
          <w:t>11</w:t>
        </w:r>
        <w:r>
          <w:rPr>
            <w:noProof/>
            <w:webHidden/>
          </w:rPr>
          <w:fldChar w:fldCharType="end"/>
        </w:r>
      </w:hyperlink>
    </w:p>
    <w:p w:rsidR="00D200F6" w:rsidRDefault="00D200F6">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08" w:history="1">
        <w:r w:rsidRPr="003600E5">
          <w:rPr>
            <w:rStyle w:val="Hiperveza"/>
            <w:noProof/>
          </w:rPr>
          <w:t>2.4.3</w:t>
        </w:r>
        <w:r>
          <w:rPr>
            <w:rFonts w:asciiTheme="minorHAnsi" w:eastAsiaTheme="minorEastAsia" w:hAnsiTheme="minorHAnsi" w:cstheme="minorBidi"/>
            <w:noProof/>
            <w:sz w:val="22"/>
            <w:szCs w:val="22"/>
            <w:lang w:val="hr-HR" w:eastAsia="hr-HR"/>
          </w:rPr>
          <w:tab/>
        </w:r>
        <w:r w:rsidRPr="003600E5">
          <w:rPr>
            <w:rStyle w:val="Hiperveza"/>
            <w:noProof/>
          </w:rPr>
          <w:t>Security issues in NoSQL</w:t>
        </w:r>
        <w:r>
          <w:rPr>
            <w:noProof/>
            <w:webHidden/>
          </w:rPr>
          <w:tab/>
        </w:r>
        <w:r>
          <w:rPr>
            <w:noProof/>
            <w:webHidden/>
          </w:rPr>
          <w:fldChar w:fldCharType="begin"/>
        </w:r>
        <w:r>
          <w:rPr>
            <w:noProof/>
            <w:webHidden/>
          </w:rPr>
          <w:instrText xml:space="preserve"> PAGEREF _Toc420295408 \h </w:instrText>
        </w:r>
        <w:r>
          <w:rPr>
            <w:noProof/>
            <w:webHidden/>
          </w:rPr>
        </w:r>
        <w:r>
          <w:rPr>
            <w:noProof/>
            <w:webHidden/>
          </w:rPr>
          <w:fldChar w:fldCharType="separate"/>
        </w:r>
        <w:r>
          <w:rPr>
            <w:noProof/>
            <w:webHidden/>
          </w:rPr>
          <w:t>16</w:t>
        </w:r>
        <w:r>
          <w:rPr>
            <w:noProof/>
            <w:webHidden/>
          </w:rPr>
          <w:fldChar w:fldCharType="end"/>
        </w:r>
      </w:hyperlink>
    </w:p>
    <w:p w:rsidR="00D200F6" w:rsidRDefault="00D200F6">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09" w:history="1">
        <w:r w:rsidRPr="003600E5">
          <w:rPr>
            <w:rStyle w:val="Hiperveza"/>
            <w:noProof/>
          </w:rPr>
          <w:t>2.4.4</w:t>
        </w:r>
        <w:r>
          <w:rPr>
            <w:rFonts w:asciiTheme="minorHAnsi" w:eastAsiaTheme="minorEastAsia" w:hAnsiTheme="minorHAnsi" w:cstheme="minorBidi"/>
            <w:noProof/>
            <w:sz w:val="22"/>
            <w:szCs w:val="22"/>
            <w:lang w:val="hr-HR" w:eastAsia="hr-HR"/>
          </w:rPr>
          <w:tab/>
        </w:r>
        <w:r w:rsidRPr="003600E5">
          <w:rPr>
            <w:rStyle w:val="Hiperveza"/>
            <w:noProof/>
          </w:rPr>
          <w:t>Performance studies and comparisons</w:t>
        </w:r>
        <w:r>
          <w:rPr>
            <w:noProof/>
            <w:webHidden/>
          </w:rPr>
          <w:tab/>
        </w:r>
        <w:r>
          <w:rPr>
            <w:noProof/>
            <w:webHidden/>
          </w:rPr>
          <w:fldChar w:fldCharType="begin"/>
        </w:r>
        <w:r>
          <w:rPr>
            <w:noProof/>
            <w:webHidden/>
          </w:rPr>
          <w:instrText xml:space="preserve"> PAGEREF _Toc420295409 \h </w:instrText>
        </w:r>
        <w:r>
          <w:rPr>
            <w:noProof/>
            <w:webHidden/>
          </w:rPr>
        </w:r>
        <w:r>
          <w:rPr>
            <w:noProof/>
            <w:webHidden/>
          </w:rPr>
          <w:fldChar w:fldCharType="separate"/>
        </w:r>
        <w:r>
          <w:rPr>
            <w:noProof/>
            <w:webHidden/>
          </w:rPr>
          <w:t>16</w:t>
        </w:r>
        <w:r>
          <w:rPr>
            <w:noProof/>
            <w:webHidden/>
          </w:rPr>
          <w:fldChar w:fldCharType="end"/>
        </w:r>
      </w:hyperlink>
    </w:p>
    <w:p w:rsidR="00D200F6" w:rsidRDefault="00D200F6">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10" w:history="1">
        <w:r w:rsidRPr="003600E5">
          <w:rPr>
            <w:rStyle w:val="Hiperveza"/>
            <w:noProof/>
          </w:rPr>
          <w:t>2.4.5</w:t>
        </w:r>
        <w:r>
          <w:rPr>
            <w:rFonts w:asciiTheme="minorHAnsi" w:eastAsiaTheme="minorEastAsia" w:hAnsiTheme="minorHAnsi" w:cstheme="minorBidi"/>
            <w:noProof/>
            <w:sz w:val="22"/>
            <w:szCs w:val="22"/>
            <w:lang w:val="hr-HR" w:eastAsia="hr-HR"/>
          </w:rPr>
          <w:tab/>
        </w:r>
        <w:r w:rsidRPr="003600E5">
          <w:rPr>
            <w:rStyle w:val="Hiperveza"/>
            <w:noProof/>
          </w:rPr>
          <w:t>Summary</w:t>
        </w:r>
        <w:r>
          <w:rPr>
            <w:noProof/>
            <w:webHidden/>
          </w:rPr>
          <w:tab/>
        </w:r>
        <w:r>
          <w:rPr>
            <w:noProof/>
            <w:webHidden/>
          </w:rPr>
          <w:fldChar w:fldCharType="begin"/>
        </w:r>
        <w:r>
          <w:rPr>
            <w:noProof/>
            <w:webHidden/>
          </w:rPr>
          <w:instrText xml:space="preserve"> PAGEREF _Toc420295410 \h </w:instrText>
        </w:r>
        <w:r>
          <w:rPr>
            <w:noProof/>
            <w:webHidden/>
          </w:rPr>
        </w:r>
        <w:r>
          <w:rPr>
            <w:noProof/>
            <w:webHidden/>
          </w:rPr>
          <w:fldChar w:fldCharType="separate"/>
        </w:r>
        <w:r>
          <w:rPr>
            <w:noProof/>
            <w:webHidden/>
          </w:rPr>
          <w:t>16</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11" w:history="1">
        <w:r w:rsidRPr="003600E5">
          <w:rPr>
            <w:rStyle w:val="Hiperveza"/>
            <w:noProof/>
            <w:snapToGrid w:val="0"/>
            <w:w w:val="0"/>
          </w:rPr>
          <w:t>2.5</w:t>
        </w:r>
        <w:r>
          <w:rPr>
            <w:rFonts w:asciiTheme="minorHAnsi" w:eastAsiaTheme="minorEastAsia" w:hAnsiTheme="minorHAnsi" w:cstheme="minorBidi"/>
            <w:noProof/>
            <w:sz w:val="22"/>
            <w:szCs w:val="22"/>
            <w:lang w:val="hr-HR" w:eastAsia="hr-HR"/>
          </w:rPr>
          <w:tab/>
        </w:r>
        <w:r w:rsidRPr="003600E5">
          <w:rPr>
            <w:rStyle w:val="Hiperveza"/>
            <w:noProof/>
          </w:rPr>
          <w:t>Access Control</w:t>
        </w:r>
        <w:r>
          <w:rPr>
            <w:noProof/>
            <w:webHidden/>
          </w:rPr>
          <w:tab/>
        </w:r>
        <w:r>
          <w:rPr>
            <w:noProof/>
            <w:webHidden/>
          </w:rPr>
          <w:fldChar w:fldCharType="begin"/>
        </w:r>
        <w:r>
          <w:rPr>
            <w:noProof/>
            <w:webHidden/>
          </w:rPr>
          <w:instrText xml:space="preserve"> PAGEREF _Toc420295411 \h </w:instrText>
        </w:r>
        <w:r>
          <w:rPr>
            <w:noProof/>
            <w:webHidden/>
          </w:rPr>
        </w:r>
        <w:r>
          <w:rPr>
            <w:noProof/>
            <w:webHidden/>
          </w:rPr>
          <w:fldChar w:fldCharType="separate"/>
        </w:r>
        <w:r>
          <w:rPr>
            <w:noProof/>
            <w:webHidden/>
          </w:rPr>
          <w:t>17</w:t>
        </w:r>
        <w:r>
          <w:rPr>
            <w:noProof/>
            <w:webHidden/>
          </w:rPr>
          <w:fldChar w:fldCharType="end"/>
        </w:r>
      </w:hyperlink>
    </w:p>
    <w:p w:rsidR="00D200F6" w:rsidRDefault="00D200F6">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12" w:history="1">
        <w:r w:rsidRPr="003600E5">
          <w:rPr>
            <w:rStyle w:val="Hiperveza"/>
            <w:noProof/>
          </w:rPr>
          <w:t>2.5.1</w:t>
        </w:r>
        <w:r>
          <w:rPr>
            <w:rFonts w:asciiTheme="minorHAnsi" w:eastAsiaTheme="minorEastAsia" w:hAnsiTheme="minorHAnsi" w:cstheme="minorBidi"/>
            <w:noProof/>
            <w:sz w:val="22"/>
            <w:szCs w:val="22"/>
            <w:lang w:val="hr-HR" w:eastAsia="hr-HR"/>
          </w:rPr>
          <w:tab/>
        </w:r>
        <w:r w:rsidRPr="003600E5">
          <w:rPr>
            <w:rStyle w:val="Hiperveza"/>
            <w:noProof/>
          </w:rPr>
          <w:t>Types of access control</w:t>
        </w:r>
        <w:r>
          <w:rPr>
            <w:noProof/>
            <w:webHidden/>
          </w:rPr>
          <w:tab/>
        </w:r>
        <w:r>
          <w:rPr>
            <w:noProof/>
            <w:webHidden/>
          </w:rPr>
          <w:fldChar w:fldCharType="begin"/>
        </w:r>
        <w:r>
          <w:rPr>
            <w:noProof/>
            <w:webHidden/>
          </w:rPr>
          <w:instrText xml:space="preserve"> PAGEREF _Toc420295412 \h </w:instrText>
        </w:r>
        <w:r>
          <w:rPr>
            <w:noProof/>
            <w:webHidden/>
          </w:rPr>
        </w:r>
        <w:r>
          <w:rPr>
            <w:noProof/>
            <w:webHidden/>
          </w:rPr>
          <w:fldChar w:fldCharType="separate"/>
        </w:r>
        <w:r>
          <w:rPr>
            <w:noProof/>
            <w:webHidden/>
          </w:rPr>
          <w:t>17</w:t>
        </w:r>
        <w:r>
          <w:rPr>
            <w:noProof/>
            <w:webHidden/>
          </w:rPr>
          <w:fldChar w:fldCharType="end"/>
        </w:r>
      </w:hyperlink>
    </w:p>
    <w:p w:rsidR="00D200F6" w:rsidRDefault="00D200F6">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13" w:history="1">
        <w:r w:rsidRPr="003600E5">
          <w:rPr>
            <w:rStyle w:val="Hiperveza"/>
            <w:noProof/>
          </w:rPr>
          <w:t>2.5.2</w:t>
        </w:r>
        <w:r>
          <w:rPr>
            <w:rFonts w:asciiTheme="minorHAnsi" w:eastAsiaTheme="minorEastAsia" w:hAnsiTheme="minorHAnsi" w:cstheme="minorBidi"/>
            <w:noProof/>
            <w:sz w:val="22"/>
            <w:szCs w:val="22"/>
            <w:lang w:val="hr-HR" w:eastAsia="hr-HR"/>
          </w:rPr>
          <w:tab/>
        </w:r>
        <w:r w:rsidRPr="003600E5">
          <w:rPr>
            <w:rStyle w:val="Hiperveza"/>
            <w:noProof/>
          </w:rPr>
          <w:t>OASIS, XACML and JSON</w:t>
        </w:r>
        <w:r>
          <w:rPr>
            <w:noProof/>
            <w:webHidden/>
          </w:rPr>
          <w:tab/>
        </w:r>
        <w:r>
          <w:rPr>
            <w:noProof/>
            <w:webHidden/>
          </w:rPr>
          <w:fldChar w:fldCharType="begin"/>
        </w:r>
        <w:r>
          <w:rPr>
            <w:noProof/>
            <w:webHidden/>
          </w:rPr>
          <w:instrText xml:space="preserve"> PAGEREF _Toc420295413 \h </w:instrText>
        </w:r>
        <w:r>
          <w:rPr>
            <w:noProof/>
            <w:webHidden/>
          </w:rPr>
        </w:r>
        <w:r>
          <w:rPr>
            <w:noProof/>
            <w:webHidden/>
          </w:rPr>
          <w:fldChar w:fldCharType="separate"/>
        </w:r>
        <w:r>
          <w:rPr>
            <w:noProof/>
            <w:webHidden/>
          </w:rPr>
          <w:t>19</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14" w:history="1">
        <w:r w:rsidRPr="003600E5">
          <w:rPr>
            <w:rStyle w:val="Hiperveza"/>
            <w:noProof/>
            <w:snapToGrid w:val="0"/>
            <w:w w:val="0"/>
          </w:rPr>
          <w:t>2.6</w:t>
        </w:r>
        <w:r>
          <w:rPr>
            <w:rFonts w:asciiTheme="minorHAnsi" w:eastAsiaTheme="minorEastAsia" w:hAnsiTheme="minorHAnsi" w:cstheme="minorBidi"/>
            <w:noProof/>
            <w:sz w:val="22"/>
            <w:szCs w:val="22"/>
            <w:lang w:val="hr-HR" w:eastAsia="hr-HR"/>
          </w:rPr>
          <w:tab/>
        </w:r>
        <w:r w:rsidRPr="003600E5">
          <w:rPr>
            <w:rStyle w:val="Hiperveza"/>
            <w:noProof/>
          </w:rPr>
          <w:t>SMARTIE</w:t>
        </w:r>
        <w:r>
          <w:rPr>
            <w:noProof/>
            <w:webHidden/>
          </w:rPr>
          <w:tab/>
        </w:r>
        <w:r>
          <w:rPr>
            <w:noProof/>
            <w:webHidden/>
          </w:rPr>
          <w:fldChar w:fldCharType="begin"/>
        </w:r>
        <w:r>
          <w:rPr>
            <w:noProof/>
            <w:webHidden/>
          </w:rPr>
          <w:instrText xml:space="preserve"> PAGEREF _Toc420295414 \h </w:instrText>
        </w:r>
        <w:r>
          <w:rPr>
            <w:noProof/>
            <w:webHidden/>
          </w:rPr>
        </w:r>
        <w:r>
          <w:rPr>
            <w:noProof/>
            <w:webHidden/>
          </w:rPr>
          <w:fldChar w:fldCharType="separate"/>
        </w:r>
        <w:r>
          <w:rPr>
            <w:noProof/>
            <w:webHidden/>
          </w:rPr>
          <w:t>22</w:t>
        </w:r>
        <w:r>
          <w:rPr>
            <w:noProof/>
            <w:webHidden/>
          </w:rPr>
          <w:fldChar w:fldCharType="end"/>
        </w:r>
      </w:hyperlink>
    </w:p>
    <w:p w:rsidR="00D200F6" w:rsidRDefault="00D200F6">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15" w:history="1">
        <w:r w:rsidRPr="003600E5">
          <w:rPr>
            <w:rStyle w:val="Hiperveza"/>
            <w:noProof/>
          </w:rPr>
          <w:t>2.6.1</w:t>
        </w:r>
        <w:r>
          <w:rPr>
            <w:rFonts w:asciiTheme="minorHAnsi" w:eastAsiaTheme="minorEastAsia" w:hAnsiTheme="minorHAnsi" w:cstheme="minorBidi"/>
            <w:noProof/>
            <w:sz w:val="22"/>
            <w:szCs w:val="22"/>
            <w:lang w:val="hr-HR" w:eastAsia="hr-HR"/>
          </w:rPr>
          <w:tab/>
        </w:r>
        <w:r w:rsidRPr="003600E5">
          <w:rPr>
            <w:rStyle w:val="Hiperveza"/>
            <w:noProof/>
          </w:rPr>
          <w:t>Brief Overview</w:t>
        </w:r>
        <w:r>
          <w:rPr>
            <w:noProof/>
            <w:webHidden/>
          </w:rPr>
          <w:tab/>
        </w:r>
        <w:r>
          <w:rPr>
            <w:noProof/>
            <w:webHidden/>
          </w:rPr>
          <w:fldChar w:fldCharType="begin"/>
        </w:r>
        <w:r>
          <w:rPr>
            <w:noProof/>
            <w:webHidden/>
          </w:rPr>
          <w:instrText xml:space="preserve"> PAGEREF _Toc420295415 \h </w:instrText>
        </w:r>
        <w:r>
          <w:rPr>
            <w:noProof/>
            <w:webHidden/>
          </w:rPr>
        </w:r>
        <w:r>
          <w:rPr>
            <w:noProof/>
            <w:webHidden/>
          </w:rPr>
          <w:fldChar w:fldCharType="separate"/>
        </w:r>
        <w:r>
          <w:rPr>
            <w:noProof/>
            <w:webHidden/>
          </w:rPr>
          <w:t>22</w:t>
        </w:r>
        <w:r>
          <w:rPr>
            <w:noProof/>
            <w:webHidden/>
          </w:rPr>
          <w:fldChar w:fldCharType="end"/>
        </w:r>
      </w:hyperlink>
    </w:p>
    <w:p w:rsidR="00D200F6" w:rsidRDefault="00D200F6">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295416" w:history="1">
        <w:r w:rsidRPr="003600E5">
          <w:rPr>
            <w:rStyle w:val="Hiperveza"/>
            <w:noProof/>
          </w:rPr>
          <w:t>2.6.2</w:t>
        </w:r>
        <w:r>
          <w:rPr>
            <w:rFonts w:asciiTheme="minorHAnsi" w:eastAsiaTheme="minorEastAsia" w:hAnsiTheme="minorHAnsi" w:cstheme="minorBidi"/>
            <w:noProof/>
            <w:sz w:val="22"/>
            <w:szCs w:val="22"/>
            <w:lang w:val="hr-HR" w:eastAsia="hr-HR"/>
          </w:rPr>
          <w:tab/>
        </w:r>
        <w:r w:rsidRPr="003600E5">
          <w:rPr>
            <w:rStyle w:val="Hiperveza"/>
            <w:noProof/>
          </w:rPr>
          <w:t>Summary</w:t>
        </w:r>
        <w:r>
          <w:rPr>
            <w:noProof/>
            <w:webHidden/>
          </w:rPr>
          <w:tab/>
        </w:r>
        <w:r>
          <w:rPr>
            <w:noProof/>
            <w:webHidden/>
          </w:rPr>
          <w:fldChar w:fldCharType="begin"/>
        </w:r>
        <w:r>
          <w:rPr>
            <w:noProof/>
            <w:webHidden/>
          </w:rPr>
          <w:instrText xml:space="preserve"> PAGEREF _Toc420295416 \h </w:instrText>
        </w:r>
        <w:r>
          <w:rPr>
            <w:noProof/>
            <w:webHidden/>
          </w:rPr>
        </w:r>
        <w:r>
          <w:rPr>
            <w:noProof/>
            <w:webHidden/>
          </w:rPr>
          <w:fldChar w:fldCharType="separate"/>
        </w:r>
        <w:r>
          <w:rPr>
            <w:noProof/>
            <w:webHidden/>
          </w:rPr>
          <w:t>23</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17" w:history="1">
        <w:r w:rsidRPr="003600E5">
          <w:rPr>
            <w:rStyle w:val="Hiperveza"/>
            <w:noProof/>
            <w:snapToGrid w:val="0"/>
            <w:w w:val="0"/>
          </w:rPr>
          <w:t>2.7</w:t>
        </w:r>
        <w:r>
          <w:rPr>
            <w:rFonts w:asciiTheme="minorHAnsi" w:eastAsiaTheme="minorEastAsia" w:hAnsiTheme="minorHAnsi" w:cstheme="minorBidi"/>
            <w:noProof/>
            <w:sz w:val="22"/>
            <w:szCs w:val="22"/>
            <w:lang w:val="hr-HR" w:eastAsia="hr-HR"/>
          </w:rPr>
          <w:tab/>
        </w:r>
        <w:r w:rsidRPr="003600E5">
          <w:rPr>
            <w:rStyle w:val="Hiperveza"/>
            <w:noProof/>
          </w:rPr>
          <w:t>Related work</w:t>
        </w:r>
        <w:r>
          <w:rPr>
            <w:noProof/>
            <w:webHidden/>
          </w:rPr>
          <w:tab/>
        </w:r>
        <w:r>
          <w:rPr>
            <w:noProof/>
            <w:webHidden/>
          </w:rPr>
          <w:fldChar w:fldCharType="begin"/>
        </w:r>
        <w:r>
          <w:rPr>
            <w:noProof/>
            <w:webHidden/>
          </w:rPr>
          <w:instrText xml:space="preserve"> PAGEREF _Toc420295417 \h </w:instrText>
        </w:r>
        <w:r>
          <w:rPr>
            <w:noProof/>
            <w:webHidden/>
          </w:rPr>
        </w:r>
        <w:r>
          <w:rPr>
            <w:noProof/>
            <w:webHidden/>
          </w:rPr>
          <w:fldChar w:fldCharType="separate"/>
        </w:r>
        <w:r>
          <w:rPr>
            <w:noProof/>
            <w:webHidden/>
          </w:rPr>
          <w:t>24</w:t>
        </w:r>
        <w:r>
          <w:rPr>
            <w:noProof/>
            <w:webHidden/>
          </w:rPr>
          <w:fldChar w:fldCharType="end"/>
        </w:r>
      </w:hyperlink>
    </w:p>
    <w:p w:rsidR="00D200F6" w:rsidRDefault="00D200F6">
      <w:pPr>
        <w:pStyle w:val="Sadraj1"/>
        <w:rPr>
          <w:rFonts w:asciiTheme="minorHAnsi" w:eastAsiaTheme="minorEastAsia" w:hAnsiTheme="minorHAnsi" w:cstheme="minorBidi"/>
          <w:noProof/>
          <w:sz w:val="22"/>
          <w:szCs w:val="22"/>
          <w:lang w:val="hr-HR" w:eastAsia="hr-HR"/>
        </w:rPr>
      </w:pPr>
      <w:hyperlink w:anchor="_Toc420295418" w:history="1">
        <w:r w:rsidRPr="003600E5">
          <w:rPr>
            <w:rStyle w:val="Hiperveza"/>
            <w:noProof/>
          </w:rPr>
          <w:t>3</w:t>
        </w:r>
        <w:r>
          <w:rPr>
            <w:rFonts w:asciiTheme="minorHAnsi" w:eastAsiaTheme="minorEastAsia" w:hAnsiTheme="minorHAnsi" w:cstheme="minorBidi"/>
            <w:noProof/>
            <w:sz w:val="22"/>
            <w:szCs w:val="22"/>
            <w:lang w:val="hr-HR" w:eastAsia="hr-HR"/>
          </w:rPr>
          <w:tab/>
        </w:r>
        <w:r w:rsidRPr="003600E5">
          <w:rPr>
            <w:rStyle w:val="Hiperveza"/>
            <w:noProof/>
          </w:rPr>
          <w:t>Solution project description</w:t>
        </w:r>
        <w:r>
          <w:rPr>
            <w:noProof/>
            <w:webHidden/>
          </w:rPr>
          <w:tab/>
        </w:r>
        <w:r>
          <w:rPr>
            <w:noProof/>
            <w:webHidden/>
          </w:rPr>
          <w:fldChar w:fldCharType="begin"/>
        </w:r>
        <w:r>
          <w:rPr>
            <w:noProof/>
            <w:webHidden/>
          </w:rPr>
          <w:instrText xml:space="preserve"> PAGEREF _Toc420295418 \h </w:instrText>
        </w:r>
        <w:r>
          <w:rPr>
            <w:noProof/>
            <w:webHidden/>
          </w:rPr>
        </w:r>
        <w:r>
          <w:rPr>
            <w:noProof/>
            <w:webHidden/>
          </w:rPr>
          <w:fldChar w:fldCharType="separate"/>
        </w:r>
        <w:r>
          <w:rPr>
            <w:noProof/>
            <w:webHidden/>
          </w:rPr>
          <w:t>26</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19" w:history="1">
        <w:r w:rsidRPr="003600E5">
          <w:rPr>
            <w:rStyle w:val="Hiperveza"/>
            <w:noProof/>
            <w:snapToGrid w:val="0"/>
            <w:w w:val="0"/>
          </w:rPr>
          <w:t>3.1</w:t>
        </w:r>
        <w:r>
          <w:rPr>
            <w:rFonts w:asciiTheme="minorHAnsi" w:eastAsiaTheme="minorEastAsia" w:hAnsiTheme="minorHAnsi" w:cstheme="minorBidi"/>
            <w:noProof/>
            <w:sz w:val="22"/>
            <w:szCs w:val="22"/>
            <w:lang w:val="hr-HR" w:eastAsia="hr-HR"/>
          </w:rPr>
          <w:tab/>
        </w:r>
        <w:r w:rsidRPr="003600E5">
          <w:rPr>
            <w:rStyle w:val="Hiperveza"/>
            <w:noProof/>
          </w:rPr>
          <w:t>General architecture, design choices and technologies used</w:t>
        </w:r>
        <w:r>
          <w:rPr>
            <w:noProof/>
            <w:webHidden/>
          </w:rPr>
          <w:tab/>
        </w:r>
        <w:r>
          <w:rPr>
            <w:noProof/>
            <w:webHidden/>
          </w:rPr>
          <w:fldChar w:fldCharType="begin"/>
        </w:r>
        <w:r>
          <w:rPr>
            <w:noProof/>
            <w:webHidden/>
          </w:rPr>
          <w:instrText xml:space="preserve"> PAGEREF _Toc420295419 \h </w:instrText>
        </w:r>
        <w:r>
          <w:rPr>
            <w:noProof/>
            <w:webHidden/>
          </w:rPr>
        </w:r>
        <w:r>
          <w:rPr>
            <w:noProof/>
            <w:webHidden/>
          </w:rPr>
          <w:fldChar w:fldCharType="separate"/>
        </w:r>
        <w:r>
          <w:rPr>
            <w:noProof/>
            <w:webHidden/>
          </w:rPr>
          <w:t>26</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0" w:history="1">
        <w:r w:rsidRPr="003600E5">
          <w:rPr>
            <w:rStyle w:val="Hiperveza"/>
            <w:noProof/>
            <w:snapToGrid w:val="0"/>
            <w:w w:val="0"/>
          </w:rPr>
          <w:t>3.2</w:t>
        </w:r>
        <w:r>
          <w:rPr>
            <w:rFonts w:asciiTheme="minorHAnsi" w:eastAsiaTheme="minorEastAsia" w:hAnsiTheme="minorHAnsi" w:cstheme="minorBidi"/>
            <w:noProof/>
            <w:sz w:val="22"/>
            <w:szCs w:val="22"/>
            <w:lang w:val="hr-HR" w:eastAsia="hr-HR"/>
          </w:rPr>
          <w:tab/>
        </w:r>
        <w:r w:rsidRPr="003600E5">
          <w:rPr>
            <w:rStyle w:val="Hiperveza"/>
            <w:noProof/>
          </w:rPr>
          <w:t>Description of components</w:t>
        </w:r>
        <w:r>
          <w:rPr>
            <w:noProof/>
            <w:webHidden/>
          </w:rPr>
          <w:tab/>
        </w:r>
        <w:r>
          <w:rPr>
            <w:noProof/>
            <w:webHidden/>
          </w:rPr>
          <w:fldChar w:fldCharType="begin"/>
        </w:r>
        <w:r>
          <w:rPr>
            <w:noProof/>
            <w:webHidden/>
          </w:rPr>
          <w:instrText xml:space="preserve"> PAGEREF _Toc420295420 \h </w:instrText>
        </w:r>
        <w:r>
          <w:rPr>
            <w:noProof/>
            <w:webHidden/>
          </w:rPr>
        </w:r>
        <w:r>
          <w:rPr>
            <w:noProof/>
            <w:webHidden/>
          </w:rPr>
          <w:fldChar w:fldCharType="separate"/>
        </w:r>
        <w:r>
          <w:rPr>
            <w:noProof/>
            <w:webHidden/>
          </w:rPr>
          <w:t>29</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1" w:history="1">
        <w:r w:rsidRPr="003600E5">
          <w:rPr>
            <w:rStyle w:val="Hiperveza"/>
            <w:noProof/>
            <w:snapToGrid w:val="0"/>
            <w:w w:val="0"/>
          </w:rPr>
          <w:t>3.3</w:t>
        </w:r>
        <w:r>
          <w:rPr>
            <w:rFonts w:asciiTheme="minorHAnsi" w:eastAsiaTheme="minorEastAsia" w:hAnsiTheme="minorHAnsi" w:cstheme="minorBidi"/>
            <w:noProof/>
            <w:sz w:val="22"/>
            <w:szCs w:val="22"/>
            <w:lang w:val="hr-HR" w:eastAsia="hr-HR"/>
          </w:rPr>
          <w:tab/>
        </w:r>
        <w:r w:rsidRPr="003600E5">
          <w:rPr>
            <w:rStyle w:val="Hiperveza"/>
            <w:noProof/>
          </w:rPr>
          <w:t>Integration scenarios</w:t>
        </w:r>
        <w:r>
          <w:rPr>
            <w:noProof/>
            <w:webHidden/>
          </w:rPr>
          <w:tab/>
        </w:r>
        <w:r>
          <w:rPr>
            <w:noProof/>
            <w:webHidden/>
          </w:rPr>
          <w:fldChar w:fldCharType="begin"/>
        </w:r>
        <w:r>
          <w:rPr>
            <w:noProof/>
            <w:webHidden/>
          </w:rPr>
          <w:instrText xml:space="preserve"> PAGEREF _Toc420295421 \h </w:instrText>
        </w:r>
        <w:r>
          <w:rPr>
            <w:noProof/>
            <w:webHidden/>
          </w:rPr>
        </w:r>
        <w:r>
          <w:rPr>
            <w:noProof/>
            <w:webHidden/>
          </w:rPr>
          <w:fldChar w:fldCharType="separate"/>
        </w:r>
        <w:r>
          <w:rPr>
            <w:noProof/>
            <w:webHidden/>
          </w:rPr>
          <w:t>35</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2" w:history="1">
        <w:r w:rsidRPr="003600E5">
          <w:rPr>
            <w:rStyle w:val="Hiperveza"/>
            <w:noProof/>
            <w:snapToGrid w:val="0"/>
            <w:w w:val="0"/>
          </w:rPr>
          <w:t>3.4</w:t>
        </w:r>
        <w:r>
          <w:rPr>
            <w:rFonts w:asciiTheme="minorHAnsi" w:eastAsiaTheme="minorEastAsia" w:hAnsiTheme="minorHAnsi" w:cstheme="minorBidi"/>
            <w:noProof/>
            <w:sz w:val="22"/>
            <w:szCs w:val="22"/>
            <w:lang w:val="hr-HR" w:eastAsia="hr-HR"/>
          </w:rPr>
          <w:tab/>
        </w:r>
        <w:r w:rsidRPr="003600E5">
          <w:rPr>
            <w:rStyle w:val="Hiperveza"/>
            <w:noProof/>
          </w:rPr>
          <w:t>Development process</w:t>
        </w:r>
        <w:r>
          <w:rPr>
            <w:noProof/>
            <w:webHidden/>
          </w:rPr>
          <w:tab/>
        </w:r>
        <w:r>
          <w:rPr>
            <w:noProof/>
            <w:webHidden/>
          </w:rPr>
          <w:fldChar w:fldCharType="begin"/>
        </w:r>
        <w:r>
          <w:rPr>
            <w:noProof/>
            <w:webHidden/>
          </w:rPr>
          <w:instrText xml:space="preserve"> PAGEREF _Toc420295422 \h </w:instrText>
        </w:r>
        <w:r>
          <w:rPr>
            <w:noProof/>
            <w:webHidden/>
          </w:rPr>
        </w:r>
        <w:r>
          <w:rPr>
            <w:noProof/>
            <w:webHidden/>
          </w:rPr>
          <w:fldChar w:fldCharType="separate"/>
        </w:r>
        <w:r>
          <w:rPr>
            <w:noProof/>
            <w:webHidden/>
          </w:rPr>
          <w:t>38</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3" w:history="1">
        <w:r w:rsidRPr="003600E5">
          <w:rPr>
            <w:rStyle w:val="Hiperveza"/>
            <w:noProof/>
            <w:snapToGrid w:val="0"/>
            <w:w w:val="0"/>
          </w:rPr>
          <w:t>3.5</w:t>
        </w:r>
        <w:r>
          <w:rPr>
            <w:rFonts w:asciiTheme="minorHAnsi" w:eastAsiaTheme="minorEastAsia" w:hAnsiTheme="minorHAnsi" w:cstheme="minorBidi"/>
            <w:noProof/>
            <w:sz w:val="22"/>
            <w:szCs w:val="22"/>
            <w:lang w:val="hr-HR" w:eastAsia="hr-HR"/>
          </w:rPr>
          <w:tab/>
        </w:r>
        <w:r w:rsidRPr="003600E5">
          <w:rPr>
            <w:rStyle w:val="Hiperveza"/>
            <w:noProof/>
          </w:rPr>
          <w:t>Potential improvements</w:t>
        </w:r>
        <w:r>
          <w:rPr>
            <w:noProof/>
            <w:webHidden/>
          </w:rPr>
          <w:tab/>
        </w:r>
        <w:r>
          <w:rPr>
            <w:noProof/>
            <w:webHidden/>
          </w:rPr>
          <w:fldChar w:fldCharType="begin"/>
        </w:r>
        <w:r>
          <w:rPr>
            <w:noProof/>
            <w:webHidden/>
          </w:rPr>
          <w:instrText xml:space="preserve"> PAGEREF _Toc420295423 \h </w:instrText>
        </w:r>
        <w:r>
          <w:rPr>
            <w:noProof/>
            <w:webHidden/>
          </w:rPr>
        </w:r>
        <w:r>
          <w:rPr>
            <w:noProof/>
            <w:webHidden/>
          </w:rPr>
          <w:fldChar w:fldCharType="separate"/>
        </w:r>
        <w:r>
          <w:rPr>
            <w:noProof/>
            <w:webHidden/>
          </w:rPr>
          <w:t>39</w:t>
        </w:r>
        <w:r>
          <w:rPr>
            <w:noProof/>
            <w:webHidden/>
          </w:rPr>
          <w:fldChar w:fldCharType="end"/>
        </w:r>
      </w:hyperlink>
    </w:p>
    <w:p w:rsidR="00D200F6" w:rsidRDefault="00D200F6">
      <w:pPr>
        <w:pStyle w:val="Sadraj1"/>
        <w:rPr>
          <w:rFonts w:asciiTheme="minorHAnsi" w:eastAsiaTheme="minorEastAsia" w:hAnsiTheme="minorHAnsi" w:cstheme="minorBidi"/>
          <w:noProof/>
          <w:sz w:val="22"/>
          <w:szCs w:val="22"/>
          <w:lang w:val="hr-HR" w:eastAsia="hr-HR"/>
        </w:rPr>
      </w:pPr>
      <w:hyperlink w:anchor="_Toc420295424" w:history="1">
        <w:r w:rsidRPr="003600E5">
          <w:rPr>
            <w:rStyle w:val="Hiperveza"/>
            <w:noProof/>
          </w:rPr>
          <w:t>4</w:t>
        </w:r>
        <w:r>
          <w:rPr>
            <w:rFonts w:asciiTheme="minorHAnsi" w:eastAsiaTheme="minorEastAsia" w:hAnsiTheme="minorHAnsi" w:cstheme="minorBidi"/>
            <w:noProof/>
            <w:sz w:val="22"/>
            <w:szCs w:val="22"/>
            <w:lang w:val="hr-HR" w:eastAsia="hr-HR"/>
          </w:rPr>
          <w:tab/>
        </w:r>
        <w:r w:rsidRPr="003600E5">
          <w:rPr>
            <w:rStyle w:val="Hiperveza"/>
            <w:noProof/>
          </w:rPr>
          <w:t>Testing</w:t>
        </w:r>
        <w:r>
          <w:rPr>
            <w:noProof/>
            <w:webHidden/>
          </w:rPr>
          <w:tab/>
        </w:r>
        <w:r>
          <w:rPr>
            <w:noProof/>
            <w:webHidden/>
          </w:rPr>
          <w:fldChar w:fldCharType="begin"/>
        </w:r>
        <w:r>
          <w:rPr>
            <w:noProof/>
            <w:webHidden/>
          </w:rPr>
          <w:instrText xml:space="preserve"> PAGEREF _Toc420295424 \h </w:instrText>
        </w:r>
        <w:r>
          <w:rPr>
            <w:noProof/>
            <w:webHidden/>
          </w:rPr>
        </w:r>
        <w:r>
          <w:rPr>
            <w:noProof/>
            <w:webHidden/>
          </w:rPr>
          <w:fldChar w:fldCharType="separate"/>
        </w:r>
        <w:r>
          <w:rPr>
            <w:noProof/>
            <w:webHidden/>
          </w:rPr>
          <w:t>40</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5" w:history="1">
        <w:r w:rsidRPr="003600E5">
          <w:rPr>
            <w:rStyle w:val="Hiperveza"/>
            <w:noProof/>
            <w:snapToGrid w:val="0"/>
            <w:w w:val="0"/>
          </w:rPr>
          <w:t>4.1</w:t>
        </w:r>
        <w:r>
          <w:rPr>
            <w:rFonts w:asciiTheme="minorHAnsi" w:eastAsiaTheme="minorEastAsia" w:hAnsiTheme="minorHAnsi" w:cstheme="minorBidi"/>
            <w:noProof/>
            <w:sz w:val="22"/>
            <w:szCs w:val="22"/>
            <w:lang w:val="hr-HR" w:eastAsia="hr-HR"/>
          </w:rPr>
          <w:tab/>
        </w:r>
        <w:r w:rsidRPr="003600E5">
          <w:rPr>
            <w:rStyle w:val="Hiperveza"/>
            <w:noProof/>
          </w:rPr>
          <w:t>Local integration scenario testing</w:t>
        </w:r>
        <w:r>
          <w:rPr>
            <w:noProof/>
            <w:webHidden/>
          </w:rPr>
          <w:tab/>
        </w:r>
        <w:r>
          <w:rPr>
            <w:noProof/>
            <w:webHidden/>
          </w:rPr>
          <w:fldChar w:fldCharType="begin"/>
        </w:r>
        <w:r>
          <w:rPr>
            <w:noProof/>
            <w:webHidden/>
          </w:rPr>
          <w:instrText xml:space="preserve"> PAGEREF _Toc420295425 \h </w:instrText>
        </w:r>
        <w:r>
          <w:rPr>
            <w:noProof/>
            <w:webHidden/>
          </w:rPr>
        </w:r>
        <w:r>
          <w:rPr>
            <w:noProof/>
            <w:webHidden/>
          </w:rPr>
          <w:fldChar w:fldCharType="separate"/>
        </w:r>
        <w:r>
          <w:rPr>
            <w:noProof/>
            <w:webHidden/>
          </w:rPr>
          <w:t>40</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6" w:history="1">
        <w:r w:rsidRPr="003600E5">
          <w:rPr>
            <w:rStyle w:val="Hiperveza"/>
            <w:noProof/>
            <w:snapToGrid w:val="0"/>
            <w:w w:val="0"/>
          </w:rPr>
          <w:t>4.2</w:t>
        </w:r>
        <w:r>
          <w:rPr>
            <w:rFonts w:asciiTheme="minorHAnsi" w:eastAsiaTheme="minorEastAsia" w:hAnsiTheme="minorHAnsi" w:cstheme="minorBidi"/>
            <w:noProof/>
            <w:sz w:val="22"/>
            <w:szCs w:val="22"/>
            <w:lang w:val="hr-HR" w:eastAsia="hr-HR"/>
          </w:rPr>
          <w:tab/>
        </w:r>
        <w:r w:rsidRPr="003600E5">
          <w:rPr>
            <w:rStyle w:val="Hiperveza"/>
            <w:noProof/>
          </w:rPr>
          <w:t>Integration as a service scenario testing</w:t>
        </w:r>
        <w:r>
          <w:rPr>
            <w:noProof/>
            <w:webHidden/>
          </w:rPr>
          <w:tab/>
        </w:r>
        <w:r>
          <w:rPr>
            <w:noProof/>
            <w:webHidden/>
          </w:rPr>
          <w:fldChar w:fldCharType="begin"/>
        </w:r>
        <w:r>
          <w:rPr>
            <w:noProof/>
            <w:webHidden/>
          </w:rPr>
          <w:instrText xml:space="preserve"> PAGEREF _Toc420295426 \h </w:instrText>
        </w:r>
        <w:r>
          <w:rPr>
            <w:noProof/>
            <w:webHidden/>
          </w:rPr>
        </w:r>
        <w:r>
          <w:rPr>
            <w:noProof/>
            <w:webHidden/>
          </w:rPr>
          <w:fldChar w:fldCharType="separate"/>
        </w:r>
        <w:r>
          <w:rPr>
            <w:noProof/>
            <w:webHidden/>
          </w:rPr>
          <w:t>42</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7" w:history="1">
        <w:r w:rsidRPr="003600E5">
          <w:rPr>
            <w:rStyle w:val="Hiperveza"/>
            <w:noProof/>
            <w:snapToGrid w:val="0"/>
            <w:w w:val="0"/>
          </w:rPr>
          <w:t>4.3</w:t>
        </w:r>
        <w:r>
          <w:rPr>
            <w:rFonts w:asciiTheme="minorHAnsi" w:eastAsiaTheme="minorEastAsia" w:hAnsiTheme="minorHAnsi" w:cstheme="minorBidi"/>
            <w:noProof/>
            <w:sz w:val="22"/>
            <w:szCs w:val="22"/>
            <w:lang w:val="hr-HR" w:eastAsia="hr-HR"/>
          </w:rPr>
          <w:tab/>
        </w:r>
        <w:r w:rsidRPr="003600E5">
          <w:rPr>
            <w:rStyle w:val="Hiperveza"/>
            <w:noProof/>
          </w:rPr>
          <w:t>Summary</w:t>
        </w:r>
        <w:r>
          <w:rPr>
            <w:noProof/>
            <w:webHidden/>
          </w:rPr>
          <w:tab/>
        </w:r>
        <w:r>
          <w:rPr>
            <w:noProof/>
            <w:webHidden/>
          </w:rPr>
          <w:fldChar w:fldCharType="begin"/>
        </w:r>
        <w:r>
          <w:rPr>
            <w:noProof/>
            <w:webHidden/>
          </w:rPr>
          <w:instrText xml:space="preserve"> PAGEREF _Toc420295427 \h </w:instrText>
        </w:r>
        <w:r>
          <w:rPr>
            <w:noProof/>
            <w:webHidden/>
          </w:rPr>
        </w:r>
        <w:r>
          <w:rPr>
            <w:noProof/>
            <w:webHidden/>
          </w:rPr>
          <w:fldChar w:fldCharType="separate"/>
        </w:r>
        <w:r>
          <w:rPr>
            <w:noProof/>
            <w:webHidden/>
          </w:rPr>
          <w:t>44</w:t>
        </w:r>
        <w:r>
          <w:rPr>
            <w:noProof/>
            <w:webHidden/>
          </w:rPr>
          <w:fldChar w:fldCharType="end"/>
        </w:r>
      </w:hyperlink>
    </w:p>
    <w:p w:rsidR="00D200F6" w:rsidRDefault="00D200F6">
      <w:pPr>
        <w:pStyle w:val="Sadraj1"/>
        <w:rPr>
          <w:rFonts w:asciiTheme="minorHAnsi" w:eastAsiaTheme="minorEastAsia" w:hAnsiTheme="minorHAnsi" w:cstheme="minorBidi"/>
          <w:noProof/>
          <w:sz w:val="22"/>
          <w:szCs w:val="22"/>
          <w:lang w:val="hr-HR" w:eastAsia="hr-HR"/>
        </w:rPr>
      </w:pPr>
      <w:hyperlink w:anchor="_Toc420295428" w:history="1">
        <w:r w:rsidRPr="003600E5">
          <w:rPr>
            <w:rStyle w:val="Hiperveza"/>
            <w:noProof/>
          </w:rPr>
          <w:t>5</w:t>
        </w:r>
        <w:r>
          <w:rPr>
            <w:rFonts w:asciiTheme="minorHAnsi" w:eastAsiaTheme="minorEastAsia" w:hAnsiTheme="minorHAnsi" w:cstheme="minorBidi"/>
            <w:noProof/>
            <w:sz w:val="22"/>
            <w:szCs w:val="22"/>
            <w:lang w:val="hr-HR" w:eastAsia="hr-HR"/>
          </w:rPr>
          <w:tab/>
        </w:r>
        <w:r w:rsidRPr="003600E5">
          <w:rPr>
            <w:rStyle w:val="Hiperveza"/>
            <w:noProof/>
          </w:rPr>
          <w:t>Integration/testing with SMARTIE</w:t>
        </w:r>
        <w:r>
          <w:rPr>
            <w:noProof/>
            <w:webHidden/>
          </w:rPr>
          <w:tab/>
        </w:r>
        <w:r>
          <w:rPr>
            <w:noProof/>
            <w:webHidden/>
          </w:rPr>
          <w:fldChar w:fldCharType="begin"/>
        </w:r>
        <w:r>
          <w:rPr>
            <w:noProof/>
            <w:webHidden/>
          </w:rPr>
          <w:instrText xml:space="preserve"> PAGEREF _Toc420295428 \h </w:instrText>
        </w:r>
        <w:r>
          <w:rPr>
            <w:noProof/>
            <w:webHidden/>
          </w:rPr>
        </w:r>
        <w:r>
          <w:rPr>
            <w:noProof/>
            <w:webHidden/>
          </w:rPr>
          <w:fldChar w:fldCharType="separate"/>
        </w:r>
        <w:r>
          <w:rPr>
            <w:noProof/>
            <w:webHidden/>
          </w:rPr>
          <w:t>45</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29" w:history="1">
        <w:r w:rsidRPr="003600E5">
          <w:rPr>
            <w:rStyle w:val="Hiperveza"/>
            <w:noProof/>
            <w:snapToGrid w:val="0"/>
            <w:w w:val="0"/>
          </w:rPr>
          <w:t>5.1</w:t>
        </w:r>
        <w:r>
          <w:rPr>
            <w:rFonts w:asciiTheme="minorHAnsi" w:eastAsiaTheme="minorEastAsia" w:hAnsiTheme="minorHAnsi" w:cstheme="minorBidi"/>
            <w:noProof/>
            <w:sz w:val="22"/>
            <w:szCs w:val="22"/>
            <w:lang w:val="hr-HR" w:eastAsia="hr-HR"/>
          </w:rPr>
          <w:tab/>
        </w:r>
        <w:r w:rsidRPr="003600E5">
          <w:rPr>
            <w:rStyle w:val="Hiperveza"/>
            <w:noProof/>
          </w:rPr>
          <w:t>Current state and issues</w:t>
        </w:r>
        <w:r>
          <w:rPr>
            <w:noProof/>
            <w:webHidden/>
          </w:rPr>
          <w:tab/>
        </w:r>
        <w:r>
          <w:rPr>
            <w:noProof/>
            <w:webHidden/>
          </w:rPr>
          <w:fldChar w:fldCharType="begin"/>
        </w:r>
        <w:r>
          <w:rPr>
            <w:noProof/>
            <w:webHidden/>
          </w:rPr>
          <w:instrText xml:space="preserve"> PAGEREF _Toc420295429 \h </w:instrText>
        </w:r>
        <w:r>
          <w:rPr>
            <w:noProof/>
            <w:webHidden/>
          </w:rPr>
        </w:r>
        <w:r>
          <w:rPr>
            <w:noProof/>
            <w:webHidden/>
          </w:rPr>
          <w:fldChar w:fldCharType="separate"/>
        </w:r>
        <w:r>
          <w:rPr>
            <w:noProof/>
            <w:webHidden/>
          </w:rPr>
          <w:t>45</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30" w:history="1">
        <w:r w:rsidRPr="003600E5">
          <w:rPr>
            <w:rStyle w:val="Hiperveza"/>
            <w:noProof/>
            <w:snapToGrid w:val="0"/>
            <w:w w:val="0"/>
          </w:rPr>
          <w:t>5.2</w:t>
        </w:r>
        <w:r>
          <w:rPr>
            <w:rFonts w:asciiTheme="minorHAnsi" w:eastAsiaTheme="minorEastAsia" w:hAnsiTheme="minorHAnsi" w:cstheme="minorBidi"/>
            <w:noProof/>
            <w:sz w:val="22"/>
            <w:szCs w:val="22"/>
            <w:lang w:val="hr-HR" w:eastAsia="hr-HR"/>
          </w:rPr>
          <w:tab/>
        </w:r>
        <w:r w:rsidRPr="003600E5">
          <w:rPr>
            <w:rStyle w:val="Hiperveza"/>
            <w:noProof/>
          </w:rPr>
          <w:t>Proposed implementation</w:t>
        </w:r>
        <w:r>
          <w:rPr>
            <w:noProof/>
            <w:webHidden/>
          </w:rPr>
          <w:tab/>
        </w:r>
        <w:r>
          <w:rPr>
            <w:noProof/>
            <w:webHidden/>
          </w:rPr>
          <w:fldChar w:fldCharType="begin"/>
        </w:r>
        <w:r>
          <w:rPr>
            <w:noProof/>
            <w:webHidden/>
          </w:rPr>
          <w:instrText xml:space="preserve"> PAGEREF _Toc420295430 \h </w:instrText>
        </w:r>
        <w:r>
          <w:rPr>
            <w:noProof/>
            <w:webHidden/>
          </w:rPr>
        </w:r>
        <w:r>
          <w:rPr>
            <w:noProof/>
            <w:webHidden/>
          </w:rPr>
          <w:fldChar w:fldCharType="separate"/>
        </w:r>
        <w:r>
          <w:rPr>
            <w:noProof/>
            <w:webHidden/>
          </w:rPr>
          <w:t>46</w:t>
        </w:r>
        <w:r>
          <w:rPr>
            <w:noProof/>
            <w:webHidden/>
          </w:rPr>
          <w:fldChar w:fldCharType="end"/>
        </w:r>
      </w:hyperlink>
    </w:p>
    <w:p w:rsidR="00D200F6" w:rsidRDefault="00D200F6">
      <w:pPr>
        <w:pStyle w:val="Sadraj1"/>
        <w:rPr>
          <w:rFonts w:asciiTheme="minorHAnsi" w:eastAsiaTheme="minorEastAsia" w:hAnsiTheme="minorHAnsi" w:cstheme="minorBidi"/>
          <w:noProof/>
          <w:sz w:val="22"/>
          <w:szCs w:val="22"/>
          <w:lang w:val="hr-HR" w:eastAsia="hr-HR"/>
        </w:rPr>
      </w:pPr>
      <w:hyperlink w:anchor="_Toc420295431" w:history="1">
        <w:r w:rsidRPr="003600E5">
          <w:rPr>
            <w:rStyle w:val="Hiperveza"/>
            <w:noProof/>
          </w:rPr>
          <w:t>6</w:t>
        </w:r>
        <w:r>
          <w:rPr>
            <w:rFonts w:asciiTheme="minorHAnsi" w:eastAsiaTheme="minorEastAsia" w:hAnsiTheme="minorHAnsi" w:cstheme="minorBidi"/>
            <w:noProof/>
            <w:sz w:val="22"/>
            <w:szCs w:val="22"/>
            <w:lang w:val="hr-HR" w:eastAsia="hr-HR"/>
          </w:rPr>
          <w:tab/>
        </w:r>
        <w:r w:rsidRPr="003600E5">
          <w:rPr>
            <w:rStyle w:val="Hiperveza"/>
            <w:noProof/>
          </w:rPr>
          <w:t>Conclusion</w:t>
        </w:r>
        <w:r>
          <w:rPr>
            <w:noProof/>
            <w:webHidden/>
          </w:rPr>
          <w:tab/>
        </w:r>
        <w:r>
          <w:rPr>
            <w:noProof/>
            <w:webHidden/>
          </w:rPr>
          <w:fldChar w:fldCharType="begin"/>
        </w:r>
        <w:r>
          <w:rPr>
            <w:noProof/>
            <w:webHidden/>
          </w:rPr>
          <w:instrText xml:space="preserve"> PAGEREF _Toc420295431 \h </w:instrText>
        </w:r>
        <w:r>
          <w:rPr>
            <w:noProof/>
            <w:webHidden/>
          </w:rPr>
        </w:r>
        <w:r>
          <w:rPr>
            <w:noProof/>
            <w:webHidden/>
          </w:rPr>
          <w:fldChar w:fldCharType="separate"/>
        </w:r>
        <w:r>
          <w:rPr>
            <w:noProof/>
            <w:webHidden/>
          </w:rPr>
          <w:t>47</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32" w:history="1">
        <w:r w:rsidRPr="003600E5">
          <w:rPr>
            <w:rStyle w:val="Hiperveza"/>
            <w:noProof/>
            <w:snapToGrid w:val="0"/>
            <w:w w:val="0"/>
          </w:rPr>
          <w:t>6.1</w:t>
        </w:r>
        <w:r>
          <w:rPr>
            <w:rFonts w:asciiTheme="minorHAnsi" w:eastAsiaTheme="minorEastAsia" w:hAnsiTheme="minorHAnsi" w:cstheme="minorBidi"/>
            <w:noProof/>
            <w:sz w:val="22"/>
            <w:szCs w:val="22"/>
            <w:lang w:val="hr-HR" w:eastAsia="hr-HR"/>
          </w:rPr>
          <w:tab/>
        </w:r>
        <w:r w:rsidRPr="003600E5">
          <w:rPr>
            <w:rStyle w:val="Hiperveza"/>
            <w:noProof/>
          </w:rPr>
          <w:t>Final remarks</w:t>
        </w:r>
        <w:r>
          <w:rPr>
            <w:noProof/>
            <w:webHidden/>
          </w:rPr>
          <w:tab/>
        </w:r>
        <w:r>
          <w:rPr>
            <w:noProof/>
            <w:webHidden/>
          </w:rPr>
          <w:fldChar w:fldCharType="begin"/>
        </w:r>
        <w:r>
          <w:rPr>
            <w:noProof/>
            <w:webHidden/>
          </w:rPr>
          <w:instrText xml:space="preserve"> PAGEREF _Toc420295432 \h </w:instrText>
        </w:r>
        <w:r>
          <w:rPr>
            <w:noProof/>
            <w:webHidden/>
          </w:rPr>
        </w:r>
        <w:r>
          <w:rPr>
            <w:noProof/>
            <w:webHidden/>
          </w:rPr>
          <w:fldChar w:fldCharType="separate"/>
        </w:r>
        <w:r>
          <w:rPr>
            <w:noProof/>
            <w:webHidden/>
          </w:rPr>
          <w:t>47</w:t>
        </w:r>
        <w:r>
          <w:rPr>
            <w:noProof/>
            <w:webHidden/>
          </w:rPr>
          <w:fldChar w:fldCharType="end"/>
        </w:r>
      </w:hyperlink>
    </w:p>
    <w:p w:rsidR="00D200F6" w:rsidRDefault="00D200F6">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295433" w:history="1">
        <w:r w:rsidRPr="003600E5">
          <w:rPr>
            <w:rStyle w:val="Hiperveza"/>
            <w:noProof/>
            <w:snapToGrid w:val="0"/>
            <w:w w:val="0"/>
          </w:rPr>
          <w:t>6.2</w:t>
        </w:r>
        <w:r>
          <w:rPr>
            <w:rFonts w:asciiTheme="minorHAnsi" w:eastAsiaTheme="minorEastAsia" w:hAnsiTheme="minorHAnsi" w:cstheme="minorBidi"/>
            <w:noProof/>
            <w:sz w:val="22"/>
            <w:szCs w:val="22"/>
            <w:lang w:val="hr-HR" w:eastAsia="hr-HR"/>
          </w:rPr>
          <w:tab/>
        </w:r>
        <w:r w:rsidRPr="003600E5">
          <w:rPr>
            <w:rStyle w:val="Hiperveza"/>
            <w:noProof/>
          </w:rPr>
          <w:t>Future work</w:t>
        </w:r>
        <w:r>
          <w:rPr>
            <w:noProof/>
            <w:webHidden/>
          </w:rPr>
          <w:tab/>
        </w:r>
        <w:r>
          <w:rPr>
            <w:noProof/>
            <w:webHidden/>
          </w:rPr>
          <w:fldChar w:fldCharType="begin"/>
        </w:r>
        <w:r>
          <w:rPr>
            <w:noProof/>
            <w:webHidden/>
          </w:rPr>
          <w:instrText xml:space="preserve"> PAGEREF _Toc420295433 \h </w:instrText>
        </w:r>
        <w:r>
          <w:rPr>
            <w:noProof/>
            <w:webHidden/>
          </w:rPr>
        </w:r>
        <w:r>
          <w:rPr>
            <w:noProof/>
            <w:webHidden/>
          </w:rPr>
          <w:fldChar w:fldCharType="separate"/>
        </w:r>
        <w:r>
          <w:rPr>
            <w:noProof/>
            <w:webHidden/>
          </w:rPr>
          <w:t>48</w:t>
        </w:r>
        <w:r>
          <w:rPr>
            <w:noProof/>
            <w:webHidden/>
          </w:rPr>
          <w:fldChar w:fldCharType="end"/>
        </w:r>
      </w:hyperlink>
    </w:p>
    <w:p w:rsidR="00D200F6" w:rsidRDefault="00D200F6">
      <w:pPr>
        <w:pStyle w:val="Sadraj1"/>
        <w:rPr>
          <w:rFonts w:asciiTheme="minorHAnsi" w:eastAsiaTheme="minorEastAsia" w:hAnsiTheme="minorHAnsi" w:cstheme="minorBidi"/>
          <w:noProof/>
          <w:sz w:val="22"/>
          <w:szCs w:val="22"/>
          <w:lang w:val="hr-HR" w:eastAsia="hr-HR"/>
        </w:rPr>
      </w:pPr>
      <w:hyperlink w:anchor="_Toc420295434" w:history="1">
        <w:r w:rsidRPr="003600E5">
          <w:rPr>
            <w:rStyle w:val="Hiperveza"/>
            <w:noProof/>
          </w:rPr>
          <w:t>7</w:t>
        </w:r>
        <w:r>
          <w:rPr>
            <w:rFonts w:asciiTheme="minorHAnsi" w:eastAsiaTheme="minorEastAsia" w:hAnsiTheme="minorHAnsi" w:cstheme="minorBidi"/>
            <w:noProof/>
            <w:sz w:val="22"/>
            <w:szCs w:val="22"/>
            <w:lang w:val="hr-HR" w:eastAsia="hr-HR"/>
          </w:rPr>
          <w:tab/>
        </w:r>
        <w:r w:rsidRPr="003600E5">
          <w:rPr>
            <w:rStyle w:val="Hiperveza"/>
            <w:noProof/>
          </w:rPr>
          <w:t>References</w:t>
        </w:r>
        <w:r>
          <w:rPr>
            <w:noProof/>
            <w:webHidden/>
          </w:rPr>
          <w:tab/>
        </w:r>
        <w:r>
          <w:rPr>
            <w:noProof/>
            <w:webHidden/>
          </w:rPr>
          <w:fldChar w:fldCharType="begin"/>
        </w:r>
        <w:r>
          <w:rPr>
            <w:noProof/>
            <w:webHidden/>
          </w:rPr>
          <w:instrText xml:space="preserve"> PAGEREF _Toc420295434 \h </w:instrText>
        </w:r>
        <w:r>
          <w:rPr>
            <w:noProof/>
            <w:webHidden/>
          </w:rPr>
        </w:r>
        <w:r>
          <w:rPr>
            <w:noProof/>
            <w:webHidden/>
          </w:rPr>
          <w:fldChar w:fldCharType="separate"/>
        </w:r>
        <w:r>
          <w:rPr>
            <w:noProof/>
            <w:webHidden/>
          </w:rPr>
          <w:t>49</w:t>
        </w:r>
        <w:r>
          <w:rPr>
            <w:noProof/>
            <w:webHidden/>
          </w:rPr>
          <w:fldChar w:fldCharType="end"/>
        </w:r>
      </w:hyperlink>
    </w:p>
    <w:p w:rsidR="000E5F3B" w:rsidRPr="009839D4" w:rsidRDefault="006F5BB2" w:rsidP="000E5F3B">
      <w:r w:rsidRPr="009839D4">
        <w:fldChar w:fldCharType="end"/>
      </w:r>
    </w:p>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20295393"/>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EC4A95" w:rsidRPr="009839D4" w:rsidTr="00422143">
        <w:trPr>
          <w:trHeight w:val="90"/>
        </w:trPr>
        <w:tc>
          <w:tcPr>
            <w:tcW w:w="2235" w:type="dxa"/>
          </w:tcPr>
          <w:p w:rsidR="00EC4A95" w:rsidRDefault="00EC4A95" w:rsidP="00422143">
            <w:pPr>
              <w:jc w:val="left"/>
            </w:pPr>
            <w:r>
              <w:t>DoS</w:t>
            </w:r>
          </w:p>
        </w:tc>
        <w:tc>
          <w:tcPr>
            <w:tcW w:w="6945" w:type="dxa"/>
          </w:tcPr>
          <w:p w:rsidR="00EC4A95" w:rsidRDefault="00EC4A95" w:rsidP="00422143">
            <w:pPr>
              <w:jc w:val="left"/>
            </w:pPr>
            <w:r>
              <w:t>Denial of Service</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lastRenderedPageBreak/>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295394"/>
      <w:r w:rsidRPr="009839D4">
        <w:rPr>
          <w:lang w:val="en-GB"/>
        </w:rPr>
        <w:lastRenderedPageBreak/>
        <w:t>List of figures</w:t>
      </w:r>
      <w:bookmarkEnd w:id="4"/>
    </w:p>
    <w:p w:rsidR="00D200F6" w:rsidRDefault="006F5BB2">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20295435" w:history="1">
        <w:r w:rsidR="00D200F6" w:rsidRPr="008109CA">
          <w:rPr>
            <w:rStyle w:val="Hiperveza"/>
            <w:noProof/>
          </w:rPr>
          <w:t>Figure 1. High - level overview of the architecture</w:t>
        </w:r>
        <w:r w:rsidR="00D200F6">
          <w:rPr>
            <w:noProof/>
            <w:webHidden/>
          </w:rPr>
          <w:tab/>
        </w:r>
        <w:r w:rsidR="00D200F6">
          <w:rPr>
            <w:noProof/>
            <w:webHidden/>
          </w:rPr>
          <w:fldChar w:fldCharType="begin"/>
        </w:r>
        <w:r w:rsidR="00D200F6">
          <w:rPr>
            <w:noProof/>
            <w:webHidden/>
          </w:rPr>
          <w:instrText xml:space="preserve"> PAGEREF _Toc420295435 \h </w:instrText>
        </w:r>
        <w:r w:rsidR="00D200F6">
          <w:rPr>
            <w:noProof/>
            <w:webHidden/>
          </w:rPr>
        </w:r>
        <w:r w:rsidR="00D200F6">
          <w:rPr>
            <w:noProof/>
            <w:webHidden/>
          </w:rPr>
          <w:fldChar w:fldCharType="separate"/>
        </w:r>
        <w:r w:rsidR="00D200F6">
          <w:rPr>
            <w:noProof/>
            <w:webHidden/>
          </w:rPr>
          <w:t>3</w:t>
        </w:r>
        <w:r w:rsidR="00D200F6">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36" w:history="1">
        <w:r w:rsidRPr="008109CA">
          <w:rPr>
            <w:rStyle w:val="Hiperveza"/>
            <w:noProof/>
          </w:rPr>
          <w:t>Figure 2. The 5 Vs of Big Data [13]</w:t>
        </w:r>
        <w:r>
          <w:rPr>
            <w:noProof/>
            <w:webHidden/>
          </w:rPr>
          <w:tab/>
        </w:r>
        <w:r>
          <w:rPr>
            <w:noProof/>
            <w:webHidden/>
          </w:rPr>
          <w:fldChar w:fldCharType="begin"/>
        </w:r>
        <w:r>
          <w:rPr>
            <w:noProof/>
            <w:webHidden/>
          </w:rPr>
          <w:instrText xml:space="preserve"> PAGEREF _Toc420295436 \h </w:instrText>
        </w:r>
        <w:r>
          <w:rPr>
            <w:noProof/>
            <w:webHidden/>
          </w:rPr>
        </w:r>
        <w:r>
          <w:rPr>
            <w:noProof/>
            <w:webHidden/>
          </w:rPr>
          <w:fldChar w:fldCharType="separate"/>
        </w:r>
        <w:r>
          <w:rPr>
            <w:noProof/>
            <w:webHidden/>
          </w:rPr>
          <w:t>8</w:t>
        </w:r>
        <w:r>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37" w:history="1">
        <w:r w:rsidRPr="008109CA">
          <w:rPr>
            <w:rStyle w:val="Hiperveza"/>
            <w:noProof/>
          </w:rPr>
          <w:t>Figure 3. Example of a XACML policy</w:t>
        </w:r>
        <w:r>
          <w:rPr>
            <w:noProof/>
            <w:webHidden/>
          </w:rPr>
          <w:tab/>
        </w:r>
        <w:r>
          <w:rPr>
            <w:noProof/>
            <w:webHidden/>
          </w:rPr>
          <w:fldChar w:fldCharType="begin"/>
        </w:r>
        <w:r>
          <w:rPr>
            <w:noProof/>
            <w:webHidden/>
          </w:rPr>
          <w:instrText xml:space="preserve"> PAGEREF _Toc420295437 \h </w:instrText>
        </w:r>
        <w:r>
          <w:rPr>
            <w:noProof/>
            <w:webHidden/>
          </w:rPr>
        </w:r>
        <w:r>
          <w:rPr>
            <w:noProof/>
            <w:webHidden/>
          </w:rPr>
          <w:fldChar w:fldCharType="separate"/>
        </w:r>
        <w:r>
          <w:rPr>
            <w:noProof/>
            <w:webHidden/>
          </w:rPr>
          <w:t>20</w:t>
        </w:r>
        <w:r>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38" w:history="1">
        <w:r w:rsidRPr="008109CA">
          <w:rPr>
            <w:rStyle w:val="Hiperveza"/>
            <w:noProof/>
          </w:rPr>
          <w:t>Figure 4. Example of a XACML request in the JSON format</w:t>
        </w:r>
        <w:r>
          <w:rPr>
            <w:noProof/>
            <w:webHidden/>
          </w:rPr>
          <w:tab/>
        </w:r>
        <w:r>
          <w:rPr>
            <w:noProof/>
            <w:webHidden/>
          </w:rPr>
          <w:fldChar w:fldCharType="begin"/>
        </w:r>
        <w:r>
          <w:rPr>
            <w:noProof/>
            <w:webHidden/>
          </w:rPr>
          <w:instrText xml:space="preserve"> PAGEREF _Toc420295438 \h </w:instrText>
        </w:r>
        <w:r>
          <w:rPr>
            <w:noProof/>
            <w:webHidden/>
          </w:rPr>
        </w:r>
        <w:r>
          <w:rPr>
            <w:noProof/>
            <w:webHidden/>
          </w:rPr>
          <w:fldChar w:fldCharType="separate"/>
        </w:r>
        <w:r>
          <w:rPr>
            <w:noProof/>
            <w:webHidden/>
          </w:rPr>
          <w:t>21</w:t>
        </w:r>
        <w:r>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39" w:history="1">
        <w:r w:rsidRPr="008109CA">
          <w:rPr>
            <w:rStyle w:val="Hiperveza"/>
            <w:noProof/>
          </w:rPr>
          <w:t>Figure 5. Architecture of the initial proposed solution</w:t>
        </w:r>
        <w:r>
          <w:rPr>
            <w:noProof/>
            <w:webHidden/>
          </w:rPr>
          <w:tab/>
        </w:r>
        <w:r>
          <w:rPr>
            <w:noProof/>
            <w:webHidden/>
          </w:rPr>
          <w:fldChar w:fldCharType="begin"/>
        </w:r>
        <w:r>
          <w:rPr>
            <w:noProof/>
            <w:webHidden/>
          </w:rPr>
          <w:instrText xml:space="preserve"> PAGEREF _Toc420295439 \h </w:instrText>
        </w:r>
        <w:r>
          <w:rPr>
            <w:noProof/>
            <w:webHidden/>
          </w:rPr>
        </w:r>
        <w:r>
          <w:rPr>
            <w:noProof/>
            <w:webHidden/>
          </w:rPr>
          <w:fldChar w:fldCharType="separate"/>
        </w:r>
        <w:r>
          <w:rPr>
            <w:noProof/>
            <w:webHidden/>
          </w:rPr>
          <w:t>27</w:t>
        </w:r>
        <w:r>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0" w:history="1">
        <w:r w:rsidRPr="008109CA">
          <w:rPr>
            <w:rStyle w:val="Hiperveza"/>
            <w:noProof/>
          </w:rPr>
          <w:t>Figure 6. Architecture of the final solution</w:t>
        </w:r>
        <w:r>
          <w:rPr>
            <w:noProof/>
            <w:webHidden/>
          </w:rPr>
          <w:tab/>
        </w:r>
        <w:r>
          <w:rPr>
            <w:noProof/>
            <w:webHidden/>
          </w:rPr>
          <w:fldChar w:fldCharType="begin"/>
        </w:r>
        <w:r>
          <w:rPr>
            <w:noProof/>
            <w:webHidden/>
          </w:rPr>
          <w:instrText xml:space="preserve"> PAGEREF _Toc420295440 \h </w:instrText>
        </w:r>
        <w:r>
          <w:rPr>
            <w:noProof/>
            <w:webHidden/>
          </w:rPr>
        </w:r>
        <w:r>
          <w:rPr>
            <w:noProof/>
            <w:webHidden/>
          </w:rPr>
          <w:fldChar w:fldCharType="separate"/>
        </w:r>
        <w:r>
          <w:rPr>
            <w:noProof/>
            <w:webHidden/>
          </w:rPr>
          <w:t>28</w:t>
        </w:r>
        <w:r>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1" w:history="1">
        <w:r w:rsidRPr="008109CA">
          <w:rPr>
            <w:rStyle w:val="Hiperveza"/>
            <w:noProof/>
          </w:rPr>
          <w:t>Figure 7. Class diagram of the PEPs</w:t>
        </w:r>
        <w:r>
          <w:rPr>
            <w:noProof/>
            <w:webHidden/>
          </w:rPr>
          <w:tab/>
        </w:r>
        <w:r>
          <w:rPr>
            <w:noProof/>
            <w:webHidden/>
          </w:rPr>
          <w:fldChar w:fldCharType="begin"/>
        </w:r>
        <w:r>
          <w:rPr>
            <w:noProof/>
            <w:webHidden/>
          </w:rPr>
          <w:instrText xml:space="preserve"> PAGEREF _Toc420295441 \h </w:instrText>
        </w:r>
        <w:r>
          <w:rPr>
            <w:noProof/>
            <w:webHidden/>
          </w:rPr>
        </w:r>
        <w:r>
          <w:rPr>
            <w:noProof/>
            <w:webHidden/>
          </w:rPr>
          <w:fldChar w:fldCharType="separate"/>
        </w:r>
        <w:r>
          <w:rPr>
            <w:noProof/>
            <w:webHidden/>
          </w:rPr>
          <w:t>29</w:t>
        </w:r>
        <w:r>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2" w:history="1">
        <w:r w:rsidRPr="008109CA">
          <w:rPr>
            <w:rStyle w:val="Hiperveza"/>
            <w:noProof/>
          </w:rPr>
          <w:t>Figure 8. Cassandra database schema for storing sensor data</w:t>
        </w:r>
        <w:r>
          <w:rPr>
            <w:noProof/>
            <w:webHidden/>
          </w:rPr>
          <w:tab/>
        </w:r>
        <w:r>
          <w:rPr>
            <w:noProof/>
            <w:webHidden/>
          </w:rPr>
          <w:fldChar w:fldCharType="begin"/>
        </w:r>
        <w:r>
          <w:rPr>
            <w:noProof/>
            <w:webHidden/>
          </w:rPr>
          <w:instrText xml:space="preserve"> PAGEREF _Toc420295442 \h </w:instrText>
        </w:r>
        <w:r>
          <w:rPr>
            <w:noProof/>
            <w:webHidden/>
          </w:rPr>
        </w:r>
        <w:r>
          <w:rPr>
            <w:noProof/>
            <w:webHidden/>
          </w:rPr>
          <w:fldChar w:fldCharType="separate"/>
        </w:r>
        <w:r>
          <w:rPr>
            <w:noProof/>
            <w:webHidden/>
          </w:rPr>
          <w:t>30</w:t>
        </w:r>
        <w:r>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3" w:history="1">
        <w:r w:rsidRPr="008109CA">
          <w:rPr>
            <w:rStyle w:val="Hiperveza"/>
            <w:noProof/>
          </w:rPr>
          <w:t>Figure 9. Redis schema for storing policies</w:t>
        </w:r>
        <w:r>
          <w:rPr>
            <w:noProof/>
            <w:webHidden/>
          </w:rPr>
          <w:tab/>
        </w:r>
        <w:r>
          <w:rPr>
            <w:noProof/>
            <w:webHidden/>
          </w:rPr>
          <w:fldChar w:fldCharType="begin"/>
        </w:r>
        <w:r>
          <w:rPr>
            <w:noProof/>
            <w:webHidden/>
          </w:rPr>
          <w:instrText xml:space="preserve"> PAGEREF _Toc420295443 \h </w:instrText>
        </w:r>
        <w:r>
          <w:rPr>
            <w:noProof/>
            <w:webHidden/>
          </w:rPr>
        </w:r>
        <w:r>
          <w:rPr>
            <w:noProof/>
            <w:webHidden/>
          </w:rPr>
          <w:fldChar w:fldCharType="separate"/>
        </w:r>
        <w:r>
          <w:rPr>
            <w:noProof/>
            <w:webHidden/>
          </w:rPr>
          <w:t>30</w:t>
        </w:r>
        <w:r>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4" w:history="1">
        <w:r w:rsidRPr="008109CA">
          <w:rPr>
            <w:rStyle w:val="Hiperveza"/>
            <w:noProof/>
          </w:rPr>
          <w:t>Figure 10. Cassandra database schema for storing attribute data</w:t>
        </w:r>
        <w:r>
          <w:rPr>
            <w:noProof/>
            <w:webHidden/>
          </w:rPr>
          <w:tab/>
        </w:r>
        <w:r>
          <w:rPr>
            <w:noProof/>
            <w:webHidden/>
          </w:rPr>
          <w:fldChar w:fldCharType="begin"/>
        </w:r>
        <w:r>
          <w:rPr>
            <w:noProof/>
            <w:webHidden/>
          </w:rPr>
          <w:instrText xml:space="preserve"> PAGEREF _Toc420295444 \h </w:instrText>
        </w:r>
        <w:r>
          <w:rPr>
            <w:noProof/>
            <w:webHidden/>
          </w:rPr>
        </w:r>
        <w:r>
          <w:rPr>
            <w:noProof/>
            <w:webHidden/>
          </w:rPr>
          <w:fldChar w:fldCharType="separate"/>
        </w:r>
        <w:r>
          <w:rPr>
            <w:noProof/>
            <w:webHidden/>
          </w:rPr>
          <w:t>31</w:t>
        </w:r>
        <w:r>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5" w:history="1">
        <w:r w:rsidRPr="008109CA">
          <w:rPr>
            <w:rStyle w:val="Hiperveza"/>
            <w:noProof/>
          </w:rPr>
          <w:t>Figure 11. Class diagram for the Data Managers</w:t>
        </w:r>
        <w:r>
          <w:rPr>
            <w:noProof/>
            <w:webHidden/>
          </w:rPr>
          <w:tab/>
        </w:r>
        <w:r>
          <w:rPr>
            <w:noProof/>
            <w:webHidden/>
          </w:rPr>
          <w:fldChar w:fldCharType="begin"/>
        </w:r>
        <w:r>
          <w:rPr>
            <w:noProof/>
            <w:webHidden/>
          </w:rPr>
          <w:instrText xml:space="preserve"> PAGEREF _Toc420295445 \h </w:instrText>
        </w:r>
        <w:r>
          <w:rPr>
            <w:noProof/>
            <w:webHidden/>
          </w:rPr>
        </w:r>
        <w:r>
          <w:rPr>
            <w:noProof/>
            <w:webHidden/>
          </w:rPr>
          <w:fldChar w:fldCharType="separate"/>
        </w:r>
        <w:r>
          <w:rPr>
            <w:noProof/>
            <w:webHidden/>
          </w:rPr>
          <w:t>32</w:t>
        </w:r>
        <w:r>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6" w:history="1">
        <w:r w:rsidRPr="008109CA">
          <w:rPr>
            <w:rStyle w:val="Hiperveza"/>
            <w:noProof/>
          </w:rPr>
          <w:t>Figure 12. PDP Workflow</w:t>
        </w:r>
        <w:r>
          <w:rPr>
            <w:noProof/>
            <w:webHidden/>
          </w:rPr>
          <w:tab/>
        </w:r>
        <w:r>
          <w:rPr>
            <w:noProof/>
            <w:webHidden/>
          </w:rPr>
          <w:fldChar w:fldCharType="begin"/>
        </w:r>
        <w:r>
          <w:rPr>
            <w:noProof/>
            <w:webHidden/>
          </w:rPr>
          <w:instrText xml:space="preserve"> PAGEREF _Toc420295446 \h </w:instrText>
        </w:r>
        <w:r>
          <w:rPr>
            <w:noProof/>
            <w:webHidden/>
          </w:rPr>
        </w:r>
        <w:r>
          <w:rPr>
            <w:noProof/>
            <w:webHidden/>
          </w:rPr>
          <w:fldChar w:fldCharType="separate"/>
        </w:r>
        <w:r>
          <w:rPr>
            <w:noProof/>
            <w:webHidden/>
          </w:rPr>
          <w:t>33</w:t>
        </w:r>
        <w:r>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7" w:history="1">
        <w:r w:rsidRPr="008109CA">
          <w:rPr>
            <w:rStyle w:val="Hiperveza"/>
            <w:noProof/>
          </w:rPr>
          <w:t>Figure 13. Project dependencies diagram</w:t>
        </w:r>
        <w:r>
          <w:rPr>
            <w:noProof/>
            <w:webHidden/>
          </w:rPr>
          <w:tab/>
        </w:r>
        <w:r>
          <w:rPr>
            <w:noProof/>
            <w:webHidden/>
          </w:rPr>
          <w:fldChar w:fldCharType="begin"/>
        </w:r>
        <w:r>
          <w:rPr>
            <w:noProof/>
            <w:webHidden/>
          </w:rPr>
          <w:instrText xml:space="preserve"> PAGEREF _Toc420295447 \h </w:instrText>
        </w:r>
        <w:r>
          <w:rPr>
            <w:noProof/>
            <w:webHidden/>
          </w:rPr>
        </w:r>
        <w:r>
          <w:rPr>
            <w:noProof/>
            <w:webHidden/>
          </w:rPr>
          <w:fldChar w:fldCharType="separate"/>
        </w:r>
        <w:r>
          <w:rPr>
            <w:noProof/>
            <w:webHidden/>
          </w:rPr>
          <w:t>34</w:t>
        </w:r>
        <w:r>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8" w:history="1">
        <w:r w:rsidRPr="008109CA">
          <w:rPr>
            <w:rStyle w:val="Hiperveza"/>
            <w:noProof/>
          </w:rPr>
          <w:t>Figure 14. Integrated solution scenario schema</w:t>
        </w:r>
        <w:r>
          <w:rPr>
            <w:noProof/>
            <w:webHidden/>
          </w:rPr>
          <w:tab/>
        </w:r>
        <w:r>
          <w:rPr>
            <w:noProof/>
            <w:webHidden/>
          </w:rPr>
          <w:fldChar w:fldCharType="begin"/>
        </w:r>
        <w:r>
          <w:rPr>
            <w:noProof/>
            <w:webHidden/>
          </w:rPr>
          <w:instrText xml:space="preserve"> PAGEREF _Toc420295448 \h </w:instrText>
        </w:r>
        <w:r>
          <w:rPr>
            <w:noProof/>
            <w:webHidden/>
          </w:rPr>
        </w:r>
        <w:r>
          <w:rPr>
            <w:noProof/>
            <w:webHidden/>
          </w:rPr>
          <w:fldChar w:fldCharType="separate"/>
        </w:r>
        <w:r>
          <w:rPr>
            <w:noProof/>
            <w:webHidden/>
          </w:rPr>
          <w:t>35</w:t>
        </w:r>
        <w:r>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49" w:history="1">
        <w:r w:rsidRPr="008109CA">
          <w:rPr>
            <w:rStyle w:val="Hiperveza"/>
            <w:noProof/>
          </w:rPr>
          <w:t>Figure 15. Schema of using the solution as a service</w:t>
        </w:r>
        <w:r>
          <w:rPr>
            <w:noProof/>
            <w:webHidden/>
          </w:rPr>
          <w:tab/>
        </w:r>
        <w:r>
          <w:rPr>
            <w:noProof/>
            <w:webHidden/>
          </w:rPr>
          <w:fldChar w:fldCharType="begin"/>
        </w:r>
        <w:r>
          <w:rPr>
            <w:noProof/>
            <w:webHidden/>
          </w:rPr>
          <w:instrText xml:space="preserve"> PAGEREF _Toc420295449 \h </w:instrText>
        </w:r>
        <w:r>
          <w:rPr>
            <w:noProof/>
            <w:webHidden/>
          </w:rPr>
        </w:r>
        <w:r>
          <w:rPr>
            <w:noProof/>
            <w:webHidden/>
          </w:rPr>
          <w:fldChar w:fldCharType="separate"/>
        </w:r>
        <w:r>
          <w:rPr>
            <w:noProof/>
            <w:webHidden/>
          </w:rPr>
          <w:t>36</w:t>
        </w:r>
        <w:r>
          <w:rPr>
            <w:noProof/>
            <w:webHidden/>
          </w:rPr>
          <w:fldChar w:fldCharType="end"/>
        </w:r>
      </w:hyperlink>
    </w:p>
    <w:p w:rsidR="00037B33" w:rsidRPr="009839D4" w:rsidRDefault="006F5BB2" w:rsidP="00037B33">
      <w:r w:rsidRPr="009839D4">
        <w:fldChar w:fldCharType="end"/>
      </w:r>
    </w:p>
    <w:p w:rsidR="00037B33" w:rsidRPr="009839D4" w:rsidRDefault="00037B33" w:rsidP="00103719">
      <w:pPr>
        <w:pStyle w:val="Naslov1"/>
        <w:numPr>
          <w:ilvl w:val="0"/>
          <w:numId w:val="0"/>
        </w:numPr>
        <w:rPr>
          <w:lang w:val="en-GB"/>
        </w:rPr>
      </w:pPr>
      <w:bookmarkStart w:id="5" w:name="_Toc420295395"/>
      <w:r w:rsidRPr="009839D4">
        <w:rPr>
          <w:lang w:val="en-GB"/>
        </w:rPr>
        <w:lastRenderedPageBreak/>
        <w:t>List of tables</w:t>
      </w:r>
      <w:bookmarkEnd w:id="5"/>
    </w:p>
    <w:p w:rsidR="00D200F6" w:rsidRDefault="006F5BB2">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"Table" </w:instrText>
      </w:r>
      <w:r w:rsidRPr="009839D4">
        <w:fldChar w:fldCharType="separate"/>
      </w:r>
      <w:hyperlink w:anchor="_Toc420295450" w:history="1">
        <w:r w:rsidR="00D200F6" w:rsidRPr="00397247">
          <w:rPr>
            <w:rStyle w:val="Hiperveza"/>
            <w:noProof/>
          </w:rPr>
          <w:t>Table 1. Qualitative results of the local integration scenario</w:t>
        </w:r>
        <w:r w:rsidR="00D200F6">
          <w:rPr>
            <w:noProof/>
            <w:webHidden/>
          </w:rPr>
          <w:tab/>
        </w:r>
        <w:r w:rsidR="00D200F6">
          <w:rPr>
            <w:noProof/>
            <w:webHidden/>
          </w:rPr>
          <w:fldChar w:fldCharType="begin"/>
        </w:r>
        <w:r w:rsidR="00D200F6">
          <w:rPr>
            <w:noProof/>
            <w:webHidden/>
          </w:rPr>
          <w:instrText xml:space="preserve"> PAGEREF _Toc420295450 \h </w:instrText>
        </w:r>
        <w:r w:rsidR="00D200F6">
          <w:rPr>
            <w:noProof/>
            <w:webHidden/>
          </w:rPr>
        </w:r>
        <w:r w:rsidR="00D200F6">
          <w:rPr>
            <w:noProof/>
            <w:webHidden/>
          </w:rPr>
          <w:fldChar w:fldCharType="separate"/>
        </w:r>
        <w:r w:rsidR="00D200F6">
          <w:rPr>
            <w:noProof/>
            <w:webHidden/>
          </w:rPr>
          <w:t>40</w:t>
        </w:r>
        <w:r w:rsidR="00D200F6">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51" w:history="1">
        <w:r w:rsidRPr="00397247">
          <w:rPr>
            <w:rStyle w:val="Hiperveza"/>
            <w:noProof/>
          </w:rPr>
          <w:t>Table 2. Performance test results of the local integration scenario</w:t>
        </w:r>
        <w:r>
          <w:rPr>
            <w:noProof/>
            <w:webHidden/>
          </w:rPr>
          <w:tab/>
        </w:r>
        <w:r>
          <w:rPr>
            <w:noProof/>
            <w:webHidden/>
          </w:rPr>
          <w:fldChar w:fldCharType="begin"/>
        </w:r>
        <w:r>
          <w:rPr>
            <w:noProof/>
            <w:webHidden/>
          </w:rPr>
          <w:instrText xml:space="preserve"> PAGEREF _Toc420295451 \h </w:instrText>
        </w:r>
        <w:r>
          <w:rPr>
            <w:noProof/>
            <w:webHidden/>
          </w:rPr>
        </w:r>
        <w:r>
          <w:rPr>
            <w:noProof/>
            <w:webHidden/>
          </w:rPr>
          <w:fldChar w:fldCharType="separate"/>
        </w:r>
        <w:r>
          <w:rPr>
            <w:noProof/>
            <w:webHidden/>
          </w:rPr>
          <w:t>41</w:t>
        </w:r>
        <w:r>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52" w:history="1">
        <w:r w:rsidRPr="00397247">
          <w:rPr>
            <w:rStyle w:val="Hiperveza"/>
            <w:noProof/>
          </w:rPr>
          <w:t>Table 3. Qualitative results of the "Using the solution as a service" integration scenario</w:t>
        </w:r>
        <w:r>
          <w:rPr>
            <w:noProof/>
            <w:webHidden/>
          </w:rPr>
          <w:tab/>
        </w:r>
        <w:r>
          <w:rPr>
            <w:noProof/>
            <w:webHidden/>
          </w:rPr>
          <w:fldChar w:fldCharType="begin"/>
        </w:r>
        <w:r>
          <w:rPr>
            <w:noProof/>
            <w:webHidden/>
          </w:rPr>
          <w:instrText xml:space="preserve"> PAGEREF _Toc420295452 \h </w:instrText>
        </w:r>
        <w:r>
          <w:rPr>
            <w:noProof/>
            <w:webHidden/>
          </w:rPr>
        </w:r>
        <w:r>
          <w:rPr>
            <w:noProof/>
            <w:webHidden/>
          </w:rPr>
          <w:fldChar w:fldCharType="separate"/>
        </w:r>
        <w:r>
          <w:rPr>
            <w:noProof/>
            <w:webHidden/>
          </w:rPr>
          <w:t>42</w:t>
        </w:r>
        <w:r>
          <w:rPr>
            <w:noProof/>
            <w:webHidden/>
          </w:rPr>
          <w:fldChar w:fldCharType="end"/>
        </w:r>
      </w:hyperlink>
    </w:p>
    <w:p w:rsidR="00D200F6" w:rsidRDefault="00D200F6">
      <w:pPr>
        <w:pStyle w:val="Tablicaslika"/>
        <w:tabs>
          <w:tab w:val="right" w:leader="dot" w:pos="8777"/>
        </w:tabs>
        <w:rPr>
          <w:rFonts w:asciiTheme="minorHAnsi" w:eastAsiaTheme="minorEastAsia" w:hAnsiTheme="minorHAnsi" w:cstheme="minorBidi"/>
          <w:noProof/>
          <w:sz w:val="22"/>
          <w:szCs w:val="22"/>
          <w:lang w:val="hr-HR" w:eastAsia="hr-HR"/>
        </w:rPr>
      </w:pPr>
      <w:hyperlink w:anchor="_Toc420295453" w:history="1">
        <w:r w:rsidRPr="00397247">
          <w:rPr>
            <w:rStyle w:val="Hiperveza"/>
            <w:noProof/>
          </w:rPr>
          <w:t>Table 4. Performance test results "Using the solution as a service" integration scenario</w:t>
        </w:r>
        <w:r>
          <w:rPr>
            <w:noProof/>
            <w:webHidden/>
          </w:rPr>
          <w:tab/>
        </w:r>
        <w:r>
          <w:rPr>
            <w:noProof/>
            <w:webHidden/>
          </w:rPr>
          <w:fldChar w:fldCharType="begin"/>
        </w:r>
        <w:r>
          <w:rPr>
            <w:noProof/>
            <w:webHidden/>
          </w:rPr>
          <w:instrText xml:space="preserve"> PAGEREF _Toc420295453 \h </w:instrText>
        </w:r>
        <w:r>
          <w:rPr>
            <w:noProof/>
            <w:webHidden/>
          </w:rPr>
        </w:r>
        <w:r>
          <w:rPr>
            <w:noProof/>
            <w:webHidden/>
          </w:rPr>
          <w:fldChar w:fldCharType="separate"/>
        </w:r>
        <w:r>
          <w:rPr>
            <w:noProof/>
            <w:webHidden/>
          </w:rPr>
          <w:t>43</w:t>
        </w:r>
        <w:r>
          <w:rPr>
            <w:noProof/>
            <w:webHidden/>
          </w:rPr>
          <w:fldChar w:fldCharType="end"/>
        </w:r>
      </w:hyperlink>
    </w:p>
    <w:p w:rsidR="00037B33" w:rsidRPr="009839D4" w:rsidRDefault="006F5BB2" w:rsidP="00037B33">
      <w:r w:rsidRPr="009839D4">
        <w:fldChar w:fldCharType="end"/>
      </w:r>
    </w:p>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5C6C33">
      <w:pPr>
        <w:pStyle w:val="Naslov1"/>
        <w:numPr>
          <w:ilvl w:val="0"/>
          <w:numId w:val="6"/>
        </w:numPr>
        <w:rPr>
          <w:lang w:val="en-GB"/>
        </w:rPr>
      </w:pPr>
      <w:bookmarkStart w:id="6" w:name="_Ref419392610"/>
      <w:bookmarkStart w:id="7" w:name="_Toc420295396"/>
      <w:r w:rsidRPr="009839D4">
        <w:rPr>
          <w:lang w:val="en-GB"/>
        </w:rPr>
        <w:lastRenderedPageBreak/>
        <w:t>Introduction</w:t>
      </w:r>
      <w:bookmarkEnd w:id="6"/>
      <w:bookmarkEnd w:id="7"/>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D617D6" w:rsidRPr="00E006C8">
        <w:t>T</w:t>
      </w:r>
      <w:r w:rsidR="00234E92">
        <w:t>herefore 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confident</w:t>
      </w:r>
      <w:r w:rsidR="00480C2B">
        <w:t xml:space="preserve">ial. The control over actuators, sensors and data </w:t>
      </w:r>
      <w:r w:rsidR="00E006C8">
        <w:t xml:space="preserve">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6F5BB2">
        <w:fldChar w:fldCharType="begin"/>
      </w:r>
      <w:r>
        <w:instrText xml:space="preserve"> REF _Ref419392610 \r \h </w:instrText>
      </w:r>
      <w:r w:rsidR="006F5BB2">
        <w:fldChar w:fldCharType="separate"/>
      </w:r>
      <w:r>
        <w:t>1</w:t>
      </w:r>
      <w:r w:rsidR="006F5BB2">
        <w:fldChar w:fldCharType="end"/>
      </w:r>
      <w:r>
        <w:t xml:space="preserve"> is divided as follows: Section</w:t>
      </w:r>
      <w:r w:rsidR="003562B6">
        <w:t xml:space="preserve"> </w:t>
      </w:r>
      <w:r w:rsidR="006F5BB2">
        <w:fldChar w:fldCharType="begin"/>
      </w:r>
      <w:r w:rsidR="003562B6">
        <w:instrText xml:space="preserve"> REF _Ref419392563 \n \h </w:instrText>
      </w:r>
      <w:r w:rsidR="006F5BB2">
        <w:fldChar w:fldCharType="separate"/>
      </w:r>
      <w:r w:rsidR="003562B6">
        <w:t>1.1</w:t>
      </w:r>
      <w:r w:rsidR="006F5BB2">
        <w:fldChar w:fldCharType="end"/>
      </w:r>
      <w:r>
        <w:t xml:space="preserve"> contains the official short description text along with the objectives, Section </w:t>
      </w:r>
      <w:r w:rsidR="006F5BB2">
        <w:fldChar w:fldCharType="begin"/>
      </w:r>
      <w:r w:rsidR="003562B6">
        <w:instrText xml:space="preserve"> REF _Ref419392671 \n \h </w:instrText>
      </w:r>
      <w:r w:rsidR="006F5BB2">
        <w:fldChar w:fldCharType="separate"/>
      </w:r>
      <w:r w:rsidR="003562B6">
        <w:t>1.2</w:t>
      </w:r>
      <w:r w:rsidR="006F5BB2">
        <w:fldChar w:fldCharType="end"/>
      </w:r>
      <w:r>
        <w:t xml:space="preserve"> will present the</w:t>
      </w:r>
      <w:r w:rsidR="00634531">
        <w:t xml:space="preserve"> problem addressed by this work</w:t>
      </w:r>
      <w:r w:rsidR="003562B6">
        <w:t xml:space="preserve">, </w:t>
      </w:r>
      <w:r w:rsidR="003E4297">
        <w:t>in</w:t>
      </w:r>
      <w:r>
        <w:t xml:space="preserve"> Section </w:t>
      </w:r>
      <w:r w:rsidR="006F5BB2">
        <w:fldChar w:fldCharType="begin"/>
      </w:r>
      <w:r w:rsidR="003562B6">
        <w:instrText xml:space="preserve"> REF _Ref419392783 \n \h </w:instrText>
      </w:r>
      <w:r w:rsidR="006F5BB2">
        <w:fldChar w:fldCharType="separate"/>
      </w:r>
      <w:r w:rsidR="003562B6">
        <w:t>1.3</w:t>
      </w:r>
      <w:r w:rsidR="006F5BB2">
        <w:fldChar w:fldCharType="end"/>
      </w:r>
      <w:r>
        <w:t xml:space="preserve"> a short descri</w:t>
      </w:r>
      <w:r w:rsidR="00722FE1">
        <w:t>ption of the proposed solution</w:t>
      </w:r>
      <w:r w:rsidR="003E4297">
        <w:t xml:space="preserve"> will be given</w:t>
      </w:r>
      <w:r w:rsidR="003562B6">
        <w:t xml:space="preserve"> and Section </w:t>
      </w:r>
      <w:r w:rsidR="006F5BB2">
        <w:fldChar w:fldCharType="begin"/>
      </w:r>
      <w:r w:rsidR="003562B6">
        <w:instrText xml:space="preserve"> REF _Ref419393087 \n \h </w:instrText>
      </w:r>
      <w:r w:rsidR="006F5BB2">
        <w:fldChar w:fldCharType="separate"/>
      </w:r>
      <w:r w:rsidR="003562B6">
        <w:t>1.4</w:t>
      </w:r>
      <w:r w:rsidR="006F5BB2">
        <w:fldChar w:fldCharType="end"/>
      </w:r>
      <w:r w:rsidR="006F5BB2">
        <w:fldChar w:fldCharType="begin"/>
      </w:r>
      <w:r w:rsidR="003562B6">
        <w:instrText xml:space="preserve"> REF _Ref419393087 \r \h </w:instrText>
      </w:r>
      <w:r w:rsidR="006F5BB2">
        <w:fldChar w:fldCharType="end"/>
      </w:r>
      <w:r w:rsidR="003562B6">
        <w:t xml:space="preserve"> will present the structure of this dissertation,</w:t>
      </w:r>
    </w:p>
    <w:p w:rsidR="00AB789E" w:rsidRDefault="00AB789E">
      <w:pPr>
        <w:spacing w:after="0" w:line="240" w:lineRule="auto"/>
        <w:jc w:val="left"/>
        <w:rPr>
          <w:rFonts w:asciiTheme="majorHAnsi" w:eastAsiaTheme="majorEastAsia" w:hAnsiTheme="majorHAnsi" w:cstheme="majorBidi"/>
          <w:b/>
          <w:bCs/>
          <w:i/>
          <w:iCs/>
          <w:sz w:val="28"/>
          <w:szCs w:val="28"/>
        </w:rPr>
      </w:pPr>
      <w:bookmarkStart w:id="8" w:name="_Ref419392563"/>
      <w:bookmarkStart w:id="9" w:name="_Ref419393185"/>
      <w:bookmarkStart w:id="10" w:name="_Toc420295397"/>
      <w:r>
        <w:br w:type="page"/>
      </w:r>
    </w:p>
    <w:p w:rsidR="00BF45AB" w:rsidRPr="009839D4" w:rsidRDefault="00BC33FF" w:rsidP="007738CA">
      <w:pPr>
        <w:pStyle w:val="Naslov2"/>
      </w:pPr>
      <w:r>
        <w:lastRenderedPageBreak/>
        <w:t>Dissertation description</w:t>
      </w:r>
      <w:r w:rsidR="00541522">
        <w:t xml:space="preserve"> text</w:t>
      </w:r>
      <w:bookmarkEnd w:id="8"/>
      <w:bookmarkEnd w:id="9"/>
      <w:bookmarkEnd w:id="10"/>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1" w:name="_Ref419392671"/>
      <w:bookmarkStart w:id="12" w:name="_Toc420295398"/>
      <w:r>
        <w:t>Problem formulation/description</w:t>
      </w:r>
      <w:bookmarkEnd w:id="11"/>
      <w:bookmarkEnd w:id="12"/>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w:t>
      </w:r>
      <w:r w:rsidR="00DE4DE2">
        <w:lastRenderedPageBreak/>
        <w:t xml:space="preserve">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3" w:name="_Ref419392783"/>
      <w:bookmarkStart w:id="14" w:name="_Toc420295399"/>
      <w:r>
        <w:t>Proposed solution</w:t>
      </w:r>
      <w:bookmarkEnd w:id="13"/>
      <w:bookmarkEnd w:id="14"/>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6F5BB2">
            <w:fldChar w:fldCharType="begin"/>
          </w:r>
          <w:r w:rsidR="00774CA6">
            <w:rPr>
              <w:lang w:val="hr-HR"/>
            </w:rPr>
            <w:instrText xml:space="preserve"> CITATION eXt13 \l 1050 </w:instrText>
          </w:r>
          <w:r w:rsidR="006F5BB2">
            <w:fldChar w:fldCharType="separate"/>
          </w:r>
          <w:r w:rsidR="00774CA6" w:rsidRPr="00774CA6">
            <w:rPr>
              <w:noProof/>
              <w:lang w:val="hr-HR"/>
            </w:rPr>
            <w:t>[1]</w:t>
          </w:r>
          <w:r w:rsidR="006F5BB2">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6F5BB2">
            <w:fldChar w:fldCharType="begin"/>
          </w:r>
          <w:r w:rsidR="00FB5D32">
            <w:rPr>
              <w:lang w:val="hr-HR"/>
            </w:rPr>
            <w:instrText xml:space="preserve"> CITATION ATT15 \l 1050 </w:instrText>
          </w:r>
          <w:r w:rsidR="006F5BB2">
            <w:fldChar w:fldCharType="separate"/>
          </w:r>
          <w:r w:rsidR="00FB5D32" w:rsidRPr="00FB5D32">
            <w:rPr>
              <w:noProof/>
              <w:lang w:val="hr-HR"/>
            </w:rPr>
            <w:t>[2]</w:t>
          </w:r>
          <w:r w:rsidR="006F5BB2">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52507B" w:rsidRDefault="0052507B" w:rsidP="0052507B">
      <w:r w:rsidRPr="00F15D4D">
        <w:rPr>
          <w:noProof/>
          <w:lang w:val="hr-HR" w:eastAsia="hr-HR"/>
        </w:rPr>
        <w:lastRenderedPageBreak/>
        <w:drawing>
          <wp:inline distT="0" distB="0" distL="0" distR="0">
            <wp:extent cx="5579745" cy="3562349"/>
            <wp:effectExtent l="19050" t="0" r="1905" b="0"/>
            <wp:docPr id="11"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52507B" w:rsidRPr="007C05F8" w:rsidRDefault="0052507B" w:rsidP="00D200F6">
      <w:pPr>
        <w:pStyle w:val="Opisslike"/>
      </w:pPr>
      <w:bookmarkStart w:id="15" w:name="_Ref414877166"/>
      <w:bookmarkStart w:id="16" w:name="_Toc420295435"/>
      <w:r>
        <w:t xml:space="preserve">Figure </w:t>
      </w:r>
      <w:fldSimple w:instr=" SEQ Figure \* ARABIC ">
        <w:r>
          <w:rPr>
            <w:noProof/>
          </w:rPr>
          <w:t>1</w:t>
        </w:r>
      </w:fldSimple>
      <w:bookmarkEnd w:id="15"/>
      <w:r>
        <w:t>. High - level overview of the architecture</w:t>
      </w:r>
      <w:bookmarkEnd w:id="16"/>
    </w:p>
    <w:p w:rsidR="0052507B" w:rsidRDefault="0052507B" w:rsidP="0052507B">
      <w:r>
        <w:tab/>
        <w:t xml:space="preserve">A high - level overview diagram of the proposed solution can be seen in </w:t>
      </w:r>
      <w:r w:rsidR="006F5BB2">
        <w:fldChar w:fldCharType="begin"/>
      </w:r>
      <w:r>
        <w:instrText xml:space="preserve"> REF _Ref414877166 \h </w:instrText>
      </w:r>
      <w:r w:rsidR="006F5BB2">
        <w:fldChar w:fldCharType="separate"/>
      </w:r>
      <w:r>
        <w:t xml:space="preserve">Figure </w:t>
      </w:r>
      <w:r>
        <w:rPr>
          <w:noProof/>
        </w:rPr>
        <w:t>1</w:t>
      </w:r>
      <w:r w:rsidR="006F5BB2">
        <w:fldChar w:fldCharType="end"/>
      </w:r>
      <w:r>
        <w:t xml:space="preserve">. It shows how the solution will be integrated to enforce access control and how will it be used by users/system administrators. </w:t>
      </w:r>
    </w:p>
    <w:p w:rsidR="0052507B" w:rsidRDefault="0052507B" w:rsidP="004965D0">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The detail of the solution will be explained in greater detail in later sections in this document. </w:t>
      </w:r>
    </w:p>
    <w:p w:rsidR="003562B6" w:rsidRDefault="003562B6" w:rsidP="003562B6">
      <w:pPr>
        <w:pStyle w:val="Naslov2"/>
      </w:pPr>
      <w:bookmarkStart w:id="17" w:name="_Ref419393087"/>
      <w:bookmarkStart w:id="18" w:name="_Toc420295400"/>
      <w:r>
        <w:t>Dissertation structure</w:t>
      </w:r>
      <w:bookmarkEnd w:id="17"/>
      <w:bookmarkEnd w:id="18"/>
    </w:p>
    <w:p w:rsidR="00F15D4D" w:rsidRDefault="003562B6" w:rsidP="004965D0">
      <w:r>
        <w:tab/>
        <w:t xml:space="preserve">The structure of this dissertation is organized as follows: </w:t>
      </w:r>
      <w:r w:rsidR="00857123">
        <w:t xml:space="preserve">In Section </w:t>
      </w:r>
      <w:r w:rsidR="006F5BB2">
        <w:fldChar w:fldCharType="begin"/>
      </w:r>
      <w:r w:rsidR="00857123">
        <w:instrText xml:space="preserve"> REF _Ref419557681 \n \h </w:instrText>
      </w:r>
      <w:r w:rsidR="006F5BB2">
        <w:fldChar w:fldCharType="separate"/>
      </w:r>
      <w:r w:rsidR="00857123">
        <w:t>2</w:t>
      </w:r>
      <w:r w:rsidR="006F5BB2">
        <w:fldChar w:fldCharType="end"/>
      </w:r>
      <w:r w:rsidR="00857123">
        <w:t xml:space="preserve"> present the current State of the Art along with critical overview and presenting some related work, Section </w:t>
      </w:r>
      <w:r w:rsidR="006F5BB2">
        <w:fldChar w:fldCharType="begin"/>
      </w:r>
      <w:r w:rsidR="00857123">
        <w:instrText xml:space="preserve"> REF _Ref420083983 \n \h </w:instrText>
      </w:r>
      <w:r w:rsidR="006F5BB2">
        <w:fldChar w:fldCharType="separate"/>
      </w:r>
      <w:r w:rsidR="00857123">
        <w:t>3</w:t>
      </w:r>
      <w:r w:rsidR="006F5BB2">
        <w:fldChar w:fldCharType="end"/>
      </w:r>
      <w:r w:rsidR="00857123">
        <w:t xml:space="preserve"> contains the description of the proposed and developed solution, Section </w:t>
      </w:r>
      <w:r w:rsidR="006F5BB2">
        <w:fldChar w:fldCharType="begin"/>
      </w:r>
      <w:r w:rsidR="00857123">
        <w:instrText xml:space="preserve"> REF _Ref420084026 \n \h </w:instrText>
      </w:r>
      <w:r w:rsidR="006F5BB2">
        <w:fldChar w:fldCharType="separate"/>
      </w:r>
      <w:r w:rsidR="00857123">
        <w:t>4</w:t>
      </w:r>
      <w:r w:rsidR="006F5BB2">
        <w:fldChar w:fldCharType="end"/>
      </w:r>
      <w:r w:rsidR="00857123">
        <w:t xml:space="preserve"> presents test results in various test scenario, Section 5 presents an integration proposal for SMARTIE and test results, Section </w:t>
      </w:r>
      <w:r w:rsidR="006F5BB2">
        <w:fldChar w:fldCharType="begin"/>
      </w:r>
      <w:r w:rsidR="00857123">
        <w:instrText xml:space="preserve"> REF _Ref420084215 \n \h </w:instrText>
      </w:r>
      <w:r w:rsidR="006F5BB2">
        <w:fldChar w:fldCharType="separate"/>
      </w:r>
      <w:r w:rsidR="00857123">
        <w:t>6</w:t>
      </w:r>
      <w:r w:rsidR="006F5BB2">
        <w:fldChar w:fldCharType="end"/>
      </w:r>
      <w:r w:rsidR="00857123">
        <w:t xml:space="preserve"> contains the final conclusion and presents potential future work and </w:t>
      </w:r>
      <w:r w:rsidR="00B715A0">
        <w:t>the last Section</w:t>
      </w:r>
      <w:r w:rsidR="00857123">
        <w:t xml:space="preserve"> contains the list of references used</w:t>
      </w:r>
      <w:r w:rsidR="005232D4">
        <w:t xml:space="preserve"> in this dissertation</w:t>
      </w:r>
      <w:r w:rsidR="00857123">
        <w:t>.</w:t>
      </w:r>
    </w:p>
    <w:p w:rsidR="007C05F8" w:rsidRDefault="007C05F8">
      <w:pPr>
        <w:spacing w:after="0" w:line="240" w:lineRule="auto"/>
        <w:jc w:val="left"/>
      </w:pPr>
      <w:r>
        <w:br w:type="page"/>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20295401"/>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20295402"/>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6F5BB2" w:rsidRPr="009839D4">
            <w:fldChar w:fldCharType="begin"/>
          </w:r>
          <w:r w:rsidR="002E0EA1" w:rsidRPr="009839D4">
            <w:instrText xml:space="preserve"> CITATION Lui10 \l 1050 </w:instrText>
          </w:r>
          <w:r w:rsidR="006F5BB2" w:rsidRPr="009839D4">
            <w:fldChar w:fldCharType="separate"/>
          </w:r>
          <w:r w:rsidR="00C2381A">
            <w:rPr>
              <w:noProof/>
            </w:rPr>
            <w:t>[1]</w:t>
          </w:r>
          <w:r w:rsidR="006F5BB2" w:rsidRPr="009839D4">
            <w:fldChar w:fldCharType="end"/>
          </w:r>
        </w:sdtContent>
      </w:sdt>
      <w:sdt>
        <w:sdtPr>
          <w:id w:val="9351417"/>
          <w:citation/>
        </w:sdtPr>
        <w:sdtContent>
          <w:r w:rsidR="006F5BB2" w:rsidRPr="009839D4">
            <w:fldChar w:fldCharType="begin"/>
          </w:r>
          <w:r w:rsidR="002E0EA1" w:rsidRPr="009839D4">
            <w:instrText xml:space="preserve"> CITATION And14 \l 1050 </w:instrText>
          </w:r>
          <w:r w:rsidR="006F5BB2" w:rsidRPr="009839D4">
            <w:fldChar w:fldCharType="separate"/>
          </w:r>
          <w:r w:rsidR="00C2381A">
            <w:rPr>
              <w:noProof/>
            </w:rPr>
            <w:t xml:space="preserve"> [2]</w:t>
          </w:r>
          <w:r w:rsidR="006F5BB2"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6F5BB2" w:rsidRPr="009839D4">
            <w:fldChar w:fldCharType="begin"/>
          </w:r>
          <w:r w:rsidR="000170B1" w:rsidRPr="009839D4">
            <w:instrText xml:space="preserve"> CITATION Lui10 \l 1050 </w:instrText>
          </w:r>
          <w:r w:rsidR="006F5BB2" w:rsidRPr="009839D4">
            <w:fldChar w:fldCharType="separate"/>
          </w:r>
          <w:r w:rsidR="00C2381A">
            <w:rPr>
              <w:noProof/>
            </w:rPr>
            <w:t>[1]</w:t>
          </w:r>
          <w:r w:rsidR="006F5BB2"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6F5BB2" w:rsidRPr="009839D4">
            <w:fldChar w:fldCharType="begin"/>
          </w:r>
          <w:r w:rsidR="0097277F" w:rsidRPr="009839D4">
            <w:instrText xml:space="preserve"> CITATION QiJ14 \l 1050 </w:instrText>
          </w:r>
          <w:r w:rsidR="006F5BB2" w:rsidRPr="009839D4">
            <w:fldChar w:fldCharType="separate"/>
          </w:r>
          <w:r w:rsidR="00C2381A">
            <w:rPr>
              <w:noProof/>
            </w:rPr>
            <w:t>[3]</w:t>
          </w:r>
          <w:r w:rsidR="006F5BB2" w:rsidRPr="009839D4">
            <w:fldChar w:fldCharType="end"/>
          </w:r>
        </w:sdtContent>
      </w:sdt>
      <w:sdt>
        <w:sdtPr>
          <w:id w:val="3545329"/>
          <w:citation/>
        </w:sdtPr>
        <w:sdtContent>
          <w:r w:rsidR="006F5BB2" w:rsidRPr="009839D4">
            <w:fldChar w:fldCharType="begin"/>
          </w:r>
          <w:r w:rsidR="00DC7949" w:rsidRPr="009839D4">
            <w:instrText xml:space="preserve"> CITATION Hui12 \l 1050 </w:instrText>
          </w:r>
          <w:r w:rsidR="006F5BB2" w:rsidRPr="009839D4">
            <w:fldChar w:fldCharType="separate"/>
          </w:r>
          <w:r w:rsidR="00C2381A">
            <w:rPr>
              <w:noProof/>
            </w:rPr>
            <w:t xml:space="preserve"> [4]</w:t>
          </w:r>
          <w:r w:rsidR="006F5BB2" w:rsidRPr="009839D4">
            <w:fldChar w:fldCharType="end"/>
          </w:r>
        </w:sdtContent>
      </w:sdt>
      <w:sdt>
        <w:sdtPr>
          <w:id w:val="3545330"/>
          <w:citation/>
        </w:sdtPr>
        <w:sdtContent>
          <w:r w:rsidR="006F5BB2" w:rsidRPr="009839D4">
            <w:fldChar w:fldCharType="begin"/>
          </w:r>
          <w:r w:rsidR="00807F3D" w:rsidRPr="009839D4">
            <w:instrText xml:space="preserve"> CITATION SSi14 \l 1050 </w:instrText>
          </w:r>
          <w:r w:rsidR="006F5BB2" w:rsidRPr="009839D4">
            <w:fldChar w:fldCharType="separate"/>
          </w:r>
          <w:r w:rsidR="00C2381A">
            <w:rPr>
              <w:noProof/>
            </w:rPr>
            <w:t xml:space="preserve"> [5]</w:t>
          </w:r>
          <w:r w:rsidR="006F5BB2"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6F5BB2" w:rsidRPr="009839D4">
            <w:fldChar w:fldCharType="begin"/>
          </w:r>
          <w:r w:rsidRPr="009839D4">
            <w:instrText xml:space="preserve"> CITATION Pra15 \l 1050 </w:instrText>
          </w:r>
          <w:r w:rsidR="006F5BB2" w:rsidRPr="009839D4">
            <w:fldChar w:fldCharType="separate"/>
          </w:r>
          <w:r w:rsidR="00C2381A">
            <w:rPr>
              <w:noProof/>
            </w:rPr>
            <w:t>[6]</w:t>
          </w:r>
          <w:r w:rsidR="006F5BB2"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6F5BB2" w:rsidRPr="009839D4">
            <w:fldChar w:fldCharType="begin"/>
          </w:r>
          <w:r w:rsidR="00416614" w:rsidRPr="009839D4">
            <w:instrText xml:space="preserve"> CITATION SSi14 \l 1050 </w:instrText>
          </w:r>
          <w:r w:rsidR="006F5BB2" w:rsidRPr="009839D4">
            <w:fldChar w:fldCharType="separate"/>
          </w:r>
          <w:r w:rsidR="00C2381A">
            <w:rPr>
              <w:noProof/>
            </w:rPr>
            <w:t>[5]</w:t>
          </w:r>
          <w:r w:rsidR="006F5BB2" w:rsidRPr="009839D4">
            <w:fldChar w:fldCharType="end"/>
          </w:r>
        </w:sdtContent>
      </w:sdt>
      <w:sdt>
        <w:sdtPr>
          <w:id w:val="3545332"/>
          <w:citation/>
        </w:sdtPr>
        <w:sdtContent>
          <w:r w:rsidR="006F5BB2" w:rsidRPr="009839D4">
            <w:fldChar w:fldCharType="begin"/>
          </w:r>
          <w:r w:rsidR="00416614" w:rsidRPr="009839D4">
            <w:instrText xml:space="preserve"> CITATION QiJ14 \l 1050 </w:instrText>
          </w:r>
          <w:r w:rsidR="006F5BB2" w:rsidRPr="009839D4">
            <w:fldChar w:fldCharType="separate"/>
          </w:r>
          <w:r w:rsidR="00C2381A">
            <w:rPr>
              <w:noProof/>
            </w:rPr>
            <w:t xml:space="preserve"> [3]</w:t>
          </w:r>
          <w:r w:rsidR="006F5BB2"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20295403"/>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5C6C33">
      <w:pPr>
        <w:pStyle w:val="Odlomakpopisa"/>
        <w:numPr>
          <w:ilvl w:val="0"/>
          <w:numId w:val="8"/>
        </w:numPr>
      </w:pPr>
      <w:r w:rsidRPr="009839D4">
        <w:t>a networked machine is more valuable than an isolated one</w:t>
      </w:r>
    </w:p>
    <w:p w:rsidR="00A5319E" w:rsidRPr="009839D4" w:rsidRDefault="00BC265E" w:rsidP="005C6C33">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5C6C33">
      <w:pPr>
        <w:pStyle w:val="Odlomakpopisa"/>
        <w:numPr>
          <w:ilvl w:val="0"/>
          <w:numId w:val="9"/>
        </w:numPr>
      </w:pPr>
      <w:r w:rsidRPr="009839D4">
        <w:t xml:space="preserve">Terminal layer - </w:t>
      </w:r>
      <w:r w:rsidR="00937721" w:rsidRPr="009839D4">
        <w:t>contains the access gateway , area network and M2M nodes, M2M enabled devices</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20295404"/>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6F5BB2" w:rsidRPr="009839D4">
            <w:fldChar w:fldCharType="begin"/>
          </w:r>
          <w:r w:rsidR="0097349A" w:rsidRPr="009839D4">
            <w:instrText xml:space="preserve"> CITATION Ros15 \l 1050 </w:instrText>
          </w:r>
          <w:r w:rsidR="006F5BB2" w:rsidRPr="009839D4">
            <w:fldChar w:fldCharType="separate"/>
          </w:r>
          <w:r w:rsidR="00C2381A">
            <w:rPr>
              <w:noProof/>
            </w:rPr>
            <w:t>[11]</w:t>
          </w:r>
          <w:r w:rsidR="006F5BB2" w:rsidRPr="009839D4">
            <w:fldChar w:fldCharType="end"/>
          </w:r>
        </w:sdtContent>
      </w:sdt>
      <w:sdt>
        <w:sdtPr>
          <w:id w:val="143815929"/>
          <w:citation/>
        </w:sdtPr>
        <w:sdtContent>
          <w:r w:rsidR="006F5BB2" w:rsidRPr="009839D4">
            <w:fldChar w:fldCharType="begin"/>
          </w:r>
          <w:r w:rsidR="0097349A" w:rsidRPr="009839D4">
            <w:instrText xml:space="preserve"> CITATION Raj15 \l 1050 </w:instrText>
          </w:r>
          <w:r w:rsidR="006F5BB2" w:rsidRPr="009839D4">
            <w:fldChar w:fldCharType="separate"/>
          </w:r>
          <w:r w:rsidR="00C2381A">
            <w:rPr>
              <w:noProof/>
            </w:rPr>
            <w:t xml:space="preserve"> [12]</w:t>
          </w:r>
          <w:r w:rsidR="006F5BB2" w:rsidRPr="009839D4">
            <w:fldChar w:fldCharType="end"/>
          </w:r>
        </w:sdtContent>
      </w:sdt>
      <w:r w:rsidR="0097349A" w:rsidRPr="009839D4">
        <w:t xml:space="preserve"> and can be seen in </w:t>
      </w:r>
      <w:r w:rsidR="006F5BB2" w:rsidRPr="009839D4">
        <w:fldChar w:fldCharType="begin"/>
      </w:r>
      <w:r w:rsidR="0097349A" w:rsidRPr="009839D4">
        <w:instrText xml:space="preserve"> REF _Ref411947909 \h </w:instrText>
      </w:r>
      <w:r w:rsidR="006F5BB2" w:rsidRPr="009839D4">
        <w:fldChar w:fldCharType="separate"/>
      </w:r>
      <w:r w:rsidR="000F42EE" w:rsidRPr="009839D4">
        <w:t xml:space="preserve">Figure </w:t>
      </w:r>
      <w:r w:rsidR="000F42EE">
        <w:rPr>
          <w:noProof/>
        </w:rPr>
        <w:t>2</w:t>
      </w:r>
      <w:r w:rsidR="006F5BB2"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909"/>
      <w:bookmarkStart w:id="28" w:name="_Ref411947882"/>
      <w:bookmarkStart w:id="29" w:name="_Ref411947884"/>
      <w:bookmarkStart w:id="30" w:name="_Toc420295436"/>
      <w:r w:rsidRPr="009839D4">
        <w:t xml:space="preserve">Figure </w:t>
      </w:r>
      <w:fldSimple w:instr=" SEQ Figure \* ARABIC ">
        <w:r w:rsidR="007E2454">
          <w:rPr>
            <w:noProof/>
          </w:rPr>
          <w:t>2</w:t>
        </w:r>
      </w:fldSimple>
      <w:bookmarkEnd w:id="27"/>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8"/>
      <w:bookmarkEnd w:id="29"/>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6F5BB2" w:rsidRPr="009839D4">
            <w:fldChar w:fldCharType="begin"/>
          </w:r>
          <w:r w:rsidR="00A154B7" w:rsidRPr="009839D4">
            <w:instrText xml:space="preserve"> CITATION Ros15 \l 1050 </w:instrText>
          </w:r>
          <w:r w:rsidR="006F5BB2" w:rsidRPr="009839D4">
            <w:fldChar w:fldCharType="separate"/>
          </w:r>
          <w:r w:rsidR="00C2381A">
            <w:rPr>
              <w:noProof/>
            </w:rPr>
            <w:t>[11]</w:t>
          </w:r>
          <w:r w:rsidR="006F5BB2"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6F5BB2" w:rsidRPr="009839D4">
            <w:fldChar w:fldCharType="begin"/>
          </w:r>
          <w:r w:rsidRPr="009839D4">
            <w:instrText xml:space="preserve"> CITATION Gui15 \l 1050 </w:instrText>
          </w:r>
          <w:r w:rsidR="006F5BB2" w:rsidRPr="009839D4">
            <w:fldChar w:fldCharType="separate"/>
          </w:r>
          <w:r w:rsidR="00C2381A">
            <w:rPr>
              <w:noProof/>
            </w:rPr>
            <w:t>[14]</w:t>
          </w:r>
          <w:r w:rsidR="006F5BB2"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6F5BB2" w:rsidRPr="009839D4">
        <w:fldChar w:fldCharType="begin"/>
      </w:r>
      <w:r w:rsidR="00034731" w:rsidRPr="009839D4">
        <w:instrText xml:space="preserve"> REF _Ref411957556 \h </w:instrText>
      </w:r>
      <w:r w:rsidR="006F5BB2" w:rsidRPr="009839D4">
        <w:fldChar w:fldCharType="separate"/>
      </w:r>
      <w:r w:rsidR="00034731" w:rsidRPr="009839D4">
        <w:t>NoSQL</w:t>
      </w:r>
      <w:r w:rsidR="006F5BB2"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6F5BB2" w:rsidRPr="009839D4">
        <w:fldChar w:fldCharType="begin"/>
      </w:r>
      <w:r w:rsidR="000850FC" w:rsidRPr="009839D4">
        <w:instrText xml:space="preserve"> REF _Ref411957522 \h </w:instrText>
      </w:r>
      <w:r w:rsidR="006F5BB2" w:rsidRPr="009839D4">
        <w:fldChar w:fldCharType="separate"/>
      </w:r>
      <w:r w:rsidR="000850FC" w:rsidRPr="009839D4">
        <w:t>Access Control</w:t>
      </w:r>
      <w:r w:rsidR="006F5BB2"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20295405"/>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20295406"/>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6F5BB2" w:rsidRPr="009839D4">
            <w:fldChar w:fldCharType="begin"/>
          </w:r>
          <w:r w:rsidRPr="009839D4">
            <w:instrText xml:space="preserve"> CITATION NoS \l 1050 </w:instrText>
          </w:r>
          <w:r w:rsidR="006F5BB2" w:rsidRPr="009839D4">
            <w:fldChar w:fldCharType="separate"/>
          </w:r>
          <w:r w:rsidR="00C2381A">
            <w:rPr>
              <w:noProof/>
            </w:rPr>
            <w:t>[16]</w:t>
          </w:r>
          <w:r w:rsidR="006F5BB2" w:rsidRPr="009839D4">
            <w:fldChar w:fldCharType="end"/>
          </w:r>
        </w:sdtContent>
      </w:sdt>
      <w:r w:rsidRPr="009839D4">
        <w:t>.</w:t>
      </w:r>
    </w:p>
    <w:p w:rsidR="006B2382" w:rsidRPr="009839D4" w:rsidRDefault="00B473BD" w:rsidP="005C6C33">
      <w:pPr>
        <w:pStyle w:val="Odlomakpopisa"/>
        <w:numPr>
          <w:ilvl w:val="0"/>
          <w:numId w:val="7"/>
        </w:numPr>
      </w:pPr>
      <w:r w:rsidRPr="009839D4">
        <w:t>Key-Value stores</w:t>
      </w:r>
    </w:p>
    <w:p w:rsidR="00B473BD" w:rsidRPr="009839D4" w:rsidRDefault="00B473BD" w:rsidP="005C6C33">
      <w:pPr>
        <w:pStyle w:val="Odlomakpopisa"/>
        <w:numPr>
          <w:ilvl w:val="0"/>
          <w:numId w:val="7"/>
        </w:numPr>
      </w:pPr>
      <w:r w:rsidRPr="009839D4">
        <w:t>Document databases (or stores)</w:t>
      </w:r>
    </w:p>
    <w:p w:rsidR="00B473BD" w:rsidRPr="009839D4" w:rsidRDefault="00B473BD" w:rsidP="005C6C33">
      <w:pPr>
        <w:pStyle w:val="Odlomakpopisa"/>
        <w:numPr>
          <w:ilvl w:val="0"/>
          <w:numId w:val="7"/>
        </w:numPr>
      </w:pPr>
      <w:r w:rsidRPr="009839D4">
        <w:t>Wide-Column (or Column-Family) stores</w:t>
      </w:r>
    </w:p>
    <w:p w:rsidR="006B2382" w:rsidRPr="009839D4" w:rsidRDefault="00B473BD" w:rsidP="005C6C33">
      <w:pPr>
        <w:pStyle w:val="Odlomakpopisa"/>
        <w:numPr>
          <w:ilvl w:val="0"/>
          <w:numId w:val="7"/>
        </w:numPr>
      </w:pPr>
      <w:r w:rsidRPr="009839D4">
        <w:t>Graph databases</w:t>
      </w:r>
    </w:p>
    <w:p w:rsidR="00AB789E" w:rsidRDefault="00AB789E">
      <w:pPr>
        <w:spacing w:after="0" w:line="240" w:lineRule="auto"/>
        <w:jc w:val="left"/>
        <w:rPr>
          <w:rFonts w:asciiTheme="majorHAnsi" w:eastAsiaTheme="majorEastAsia" w:hAnsiTheme="majorHAnsi" w:cstheme="majorBidi"/>
          <w:b/>
          <w:i/>
          <w:iCs/>
          <w:spacing w:val="15"/>
          <w:sz w:val="24"/>
          <w:szCs w:val="24"/>
        </w:rPr>
      </w:pPr>
      <w:r>
        <w:br w:type="page"/>
      </w:r>
    </w:p>
    <w:p w:rsidR="00B473BD" w:rsidRPr="009839D4" w:rsidRDefault="006B2382" w:rsidP="00B473BD">
      <w:pPr>
        <w:pStyle w:val="Podnaslov"/>
      </w:pPr>
      <w:r w:rsidRPr="009839D4">
        <w:lastRenderedPageBreak/>
        <w:t xml:space="preserve">Key-Value stores </w:t>
      </w:r>
    </w:p>
    <w:p w:rsidR="00B473BD" w:rsidRPr="009839D4" w:rsidRDefault="00093061" w:rsidP="00B473BD">
      <w:r w:rsidRPr="009839D4">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6F5BB2" w:rsidRPr="009839D4">
            <w:fldChar w:fldCharType="begin"/>
          </w:r>
          <w:r w:rsidR="00FA0B24" w:rsidRPr="009839D4">
            <w:instrText xml:space="preserve"> CITATION Mon15 \l 1050 </w:instrText>
          </w:r>
          <w:r w:rsidR="006F5BB2" w:rsidRPr="009839D4">
            <w:fldChar w:fldCharType="separate"/>
          </w:r>
          <w:r w:rsidR="00C2381A">
            <w:rPr>
              <w:noProof/>
            </w:rPr>
            <w:t>[17]</w:t>
          </w:r>
          <w:r w:rsidR="006F5BB2"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AB789E" w:rsidRDefault="00AB789E">
      <w:pPr>
        <w:spacing w:after="0" w:line="240" w:lineRule="auto"/>
        <w:jc w:val="left"/>
        <w:rPr>
          <w:rFonts w:asciiTheme="majorHAnsi" w:eastAsiaTheme="majorEastAsia" w:hAnsiTheme="majorHAnsi" w:cstheme="majorBidi"/>
          <w:b/>
          <w:i/>
          <w:iCs/>
          <w:spacing w:val="15"/>
          <w:sz w:val="24"/>
          <w:szCs w:val="24"/>
        </w:rPr>
      </w:pPr>
      <w:r>
        <w:br w:type="page"/>
      </w:r>
    </w:p>
    <w:p w:rsidR="00711A5D" w:rsidRPr="009839D4" w:rsidRDefault="006B2382" w:rsidP="00711A5D">
      <w:pPr>
        <w:pStyle w:val="Podnaslov"/>
      </w:pPr>
      <w:r w:rsidRPr="009839D4">
        <w:lastRenderedPageBreak/>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they also have relations. The relations themselves can be considered as more important 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20295407"/>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6F5BB2" w:rsidRPr="009839D4">
            <w:fldChar w:fldCharType="begin"/>
          </w:r>
          <w:r w:rsidR="00BC71E8" w:rsidRPr="009839D4">
            <w:instrText xml:space="preserve"> CITATION 14Th \l 1050 </w:instrText>
          </w:r>
          <w:r w:rsidR="006F5BB2" w:rsidRPr="009839D4">
            <w:fldChar w:fldCharType="separate"/>
          </w:r>
          <w:r w:rsidR="00C2381A">
            <w:rPr>
              <w:noProof/>
            </w:rPr>
            <w:t xml:space="preserve"> [18]</w:t>
          </w:r>
          <w:r w:rsidR="006F5BB2"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6F5BB2" w:rsidRPr="009839D4">
            <w:fldChar w:fldCharType="begin"/>
          </w:r>
          <w:r w:rsidRPr="009839D4">
            <w:instrText xml:space="preserve"> CITATION 14Th \l 1050 </w:instrText>
          </w:r>
          <w:r w:rsidR="006F5BB2" w:rsidRPr="009839D4">
            <w:fldChar w:fldCharType="separate"/>
          </w:r>
          <w:r w:rsidR="00C2381A">
            <w:rPr>
              <w:noProof/>
            </w:rPr>
            <w:t xml:space="preserve"> [18]</w:t>
          </w:r>
          <w:r w:rsidR="006F5BB2" w:rsidRPr="009839D4">
            <w:fldChar w:fldCharType="end"/>
          </w:r>
        </w:sdtContent>
      </w:sdt>
      <w:r w:rsidR="000E2640" w:rsidRPr="009839D4">
        <w:t>:</w:t>
      </w:r>
    </w:p>
    <w:p w:rsidR="000E2640" w:rsidRPr="009839D4" w:rsidRDefault="000E2640" w:rsidP="005C6C33">
      <w:pPr>
        <w:pStyle w:val="Odlomakpopisa"/>
        <w:numPr>
          <w:ilvl w:val="0"/>
          <w:numId w:val="4"/>
        </w:numPr>
      </w:pPr>
      <w:r w:rsidRPr="009839D4">
        <w:t>Hadoop Common: The common utilities that support the other Hadoop modules.</w:t>
      </w:r>
    </w:p>
    <w:p w:rsidR="000E2640" w:rsidRPr="009839D4" w:rsidRDefault="000E2640" w:rsidP="005C6C33">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5C6C33">
      <w:pPr>
        <w:pStyle w:val="Odlomakpopisa"/>
        <w:numPr>
          <w:ilvl w:val="0"/>
          <w:numId w:val="4"/>
        </w:numPr>
      </w:pPr>
      <w:r w:rsidRPr="009839D4">
        <w:t>Hadoop YARN: A framework for job scheduling and cluster resource management.</w:t>
      </w:r>
    </w:p>
    <w:p w:rsidR="00016EB7" w:rsidRPr="009839D4" w:rsidRDefault="000E2640" w:rsidP="005C6C33">
      <w:pPr>
        <w:pStyle w:val="Odlomakpopisa"/>
        <w:numPr>
          <w:ilvl w:val="0"/>
          <w:numId w:val="4"/>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lastRenderedPageBreak/>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6F5BB2" w:rsidRPr="009839D4">
            <w:fldChar w:fldCharType="begin"/>
          </w:r>
          <w:r w:rsidR="00016EB7" w:rsidRPr="009839D4">
            <w:instrText xml:space="preserve"> CITATION Apa152 \l 1050 </w:instrText>
          </w:r>
          <w:r w:rsidR="006F5BB2" w:rsidRPr="009839D4">
            <w:fldChar w:fldCharType="separate"/>
          </w:r>
          <w:r w:rsidR="00C2381A">
            <w:rPr>
              <w:noProof/>
            </w:rPr>
            <w:t>[19]</w:t>
          </w:r>
          <w:r w:rsidR="006F5BB2" w:rsidRPr="009839D4">
            <w:fldChar w:fldCharType="end"/>
          </w:r>
        </w:sdtContent>
      </w:sdt>
      <w:r w:rsidR="00016EB7" w:rsidRPr="009839D4">
        <w:t xml:space="preserve"> it is more a "Data Store" than "Data Base" because it lacks many of the features you find 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6F5BB2" w:rsidRPr="009839D4">
            <w:fldChar w:fldCharType="begin"/>
          </w:r>
          <w:r w:rsidRPr="009839D4">
            <w:instrText xml:space="preserve"> CITATION Apa152 \l 1050 </w:instrText>
          </w:r>
          <w:r w:rsidR="006F5BB2" w:rsidRPr="009839D4">
            <w:fldChar w:fldCharType="separate"/>
          </w:r>
          <w:r w:rsidR="00C2381A">
            <w:rPr>
              <w:noProof/>
            </w:rPr>
            <w:t xml:space="preserve"> [19]</w:t>
          </w:r>
          <w:r w:rsidR="006F5BB2"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6F5BB2" w:rsidRPr="009839D4">
            <w:fldChar w:fldCharType="begin"/>
          </w:r>
          <w:r w:rsidR="004A1F5E" w:rsidRPr="009839D4">
            <w:instrText xml:space="preserve"> CITATION Apa15 \l 1050 </w:instrText>
          </w:r>
          <w:r w:rsidR="006F5BB2" w:rsidRPr="009839D4">
            <w:fldChar w:fldCharType="separate"/>
          </w:r>
          <w:r w:rsidR="00C2381A">
            <w:rPr>
              <w:noProof/>
            </w:rPr>
            <w:t>[20]</w:t>
          </w:r>
          <w:r w:rsidR="006F5BB2"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lastRenderedPageBreak/>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6F5BB2" w:rsidRPr="009839D4">
            <w:fldChar w:fldCharType="begin"/>
          </w:r>
          <w:r w:rsidR="0061571C" w:rsidRPr="009839D4">
            <w:instrText xml:space="preserve"> CITATION Apa15 \l 1050 </w:instrText>
          </w:r>
          <w:r w:rsidR="006F5BB2" w:rsidRPr="009839D4">
            <w:fldChar w:fldCharType="separate"/>
          </w:r>
          <w:r w:rsidR="00C2381A">
            <w:rPr>
              <w:noProof/>
            </w:rPr>
            <w:t>[20]</w:t>
          </w:r>
          <w:r w:rsidR="006F5BB2" w:rsidRPr="009839D4">
            <w:fldChar w:fldCharType="end"/>
          </w:r>
        </w:sdtContent>
      </w:sdt>
      <w:r w:rsidR="00B50240" w:rsidRPr="009839D4">
        <w:t>:</w:t>
      </w:r>
    </w:p>
    <w:p w:rsidR="00B50240" w:rsidRPr="009839D4" w:rsidRDefault="00B50240" w:rsidP="005C6C33">
      <w:pPr>
        <w:pStyle w:val="Odlomakpopisa"/>
        <w:numPr>
          <w:ilvl w:val="0"/>
          <w:numId w:val="10"/>
        </w:numPr>
      </w:pPr>
      <w:r w:rsidRPr="009839D4">
        <w:t xml:space="preserve">scalability (scale out with more machines added dynamically to the Hadoop cluster), </w:t>
      </w:r>
    </w:p>
    <w:p w:rsidR="00B50240" w:rsidRPr="009839D4" w:rsidRDefault="00B50240" w:rsidP="005C6C33">
      <w:pPr>
        <w:pStyle w:val="Odlomakpopisa"/>
        <w:numPr>
          <w:ilvl w:val="0"/>
          <w:numId w:val="10"/>
        </w:numPr>
      </w:pPr>
      <w:r w:rsidRPr="009839D4">
        <w:t xml:space="preserve">extensibility (with MapReduce framework and UDF/UDAF/UDTF), </w:t>
      </w:r>
    </w:p>
    <w:p w:rsidR="00B50240" w:rsidRPr="009839D4" w:rsidRDefault="00B50240" w:rsidP="005C6C33">
      <w:pPr>
        <w:pStyle w:val="Odlomakpopisa"/>
        <w:numPr>
          <w:ilvl w:val="0"/>
          <w:numId w:val="10"/>
        </w:numPr>
      </w:pPr>
      <w:r w:rsidRPr="009839D4">
        <w:t>fault-tolerance</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6F5BB2" w:rsidRPr="009839D4">
            <w:fldChar w:fldCharType="begin"/>
          </w:r>
          <w:r w:rsidR="00EE0771" w:rsidRPr="009839D4">
            <w:instrText xml:space="preserve"> CITATION Apa151 \l 1050 </w:instrText>
          </w:r>
          <w:r w:rsidR="006F5BB2" w:rsidRPr="009839D4">
            <w:fldChar w:fldCharType="separate"/>
          </w:r>
          <w:r w:rsidR="00C2381A">
            <w:rPr>
              <w:noProof/>
            </w:rPr>
            <w:t>[21]</w:t>
          </w:r>
          <w:r w:rsidR="006F5BB2"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6F5BB2" w:rsidRPr="009839D4">
            <w:fldChar w:fldCharType="begin"/>
          </w:r>
          <w:r w:rsidR="00E2072F" w:rsidRPr="009839D4">
            <w:instrText xml:space="preserve"> CITATION Apa153 \l 1050 </w:instrText>
          </w:r>
          <w:r w:rsidR="006F5BB2" w:rsidRPr="009839D4">
            <w:fldChar w:fldCharType="separate"/>
          </w:r>
          <w:r w:rsidR="00C2381A">
            <w:rPr>
              <w:noProof/>
            </w:rPr>
            <w:t>[22]</w:t>
          </w:r>
          <w:r w:rsidR="006F5BB2"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6F5BB2" w:rsidRPr="009839D4">
            <w:fldChar w:fldCharType="begin"/>
          </w:r>
          <w:r w:rsidR="0096750E" w:rsidRPr="009839D4">
            <w:instrText xml:space="preserve"> CITATION Apa154 \l 1050 </w:instrText>
          </w:r>
          <w:r w:rsidR="006F5BB2" w:rsidRPr="009839D4">
            <w:fldChar w:fldCharType="separate"/>
          </w:r>
          <w:r w:rsidR="00C2381A">
            <w:rPr>
              <w:noProof/>
            </w:rPr>
            <w:t xml:space="preserve"> [23]</w:t>
          </w:r>
          <w:r w:rsidR="006F5BB2"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AB789E" w:rsidRDefault="00AB789E">
      <w:pPr>
        <w:spacing w:after="0" w:line="240" w:lineRule="auto"/>
        <w:jc w:val="left"/>
        <w:rPr>
          <w:rFonts w:asciiTheme="majorHAnsi" w:eastAsiaTheme="majorEastAsia" w:hAnsiTheme="majorHAnsi" w:cstheme="majorBidi"/>
          <w:b/>
          <w:i/>
          <w:iCs/>
          <w:spacing w:val="15"/>
          <w:sz w:val="24"/>
          <w:szCs w:val="24"/>
        </w:rPr>
      </w:pPr>
      <w:r>
        <w:br w:type="page"/>
      </w:r>
    </w:p>
    <w:p w:rsidR="00406EF3" w:rsidRPr="009839D4" w:rsidRDefault="00406EF3" w:rsidP="00406EF3">
      <w:pPr>
        <w:pStyle w:val="Podnaslov"/>
      </w:pPr>
      <w:r w:rsidRPr="009839D4">
        <w:lastRenderedPageBreak/>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5C6C33">
      <w:pPr>
        <w:pStyle w:val="Odlomakpopisa"/>
        <w:numPr>
          <w:ilvl w:val="0"/>
          <w:numId w:val="12"/>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6F5BB2">
            <w:fldChar w:fldCharType="begin"/>
          </w:r>
          <w:r w:rsidR="006E561B">
            <w:rPr>
              <w:lang w:val="hr-HR"/>
            </w:rPr>
            <w:instrText xml:space="preserve"> CITATION Tut15 \l 1050 </w:instrText>
          </w:r>
          <w:r w:rsidR="006F5BB2">
            <w:fldChar w:fldCharType="separate"/>
          </w:r>
          <w:r w:rsidR="00C2381A" w:rsidRPr="00C2381A">
            <w:rPr>
              <w:noProof/>
              <w:lang w:val="hr-HR"/>
            </w:rPr>
            <w:t>[25]</w:t>
          </w:r>
          <w:r w:rsidR="006F5BB2">
            <w:fldChar w:fldCharType="end"/>
          </w:r>
        </w:sdtContent>
      </w:sdt>
      <w:sdt>
        <w:sdtPr>
          <w:id w:val="1320417"/>
          <w:citation/>
        </w:sdtPr>
        <w:sdtContent>
          <w:r w:rsidR="006F5BB2">
            <w:fldChar w:fldCharType="begin"/>
          </w:r>
          <w:r w:rsidR="006E561B">
            <w:rPr>
              <w:lang w:val="hr-HR"/>
            </w:rPr>
            <w:instrText xml:space="preserve"> CITATION Neo15 \l 1050 </w:instrText>
          </w:r>
          <w:r w:rsidR="006F5BB2">
            <w:fldChar w:fldCharType="separate"/>
          </w:r>
          <w:r w:rsidR="00C2381A">
            <w:rPr>
              <w:noProof/>
              <w:lang w:val="hr-HR"/>
            </w:rPr>
            <w:t xml:space="preserve"> </w:t>
          </w:r>
          <w:r w:rsidR="00C2381A" w:rsidRPr="00C2381A">
            <w:rPr>
              <w:noProof/>
              <w:lang w:val="hr-HR"/>
            </w:rPr>
            <w:t>[26]</w:t>
          </w:r>
          <w:r w:rsidR="006F5BB2">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lastRenderedPageBreak/>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6F5BB2">
            <w:fldChar w:fldCharType="begin"/>
          </w:r>
          <w:r w:rsidR="004F7CFC">
            <w:rPr>
              <w:lang w:val="hr-HR"/>
            </w:rPr>
            <w:instrText xml:space="preserve"> CITATION Ori15 \l 1050 </w:instrText>
          </w:r>
          <w:r w:rsidR="006F5BB2">
            <w:fldChar w:fldCharType="separate"/>
          </w:r>
          <w:r w:rsidR="00C2381A" w:rsidRPr="00C2381A">
            <w:rPr>
              <w:noProof/>
              <w:lang w:val="hr-HR"/>
            </w:rPr>
            <w:t>[27]</w:t>
          </w:r>
          <w:r w:rsidR="006F5BB2">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6F5BB2">
            <w:fldChar w:fldCharType="begin"/>
          </w:r>
          <w:r w:rsidR="00802F79">
            <w:rPr>
              <w:lang w:val="hr-HR"/>
            </w:rPr>
            <w:instrText xml:space="preserve"> CITATION Ori15 \l 1050 </w:instrText>
          </w:r>
          <w:r w:rsidR="006F5BB2">
            <w:fldChar w:fldCharType="separate"/>
          </w:r>
          <w:r w:rsidR="00C2381A" w:rsidRPr="00C2381A">
            <w:rPr>
              <w:noProof/>
              <w:lang w:val="hr-HR"/>
            </w:rPr>
            <w:t>[27]</w:t>
          </w:r>
          <w:r w:rsidR="006F5BB2">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6F5BB2">
            <w:fldChar w:fldCharType="begin"/>
          </w:r>
          <w:r w:rsidR="00F97BA5">
            <w:rPr>
              <w:lang w:val="hr-HR"/>
            </w:rPr>
            <w:instrText xml:space="preserve"> CITATION Red15 \l 1050 </w:instrText>
          </w:r>
          <w:r w:rsidR="006F5BB2">
            <w:fldChar w:fldCharType="separate"/>
          </w:r>
          <w:r w:rsidR="00C2381A">
            <w:rPr>
              <w:noProof/>
              <w:lang w:val="hr-HR"/>
            </w:rPr>
            <w:t xml:space="preserve"> </w:t>
          </w:r>
          <w:r w:rsidR="00C2381A" w:rsidRPr="00C2381A">
            <w:rPr>
              <w:noProof/>
              <w:lang w:val="hr-HR"/>
            </w:rPr>
            <w:t>[28]</w:t>
          </w:r>
          <w:r w:rsidR="006F5BB2">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lastRenderedPageBreak/>
        <w:t xml:space="preserve">Other features </w:t>
      </w:r>
      <w:r w:rsidR="00483D71">
        <w:t xml:space="preserve">that are stated on the official website </w:t>
      </w:r>
      <w:r>
        <w:t>include</w:t>
      </w:r>
      <w:r w:rsidR="00483D71">
        <w:t xml:space="preserve"> </w:t>
      </w:r>
      <w:sdt>
        <w:sdtPr>
          <w:id w:val="63931473"/>
          <w:citation/>
        </w:sdtPr>
        <w:sdtContent>
          <w:r w:rsidR="006F5BB2">
            <w:fldChar w:fldCharType="begin"/>
          </w:r>
          <w:r w:rsidR="00483D71">
            <w:rPr>
              <w:lang w:val="hr-HR"/>
            </w:rPr>
            <w:instrText xml:space="preserve"> CITATION Red151 \l 1050 </w:instrText>
          </w:r>
          <w:r w:rsidR="006F5BB2">
            <w:fldChar w:fldCharType="separate"/>
          </w:r>
          <w:r w:rsidR="00C2381A" w:rsidRPr="00C2381A">
            <w:rPr>
              <w:noProof/>
              <w:lang w:val="hr-HR"/>
            </w:rPr>
            <w:t>[29]</w:t>
          </w:r>
          <w:r w:rsidR="006F5BB2">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t>LRU eviction of keys</w:t>
      </w:r>
    </w:p>
    <w:p w:rsidR="003930C9" w:rsidRDefault="00483D71" w:rsidP="005C6C33">
      <w:pPr>
        <w:pStyle w:val="Odlomakpopisa"/>
        <w:numPr>
          <w:ilvl w:val="0"/>
          <w:numId w:val="16"/>
        </w:numPr>
      </w:pPr>
      <w:r>
        <w:t>Automatic failover</w:t>
      </w:r>
    </w:p>
    <w:p w:rsidR="003930C9" w:rsidRPr="009839D4" w:rsidRDefault="003930C9" w:rsidP="003930C9">
      <w:r>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20295408"/>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6F5BB2">
            <w:fldChar w:fldCharType="begin"/>
          </w:r>
          <w:r w:rsidR="00571772">
            <w:rPr>
              <w:lang w:val="hr-HR"/>
            </w:rPr>
            <w:instrText xml:space="preserve"> CITATION Ana14 \l 1050 </w:instrText>
          </w:r>
          <w:r w:rsidR="006F5BB2">
            <w:fldChar w:fldCharType="separate"/>
          </w:r>
          <w:r w:rsidR="00C2381A" w:rsidRPr="00C2381A">
            <w:rPr>
              <w:noProof/>
              <w:lang w:val="hr-HR"/>
            </w:rPr>
            <w:t>[30]</w:t>
          </w:r>
          <w:r w:rsidR="006F5BB2">
            <w:fldChar w:fldCharType="end"/>
          </w:r>
        </w:sdtContent>
      </w:sdt>
      <w:sdt>
        <w:sdtPr>
          <w:id w:val="22557496"/>
          <w:citation/>
        </w:sdtPr>
        <w:sdtContent>
          <w:r w:rsidR="006F5BB2">
            <w:fldChar w:fldCharType="begin"/>
          </w:r>
          <w:r w:rsidR="00571772">
            <w:rPr>
              <w:lang w:val="hr-HR"/>
            </w:rPr>
            <w:instrText xml:space="preserve"> CITATION Pri14 \l 1050 </w:instrText>
          </w:r>
          <w:r w:rsidR="006F5BB2">
            <w:fldChar w:fldCharType="separate"/>
          </w:r>
          <w:r w:rsidR="00C2381A">
            <w:rPr>
              <w:noProof/>
              <w:lang w:val="hr-HR"/>
            </w:rPr>
            <w:t xml:space="preserve"> </w:t>
          </w:r>
          <w:r w:rsidR="00C2381A" w:rsidRPr="00C2381A">
            <w:rPr>
              <w:noProof/>
              <w:lang w:val="hr-HR"/>
            </w:rPr>
            <w:t>[31]</w:t>
          </w:r>
          <w:r w:rsidR="006F5BB2">
            <w:fldChar w:fldCharType="end"/>
          </w:r>
        </w:sdtContent>
      </w:sdt>
      <w:r>
        <w:t xml:space="preserve"> </w:t>
      </w:r>
      <w:sdt>
        <w:sdtPr>
          <w:id w:val="63931474"/>
          <w:citation/>
        </w:sdtPr>
        <w:sdtContent>
          <w:r w:rsidR="006F5BB2">
            <w:fldChar w:fldCharType="begin"/>
          </w:r>
          <w:r w:rsidR="000849DD">
            <w:rPr>
              <w:lang w:val="hr-HR"/>
            </w:rPr>
            <w:instrText xml:space="preserve"> CITATION Lio11 \l 1050 </w:instrText>
          </w:r>
          <w:r w:rsidR="006F5BB2">
            <w:fldChar w:fldCharType="separate"/>
          </w:r>
          <w:r w:rsidR="00C2381A" w:rsidRPr="00C2381A">
            <w:rPr>
              <w:noProof/>
              <w:lang w:val="hr-HR"/>
            </w:rPr>
            <w:t>[32]</w:t>
          </w:r>
          <w:r w:rsidR="006F5BB2">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20295409"/>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6F5BB2">
            <w:fldChar w:fldCharType="begin"/>
          </w:r>
          <w:r>
            <w:rPr>
              <w:lang w:val="hr-HR"/>
            </w:rPr>
            <w:instrText xml:space="preserve"> CITATION NoS \l 1050 </w:instrText>
          </w:r>
          <w:r w:rsidR="006F5BB2">
            <w:fldChar w:fldCharType="separate"/>
          </w:r>
          <w:r w:rsidR="00C2381A" w:rsidRPr="00C2381A">
            <w:rPr>
              <w:noProof/>
              <w:lang w:val="hr-HR"/>
            </w:rPr>
            <w:t>[16]</w:t>
          </w:r>
          <w:r w:rsidR="006F5BB2">
            <w:fldChar w:fldCharType="end"/>
          </w:r>
        </w:sdtContent>
      </w:sdt>
      <w:sdt>
        <w:sdtPr>
          <w:id w:val="63931476"/>
          <w:citation/>
        </w:sdtPr>
        <w:sdtContent>
          <w:r w:rsidR="006F5BB2">
            <w:fldChar w:fldCharType="begin"/>
          </w:r>
          <w:r>
            <w:rPr>
              <w:lang w:val="hr-HR"/>
            </w:rPr>
            <w:instrText xml:space="preserve"> CITATION Aco \l 1050 </w:instrText>
          </w:r>
          <w:r w:rsidR="006F5BB2">
            <w:fldChar w:fldCharType="separate"/>
          </w:r>
          <w:r w:rsidR="00C2381A">
            <w:rPr>
              <w:noProof/>
              <w:lang w:val="hr-HR"/>
            </w:rPr>
            <w:t xml:space="preserve"> </w:t>
          </w:r>
          <w:r w:rsidR="00C2381A" w:rsidRPr="00C2381A">
            <w:rPr>
              <w:noProof/>
              <w:lang w:val="hr-HR"/>
            </w:rPr>
            <w:t>[33]</w:t>
          </w:r>
          <w:r w:rsidR="006F5BB2">
            <w:fldChar w:fldCharType="end"/>
          </w:r>
        </w:sdtContent>
      </w:sdt>
      <w:sdt>
        <w:sdtPr>
          <w:id w:val="63931477"/>
          <w:citation/>
        </w:sdtPr>
        <w:sdtContent>
          <w:r w:rsidR="006F5BB2">
            <w:fldChar w:fldCharType="begin"/>
          </w:r>
          <w:r>
            <w:rPr>
              <w:lang w:val="hr-HR"/>
            </w:rPr>
            <w:instrText xml:space="preserve"> CITATION Raj15 \l 1050 </w:instrText>
          </w:r>
          <w:r w:rsidR="006F5BB2">
            <w:fldChar w:fldCharType="separate"/>
          </w:r>
          <w:r w:rsidR="00C2381A">
            <w:rPr>
              <w:noProof/>
              <w:lang w:val="hr-HR"/>
            </w:rPr>
            <w:t xml:space="preserve"> </w:t>
          </w:r>
          <w:r w:rsidR="00C2381A" w:rsidRPr="00C2381A">
            <w:rPr>
              <w:noProof/>
              <w:lang w:val="hr-HR"/>
            </w:rPr>
            <w:t>[12]</w:t>
          </w:r>
          <w:r w:rsidR="006F5BB2">
            <w:fldChar w:fldCharType="end"/>
          </w:r>
        </w:sdtContent>
      </w:sdt>
      <w:sdt>
        <w:sdtPr>
          <w:id w:val="63931478"/>
          <w:citation/>
        </w:sdtPr>
        <w:sdtContent>
          <w:r w:rsidR="006F5BB2">
            <w:fldChar w:fldCharType="begin"/>
          </w:r>
          <w:r>
            <w:rPr>
              <w:lang w:val="hr-HR"/>
            </w:rPr>
            <w:instrText xml:space="preserve"> CITATION Enr14 \l 1050 </w:instrText>
          </w:r>
          <w:r w:rsidR="006F5BB2">
            <w:fldChar w:fldCharType="separate"/>
          </w:r>
          <w:r w:rsidR="00C2381A">
            <w:rPr>
              <w:noProof/>
              <w:lang w:val="hr-HR"/>
            </w:rPr>
            <w:t xml:space="preserve"> </w:t>
          </w:r>
          <w:r w:rsidR="00C2381A" w:rsidRPr="00C2381A">
            <w:rPr>
              <w:noProof/>
              <w:lang w:val="hr-HR"/>
            </w:rPr>
            <w:t>[34]</w:t>
          </w:r>
          <w:r w:rsidR="006F5BB2">
            <w:fldChar w:fldCharType="end"/>
          </w:r>
        </w:sdtContent>
      </w:sdt>
      <w:r>
        <w:t xml:space="preserve"> </w:t>
      </w:r>
      <w:sdt>
        <w:sdtPr>
          <w:id w:val="63931479"/>
          <w:citation/>
        </w:sdtPr>
        <w:sdtContent>
          <w:r w:rsidR="006F5BB2">
            <w:fldChar w:fldCharType="begin"/>
          </w:r>
          <w:r w:rsidR="00814526">
            <w:rPr>
              <w:lang w:val="hr-HR"/>
            </w:rPr>
            <w:instrText xml:space="preserve"> CITATION COR13 \l 1050 </w:instrText>
          </w:r>
          <w:r w:rsidR="006F5BB2">
            <w:fldChar w:fldCharType="separate"/>
          </w:r>
          <w:r w:rsidR="00C2381A" w:rsidRPr="00C2381A">
            <w:rPr>
              <w:noProof/>
              <w:lang w:val="hr-HR"/>
            </w:rPr>
            <w:t>[35]</w:t>
          </w:r>
          <w:r w:rsidR="006F5BB2">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 xml:space="preserve">d significantly (exponentially) </w:t>
      </w:r>
      <w:r w:rsidR="007F3406">
        <w:lastRenderedPageBreak/>
        <w:t>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6776A0" w:rsidP="00714153">
      <w:pPr>
        <w:pStyle w:val="Naslov3"/>
        <w:rPr>
          <w:lang w:val="en-GB"/>
        </w:rPr>
      </w:pPr>
      <w:bookmarkStart w:id="37" w:name="_Toc420295410"/>
      <w:r>
        <w:rPr>
          <w:lang w:val="en-GB"/>
        </w:rPr>
        <w:t>Summary</w:t>
      </w:r>
      <w:bookmarkEnd w:id="37"/>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8" w:name="_Ref411957522"/>
      <w:bookmarkStart w:id="39" w:name="_Ref411957533"/>
      <w:bookmarkStart w:id="40" w:name="_Toc420295411"/>
      <w:r w:rsidRPr="009839D4">
        <w:t>Acces</w:t>
      </w:r>
      <w:r w:rsidR="009A4826" w:rsidRPr="009839D4">
        <w:t>s Control</w:t>
      </w:r>
      <w:bookmarkEnd w:id="38"/>
      <w:bookmarkEnd w:id="39"/>
      <w:bookmarkEnd w:id="40"/>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1" w:name="_Toc420295412"/>
      <w:r w:rsidRPr="009839D4">
        <w:rPr>
          <w:lang w:val="en-GB"/>
        </w:rPr>
        <w:t>Types of access control</w:t>
      </w:r>
      <w:bookmarkEnd w:id="41"/>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lastRenderedPageBreak/>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5C6C33">
      <w:pPr>
        <w:pStyle w:val="Odlomakpopisa"/>
        <w:numPr>
          <w:ilvl w:val="0"/>
          <w:numId w:val="17"/>
        </w:numPr>
      </w:pPr>
      <w:r>
        <w:t>subject - user attributes (</w:t>
      </w:r>
      <w:r w:rsidR="00A3616A">
        <w:t xml:space="preserve">examples: </w:t>
      </w:r>
      <w:r>
        <w:t>age, postal code, IP address...)</w:t>
      </w:r>
    </w:p>
    <w:p w:rsidR="00291394" w:rsidRDefault="00291394" w:rsidP="005C6C33">
      <w:pPr>
        <w:pStyle w:val="Odlomakpopisa"/>
        <w:numPr>
          <w:ilvl w:val="0"/>
          <w:numId w:val="17"/>
        </w:numPr>
      </w:pPr>
      <w:r>
        <w:t>object - resource attributes (</w:t>
      </w:r>
      <w:r w:rsidR="00A3616A">
        <w:t xml:space="preserve">examples: </w:t>
      </w:r>
      <w:r>
        <w:t>type, value, age...)</w:t>
      </w:r>
    </w:p>
    <w:p w:rsidR="00291394" w:rsidRDefault="00291394" w:rsidP="005C6C33">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w:t>
      </w:r>
      <w:r>
        <w:lastRenderedPageBreak/>
        <w:t xml:space="preserve">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2" w:name="_Toc420295413"/>
      <w:r>
        <w:rPr>
          <w:lang w:val="en-GB"/>
        </w:rPr>
        <w:t xml:space="preserve">OASIS, </w:t>
      </w:r>
      <w:r w:rsidR="00714153" w:rsidRPr="009839D4">
        <w:rPr>
          <w:lang w:val="en-GB"/>
        </w:rPr>
        <w:t>XACML</w:t>
      </w:r>
      <w:r w:rsidR="00BF45AB" w:rsidRPr="009839D4">
        <w:rPr>
          <w:lang w:val="en-GB"/>
        </w:rPr>
        <w:t xml:space="preserve"> and JSON</w:t>
      </w:r>
      <w:bookmarkEnd w:id="42"/>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6F5BB2">
            <w:fldChar w:fldCharType="begin"/>
          </w:r>
          <w:r>
            <w:rPr>
              <w:lang w:val="hr-HR"/>
            </w:rPr>
            <w:instrText xml:space="preserve"> CITATION XML151 \l 1050 </w:instrText>
          </w:r>
          <w:r w:rsidR="006F5BB2">
            <w:fldChar w:fldCharType="separate"/>
          </w:r>
          <w:r w:rsidR="00C2381A">
            <w:rPr>
              <w:noProof/>
              <w:lang w:val="hr-HR"/>
            </w:rPr>
            <w:t xml:space="preserve"> </w:t>
          </w:r>
          <w:r w:rsidR="00C2381A" w:rsidRPr="00C2381A">
            <w:rPr>
              <w:noProof/>
              <w:lang w:val="hr-HR"/>
            </w:rPr>
            <w:t>[36]</w:t>
          </w:r>
          <w:r w:rsidR="006F5BB2">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6F5BB2">
            <w:fldChar w:fldCharType="begin"/>
          </w:r>
          <w:r>
            <w:rPr>
              <w:lang w:val="hr-HR"/>
            </w:rPr>
            <w:instrText xml:space="preserve"> CITATION JSO15 \l 1050 </w:instrText>
          </w:r>
          <w:r w:rsidR="006F5BB2">
            <w:fldChar w:fldCharType="separate"/>
          </w:r>
          <w:r w:rsidR="00C2381A" w:rsidRPr="00C2381A">
            <w:rPr>
              <w:noProof/>
              <w:lang w:val="hr-HR"/>
            </w:rPr>
            <w:t>[37]</w:t>
          </w:r>
          <w:r w:rsidR="006F5BB2">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6F5BB2">
            <w:fldChar w:fldCharType="begin"/>
          </w:r>
          <w:r w:rsidR="007A1D90">
            <w:rPr>
              <w:lang w:val="hr-HR"/>
            </w:rPr>
            <w:instrText xml:space="preserve"> CITATION OAS15 \l 1050 </w:instrText>
          </w:r>
          <w:r w:rsidR="006F5BB2">
            <w:fldChar w:fldCharType="separate"/>
          </w:r>
          <w:r w:rsidR="00C2381A" w:rsidRPr="00C2381A">
            <w:rPr>
              <w:noProof/>
              <w:lang w:val="hr-HR"/>
            </w:rPr>
            <w:t>[38]</w:t>
          </w:r>
          <w:r w:rsidR="006F5BB2">
            <w:fldChar w:fldCharType="end"/>
          </w:r>
        </w:sdtContent>
      </w:sdt>
      <w:r>
        <w:t>.</w:t>
      </w:r>
    </w:p>
    <w:p w:rsidR="004842EF" w:rsidRP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w:t>
      </w:r>
      <w:r w:rsidR="00C076C1">
        <w:t>thought</w:t>
      </w:r>
      <w:r w:rsidR="00AE6280">
        <w:t xml:space="preserve">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6F5BB2">
            <w:fldChar w:fldCharType="begin"/>
          </w:r>
          <w:r w:rsidR="007A1D90">
            <w:rPr>
              <w:lang w:val="hr-HR"/>
            </w:rPr>
            <w:instrText xml:space="preserve"> CITATION eXt13 \l 1050 </w:instrText>
          </w:r>
          <w:r w:rsidR="006F5BB2">
            <w:fldChar w:fldCharType="separate"/>
          </w:r>
          <w:r w:rsidR="00C2381A" w:rsidRPr="00C2381A">
            <w:rPr>
              <w:noProof/>
              <w:lang w:val="hr-HR"/>
            </w:rPr>
            <w:t>[39]</w:t>
          </w:r>
          <w:r w:rsidR="006F5BB2">
            <w:fldChar w:fldCharType="end"/>
          </w:r>
        </w:sdtContent>
      </w:sdt>
      <w:sdt>
        <w:sdtPr>
          <w:id w:val="593676612"/>
          <w:citation/>
        </w:sdtPr>
        <w:sdtContent>
          <w:r w:rsidR="006F5BB2">
            <w:fldChar w:fldCharType="begin"/>
          </w:r>
          <w:r w:rsidR="007A1D90">
            <w:rPr>
              <w:lang w:val="hr-HR"/>
            </w:rPr>
            <w:instrText xml:space="preserve"> CITATION XAC15 \l 1050 </w:instrText>
          </w:r>
          <w:r w:rsidR="006F5BB2">
            <w:fldChar w:fldCharType="separate"/>
          </w:r>
          <w:r w:rsidR="00C2381A">
            <w:rPr>
              <w:noProof/>
              <w:lang w:val="hr-HR"/>
            </w:rPr>
            <w:t xml:space="preserve"> </w:t>
          </w:r>
          <w:r w:rsidR="00C2381A" w:rsidRPr="00C2381A">
            <w:rPr>
              <w:noProof/>
              <w:lang w:val="hr-HR"/>
            </w:rPr>
            <w:t>[40]</w:t>
          </w:r>
          <w:r w:rsidR="006F5BB2">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6F5BB2">
            <w:fldChar w:fldCharType="begin"/>
          </w:r>
          <w:r w:rsidR="00AE6280">
            <w:rPr>
              <w:lang w:val="hr-HR"/>
            </w:rPr>
            <w:instrText xml:space="preserve"> CITATION JSO14 \l 1050 </w:instrText>
          </w:r>
          <w:r w:rsidR="006F5BB2">
            <w:fldChar w:fldCharType="separate"/>
          </w:r>
          <w:r w:rsidR="00C2381A" w:rsidRPr="00C2381A">
            <w:rPr>
              <w:noProof/>
              <w:lang w:val="hr-HR"/>
            </w:rPr>
            <w:t>[41]</w:t>
          </w:r>
          <w:r w:rsidR="006F5BB2">
            <w:fldChar w:fldCharType="end"/>
          </w:r>
        </w:sdtContent>
      </w:sdt>
      <w:r w:rsidR="00AE6280">
        <w:t xml:space="preserve"> is equivalent to the standard XML. </w:t>
      </w:r>
      <w:r w:rsidR="00AE6280">
        <w:lastRenderedPageBreak/>
        <w:t>Requests and responses can be translated in either direction (and back) without loss of information and equivalent requests result in equivalent responses.</w:t>
      </w:r>
    </w:p>
    <w:tbl>
      <w:tblPr>
        <w:tblpPr w:leftFromText="180" w:rightFromText="180" w:vertAnchor="page" w:horzAnchor="margin" w:tblpXSpec="center" w:tblpY="2701"/>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14"/>
      </w:tblGrid>
      <w:tr w:rsidR="00AB789E" w:rsidTr="00AB789E">
        <w:trPr>
          <w:trHeight w:val="4545"/>
        </w:trPr>
        <w:tc>
          <w:tcPr>
            <w:tcW w:w="10314" w:type="dxa"/>
          </w:tcPr>
          <w:p w:rsidR="00AB789E" w:rsidRDefault="00AB789E" w:rsidP="00AB789E">
            <w:pPr>
              <w:autoSpaceDE w:val="0"/>
              <w:autoSpaceDN w:val="0"/>
              <w:adjustRightInd w:val="0"/>
              <w:spacing w:after="0" w:line="240" w:lineRule="auto"/>
              <w:jc w:val="left"/>
              <w:rPr>
                <w:rFonts w:ascii="Consolas" w:hAnsi="Consolas" w:cs="Consolas"/>
                <w:color w:val="008080"/>
                <w:sz w:val="18"/>
                <w:szCs w:val="18"/>
                <w:lang w:val="hr-HR"/>
              </w:rPr>
            </w:pP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AB789E" w:rsidRPr="004842EF" w:rsidRDefault="00AB789E" w:rsidP="00AB789E">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AB789E" w:rsidRDefault="00AB789E" w:rsidP="00AB789E">
            <w:pPr>
              <w:autoSpaceDE w:val="0"/>
              <w:autoSpaceDN w:val="0"/>
              <w:adjustRightInd w:val="0"/>
              <w:spacing w:after="0" w:line="240" w:lineRule="auto"/>
              <w:jc w:val="left"/>
              <w:rPr>
                <w:rFonts w:ascii="Consolas" w:hAnsi="Consolas" w:cs="Consolas"/>
                <w:color w:val="008080"/>
                <w:sz w:val="18"/>
                <w:szCs w:val="18"/>
                <w:lang w:val="hr-HR"/>
              </w:rPr>
            </w:pPr>
          </w:p>
        </w:tc>
      </w:tr>
    </w:tbl>
    <w:p w:rsidR="004842EF" w:rsidRDefault="004842EF">
      <w:pPr>
        <w:spacing w:after="0" w:line="240" w:lineRule="auto"/>
        <w:jc w:val="left"/>
        <w:rPr>
          <w:rFonts w:ascii="Consolas" w:hAnsi="Consolas" w:cs="Consolas"/>
          <w:color w:val="008080"/>
          <w:sz w:val="18"/>
          <w:szCs w:val="18"/>
          <w:lang w:val="hr-HR"/>
        </w:rPr>
      </w:pPr>
    </w:p>
    <w:p w:rsidR="004842EF" w:rsidRDefault="004842EF" w:rsidP="004842EF">
      <w:pPr>
        <w:pStyle w:val="Opisslike"/>
      </w:pPr>
      <w:bookmarkStart w:id="43" w:name="_Ref419730751"/>
      <w:bookmarkStart w:id="44" w:name="_Ref419730679"/>
      <w:bookmarkStart w:id="45" w:name="_Toc420295437"/>
      <w:r>
        <w:t xml:space="preserve">Figure </w:t>
      </w:r>
      <w:fldSimple w:instr=" SEQ Figure \* ARABIC ">
        <w:r w:rsidR="007E2454">
          <w:rPr>
            <w:noProof/>
          </w:rPr>
          <w:t>3</w:t>
        </w:r>
      </w:fldSimple>
      <w:bookmarkEnd w:id="43"/>
      <w:r>
        <w:t>. Example of a XACML policy</w:t>
      </w:r>
      <w:bookmarkEnd w:id="44"/>
      <w:bookmarkEnd w:id="45"/>
    </w:p>
    <w:p w:rsidR="00D85FC7" w:rsidRDefault="004842EF" w:rsidP="00982198">
      <w:r>
        <w:tab/>
        <w:t xml:space="preserve">In </w:t>
      </w:r>
      <w:r w:rsidR="006F5BB2">
        <w:fldChar w:fldCharType="begin"/>
      </w:r>
      <w:r>
        <w:instrText xml:space="preserve"> REF _Ref419730751 \h </w:instrText>
      </w:r>
      <w:r w:rsidR="006F5BB2">
        <w:fldChar w:fldCharType="separate"/>
      </w:r>
      <w:r>
        <w:t xml:space="preserve">Figure </w:t>
      </w:r>
      <w:r>
        <w:rPr>
          <w:noProof/>
        </w:rPr>
        <w:t>3</w:t>
      </w:r>
      <w:r w:rsidR="006F5BB2">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policy </w:t>
      </w:r>
      <w:r w:rsidR="00D85FC7">
        <w:t>contains</w:t>
      </w:r>
      <w:r>
        <w:t xml:space="preserve"> a rule </w:t>
      </w:r>
      <w:r>
        <w:lastRenderedPageBreak/>
        <w:t xml:space="preserve">(stated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tbl>
      <w:tblPr>
        <w:tblW w:w="10041"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41"/>
      </w:tblGrid>
      <w:tr w:rsidR="00C3220C" w:rsidTr="00C3220C">
        <w:trPr>
          <w:trHeight w:val="7507"/>
        </w:trPr>
        <w:tc>
          <w:tcPr>
            <w:tcW w:w="10041" w:type="dxa"/>
          </w:tcPr>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Request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AccessSubject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25,</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DataType</w:t>
            </w:r>
            <w:proofErr w:type="spellEnd"/>
            <w:r>
              <w:rPr>
                <w:rFonts w:ascii="Consolas" w:hAnsi="Consolas" w:cs="Consolas"/>
                <w:lang w:val="hr-HR"/>
              </w:rPr>
              <w:t>" : "</w:t>
            </w:r>
            <w:proofErr w:type="spellStart"/>
            <w:r>
              <w:rPr>
                <w:rFonts w:ascii="Consolas" w:hAnsi="Consolas" w:cs="Consolas"/>
                <w:lang w:val="hr-HR"/>
              </w:rPr>
              <w:t>integer</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 xml:space="preserve">:age"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SubjectName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w:t>
            </w:r>
            <w:proofErr w:type="spellStart"/>
            <w:r>
              <w:rPr>
                <w:rFonts w:ascii="Consolas" w:hAnsi="Consolas" w:cs="Consolas"/>
                <w:lang w:val="hr-HR"/>
              </w:rPr>
              <w:t>name</w:t>
            </w:r>
            <w:proofErr w:type="spellEnd"/>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Action</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xml:space="preserve">"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drive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Resource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r w:rsidRPr="003B70DB">
              <w:rPr>
                <w:rFonts w:ascii="Consolas" w:hAnsi="Consolas" w:cs="Consolas"/>
                <w:color w:val="000000"/>
                <w:lang w:val="hr-HR"/>
              </w:rPr>
              <w:t>Porto</w:t>
            </w:r>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P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tc>
      </w:tr>
    </w:tbl>
    <w:p w:rsidR="007C05F8" w:rsidRDefault="007C05F8" w:rsidP="00982198"/>
    <w:p w:rsidR="00D85FC7" w:rsidRDefault="00D85FC7" w:rsidP="00D85FC7">
      <w:pPr>
        <w:pStyle w:val="Opisslike"/>
      </w:pPr>
      <w:bookmarkStart w:id="46" w:name="_Ref419731779"/>
      <w:bookmarkStart w:id="47" w:name="_Toc420295438"/>
      <w:r>
        <w:t xml:space="preserve">Figure </w:t>
      </w:r>
      <w:fldSimple w:instr=" SEQ Figure \* ARABIC ">
        <w:r w:rsidR="007E2454">
          <w:rPr>
            <w:noProof/>
          </w:rPr>
          <w:t>4</w:t>
        </w:r>
      </w:fldSimple>
      <w:bookmarkEnd w:id="46"/>
      <w:r>
        <w:t xml:space="preserve">. Example of a XACML request in </w:t>
      </w:r>
      <w:r w:rsidR="003B70DB">
        <w:t xml:space="preserve">the </w:t>
      </w:r>
      <w:r>
        <w:t>JSON format</w:t>
      </w:r>
      <w:bookmarkEnd w:id="47"/>
    </w:p>
    <w:p w:rsidR="004842EF" w:rsidRPr="009839D4" w:rsidRDefault="003B70DB" w:rsidP="00982198">
      <w:r>
        <w:tab/>
        <w:t xml:space="preserve">In </w:t>
      </w:r>
      <w:r w:rsidR="006F5BB2">
        <w:fldChar w:fldCharType="begin"/>
      </w:r>
      <w:r>
        <w:instrText xml:space="preserve"> REF _Ref419731779 \h </w:instrText>
      </w:r>
      <w:r w:rsidR="006F5BB2">
        <w:fldChar w:fldCharType="separate"/>
      </w:r>
      <w:r>
        <w:t xml:space="preserve">Figure </w:t>
      </w:r>
      <w:r>
        <w:rPr>
          <w:noProof/>
        </w:rPr>
        <w:t>4</w:t>
      </w:r>
      <w:r w:rsidR="006F5BB2">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8" w:name="_Toc420295414"/>
      <w:r w:rsidRPr="009839D4">
        <w:lastRenderedPageBreak/>
        <w:t>SMARTIE</w:t>
      </w:r>
      <w:bookmarkEnd w:id="48"/>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6F5BB2">
            <w:fldChar w:fldCharType="begin"/>
          </w:r>
          <w:r w:rsidR="00AA6A74">
            <w:rPr>
              <w:lang w:val="hr-HR"/>
            </w:rPr>
            <w:instrText xml:space="preserve"> CITATION SMA15 \l 1050 </w:instrText>
          </w:r>
          <w:r w:rsidR="006F5BB2">
            <w:fldChar w:fldCharType="separate"/>
          </w:r>
          <w:r w:rsidR="00C2381A" w:rsidRPr="00C2381A">
            <w:rPr>
              <w:noProof/>
              <w:lang w:val="hr-HR"/>
            </w:rPr>
            <w:t>[42]</w:t>
          </w:r>
          <w:r w:rsidR="006F5BB2">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9" w:name="_Toc420295415"/>
      <w:r w:rsidRPr="009839D4">
        <w:rPr>
          <w:lang w:val="en-GB"/>
        </w:rPr>
        <w:t>Brief Overview</w:t>
      </w:r>
      <w:bookmarkEnd w:id="49"/>
    </w:p>
    <w:p w:rsidR="00C9763B" w:rsidRDefault="00C9763B" w:rsidP="00C9763B">
      <w:pPr>
        <w:pStyle w:val="Podnaslov"/>
      </w:pPr>
      <w:r>
        <w:t xml:space="preserve">Vision </w:t>
      </w:r>
      <w:sdt>
        <w:sdtPr>
          <w:id w:val="593673007"/>
          <w:citation/>
        </w:sdtPr>
        <w:sdtContent>
          <w:r w:rsidR="006F5BB2">
            <w:fldChar w:fldCharType="begin"/>
          </w:r>
          <w:r>
            <w:rPr>
              <w:lang w:val="hr-HR"/>
            </w:rPr>
            <w:instrText xml:space="preserve"> CITATION SMA15 \l 1050 </w:instrText>
          </w:r>
          <w:r w:rsidR="006F5BB2">
            <w:fldChar w:fldCharType="separate"/>
          </w:r>
          <w:r w:rsidR="00C2381A" w:rsidRPr="00C2381A">
            <w:rPr>
              <w:noProof/>
              <w:lang w:val="hr-HR"/>
            </w:rPr>
            <w:t>[42]</w:t>
          </w:r>
          <w:r w:rsidR="006F5BB2">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6F5BB2">
            <w:fldChar w:fldCharType="begin"/>
          </w:r>
          <w:r w:rsidR="00C9763B">
            <w:rPr>
              <w:lang w:val="hr-HR"/>
            </w:rPr>
            <w:instrText xml:space="preserve"> CITATION SMA15 \l 1050 </w:instrText>
          </w:r>
          <w:r w:rsidR="006F5BB2">
            <w:fldChar w:fldCharType="separate"/>
          </w:r>
          <w:r w:rsidR="00C2381A">
            <w:rPr>
              <w:noProof/>
              <w:lang w:val="hr-HR"/>
            </w:rPr>
            <w:t xml:space="preserve"> </w:t>
          </w:r>
          <w:r w:rsidR="00C2381A" w:rsidRPr="00C2381A">
            <w:rPr>
              <w:noProof/>
              <w:lang w:val="hr-HR"/>
            </w:rPr>
            <w:t>[42]</w:t>
          </w:r>
          <w:r w:rsidR="006F5BB2">
            <w:fldChar w:fldCharType="end"/>
          </w:r>
        </w:sdtContent>
      </w:sdt>
    </w:p>
    <w:p w:rsidR="00597A8B" w:rsidRDefault="00597A8B" w:rsidP="005C6C33">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5C6C33">
      <w:pPr>
        <w:pStyle w:val="Odlomakpopisa"/>
        <w:numPr>
          <w:ilvl w:val="0"/>
          <w:numId w:val="19"/>
        </w:numPr>
      </w:pPr>
      <w:r>
        <w:t>Developing new technologies that establish trust and security in the perception layer and network layer.</w:t>
      </w:r>
    </w:p>
    <w:p w:rsidR="00597A8B" w:rsidRDefault="00597A8B" w:rsidP="005C6C33">
      <w:pPr>
        <w:pStyle w:val="Odlomakpopisa"/>
        <w:numPr>
          <w:ilvl w:val="0"/>
          <w:numId w:val="19"/>
        </w:numPr>
      </w:pPr>
      <w:r>
        <w:t>Develop new technologies for trusted information creation and secure storage for the information service layer.</w:t>
      </w:r>
    </w:p>
    <w:p w:rsidR="00597A8B" w:rsidRDefault="00597A8B" w:rsidP="005C6C33">
      <w:pPr>
        <w:pStyle w:val="Odlomakpopisa"/>
        <w:numPr>
          <w:ilvl w:val="0"/>
          <w:numId w:val="19"/>
        </w:numPr>
      </w:pPr>
      <w:r>
        <w:t>Develop new technologies for information retrieval and processing guided by access control policies in the application layer.</w:t>
      </w:r>
    </w:p>
    <w:p w:rsidR="00BF45AB" w:rsidRDefault="00597A8B" w:rsidP="005C6C33">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6F5BB2">
            <w:fldChar w:fldCharType="begin"/>
          </w:r>
          <w:r w:rsidR="00C9763B">
            <w:rPr>
              <w:lang w:val="hr-HR"/>
            </w:rPr>
            <w:instrText xml:space="preserve"> CITATION SMA15 \l 1050 </w:instrText>
          </w:r>
          <w:r w:rsidR="006F5BB2">
            <w:fldChar w:fldCharType="separate"/>
          </w:r>
          <w:r w:rsidR="00C2381A" w:rsidRPr="00C2381A">
            <w:rPr>
              <w:noProof/>
              <w:lang w:val="hr-HR"/>
            </w:rPr>
            <w:t>[42]</w:t>
          </w:r>
          <w:r w:rsidR="006F5BB2">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5C6C33">
      <w:pPr>
        <w:pStyle w:val="Odlomakpopisa"/>
        <w:numPr>
          <w:ilvl w:val="0"/>
          <w:numId w:val="20"/>
        </w:numPr>
      </w:pPr>
      <w:r>
        <w:lastRenderedPageBreak/>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5C6C33">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5C6C33">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6F5BB2">
            <w:fldChar w:fldCharType="begin"/>
          </w:r>
          <w:r w:rsidR="00C9763B">
            <w:rPr>
              <w:lang w:val="hr-HR"/>
            </w:rPr>
            <w:instrText xml:space="preserve"> CITATION SMA15 \l 1050 </w:instrText>
          </w:r>
          <w:r w:rsidR="006F5BB2">
            <w:fldChar w:fldCharType="separate"/>
          </w:r>
          <w:r w:rsidR="00C2381A" w:rsidRPr="00C2381A">
            <w:rPr>
              <w:noProof/>
              <w:lang w:val="hr-HR"/>
            </w:rPr>
            <w:t>[42]</w:t>
          </w:r>
          <w:r w:rsidR="006F5BB2">
            <w:fldChar w:fldCharType="end"/>
          </w:r>
        </w:sdtContent>
      </w:sdt>
    </w:p>
    <w:p w:rsidR="00291C05" w:rsidRDefault="00291C05" w:rsidP="005C6C33">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5C6C33">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5C6C33">
      <w:pPr>
        <w:pStyle w:val="Odlomakpopisa"/>
        <w:numPr>
          <w:ilvl w:val="0"/>
          <w:numId w:val="21"/>
        </w:numPr>
      </w:pPr>
      <w:r>
        <w:t>SMARTIE will facilitate new companies for developing and providing services over its IoT infrastructure/platform.</w:t>
      </w:r>
    </w:p>
    <w:p w:rsidR="005159E3" w:rsidRDefault="00291C05" w:rsidP="005C6C33">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6F5BB2">
            <w:fldChar w:fldCharType="begin"/>
          </w:r>
          <w:r w:rsidR="00C9763B">
            <w:rPr>
              <w:lang w:val="hr-HR"/>
            </w:rPr>
            <w:instrText xml:space="preserve"> CITATION SMA15 \l 1050 </w:instrText>
          </w:r>
          <w:r w:rsidR="006F5BB2">
            <w:fldChar w:fldCharType="separate"/>
          </w:r>
          <w:r w:rsidR="00C2381A" w:rsidRPr="00C2381A">
            <w:rPr>
              <w:noProof/>
              <w:lang w:val="hr-HR"/>
            </w:rPr>
            <w:t>[42]</w:t>
          </w:r>
          <w:r w:rsidR="006F5BB2">
            <w:fldChar w:fldCharType="end"/>
          </w:r>
        </w:sdtContent>
      </w:sdt>
    </w:p>
    <w:p w:rsidR="00291C05" w:rsidRPr="00043AC4" w:rsidRDefault="00291C05" w:rsidP="005C6C33">
      <w:pPr>
        <w:pStyle w:val="Odlomakpopisa"/>
        <w:numPr>
          <w:ilvl w:val="0"/>
          <w:numId w:val="22"/>
        </w:numPr>
        <w:rPr>
          <w:rStyle w:val="Naglaeno"/>
        </w:rPr>
      </w:pPr>
      <w:r w:rsidRPr="00043AC4">
        <w:rPr>
          <w:rStyle w:val="Naglaeno"/>
        </w:rPr>
        <w:t>Frankfurt/Oder (GER)</w:t>
      </w:r>
    </w:p>
    <w:p w:rsidR="00043AC4" w:rsidRDefault="00043AC4" w:rsidP="005C6C33">
      <w:pPr>
        <w:pStyle w:val="Odlomakpopisa"/>
        <w:numPr>
          <w:ilvl w:val="1"/>
          <w:numId w:val="22"/>
        </w:numPr>
      </w:pPr>
      <w:r>
        <w:t>Traffic management with the possibility to influence real traffic.</w:t>
      </w:r>
    </w:p>
    <w:p w:rsidR="00043AC4" w:rsidRDefault="00043AC4" w:rsidP="005C6C33">
      <w:pPr>
        <w:pStyle w:val="Odlomakpopisa"/>
        <w:numPr>
          <w:ilvl w:val="1"/>
          <w:numId w:val="22"/>
        </w:numPr>
      </w:pPr>
      <w:r>
        <w:t>Focus on authentication, trust, data security, interoperability</w:t>
      </w:r>
    </w:p>
    <w:p w:rsidR="00043AC4" w:rsidRPr="00043AC4" w:rsidRDefault="00043AC4" w:rsidP="005C6C33">
      <w:pPr>
        <w:pStyle w:val="Odlomakpopisa"/>
        <w:numPr>
          <w:ilvl w:val="0"/>
          <w:numId w:val="22"/>
        </w:numPr>
        <w:rPr>
          <w:rStyle w:val="Naglaeno"/>
        </w:rPr>
      </w:pPr>
      <w:r w:rsidRPr="00043AC4">
        <w:rPr>
          <w:rStyle w:val="Naglaeno"/>
        </w:rPr>
        <w:t>Murcia (ES)</w:t>
      </w:r>
    </w:p>
    <w:p w:rsidR="00043AC4" w:rsidRDefault="00043AC4" w:rsidP="005C6C33">
      <w:pPr>
        <w:pStyle w:val="Odlomakpopisa"/>
        <w:numPr>
          <w:ilvl w:val="1"/>
          <w:numId w:val="22"/>
        </w:numPr>
      </w:pPr>
      <w:r>
        <w:t>Monitoring energy efficiency in the campus</w:t>
      </w:r>
    </w:p>
    <w:p w:rsidR="00043AC4" w:rsidRDefault="00043AC4" w:rsidP="005C6C33">
      <w:pPr>
        <w:pStyle w:val="Odlomakpopisa"/>
        <w:numPr>
          <w:ilvl w:val="1"/>
          <w:numId w:val="22"/>
        </w:numPr>
      </w:pPr>
      <w:r>
        <w:t>Users can interact with the system to improve energy efficiency.</w:t>
      </w:r>
    </w:p>
    <w:p w:rsidR="00043AC4" w:rsidRPr="00043AC4" w:rsidRDefault="00043AC4" w:rsidP="005C6C33">
      <w:pPr>
        <w:pStyle w:val="Odlomakpopisa"/>
        <w:numPr>
          <w:ilvl w:val="0"/>
          <w:numId w:val="22"/>
        </w:numPr>
        <w:rPr>
          <w:rStyle w:val="Naglaeno"/>
        </w:rPr>
      </w:pPr>
      <w:r w:rsidRPr="00043AC4">
        <w:rPr>
          <w:rStyle w:val="Naglaeno"/>
        </w:rPr>
        <w:t>Belgrade (RS)</w:t>
      </w:r>
    </w:p>
    <w:p w:rsidR="00043AC4" w:rsidRDefault="00043AC4" w:rsidP="005C6C33">
      <w:pPr>
        <w:pStyle w:val="Odlomakpopisa"/>
        <w:numPr>
          <w:ilvl w:val="1"/>
          <w:numId w:val="22"/>
        </w:numPr>
      </w:pPr>
      <w:r>
        <w:t>Provide smart transportation using location of busses and travellers</w:t>
      </w:r>
    </w:p>
    <w:p w:rsidR="00291C05" w:rsidRPr="009839D4" w:rsidRDefault="00043AC4" w:rsidP="005C6C33">
      <w:pPr>
        <w:pStyle w:val="Odlomakpopisa"/>
        <w:numPr>
          <w:ilvl w:val="1"/>
          <w:numId w:val="22"/>
        </w:numPr>
      </w:pPr>
      <w:r>
        <w:t>Focus on data security and privacy using developed access rights and policies</w:t>
      </w:r>
    </w:p>
    <w:p w:rsidR="00034EA2" w:rsidRPr="009839D4" w:rsidRDefault="006776A0" w:rsidP="00034EA2">
      <w:pPr>
        <w:pStyle w:val="Naslov3"/>
        <w:rPr>
          <w:lang w:val="en-GB"/>
        </w:rPr>
      </w:pPr>
      <w:bookmarkStart w:id="50" w:name="_Toc420295416"/>
      <w:r>
        <w:rPr>
          <w:lang w:val="en-GB"/>
        </w:rPr>
        <w:t>Summary</w:t>
      </w:r>
      <w:bookmarkEnd w:id="50"/>
    </w:p>
    <w:p w:rsidR="00743BDA" w:rsidRDefault="00034EA2" w:rsidP="00C3220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C3220C" w:rsidRDefault="00C3220C" w:rsidP="00C3220C">
      <w:pPr>
        <w:pStyle w:val="Naslov2"/>
      </w:pPr>
      <w:bookmarkStart w:id="51" w:name="_Toc420295417"/>
      <w:r>
        <w:lastRenderedPageBreak/>
        <w:t>Related work</w:t>
      </w:r>
      <w:bookmarkEnd w:id="51"/>
      <w:r>
        <w:t xml:space="preserve"> </w:t>
      </w:r>
    </w:p>
    <w:p w:rsidR="008254B7" w:rsidRPr="008254B7" w:rsidRDefault="008254B7" w:rsidP="008254B7">
      <w:r>
        <w:tab/>
        <w:t>This section will present some projects, implementations, products that are related and relevant to the work done in this dissertation.</w:t>
      </w:r>
      <w:r w:rsidR="0080029B">
        <w:t xml:space="preserve"> A brief overview and explanation will be given along with a critical opinion for every one of these. These were a result of research done while doing this work and is possible that it's is not complete or completely accurate. Other significant solutions therefore could exist but did not come up during the research process.</w:t>
      </w:r>
    </w:p>
    <w:p w:rsidR="007F24B1" w:rsidRDefault="007F24B1" w:rsidP="006776A0">
      <w:pPr>
        <w:pStyle w:val="Podnaslov"/>
      </w:pPr>
      <w:proofErr w:type="spellStart"/>
      <w:r>
        <w:t>Axiomatics</w:t>
      </w:r>
      <w:proofErr w:type="spellEnd"/>
      <w:r>
        <w:t xml:space="preserve"> </w:t>
      </w:r>
    </w:p>
    <w:p w:rsidR="006776A0" w:rsidRDefault="00100553" w:rsidP="006776A0">
      <w:r>
        <w:tab/>
      </w:r>
      <w:proofErr w:type="spellStart"/>
      <w:r>
        <w:t>Axiomatics</w:t>
      </w:r>
      <w:proofErr w:type="spellEnd"/>
      <w:r>
        <w:t xml:space="preserve"> is </w:t>
      </w:r>
      <w:r w:rsidR="00D37A7B">
        <w:t xml:space="preserve">Stockholm, Sweden based </w:t>
      </w:r>
      <w:r>
        <w:t>company that is currently leading i</w:t>
      </w:r>
      <w:r w:rsidR="00D37A7B">
        <w:t>n the area of implementations utilizing ABAC and XACM. They do not offer open source solutions and have a somewhat complicated business structure for getting the products. They have a several implementations developed for specific solutions for filtering data in some relational databases, enforcing access control when to manage access to multiple applications and some others</w:t>
      </w:r>
      <w:r w:rsidR="00CE6930">
        <w:t xml:space="preserve"> and a useful Eclipse IDE plug-in for easier creation of policies</w:t>
      </w:r>
      <w:r w:rsidR="00D37A7B">
        <w:t xml:space="preserve">. The low point </w:t>
      </w:r>
      <w:r w:rsidR="00CE6930">
        <w:t>that was established while researching this company</w:t>
      </w:r>
      <w:r w:rsidR="00D37A7B">
        <w:t xml:space="preserve"> is that the products are not easy and straightforward to get to. On the other hand they often organize educational webinars for showing some uses and benefits of using ABAC. </w:t>
      </w:r>
      <w:r w:rsidR="00CE6930">
        <w:t xml:space="preserve">Their products </w:t>
      </w:r>
      <w:r w:rsidR="00D95DC9">
        <w:t>unfortunately</w:t>
      </w:r>
      <w:r w:rsidR="00CE6930">
        <w:t xml:space="preserve"> do not seem to </w:t>
      </w:r>
      <w:r w:rsidR="00D95DC9">
        <w:t>be aimed at large scale IoT implementations as they do not mention those possibilities and the product aim at specific problems.</w:t>
      </w:r>
      <w:r w:rsidR="00CE6930">
        <w:t xml:space="preserve"> </w:t>
      </w:r>
      <w:r w:rsidR="00D37A7B">
        <w:t>On their site it is stated that they have a wide customer base,</w:t>
      </w:r>
      <w:r w:rsidR="00CE6930">
        <w:t xml:space="preserve"> a number of offices across the US and have a goat to provide more ABAC solutions. Their products are focused on certain implementations mentioned before and unfortunately not a lot of information can be found on their official website </w:t>
      </w:r>
      <w:sdt>
        <w:sdtPr>
          <w:id w:val="189335091"/>
          <w:citation/>
        </w:sdtPr>
        <w:sdtContent>
          <w:r w:rsidR="006F5BB2">
            <w:fldChar w:fldCharType="begin"/>
          </w:r>
          <w:r w:rsidR="00CE6930">
            <w:rPr>
              <w:lang w:val="hr-HR"/>
            </w:rPr>
            <w:instrText xml:space="preserve"> CITATION Axi15 \l 1050 </w:instrText>
          </w:r>
          <w:r w:rsidR="006F5BB2">
            <w:fldChar w:fldCharType="separate"/>
          </w:r>
          <w:r w:rsidR="00CE6930" w:rsidRPr="00CE6930">
            <w:rPr>
              <w:noProof/>
              <w:lang w:val="hr-HR"/>
            </w:rPr>
            <w:t>[44]</w:t>
          </w:r>
          <w:r w:rsidR="006F5BB2">
            <w:fldChar w:fldCharType="end"/>
          </w:r>
        </w:sdtContent>
      </w:sdt>
      <w:r w:rsidR="00CE6930">
        <w:t xml:space="preserve">, at least not regarding the core engine they are using for access control and technical details about their solutions. </w:t>
      </w:r>
      <w:r w:rsidR="00D95DC9">
        <w:t>In any case this company offers great promise as it's focused is purely on dynamic access control utilizing ABAC and the OASIS XACML standard</w:t>
      </w:r>
      <w:sdt>
        <w:sdtPr>
          <w:id w:val="189335092"/>
          <w:citation/>
        </w:sdtPr>
        <w:sdtContent>
          <w:r w:rsidR="006F5BB2">
            <w:fldChar w:fldCharType="begin"/>
          </w:r>
          <w:r w:rsidR="00D95DC9">
            <w:rPr>
              <w:lang w:val="hr-HR"/>
            </w:rPr>
            <w:instrText xml:space="preserve"> CITATION eXt13 \l 1050 </w:instrText>
          </w:r>
          <w:r w:rsidR="006F5BB2">
            <w:fldChar w:fldCharType="separate"/>
          </w:r>
          <w:r w:rsidR="00D95DC9">
            <w:rPr>
              <w:noProof/>
              <w:lang w:val="hr-HR"/>
            </w:rPr>
            <w:t xml:space="preserve"> </w:t>
          </w:r>
          <w:r w:rsidR="00D95DC9" w:rsidRPr="00D95DC9">
            <w:rPr>
              <w:noProof/>
              <w:lang w:val="hr-HR"/>
            </w:rPr>
            <w:t>[1]</w:t>
          </w:r>
          <w:r w:rsidR="006F5BB2">
            <w:fldChar w:fldCharType="end"/>
          </w:r>
        </w:sdtContent>
      </w:sdt>
      <w:r w:rsidR="00D95DC9">
        <w:t xml:space="preserve">. </w:t>
      </w:r>
    </w:p>
    <w:p w:rsidR="006776A0" w:rsidRDefault="00F644E9" w:rsidP="006776A0">
      <w:pPr>
        <w:pStyle w:val="Podnaslov"/>
      </w:pPr>
      <w:proofErr w:type="spellStart"/>
      <w:r>
        <w:t>Balana</w:t>
      </w:r>
      <w:proofErr w:type="spellEnd"/>
    </w:p>
    <w:p w:rsidR="006776A0" w:rsidRDefault="00F644E9" w:rsidP="006776A0">
      <w:r>
        <w:tab/>
      </w:r>
      <w:proofErr w:type="spellStart"/>
      <w:r>
        <w:t>Balana</w:t>
      </w:r>
      <w:proofErr w:type="spellEnd"/>
      <w:r>
        <w:t xml:space="preserve"> is an XACML implementation. It </w:t>
      </w:r>
      <w:r w:rsidR="00885F6A">
        <w:t xml:space="preserve">is an engine that supports the latest version of the standard and is essentially </w:t>
      </w:r>
      <w:r w:rsidR="00A83CCD">
        <w:t xml:space="preserve">it provides the functionality of the PDP and other core functionalities </w:t>
      </w:r>
      <w:sdt>
        <w:sdtPr>
          <w:id w:val="189335093"/>
          <w:citation/>
        </w:sdtPr>
        <w:sdtContent>
          <w:r w:rsidR="006F5BB2">
            <w:fldChar w:fldCharType="begin"/>
          </w:r>
          <w:r w:rsidR="00A83CCD">
            <w:rPr>
              <w:lang w:val="hr-HR"/>
            </w:rPr>
            <w:instrText xml:space="preserve"> CITATION WSO15 \l 1050 </w:instrText>
          </w:r>
          <w:r w:rsidR="006F5BB2">
            <w:fldChar w:fldCharType="separate"/>
          </w:r>
          <w:r w:rsidR="00A83CCD" w:rsidRPr="00A83CCD">
            <w:rPr>
              <w:noProof/>
              <w:lang w:val="hr-HR"/>
            </w:rPr>
            <w:t>[45]</w:t>
          </w:r>
          <w:r w:rsidR="006F5BB2">
            <w:fldChar w:fldCharType="end"/>
          </w:r>
        </w:sdtContent>
      </w:sdt>
      <w:r w:rsidR="00A83CCD">
        <w:t xml:space="preserve">. I is based on Sun's XACML implementation that will be addressed after </w:t>
      </w:r>
      <w:proofErr w:type="spellStart"/>
      <w:r w:rsidR="00A83CCD">
        <w:t>Balana</w:t>
      </w:r>
      <w:proofErr w:type="spellEnd"/>
      <w:r w:rsidR="00A83CCD">
        <w:t xml:space="preserve">. </w:t>
      </w:r>
      <w:proofErr w:type="spellStart"/>
      <w:r w:rsidR="00A83CCD">
        <w:t>Balana</w:t>
      </w:r>
      <w:proofErr w:type="spellEnd"/>
      <w:r w:rsidR="00A83CCD">
        <w:t xml:space="preserve"> is a good engine that can also be expanded and it is used by lot of systems. It solves the most difficult and time consuming part of implementing a system utilizing XACML which is the PDP or more specifically the evaluation part. It an open source solution under the standard Apache licence. It was considered for using as a starting point instead of the AT&amp;T project but wasn't because it doesn't support the JSON profile of the standard </w:t>
      </w:r>
      <w:sdt>
        <w:sdtPr>
          <w:id w:val="189335094"/>
          <w:citation/>
        </w:sdtPr>
        <w:sdtContent>
          <w:r w:rsidR="006F5BB2">
            <w:fldChar w:fldCharType="begin"/>
          </w:r>
          <w:r w:rsidR="00A83CCD">
            <w:rPr>
              <w:lang w:val="hr-HR"/>
            </w:rPr>
            <w:instrText xml:space="preserve"> CITATION JSO14 \l 1050 </w:instrText>
          </w:r>
          <w:r w:rsidR="006F5BB2">
            <w:fldChar w:fldCharType="separate"/>
          </w:r>
          <w:r w:rsidR="00A83CCD" w:rsidRPr="00A83CCD">
            <w:rPr>
              <w:noProof/>
              <w:lang w:val="hr-HR"/>
            </w:rPr>
            <w:t>[42]</w:t>
          </w:r>
          <w:r w:rsidR="006F5BB2">
            <w:fldChar w:fldCharType="end"/>
          </w:r>
        </w:sdtContent>
      </w:sdt>
      <w:r w:rsidR="00A83CCD">
        <w:t xml:space="preserve">.  </w:t>
      </w:r>
    </w:p>
    <w:p w:rsidR="006776A0" w:rsidRDefault="00A83CCD" w:rsidP="00A83CCD">
      <w:pPr>
        <w:pStyle w:val="Podnaslov"/>
      </w:pPr>
      <w:r w:rsidRPr="00F644E9">
        <w:t>Sun's XACML Implementation</w:t>
      </w:r>
    </w:p>
    <w:p w:rsidR="00A83CCD" w:rsidRDefault="00AB789E" w:rsidP="00A83CCD">
      <w:r>
        <w:tab/>
      </w:r>
      <w:r w:rsidR="008254B7">
        <w:t xml:space="preserve">From what the research indicates this is one of the earlier implementations of XACML and is also an open source solution under a standard Apache licence. It was developed in Sun Microsystems Laboratories which is a </w:t>
      </w:r>
      <w:r w:rsidR="008254B7" w:rsidRPr="008254B7">
        <w:t>part of S</w:t>
      </w:r>
      <w:r w:rsidR="008254B7">
        <w:t xml:space="preserve">un Microsystems, Inc. The official website </w:t>
      </w:r>
      <w:sdt>
        <w:sdtPr>
          <w:id w:val="189335095"/>
          <w:citation/>
        </w:sdtPr>
        <w:sdtContent>
          <w:r w:rsidR="006F5BB2">
            <w:fldChar w:fldCharType="begin"/>
          </w:r>
          <w:r w:rsidR="008254B7">
            <w:rPr>
              <w:lang w:val="hr-HR"/>
            </w:rPr>
            <w:instrText xml:space="preserve"> CITATION Sun14 \l 1050 </w:instrText>
          </w:r>
          <w:r w:rsidR="006F5BB2">
            <w:fldChar w:fldCharType="separate"/>
          </w:r>
          <w:r w:rsidR="008254B7">
            <w:rPr>
              <w:noProof/>
              <w:lang w:val="hr-HR"/>
            </w:rPr>
            <w:t xml:space="preserve"> </w:t>
          </w:r>
          <w:r w:rsidR="008254B7" w:rsidRPr="008254B7">
            <w:rPr>
              <w:noProof/>
              <w:lang w:val="hr-HR"/>
            </w:rPr>
            <w:t>[46]</w:t>
          </w:r>
          <w:r w:rsidR="006F5BB2">
            <w:fldChar w:fldCharType="end"/>
          </w:r>
        </w:sdtContent>
      </w:sdt>
      <w:r w:rsidR="008254B7">
        <w:t xml:space="preserve"> does not offer a lot of information but reveals that the last update was in 2006. This could mean many things but it is not wrong to </w:t>
      </w:r>
      <w:r w:rsidR="008254B7">
        <w:lastRenderedPageBreak/>
        <w:t>conclude that further development will not occur.</w:t>
      </w:r>
      <w:r>
        <w:t xml:space="preserve"> As </w:t>
      </w:r>
      <w:proofErr w:type="spellStart"/>
      <w:r>
        <w:t>Balana</w:t>
      </w:r>
      <w:proofErr w:type="spellEnd"/>
      <w:r>
        <w:t xml:space="preserve"> was based on this implementations and</w:t>
      </w:r>
      <w:r w:rsidR="008254B7">
        <w:t xml:space="preserve"> many</w:t>
      </w:r>
      <w:r>
        <w:t xml:space="preserve"> other systems</w:t>
      </w:r>
      <w:r w:rsidR="008254B7">
        <w:t xml:space="preserve"> use </w:t>
      </w:r>
      <w:proofErr w:type="spellStart"/>
      <w:r w:rsidR="008254B7">
        <w:t>Balana</w:t>
      </w:r>
      <w:proofErr w:type="spellEnd"/>
      <w:r>
        <w:t>, its development will continue</w:t>
      </w:r>
      <w:r w:rsidR="008254B7">
        <w:t xml:space="preserve"> but </w:t>
      </w:r>
      <w:r w:rsidR="000C5528">
        <w:t>probably</w:t>
      </w:r>
      <w:r w:rsidR="008254B7">
        <w:t xml:space="preserve"> inside other s</w:t>
      </w:r>
      <w:r w:rsidR="000C5528">
        <w:t xml:space="preserve">olutions that use one of these. </w:t>
      </w:r>
    </w:p>
    <w:p w:rsidR="000C5528" w:rsidRDefault="000C5528" w:rsidP="000C5528">
      <w:pPr>
        <w:pStyle w:val="Podnaslov"/>
      </w:pPr>
      <w:r>
        <w:t>AT&amp;T XACML implementation</w:t>
      </w:r>
    </w:p>
    <w:p w:rsidR="000C5528" w:rsidRPr="008254B7" w:rsidRDefault="000C5528" w:rsidP="00A83CCD">
      <w:r>
        <w:tab/>
        <w:t xml:space="preserve">This is an open source project available on </w:t>
      </w:r>
      <w:proofErr w:type="spellStart"/>
      <w:r>
        <w:t>GitHub</w:t>
      </w:r>
      <w:proofErr w:type="spellEnd"/>
      <w:r w:rsidR="00EF0E1D">
        <w:t xml:space="preserve"> </w:t>
      </w:r>
      <w:sdt>
        <w:sdtPr>
          <w:id w:val="189335096"/>
          <w:citation/>
        </w:sdtPr>
        <w:sdtContent>
          <w:r w:rsidR="006F5BB2">
            <w:fldChar w:fldCharType="begin"/>
          </w:r>
          <w:r w:rsidR="00EF0E1D">
            <w:rPr>
              <w:lang w:val="hr-HR"/>
            </w:rPr>
            <w:instrText xml:space="preserve"> CITATION ATT15 \l 1050 </w:instrText>
          </w:r>
          <w:r w:rsidR="006F5BB2">
            <w:fldChar w:fldCharType="separate"/>
          </w:r>
          <w:r w:rsidR="00EF0E1D" w:rsidRPr="00EF0E1D">
            <w:rPr>
              <w:noProof/>
              <w:lang w:val="hr-HR"/>
            </w:rPr>
            <w:t>[2]</w:t>
          </w:r>
          <w:r w:rsidR="006F5BB2">
            <w:fldChar w:fldCharType="end"/>
          </w:r>
        </w:sdtContent>
      </w:sdt>
      <w:r>
        <w:t xml:space="preserve">, that implements XACML. This solution is not a complete implementation but offers a good base for further development and expansion. The documentation for this project is also lacking and is a big issue for anyone trying to use it but as it is the only solution that states support for the JSON variant of the XACML standard it was chosen as a base project for development. The design choices and reasoning is explained in more detail in Section </w:t>
      </w:r>
      <w:r w:rsidR="006F5BB2">
        <w:fldChar w:fldCharType="begin"/>
      </w:r>
      <w:r>
        <w:instrText xml:space="preserve"> REF _Ref419808688 \n \h </w:instrText>
      </w:r>
      <w:r w:rsidR="006F5BB2">
        <w:fldChar w:fldCharType="separate"/>
      </w:r>
      <w:r>
        <w:t>3.1</w:t>
      </w:r>
      <w:r w:rsidR="006F5BB2">
        <w:fldChar w:fldCharType="end"/>
      </w:r>
      <w:r>
        <w:t xml:space="preserve">. </w:t>
      </w:r>
      <w:r w:rsidR="00171445">
        <w:t xml:space="preserve">This project has a partial implementation of all the features of XACML and has a large base of tests that prove the ones currently implemented work correctly. This means that certain more complicated conditions and combining algorithms will not be possible but it provides a good base for expansion. </w:t>
      </w:r>
    </w:p>
    <w:p w:rsidR="004F373D" w:rsidRPr="009839D4" w:rsidRDefault="009204D0" w:rsidP="004601B8">
      <w:pPr>
        <w:pStyle w:val="Naslov1"/>
        <w:rPr>
          <w:lang w:val="en-GB"/>
        </w:rPr>
      </w:pPr>
      <w:bookmarkStart w:id="52" w:name="_Ref420083983"/>
      <w:bookmarkStart w:id="53" w:name="_Toc420295418"/>
      <w:r>
        <w:rPr>
          <w:lang w:val="en-GB"/>
        </w:rPr>
        <w:lastRenderedPageBreak/>
        <w:t>Solution project</w:t>
      </w:r>
      <w:r w:rsidR="004F373D" w:rsidRPr="009839D4">
        <w:rPr>
          <w:lang w:val="en-GB"/>
        </w:rPr>
        <w:t xml:space="preserve"> description</w:t>
      </w:r>
      <w:bookmarkEnd w:id="52"/>
      <w:bookmarkEnd w:id="53"/>
    </w:p>
    <w:p w:rsidR="002C49F5" w:rsidRDefault="00BD3DC0" w:rsidP="002C49F5">
      <w:r>
        <w:tab/>
        <w:t xml:space="preserve">This section will describe in detail the work that has been done along with </w:t>
      </w:r>
      <w:r w:rsidR="005073E8">
        <w:t>a short description of</w:t>
      </w:r>
      <w:r>
        <w:t xml:space="preserve"> the development process. </w:t>
      </w:r>
    </w:p>
    <w:p w:rsidR="008A0BBE" w:rsidRDefault="002C49F5" w:rsidP="002C49F5">
      <w:r>
        <w:tab/>
        <w:t xml:space="preserve">In Section </w:t>
      </w:r>
      <w:r w:rsidR="006F5BB2">
        <w:fldChar w:fldCharType="begin"/>
      </w:r>
      <w:r>
        <w:instrText xml:space="preserve"> REF _Ref419808688 \n \h </w:instrText>
      </w:r>
      <w:r w:rsidR="006F5BB2">
        <w:fldChar w:fldCharType="separate"/>
      </w:r>
      <w:r>
        <w:t>3.1</w:t>
      </w:r>
      <w:r w:rsidR="006F5BB2">
        <w:fldChar w:fldCharType="end"/>
      </w:r>
      <w:r>
        <w:t xml:space="preserve"> the solutions architecture and workflow will be explained along with design choices and technologies used, Section </w:t>
      </w:r>
      <w:r w:rsidR="006F5BB2">
        <w:fldChar w:fldCharType="begin"/>
      </w:r>
      <w:r>
        <w:instrText xml:space="preserve"> REF _Ref420056971 \n \h </w:instrText>
      </w:r>
      <w:r w:rsidR="006F5BB2">
        <w:fldChar w:fldCharType="separate"/>
      </w:r>
      <w:r>
        <w:t>3.2</w:t>
      </w:r>
      <w:r w:rsidR="006F5BB2">
        <w:fldChar w:fldCharType="end"/>
      </w:r>
      <w:r>
        <w:t xml:space="preserve"> will give a description of every major component, Section </w:t>
      </w:r>
      <w:r w:rsidR="006F5BB2">
        <w:fldChar w:fldCharType="begin"/>
      </w:r>
      <w:r>
        <w:instrText xml:space="preserve"> REF _Ref419886710 \n \h </w:instrText>
      </w:r>
      <w:r w:rsidR="006F5BB2">
        <w:fldChar w:fldCharType="separate"/>
      </w:r>
      <w:r>
        <w:t>3.3</w:t>
      </w:r>
      <w:r w:rsidR="006F5BB2">
        <w:fldChar w:fldCharType="end"/>
      </w:r>
      <w:r>
        <w:t xml:space="preserve"> will present the proposed implementation scenarios, Section </w:t>
      </w:r>
      <w:r w:rsidR="006F5BB2">
        <w:fldChar w:fldCharType="begin"/>
      </w:r>
      <w:r>
        <w:instrText xml:space="preserve"> REF _Ref420083197 \n \h </w:instrText>
      </w:r>
      <w:r w:rsidR="006F5BB2">
        <w:fldChar w:fldCharType="separate"/>
      </w:r>
      <w:r>
        <w:t>3.4</w:t>
      </w:r>
      <w:r w:rsidR="006F5BB2">
        <w:fldChar w:fldCharType="end"/>
      </w:r>
      <w:r>
        <w:t xml:space="preserve"> will give a brief overview of development process and Section </w:t>
      </w:r>
      <w:r w:rsidR="006F5BB2">
        <w:fldChar w:fldCharType="begin"/>
      </w:r>
      <w:r>
        <w:instrText xml:space="preserve"> REF _Ref420083309 \n \h </w:instrText>
      </w:r>
      <w:r w:rsidR="006F5BB2">
        <w:fldChar w:fldCharType="separate"/>
      </w:r>
      <w:r>
        <w:t>3.5</w:t>
      </w:r>
      <w:r w:rsidR="006F5BB2">
        <w:fldChar w:fldCharType="end"/>
      </w:r>
      <w:r>
        <w:t xml:space="preserve"> will present a critical overview and potential improvements. </w:t>
      </w:r>
    </w:p>
    <w:p w:rsidR="00A5664B" w:rsidRDefault="00A5664B" w:rsidP="007738CA">
      <w:pPr>
        <w:pStyle w:val="Naslov2"/>
      </w:pPr>
      <w:bookmarkStart w:id="54" w:name="_Ref419808688"/>
      <w:bookmarkStart w:id="55" w:name="_Ref419808695"/>
      <w:bookmarkStart w:id="56" w:name="_Toc420295419"/>
      <w:r w:rsidRPr="009839D4">
        <w:t xml:space="preserve">General </w:t>
      </w:r>
      <w:r>
        <w:t>architecture</w:t>
      </w:r>
      <w:r w:rsidR="007738CA">
        <w:t xml:space="preserve">, </w:t>
      </w:r>
      <w:r>
        <w:t>design choices</w:t>
      </w:r>
      <w:r w:rsidR="007738CA">
        <w:t xml:space="preserve"> and technologies used</w:t>
      </w:r>
      <w:bookmarkEnd w:id="54"/>
      <w:bookmarkEnd w:id="55"/>
      <w:bookmarkEnd w:id="56"/>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6F5BB2">
        <w:fldChar w:fldCharType="begin"/>
      </w:r>
      <w:r w:rsidR="005A7A76">
        <w:instrText xml:space="preserve"> REF _Ref411957556 \r \h </w:instrText>
      </w:r>
      <w:r w:rsidR="006F5BB2">
        <w:fldChar w:fldCharType="separate"/>
      </w:r>
      <w:r w:rsidR="005A7A76">
        <w:t>2.4</w:t>
      </w:r>
      <w:r w:rsidR="006F5BB2">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6F5BB2">
            <w:fldChar w:fldCharType="begin"/>
          </w:r>
          <w:r>
            <w:rPr>
              <w:lang w:val="hr-HR"/>
            </w:rPr>
            <w:instrText xml:space="preserve"> CITATION ATT15 \l 1050 </w:instrText>
          </w:r>
          <w:r w:rsidR="006F5BB2">
            <w:fldChar w:fldCharType="separate"/>
          </w:r>
          <w:r w:rsidRPr="00C20C84">
            <w:rPr>
              <w:noProof/>
              <w:lang w:val="hr-HR"/>
            </w:rPr>
            <w:t>[2]</w:t>
          </w:r>
          <w:r w:rsidR="006F5BB2">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6F5BB2">
            <w:fldChar w:fldCharType="begin"/>
          </w:r>
          <w:r w:rsidR="000B1E5A">
            <w:rPr>
              <w:lang w:val="hr-HR"/>
            </w:rPr>
            <w:instrText xml:space="preserve"> CITATION eXt13 \l 1050 </w:instrText>
          </w:r>
          <w:r w:rsidR="006F5BB2">
            <w:fldChar w:fldCharType="separate"/>
          </w:r>
          <w:r w:rsidR="000B1E5A" w:rsidRPr="000B1E5A">
            <w:rPr>
              <w:noProof/>
              <w:lang w:val="hr-HR"/>
            </w:rPr>
            <w:t>[1]</w:t>
          </w:r>
          <w:r w:rsidR="006F5BB2">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lastRenderedPageBreak/>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7" w:name="_Ref414877378"/>
      <w:bookmarkStart w:id="58" w:name="_Toc420295439"/>
      <w:r>
        <w:t xml:space="preserve">Figure </w:t>
      </w:r>
      <w:fldSimple w:instr=" SEQ Figure \* ARABIC ">
        <w:r w:rsidR="007E2454">
          <w:rPr>
            <w:noProof/>
          </w:rPr>
          <w:t>5</w:t>
        </w:r>
      </w:fldSimple>
      <w:bookmarkEnd w:id="57"/>
      <w:r>
        <w:t xml:space="preserve">. </w:t>
      </w:r>
      <w:r w:rsidR="00D4734D">
        <w:t>A</w:t>
      </w:r>
      <w:r>
        <w:t>rchitecture</w:t>
      </w:r>
      <w:r w:rsidR="00D4734D">
        <w:t xml:space="preserve"> of the</w:t>
      </w:r>
      <w:r w:rsidR="001B7E86">
        <w:t xml:space="preserve"> initial</w:t>
      </w:r>
      <w:r w:rsidR="00D4734D">
        <w:t xml:space="preserve"> proposed solution</w:t>
      </w:r>
      <w:bookmarkEnd w:id="58"/>
    </w:p>
    <w:p w:rsidR="00A60C2C" w:rsidRDefault="00716013" w:rsidP="009204D0">
      <w:r>
        <w:tab/>
      </w:r>
      <w:r w:rsidR="00996AF2">
        <w:t xml:space="preserve">In </w:t>
      </w:r>
      <w:r w:rsidR="006F5BB2">
        <w:fldChar w:fldCharType="begin"/>
      </w:r>
      <w:r w:rsidR="00996AF2">
        <w:instrText xml:space="preserve"> REF _Ref414877378 \h </w:instrText>
      </w:r>
      <w:r w:rsidR="006F5BB2">
        <w:fldChar w:fldCharType="separate"/>
      </w:r>
      <w:r w:rsidR="005E4619">
        <w:t xml:space="preserve">Figure </w:t>
      </w:r>
      <w:r w:rsidR="005E4619">
        <w:rPr>
          <w:noProof/>
        </w:rPr>
        <w:t>5</w:t>
      </w:r>
      <w:r w:rsidR="006F5BB2">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6F5BB2">
            <w:fldChar w:fldCharType="begin"/>
          </w:r>
          <w:r w:rsidR="00A60C2C">
            <w:rPr>
              <w:lang w:val="hr-HR"/>
            </w:rPr>
            <w:instrText xml:space="preserve"> CITATION eXt13 \l 1050 </w:instrText>
          </w:r>
          <w:r w:rsidR="006F5BB2">
            <w:fldChar w:fldCharType="separate"/>
          </w:r>
          <w:r w:rsidR="00A60C2C" w:rsidRPr="00A60C2C">
            <w:rPr>
              <w:noProof/>
              <w:lang w:val="hr-HR"/>
            </w:rPr>
            <w:t>[1]</w:t>
          </w:r>
          <w:r w:rsidR="006F5BB2">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197739" w:rsidRDefault="00197739" w:rsidP="009204D0"/>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D9299F">
      <w:pPr>
        <w:pStyle w:val="Opisslike"/>
      </w:pPr>
      <w:bookmarkStart w:id="59" w:name="_Ref419752827"/>
      <w:bookmarkStart w:id="60" w:name="_Ref419809205"/>
      <w:bookmarkStart w:id="61" w:name="_Toc420295440"/>
      <w:r>
        <w:t xml:space="preserve">Figure </w:t>
      </w:r>
      <w:fldSimple w:instr=" SEQ Figure \* ARABIC ">
        <w:r w:rsidR="007E2454">
          <w:rPr>
            <w:noProof/>
          </w:rPr>
          <w:t>6</w:t>
        </w:r>
      </w:fldSimple>
      <w:bookmarkEnd w:id="59"/>
      <w:r>
        <w:t>. Architecture of the final solution</w:t>
      </w:r>
      <w:bookmarkEnd w:id="60"/>
      <w:bookmarkEnd w:id="61"/>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6F5BB2">
            <w:fldChar w:fldCharType="begin"/>
          </w:r>
          <w:r>
            <w:rPr>
              <w:lang w:val="hr-HR"/>
            </w:rPr>
            <w:instrText xml:space="preserve"> CITATION eXt13 \l 1050 </w:instrText>
          </w:r>
          <w:r w:rsidR="006F5BB2">
            <w:fldChar w:fldCharType="separate"/>
          </w:r>
          <w:r w:rsidRPr="00A60C2C">
            <w:rPr>
              <w:noProof/>
              <w:lang w:val="hr-HR"/>
            </w:rPr>
            <w:t>[1]</w:t>
          </w:r>
          <w:r w:rsidR="006F5BB2">
            <w:fldChar w:fldCharType="end"/>
          </w:r>
        </w:sdtContent>
      </w:sdt>
      <w:r>
        <w:t xml:space="preserve">. </w:t>
      </w:r>
      <w:r w:rsidR="005E4619">
        <w:t xml:space="preserve">The final architecture can be seen in </w:t>
      </w:r>
      <w:r w:rsidR="006F5BB2">
        <w:fldChar w:fldCharType="begin"/>
      </w:r>
      <w:r w:rsidR="005E4619">
        <w:instrText xml:space="preserve"> REF _Ref419752827 \h </w:instrText>
      </w:r>
      <w:r w:rsidR="006F5BB2">
        <w:fldChar w:fldCharType="separate"/>
      </w:r>
      <w:r w:rsidR="005E4619">
        <w:t xml:space="preserve">Figure </w:t>
      </w:r>
      <w:r w:rsidR="005E4619">
        <w:rPr>
          <w:noProof/>
        </w:rPr>
        <w:t>6</w:t>
      </w:r>
      <w:r w:rsidR="006F5BB2">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5B22E6" w:rsidRDefault="005B22E6" w:rsidP="00460ED0">
      <w:pPr>
        <w:pStyle w:val="Naslov2"/>
      </w:pPr>
      <w:bookmarkStart w:id="62" w:name="_Ref420056971"/>
      <w:bookmarkStart w:id="63" w:name="_Ref420056972"/>
      <w:bookmarkStart w:id="64" w:name="_Ref420056980"/>
      <w:bookmarkStart w:id="65" w:name="_Toc420295420"/>
      <w:r>
        <w:lastRenderedPageBreak/>
        <w:t>Description of components</w:t>
      </w:r>
      <w:bookmarkEnd w:id="62"/>
      <w:bookmarkEnd w:id="63"/>
      <w:bookmarkEnd w:id="64"/>
      <w:bookmarkEnd w:id="65"/>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6F5BB2">
        <w:fldChar w:fldCharType="begin"/>
      </w:r>
      <w:r>
        <w:instrText xml:space="preserve"> REF _Ref419752827 \h </w:instrText>
      </w:r>
      <w:r w:rsidR="006F5BB2">
        <w:fldChar w:fldCharType="separate"/>
      </w:r>
      <w:r>
        <w:t xml:space="preserve">Figure </w:t>
      </w:r>
      <w:r>
        <w:rPr>
          <w:noProof/>
        </w:rPr>
        <w:t>6</w:t>
      </w:r>
      <w:r w:rsidR="006F5BB2">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6F5BB2">
        <w:fldChar w:fldCharType="begin"/>
      </w:r>
      <w:r>
        <w:instrText xml:space="preserve"> REF _Ref419886737 \n \h </w:instrText>
      </w:r>
      <w:r w:rsidR="006F5BB2">
        <w:fldChar w:fldCharType="separate"/>
      </w:r>
      <w:r>
        <w:t>3.4</w:t>
      </w:r>
      <w:r w:rsidR="006F5BB2">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5" cstate="print"/>
                    <a:stretch>
                      <a:fillRect/>
                    </a:stretch>
                  </pic:blipFill>
                  <pic:spPr>
                    <a:xfrm>
                      <a:off x="0" y="0"/>
                      <a:ext cx="5191125" cy="2895600"/>
                    </a:xfrm>
                    <a:prstGeom prst="rect">
                      <a:avLst/>
                    </a:prstGeom>
                  </pic:spPr>
                </pic:pic>
              </a:graphicData>
            </a:graphic>
          </wp:inline>
        </w:drawing>
      </w:r>
    </w:p>
    <w:p w:rsidR="00363A20" w:rsidRDefault="00363A20" w:rsidP="00363A20">
      <w:pPr>
        <w:pStyle w:val="Opisslike"/>
      </w:pPr>
      <w:bookmarkStart w:id="66" w:name="_Ref419887656"/>
      <w:bookmarkStart w:id="67" w:name="_Toc420295441"/>
      <w:r>
        <w:t xml:space="preserve">Figure </w:t>
      </w:r>
      <w:fldSimple w:instr=" SEQ Figure \* ARABIC ">
        <w:r w:rsidR="007E2454">
          <w:rPr>
            <w:noProof/>
          </w:rPr>
          <w:t>7</w:t>
        </w:r>
      </w:fldSimple>
      <w:bookmarkEnd w:id="66"/>
      <w:r>
        <w:t>. Class diagram of the PEPs</w:t>
      </w:r>
      <w:bookmarkEnd w:id="67"/>
    </w:p>
    <w:p w:rsidR="00A603EE" w:rsidRDefault="00363A20" w:rsidP="008413F6">
      <w:r>
        <w:tab/>
        <w:t xml:space="preserve">In </w:t>
      </w:r>
      <w:r w:rsidR="006F5BB2">
        <w:fldChar w:fldCharType="begin"/>
      </w:r>
      <w:r>
        <w:instrText xml:space="preserve"> REF _Ref419887656 \h </w:instrText>
      </w:r>
      <w:r w:rsidR="006F5BB2">
        <w:fldChar w:fldCharType="separate"/>
      </w:r>
      <w:r>
        <w:t xml:space="preserve">Figure </w:t>
      </w:r>
      <w:r>
        <w:rPr>
          <w:noProof/>
        </w:rPr>
        <w:t>7</w:t>
      </w:r>
      <w:r w:rsidR="006F5BB2">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 xml:space="preserve">m and the intent is to have only one PEP </w:t>
      </w:r>
      <w:r w:rsidR="000F3DEC">
        <w:lastRenderedPageBreak/>
        <w:t>available for implementation/integration but they don't collide in functionality</w:t>
      </w:r>
      <w:r w:rsidR="00831325">
        <w:t xml:space="preserve">. This is explained more in Section </w:t>
      </w:r>
      <w:r w:rsidR="006F5BB2">
        <w:fldChar w:fldCharType="begin"/>
      </w:r>
      <w:r w:rsidR="00831325">
        <w:instrText xml:space="preserve"> REF _Ref419888192 \n \h </w:instrText>
      </w:r>
      <w:r w:rsidR="006F5BB2">
        <w:fldChar w:fldCharType="separate"/>
      </w:r>
      <w:r w:rsidR="00831325">
        <w:t>3.4</w:t>
      </w:r>
      <w:r w:rsidR="006F5BB2">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6F5BB2">
        <w:fldChar w:fldCharType="begin"/>
      </w:r>
      <w:r w:rsidR="00460ED0">
        <w:instrText xml:space="preserve"> REF _Ref419808695 \r \h </w:instrText>
      </w:r>
      <w:r w:rsidR="006F5BB2">
        <w:fldChar w:fldCharType="separate"/>
      </w:r>
      <w:r w:rsidR="00460ED0">
        <w:t>3.1</w:t>
      </w:r>
      <w:r w:rsidR="006F5BB2">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16" cstate="print"/>
                    <a:stretch>
                      <a:fillRect/>
                    </a:stretch>
                  </pic:blipFill>
                  <pic:spPr>
                    <a:xfrm>
                      <a:off x="0" y="0"/>
                      <a:ext cx="5579745" cy="1769745"/>
                    </a:xfrm>
                    <a:prstGeom prst="rect">
                      <a:avLst/>
                    </a:prstGeom>
                  </pic:spPr>
                </pic:pic>
              </a:graphicData>
            </a:graphic>
          </wp:inline>
        </w:drawing>
      </w:r>
    </w:p>
    <w:p w:rsidR="00AB1FFC" w:rsidRDefault="00AB1FFC" w:rsidP="00AB1FFC">
      <w:pPr>
        <w:pStyle w:val="Opisslike"/>
      </w:pPr>
      <w:bookmarkStart w:id="68" w:name="_Ref419815690"/>
      <w:bookmarkStart w:id="69" w:name="_Toc420295442"/>
      <w:r>
        <w:t xml:space="preserve">Figure </w:t>
      </w:r>
      <w:fldSimple w:instr=" SEQ Figure \* ARABIC ">
        <w:r w:rsidR="007E2454">
          <w:rPr>
            <w:noProof/>
          </w:rPr>
          <w:t>8</w:t>
        </w:r>
      </w:fldSimple>
      <w:bookmarkEnd w:id="68"/>
      <w:r>
        <w:t>. Cassandra database schema for storing sensor data</w:t>
      </w:r>
      <w:bookmarkEnd w:id="69"/>
      <w:r>
        <w:t xml:space="preserve"> </w:t>
      </w:r>
    </w:p>
    <w:p w:rsidR="00EB02D0" w:rsidRPr="000325DF" w:rsidRDefault="008A0BBE" w:rsidP="00EB02D0">
      <w:r>
        <w:tab/>
      </w:r>
      <w:r w:rsidR="006F5BB2">
        <w:fldChar w:fldCharType="begin"/>
      </w:r>
      <w:r w:rsidR="004C484C">
        <w:instrText xml:space="preserve"> REF _Ref419815690 \h </w:instrText>
      </w:r>
      <w:r w:rsidR="006F5BB2">
        <w:fldChar w:fldCharType="separate"/>
      </w:r>
      <w:r w:rsidR="004C484C">
        <w:t xml:space="preserve">Figure </w:t>
      </w:r>
      <w:r w:rsidR="004C484C">
        <w:rPr>
          <w:noProof/>
        </w:rPr>
        <w:t>7</w:t>
      </w:r>
      <w:r w:rsidR="006F5BB2">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 xml:space="preserve">column because comparison tests regarding attribute values were mainly made on this value.   </w:t>
      </w:r>
    </w:p>
    <w:p w:rsidR="00AB1FFC" w:rsidRDefault="00AB1FFC" w:rsidP="00AB1FFC">
      <w:pPr>
        <w:jc w:val="center"/>
      </w:pPr>
      <w:r>
        <w:rPr>
          <w:noProof/>
          <w:lang w:val="hr-HR" w:eastAsia="hr-HR"/>
        </w:rPr>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1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AB1FFC">
      <w:pPr>
        <w:pStyle w:val="Opisslike"/>
      </w:pPr>
      <w:bookmarkStart w:id="70" w:name="_Ref419837325"/>
      <w:bookmarkStart w:id="71" w:name="_Toc420295443"/>
      <w:r>
        <w:t xml:space="preserve">Figure </w:t>
      </w:r>
      <w:fldSimple w:instr=" SEQ Figure \* ARABIC ">
        <w:r w:rsidR="007E2454">
          <w:rPr>
            <w:noProof/>
          </w:rPr>
          <w:t>9</w:t>
        </w:r>
      </w:fldSimple>
      <w:bookmarkEnd w:id="70"/>
      <w:r>
        <w:t>. Redis schema for storing policies</w:t>
      </w:r>
      <w:bookmarkEnd w:id="71"/>
    </w:p>
    <w:p w:rsidR="00AB1FFC" w:rsidRDefault="000325DF" w:rsidP="00EB02D0">
      <w:r>
        <w:tab/>
      </w:r>
      <w:r w:rsidR="006F5BB2">
        <w:fldChar w:fldCharType="begin"/>
      </w:r>
      <w:r>
        <w:instrText xml:space="preserve"> REF _Ref419837325 \h </w:instrText>
      </w:r>
      <w:r w:rsidR="006F5BB2">
        <w:fldChar w:fldCharType="separate"/>
      </w:r>
      <w:r>
        <w:t xml:space="preserve">Figure </w:t>
      </w:r>
      <w:r>
        <w:rPr>
          <w:noProof/>
        </w:rPr>
        <w:t>8</w:t>
      </w:r>
      <w:r w:rsidR="006F5BB2">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w:t>
      </w:r>
      <w:r w:rsidR="00FF3547">
        <w:lastRenderedPageBreak/>
        <w:t xml:space="preserve">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18" cstate="print"/>
                    <a:stretch>
                      <a:fillRect/>
                    </a:stretch>
                  </pic:blipFill>
                  <pic:spPr>
                    <a:xfrm>
                      <a:off x="0" y="0"/>
                      <a:ext cx="5579745" cy="1748155"/>
                    </a:xfrm>
                    <a:prstGeom prst="rect">
                      <a:avLst/>
                    </a:prstGeom>
                  </pic:spPr>
                </pic:pic>
              </a:graphicData>
            </a:graphic>
          </wp:inline>
        </w:drawing>
      </w:r>
    </w:p>
    <w:p w:rsidR="00AB1FFC" w:rsidRDefault="00AB1FFC" w:rsidP="00AB1FFC">
      <w:pPr>
        <w:pStyle w:val="Opisslike"/>
      </w:pPr>
      <w:bookmarkStart w:id="72" w:name="_Ref419837986"/>
      <w:bookmarkStart w:id="73" w:name="_Toc420295444"/>
      <w:r>
        <w:t xml:space="preserve">Figure </w:t>
      </w:r>
      <w:fldSimple w:instr=" SEQ Figure \* ARABIC ">
        <w:r w:rsidR="007E2454">
          <w:rPr>
            <w:noProof/>
          </w:rPr>
          <w:t>10</w:t>
        </w:r>
      </w:fldSimple>
      <w:bookmarkEnd w:id="72"/>
      <w:r>
        <w:t>. Cassandra database schema for storing attribute data</w:t>
      </w:r>
      <w:bookmarkEnd w:id="73"/>
    </w:p>
    <w:p w:rsidR="00AB1FFC" w:rsidRDefault="00FF3547" w:rsidP="00EB02D0">
      <w:r>
        <w:tab/>
        <w:t xml:space="preserve">Cassandra is also used for storing attribute data as seen in </w:t>
      </w:r>
      <w:r w:rsidR="006F5BB2">
        <w:fldChar w:fldCharType="begin"/>
      </w:r>
      <w:r>
        <w:instrText xml:space="preserve"> REF _Ref419837986 \h </w:instrText>
      </w:r>
      <w:r w:rsidR="006F5BB2">
        <w:fldChar w:fldCharType="separate"/>
      </w:r>
      <w:r>
        <w:t xml:space="preserve">Figure </w:t>
      </w:r>
      <w:r>
        <w:rPr>
          <w:noProof/>
        </w:rPr>
        <w:t>9</w:t>
      </w:r>
      <w:r w:rsidR="006F5BB2">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lastRenderedPageBreak/>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19" cstate="print"/>
                    <a:stretch>
                      <a:fillRect/>
                    </a:stretch>
                  </pic:blipFill>
                  <pic:spPr>
                    <a:xfrm>
                      <a:off x="0" y="0"/>
                      <a:ext cx="5579745" cy="2898140"/>
                    </a:xfrm>
                    <a:prstGeom prst="rect">
                      <a:avLst/>
                    </a:prstGeom>
                  </pic:spPr>
                </pic:pic>
              </a:graphicData>
            </a:graphic>
          </wp:inline>
        </w:drawing>
      </w:r>
    </w:p>
    <w:p w:rsidR="001F5180" w:rsidRDefault="001F5180" w:rsidP="001F5180">
      <w:pPr>
        <w:pStyle w:val="Opisslike"/>
      </w:pPr>
      <w:bookmarkStart w:id="74" w:name="_Ref419883436"/>
      <w:bookmarkStart w:id="75" w:name="_Toc420295445"/>
      <w:r>
        <w:t xml:space="preserve">Figure </w:t>
      </w:r>
      <w:fldSimple w:instr=" SEQ Figure \* ARABIC ">
        <w:r w:rsidR="007E2454">
          <w:rPr>
            <w:noProof/>
          </w:rPr>
          <w:t>11</w:t>
        </w:r>
      </w:fldSimple>
      <w:bookmarkEnd w:id="74"/>
      <w:r>
        <w:t>. Class diagram for the Data Managers</w:t>
      </w:r>
      <w:bookmarkEnd w:id="75"/>
    </w:p>
    <w:p w:rsidR="00197739" w:rsidRDefault="001F5180" w:rsidP="00E8179C">
      <w:r>
        <w:tab/>
        <w:t xml:space="preserve">The class diagram shown in </w:t>
      </w:r>
      <w:r w:rsidR="006F5BB2">
        <w:fldChar w:fldCharType="begin"/>
      </w:r>
      <w:r>
        <w:instrText xml:space="preserve"> REF _Ref419883436 \h </w:instrText>
      </w:r>
      <w:r w:rsidR="006F5BB2">
        <w:fldChar w:fldCharType="separate"/>
      </w:r>
      <w:r>
        <w:t xml:space="preserve">Figure </w:t>
      </w:r>
      <w:r>
        <w:rPr>
          <w:noProof/>
        </w:rPr>
        <w:t>10</w:t>
      </w:r>
      <w:r w:rsidR="006F5BB2">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time...) that were taken from and defined as stated in the OASIS XACML standard </w:t>
      </w:r>
      <w:sdt>
        <w:sdtPr>
          <w:id w:val="2720440"/>
          <w:citation/>
        </w:sdtPr>
        <w:sdtContent>
          <w:r w:rsidR="006F5BB2">
            <w:fldChar w:fldCharType="begin"/>
          </w:r>
          <w:r w:rsidR="00A702C4">
            <w:rPr>
              <w:lang w:val="hr-HR"/>
            </w:rPr>
            <w:instrText xml:space="preserve"> CITATION eXt13 \l 1050 </w:instrText>
          </w:r>
          <w:r w:rsidR="006F5BB2">
            <w:fldChar w:fldCharType="separate"/>
          </w:r>
          <w:r w:rsidR="00A702C4" w:rsidRPr="00A702C4">
            <w:rPr>
              <w:noProof/>
              <w:lang w:val="hr-HR"/>
            </w:rPr>
            <w:t>[1]</w:t>
          </w:r>
          <w:r w:rsidR="006F5BB2">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w:t>
      </w:r>
      <w:r w:rsidR="00D26D7A">
        <w:lastRenderedPageBreak/>
        <w:t>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6F5BB2">
            <w:fldChar w:fldCharType="begin"/>
          </w:r>
          <w:r w:rsidR="000B0CBB">
            <w:rPr>
              <w:lang w:val="hr-HR"/>
            </w:rPr>
            <w:instrText xml:space="preserve"> CITATION ATT15 \l 1050 </w:instrText>
          </w:r>
          <w:r w:rsidR="006F5BB2">
            <w:fldChar w:fldCharType="separate"/>
          </w:r>
          <w:r w:rsidR="000B0CBB" w:rsidRPr="000B0CBB">
            <w:rPr>
              <w:noProof/>
              <w:lang w:val="hr-HR"/>
            </w:rPr>
            <w:t>[2]</w:t>
          </w:r>
          <w:r w:rsidR="006F5BB2">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6F5BB2">
            <w:fldChar w:fldCharType="begin"/>
          </w:r>
          <w:r w:rsidR="009B141D">
            <w:rPr>
              <w:lang w:val="hr-HR"/>
            </w:rPr>
            <w:instrText xml:space="preserve"> CITATION eXt13 \l 1050 </w:instrText>
          </w:r>
          <w:r w:rsidR="006F5BB2">
            <w:fldChar w:fldCharType="separate"/>
          </w:r>
          <w:r w:rsidR="009B141D" w:rsidRPr="009B141D">
            <w:rPr>
              <w:noProof/>
              <w:lang w:val="hr-HR"/>
            </w:rPr>
            <w:t>[1]</w:t>
          </w:r>
          <w:r w:rsidR="006F5BB2">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6F5BB2">
            <w:fldChar w:fldCharType="begin"/>
          </w:r>
          <w:r>
            <w:rPr>
              <w:lang w:val="hr-HR"/>
            </w:rPr>
            <w:instrText xml:space="preserve"> CITATION ATT15 \l 1050 </w:instrText>
          </w:r>
          <w:r w:rsidR="006F5BB2">
            <w:fldChar w:fldCharType="separate"/>
          </w:r>
          <w:r w:rsidRPr="000B0CBB">
            <w:rPr>
              <w:noProof/>
              <w:lang w:val="hr-HR"/>
            </w:rPr>
            <w:t>[2]</w:t>
          </w:r>
          <w:r w:rsidR="006F5BB2">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rPr>
          <w:trHeight w:val="4634"/>
          <w:jc w:val="center"/>
        </w:trPr>
        <w:tc>
          <w:tcPr>
            <w:tcW w:w="6781" w:type="dxa"/>
          </w:tcPr>
          <w:p w:rsidR="006E6CCE" w:rsidRDefault="006E6CCE" w:rsidP="006E6CCE">
            <w:pPr>
              <w:pStyle w:val="Odlomakpopisa"/>
              <w:numPr>
                <w:ilvl w:val="0"/>
                <w:numId w:val="25"/>
              </w:numPr>
              <w:ind w:left="610"/>
            </w:pPr>
            <w:r>
              <w:t>Receive request</w:t>
            </w:r>
          </w:p>
          <w:p w:rsidR="006E6CCE" w:rsidRDefault="006E6CCE" w:rsidP="006E6CCE">
            <w:pPr>
              <w:pStyle w:val="Odlomakpopisa"/>
              <w:numPr>
                <w:ilvl w:val="0"/>
                <w:numId w:val="25"/>
              </w:numPr>
              <w:ind w:left="610"/>
            </w:pPr>
            <w:r>
              <w:t>Fetch policies from PRP</w:t>
            </w:r>
          </w:p>
          <w:p w:rsidR="006E6CCE" w:rsidRDefault="006E6CCE" w:rsidP="006E6CCE">
            <w:pPr>
              <w:pStyle w:val="Odlomakpopisa"/>
              <w:numPr>
                <w:ilvl w:val="0"/>
                <w:numId w:val="25"/>
              </w:numPr>
              <w:ind w:left="610"/>
            </w:pPr>
            <w:r>
              <w:t xml:space="preserve">For every policy </w:t>
            </w:r>
          </w:p>
          <w:p w:rsidR="006E6CCE" w:rsidRDefault="006E6CCE" w:rsidP="006E6CCE">
            <w:pPr>
              <w:pStyle w:val="Odlomakpopisa"/>
              <w:numPr>
                <w:ilvl w:val="1"/>
                <w:numId w:val="25"/>
              </w:numPr>
              <w:ind w:left="1042"/>
            </w:pPr>
            <w:r>
              <w:t>Begin evaluation</w:t>
            </w:r>
          </w:p>
          <w:p w:rsidR="006E6CCE" w:rsidRDefault="006E6CCE" w:rsidP="006E6CCE">
            <w:pPr>
              <w:pStyle w:val="Odlomakpopisa"/>
              <w:numPr>
                <w:ilvl w:val="1"/>
                <w:numId w:val="25"/>
              </w:numPr>
              <w:ind w:left="1042"/>
            </w:pPr>
            <w:r>
              <w:t xml:space="preserve">If attribute is missing for evaluation </w:t>
            </w:r>
          </w:p>
          <w:p w:rsidR="006E6CCE" w:rsidRDefault="006E6CCE" w:rsidP="006E6CCE">
            <w:pPr>
              <w:pStyle w:val="Odlomakpopisa"/>
              <w:numPr>
                <w:ilvl w:val="2"/>
                <w:numId w:val="25"/>
              </w:numPr>
              <w:ind w:left="1474"/>
            </w:pPr>
            <w:r>
              <w:t>fetch needed attributes from list of PIPs</w:t>
            </w:r>
          </w:p>
          <w:p w:rsidR="006E6CCE" w:rsidRDefault="006E6CCE" w:rsidP="006E6CCE">
            <w:pPr>
              <w:pStyle w:val="Odlomakpopisa"/>
              <w:numPr>
                <w:ilvl w:val="1"/>
                <w:numId w:val="25"/>
              </w:numPr>
              <w:ind w:left="1042"/>
            </w:pPr>
            <w:r>
              <w:t>evaluate request</w:t>
            </w:r>
          </w:p>
          <w:p w:rsidR="006E6CCE" w:rsidRDefault="006E6CCE" w:rsidP="006E6CCE">
            <w:pPr>
              <w:pStyle w:val="Odlomakpopisa"/>
              <w:numPr>
                <w:ilvl w:val="1"/>
                <w:numId w:val="25"/>
              </w:numPr>
              <w:ind w:left="1042"/>
            </w:pPr>
            <w:r>
              <w:t>store result</w:t>
            </w:r>
          </w:p>
          <w:p w:rsidR="006E6CCE" w:rsidRDefault="006E6CCE" w:rsidP="006E6CCE">
            <w:pPr>
              <w:pStyle w:val="Odlomakpopisa"/>
              <w:numPr>
                <w:ilvl w:val="0"/>
                <w:numId w:val="25"/>
              </w:numPr>
              <w:ind w:left="610"/>
            </w:pPr>
            <w:r>
              <w:t>If a positive response exists</w:t>
            </w:r>
          </w:p>
          <w:p w:rsidR="006E6CCE" w:rsidRDefault="006E6CCE" w:rsidP="006E6CCE">
            <w:pPr>
              <w:pStyle w:val="Odlomakpopisa"/>
              <w:numPr>
                <w:ilvl w:val="1"/>
                <w:numId w:val="25"/>
              </w:numPr>
              <w:ind w:left="1042"/>
            </w:pPr>
            <w:r>
              <w:t>Return that response and positive result</w:t>
            </w:r>
          </w:p>
          <w:p w:rsidR="006E6CCE" w:rsidRDefault="006E6CCE" w:rsidP="006E6CCE">
            <w:pPr>
              <w:pStyle w:val="Odlomakpopisa"/>
              <w:numPr>
                <w:ilvl w:val="0"/>
                <w:numId w:val="25"/>
              </w:numPr>
              <w:ind w:left="610"/>
            </w:pPr>
            <w:r>
              <w:t>If Every result is negative</w:t>
            </w:r>
          </w:p>
          <w:p w:rsidR="006E6CCE" w:rsidRDefault="006E6CCE" w:rsidP="006E6CCE">
            <w:pPr>
              <w:pStyle w:val="Odlomakpopisa"/>
              <w:numPr>
                <w:ilvl w:val="1"/>
                <w:numId w:val="25"/>
              </w:numPr>
              <w:ind w:left="1042"/>
            </w:pPr>
            <w:r>
              <w:t>If there was a valid response (a policy applied for the request)</w:t>
            </w:r>
          </w:p>
          <w:p w:rsidR="006E6CCE" w:rsidRDefault="006E6CCE" w:rsidP="006E6CCE">
            <w:pPr>
              <w:pStyle w:val="Odlomakpopisa"/>
              <w:numPr>
                <w:ilvl w:val="2"/>
                <w:numId w:val="25"/>
              </w:numPr>
              <w:ind w:left="1474"/>
            </w:pPr>
            <w:r>
              <w:t>Return that response and negative result</w:t>
            </w:r>
          </w:p>
          <w:p w:rsidR="006E6CCE" w:rsidRDefault="006E6CCE" w:rsidP="006E6CCE">
            <w:pPr>
              <w:pStyle w:val="Odlomakpopisa"/>
              <w:numPr>
                <w:ilvl w:val="1"/>
                <w:numId w:val="25"/>
              </w:numPr>
              <w:ind w:left="1042"/>
            </w:pPr>
            <w:r>
              <w:t>Else</w:t>
            </w:r>
          </w:p>
          <w:p w:rsidR="006E6CCE" w:rsidRDefault="006E6CCE" w:rsidP="006E6CCE">
            <w:pPr>
              <w:pStyle w:val="Odlomakpopisa"/>
              <w:numPr>
                <w:ilvl w:val="2"/>
                <w:numId w:val="25"/>
              </w:numPr>
              <w:ind w:left="1474"/>
            </w:pPr>
            <w:r>
              <w:t>Return empty response and negative result</w:t>
            </w:r>
          </w:p>
        </w:tc>
      </w:tr>
    </w:tbl>
    <w:p w:rsidR="00863319" w:rsidRDefault="003827BE" w:rsidP="003827BE">
      <w:pPr>
        <w:pStyle w:val="Opisslike"/>
      </w:pPr>
      <w:bookmarkStart w:id="76" w:name="_Ref419987476"/>
      <w:bookmarkStart w:id="77" w:name="_Toc420295446"/>
      <w:r>
        <w:t xml:space="preserve">Figure </w:t>
      </w:r>
      <w:fldSimple w:instr=" SEQ Figure \* ARABIC ">
        <w:r w:rsidR="007E2454">
          <w:rPr>
            <w:noProof/>
          </w:rPr>
          <w:t>12</w:t>
        </w:r>
      </w:fldSimple>
      <w:bookmarkEnd w:id="76"/>
      <w:r>
        <w:t>. PDP Workflow</w:t>
      </w:r>
      <w:bookmarkEnd w:id="77"/>
    </w:p>
    <w:p w:rsidR="00863319" w:rsidRDefault="00915FD3" w:rsidP="00863319">
      <w:r>
        <w:tab/>
        <w:t xml:space="preserve">As seen in the workflow in </w:t>
      </w:r>
      <w:r w:rsidR="006F5BB2">
        <w:fldChar w:fldCharType="begin"/>
      </w:r>
      <w:r>
        <w:instrText xml:space="preserve"> REF _Ref419987476 \h </w:instrText>
      </w:r>
      <w:r w:rsidR="006F5BB2">
        <w:fldChar w:fldCharType="separate"/>
      </w:r>
      <w:r>
        <w:t xml:space="preserve">Figure </w:t>
      </w:r>
      <w:r>
        <w:rPr>
          <w:noProof/>
        </w:rPr>
        <w:t>12</w:t>
      </w:r>
      <w:r w:rsidR="006F5BB2">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lastRenderedPageBreak/>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0" cstate="print"/>
                    <a:stretch>
                      <a:fillRect/>
                    </a:stretch>
                  </pic:blipFill>
                  <pic:spPr>
                    <a:xfrm>
                      <a:off x="0" y="0"/>
                      <a:ext cx="5579745" cy="2665730"/>
                    </a:xfrm>
                    <a:prstGeom prst="rect">
                      <a:avLst/>
                    </a:prstGeom>
                  </pic:spPr>
                </pic:pic>
              </a:graphicData>
            </a:graphic>
          </wp:inline>
        </w:drawing>
      </w:r>
    </w:p>
    <w:p w:rsidR="0019010D" w:rsidRDefault="007E2454" w:rsidP="007E2454">
      <w:pPr>
        <w:pStyle w:val="Opisslike"/>
      </w:pPr>
      <w:bookmarkStart w:id="78" w:name="_Ref419996052"/>
      <w:bookmarkStart w:id="79" w:name="_Toc420295447"/>
      <w:r>
        <w:t xml:space="preserve">Figure </w:t>
      </w:r>
      <w:fldSimple w:instr=" SEQ Figure \* ARABIC ">
        <w:r>
          <w:rPr>
            <w:noProof/>
          </w:rPr>
          <w:t>13</w:t>
        </w:r>
      </w:fldSimple>
      <w:bookmarkEnd w:id="78"/>
      <w:r>
        <w:t>. Project dependencies diagram</w:t>
      </w:r>
      <w:bookmarkEnd w:id="79"/>
    </w:p>
    <w:p w:rsidR="0019010D" w:rsidRDefault="007E2454" w:rsidP="008413F6">
      <w:r>
        <w:tab/>
      </w:r>
      <w:r w:rsidR="002650DB">
        <w:t xml:space="preserve">In </w:t>
      </w:r>
      <w:r w:rsidR="006F5BB2">
        <w:fldChar w:fldCharType="begin"/>
      </w:r>
      <w:r w:rsidR="002650DB">
        <w:instrText xml:space="preserve"> REF _Ref419996052 \h </w:instrText>
      </w:r>
      <w:r w:rsidR="006F5BB2">
        <w:fldChar w:fldCharType="separate"/>
      </w:r>
      <w:r w:rsidR="002650DB">
        <w:t xml:space="preserve">Figure </w:t>
      </w:r>
      <w:r w:rsidR="002650DB">
        <w:rPr>
          <w:noProof/>
        </w:rPr>
        <w:t>13</w:t>
      </w:r>
      <w:r w:rsidR="006F5BB2">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AccessControll</w:t>
      </w:r>
      <w:proofErr w:type="spellEnd"/>
      <w:r w:rsidR="00D11A10">
        <w:t xml:space="preserve"> project. It contains all the main functionality and components. It uses the functionality provided from the AT&amp;T project </w:t>
      </w:r>
      <w:sdt>
        <w:sdtPr>
          <w:id w:val="2720521"/>
          <w:citation/>
        </w:sdtPr>
        <w:sdtContent>
          <w:r w:rsidR="006F5BB2">
            <w:fldChar w:fldCharType="begin"/>
          </w:r>
          <w:r w:rsidR="00D11A10">
            <w:rPr>
              <w:lang w:val="hr-HR"/>
            </w:rPr>
            <w:instrText xml:space="preserve"> CITATION ATT15 \l 1050 </w:instrText>
          </w:r>
          <w:r w:rsidR="006F5BB2">
            <w:fldChar w:fldCharType="separate"/>
          </w:r>
          <w:r w:rsidR="00D11A10" w:rsidRPr="00D11A10">
            <w:rPr>
              <w:noProof/>
              <w:lang w:val="hr-HR"/>
            </w:rPr>
            <w:t>[2]</w:t>
          </w:r>
          <w:r w:rsidR="006F5BB2">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w:t>
      </w:r>
      <w:r w:rsidR="00D11A10">
        <w:lastRenderedPageBreak/>
        <w:t xml:space="preserve">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hence the blue colour</w:t>
      </w:r>
      <w:r w:rsidR="009705D9">
        <w:t xml:space="preserve"> The implementation scenarios will be explained in more detail in the next Section </w:t>
      </w:r>
      <w:r w:rsidR="006F5BB2">
        <w:fldChar w:fldCharType="begin"/>
      </w:r>
      <w:r w:rsidR="009705D9">
        <w:instrText xml:space="preserve"> REF _Ref419886710 \n \h </w:instrText>
      </w:r>
      <w:r w:rsidR="006F5BB2">
        <w:fldChar w:fldCharType="separate"/>
      </w:r>
      <w:r w:rsidR="009705D9">
        <w:t>3.3</w:t>
      </w:r>
      <w:r w:rsidR="006F5BB2">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80" w:name="_Ref419886710"/>
      <w:bookmarkStart w:id="81" w:name="_Ref419886737"/>
      <w:bookmarkStart w:id="82" w:name="_Ref419888160"/>
      <w:bookmarkStart w:id="83" w:name="_Ref419888192"/>
      <w:bookmarkStart w:id="84" w:name="_Toc420295421"/>
      <w:r>
        <w:t>Integration scenarios</w:t>
      </w:r>
      <w:bookmarkEnd w:id="80"/>
      <w:bookmarkEnd w:id="81"/>
      <w:bookmarkEnd w:id="82"/>
      <w:bookmarkEnd w:id="83"/>
      <w:bookmarkEnd w:id="84"/>
      <w:r>
        <w:t xml:space="preserve"> </w:t>
      </w:r>
    </w:p>
    <w:p w:rsidR="005B22E6"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1" cstate="print"/>
                    <a:stretch>
                      <a:fillRect/>
                    </a:stretch>
                  </pic:blipFill>
                  <pic:spPr>
                    <a:xfrm>
                      <a:off x="0" y="0"/>
                      <a:ext cx="5579745" cy="3117850"/>
                    </a:xfrm>
                    <a:prstGeom prst="rect">
                      <a:avLst/>
                    </a:prstGeom>
                  </pic:spPr>
                </pic:pic>
              </a:graphicData>
            </a:graphic>
          </wp:inline>
        </w:drawing>
      </w:r>
    </w:p>
    <w:p w:rsidR="005B22E6" w:rsidRDefault="005B22E6" w:rsidP="005B22E6">
      <w:pPr>
        <w:pStyle w:val="Opisslike"/>
      </w:pPr>
      <w:bookmarkStart w:id="85" w:name="_Ref420054784"/>
      <w:bookmarkStart w:id="86" w:name="_Toc420295448"/>
      <w:r>
        <w:t xml:space="preserve">Figure </w:t>
      </w:r>
      <w:fldSimple w:instr=" SEQ Figure \* ARABIC ">
        <w:r w:rsidR="007E2454">
          <w:rPr>
            <w:noProof/>
          </w:rPr>
          <w:t>14</w:t>
        </w:r>
      </w:fldSimple>
      <w:bookmarkEnd w:id="85"/>
      <w:r>
        <w:t>. Integrated solution scenario</w:t>
      </w:r>
      <w:r w:rsidR="00E3349E">
        <w:t xml:space="preserve"> schema</w:t>
      </w:r>
      <w:bookmarkEnd w:id="86"/>
    </w:p>
    <w:p w:rsidR="005B22E6" w:rsidRDefault="00E3349E" w:rsidP="00AD2A3F">
      <w:r>
        <w:tab/>
        <w:t xml:space="preserve">In </w:t>
      </w:r>
      <w:r w:rsidR="006F5BB2">
        <w:fldChar w:fldCharType="begin"/>
      </w:r>
      <w:r>
        <w:instrText xml:space="preserve"> REF _Ref420054784 \h </w:instrText>
      </w:r>
      <w:r w:rsidR="006F5BB2">
        <w:fldChar w:fldCharType="separate"/>
      </w:r>
      <w:r>
        <w:t xml:space="preserve">Figure </w:t>
      </w:r>
      <w:r>
        <w:rPr>
          <w:noProof/>
        </w:rPr>
        <w:t>14</w:t>
      </w:r>
      <w:r w:rsidR="006F5BB2">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w:t>
      </w:r>
      <w:r w:rsidR="00AD2A3F">
        <w:lastRenderedPageBreak/>
        <w:t xml:space="preserve">PEP is done by providing it with a request and object 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6F5BB2">
        <w:fldChar w:fldCharType="begin"/>
      </w:r>
      <w:r w:rsidR="00AD2A3F">
        <w:instrText xml:space="preserve"> REF _Ref420056980 \n \h </w:instrText>
      </w:r>
      <w:r w:rsidR="006F5BB2">
        <w:fldChar w:fldCharType="separate"/>
      </w:r>
      <w:r w:rsidR="00AD2A3F">
        <w:t>3.2</w:t>
      </w:r>
      <w:r w:rsidR="006F5BB2">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2"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bookmarkStart w:id="87" w:name="_Ref420062171"/>
      <w:bookmarkStart w:id="88" w:name="_Ref420062115"/>
      <w:bookmarkStart w:id="89" w:name="_Toc420295449"/>
      <w:r>
        <w:t xml:space="preserve">Figure </w:t>
      </w:r>
      <w:fldSimple w:instr=" SEQ Figure \* ARABIC ">
        <w:r w:rsidR="007E2454">
          <w:rPr>
            <w:noProof/>
          </w:rPr>
          <w:t>15</w:t>
        </w:r>
      </w:fldSimple>
      <w:bookmarkEnd w:id="87"/>
      <w:r>
        <w:t xml:space="preserve">. </w:t>
      </w:r>
      <w:r w:rsidR="00E3349E">
        <w:t>Schema of u</w:t>
      </w:r>
      <w:r>
        <w:t>sing the solution as a service</w:t>
      </w:r>
      <w:bookmarkEnd w:id="88"/>
      <w:bookmarkEnd w:id="89"/>
    </w:p>
    <w:p w:rsidR="003508C9" w:rsidRDefault="00AB0AF9" w:rsidP="00606C86">
      <w:r>
        <w:tab/>
      </w:r>
      <w:r w:rsidR="006F5BB2">
        <w:fldChar w:fldCharType="begin"/>
      </w:r>
      <w:r>
        <w:instrText xml:space="preserve"> REF _Ref420062171 \h </w:instrText>
      </w:r>
      <w:r w:rsidR="006F5BB2">
        <w:fldChar w:fldCharType="separate"/>
      </w:r>
      <w:r>
        <w:t xml:space="preserve">Figure </w:t>
      </w:r>
      <w:r>
        <w:rPr>
          <w:noProof/>
        </w:rPr>
        <w:t>15</w:t>
      </w:r>
      <w:r w:rsidR="006F5BB2">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the first one, it doesn't require a Redis database for storing policies. </w:t>
      </w:r>
      <w:r w:rsidR="00606C86">
        <w:t xml:space="preserve">The PEP that is enforced and integrated has the same interface and provides the same 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lastRenderedPageBreak/>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19010D" w:rsidRPr="008413F6" w:rsidRDefault="00D1399B" w:rsidP="008413F6">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systems but this work won't go into a detailed analysis of 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w:t>
      </w:r>
      <w:r w:rsidR="00207517">
        <w:lastRenderedPageBreak/>
        <w:t xml:space="preserve">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 </w:t>
      </w:r>
    </w:p>
    <w:p w:rsidR="00A5664B" w:rsidRDefault="00A5664B" w:rsidP="007738CA">
      <w:pPr>
        <w:pStyle w:val="Naslov2"/>
      </w:pPr>
      <w:bookmarkStart w:id="90" w:name="_Ref420083197"/>
      <w:bookmarkStart w:id="91" w:name="_Toc420295422"/>
      <w:r w:rsidRPr="009839D4">
        <w:t xml:space="preserve">Development </w:t>
      </w:r>
      <w:r w:rsidR="00F5664C">
        <w:t>process</w:t>
      </w:r>
      <w:bookmarkEnd w:id="90"/>
      <w:bookmarkEnd w:id="91"/>
      <w:r w:rsidR="00644C83">
        <w:t xml:space="preserve"> </w:t>
      </w:r>
    </w:p>
    <w:p w:rsidR="00551089" w:rsidRDefault="005073E8" w:rsidP="005073E8">
      <w:r>
        <w:tab/>
      </w:r>
      <w:r w:rsidR="00551089">
        <w:t xml:space="preserve">This section will briefly describe the development process used while developing this solution. </w:t>
      </w:r>
      <w:r w:rsidR="00395706">
        <w:t xml:space="preserve">The process followed the methodology of building a basic and simplified version of the systems core early, and incrementally expand, test and </w:t>
      </w:r>
      <w:proofErr w:type="spellStart"/>
      <w:r w:rsidR="00395706">
        <w:t>refactor</w:t>
      </w:r>
      <w:proofErr w:type="spellEnd"/>
      <w:r w:rsidR="00395706">
        <w:t xml:space="preserve"> the existing solution until a fully functioning solution is reached.</w:t>
      </w:r>
      <w:r w:rsidR="003E2ED4">
        <w:t xml:space="preserve"> In the early stages of</w:t>
      </w:r>
      <w:r w:rsidR="003B163B">
        <w:t xml:space="preserve"> development the requirements for potential systems like SMATRIE were taken into account and as a result the solution's scope was determined. The resulting scope allowed for the solution to implement a subset of functionalities mentioned in the OASIS XACML standard but allow for expansion.</w:t>
      </w:r>
      <w:r w:rsidR="00395706">
        <w:t xml:space="preserve"> </w:t>
      </w:r>
    </w:p>
    <w:p w:rsidR="005073E8" w:rsidRDefault="003E2ED4" w:rsidP="005073E8">
      <w:r>
        <w:tab/>
      </w:r>
      <w:r w:rsidR="005073E8">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6F5BB2">
            <w:fldChar w:fldCharType="begin"/>
          </w:r>
          <w:r w:rsidR="00D94A66">
            <w:rPr>
              <w:lang w:val="hr-HR"/>
            </w:rPr>
            <w:instrText xml:space="preserve"> CITATION ATT15 \l 1050 </w:instrText>
          </w:r>
          <w:r w:rsidR="006F5BB2">
            <w:fldChar w:fldCharType="separate"/>
          </w:r>
          <w:r w:rsidR="00D94A66" w:rsidRPr="00D94A66">
            <w:rPr>
              <w:noProof/>
              <w:lang w:val="hr-HR"/>
            </w:rPr>
            <w:t>[2]</w:t>
          </w:r>
          <w:r w:rsidR="006F5BB2">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parsing functionality for the </w:t>
      </w:r>
      <w:r w:rsidR="00551089">
        <w:t xml:space="preserve">verifying </w:t>
      </w:r>
      <w:r w:rsidR="00D94A66">
        <w:t>requests and policie</w:t>
      </w:r>
      <w:r w:rsidR="00551089">
        <w:t>s. After the project was tested the basic architecture of the solution was made and the development of components began. The first component that was built was the PDP. After an initial implementation was made and tested, a PRP an</w:t>
      </w:r>
      <w:r w:rsidR="00395706">
        <w:t xml:space="preserve">d basic PEP were built. At this a list of basic request and policies were made. This list was used as a base which was later expanded in order to test other components like the PIPs and different evaluation operations. </w:t>
      </w:r>
      <w:r>
        <w:t>Basic PIPs were made and connected to the existing components. After this was complete a working prototype with all of the essential components except the PAP was made.</w:t>
      </w:r>
      <w:r w:rsidR="00551089">
        <w:t xml:space="preserve"> </w:t>
      </w:r>
      <w:r>
        <w:t xml:space="preserve">The PAP was the last component made as it is not essential for testing purposes as the focus of the work is on having a framework which would evaluate requests and policies and not for building policies and requests. After running tests locally and confirming that the system is working correctly and giving correct responses the next stage involved the creation of a REST service and running tests from other systems. The main test that will be presented were done at this stage. The last component built was the PAP Web Application for managing policies. The last stages of development included refactoring and </w:t>
      </w:r>
      <w:r>
        <w:lastRenderedPageBreak/>
        <w:t xml:space="preserve">improving of the solution, expanding the list of PIPs, expanding on the PDPs evaluation functionality and integrating and testing with other systems. </w:t>
      </w:r>
      <w:r w:rsidR="009C6C66">
        <w:t xml:space="preserve">The results of the testing are shown in Section </w:t>
      </w:r>
      <w:r w:rsidR="006F5BB2">
        <w:fldChar w:fldCharType="begin"/>
      </w:r>
      <w:r w:rsidR="009C6C66">
        <w:instrText xml:space="preserve"> REF _Ref420080529 \n \h </w:instrText>
      </w:r>
      <w:r w:rsidR="006F5BB2">
        <w:fldChar w:fldCharType="separate"/>
      </w:r>
      <w:r w:rsidR="009C6C66">
        <w:t>4</w:t>
      </w:r>
      <w:r w:rsidR="006F5BB2">
        <w:fldChar w:fldCharType="end"/>
      </w:r>
      <w:r w:rsidR="009C6C66">
        <w:t>.</w:t>
      </w:r>
    </w:p>
    <w:p w:rsidR="009F045C" w:rsidRDefault="009F045C" w:rsidP="007738CA">
      <w:pPr>
        <w:pStyle w:val="Naslov2"/>
      </w:pPr>
      <w:bookmarkStart w:id="92" w:name="_Ref420083309"/>
      <w:bookmarkStart w:id="93" w:name="_Toc420295423"/>
      <w:r>
        <w:t>Potential improvements</w:t>
      </w:r>
      <w:bookmarkEnd w:id="92"/>
      <w:bookmarkEnd w:id="93"/>
    </w:p>
    <w:p w:rsidR="00916EF6" w:rsidRDefault="007F616F" w:rsidP="009F045C">
      <w:r>
        <w:tab/>
      </w:r>
      <w:r w:rsidR="00EF0E1D">
        <w:t xml:space="preserve">At the end of Section </w:t>
      </w:r>
      <w:r w:rsidR="006F5BB2">
        <w:fldChar w:fldCharType="begin"/>
      </w:r>
      <w:r w:rsidR="00EF0E1D">
        <w:instrText xml:space="preserve"> REF _Ref419886710 \n \h </w:instrText>
      </w:r>
      <w:r w:rsidR="006F5BB2">
        <w:fldChar w:fldCharType="separate"/>
      </w:r>
      <w:r w:rsidR="00EF0E1D">
        <w:t>3.3</w:t>
      </w:r>
      <w:r w:rsidR="006F5BB2">
        <w:fldChar w:fldCharType="end"/>
      </w:r>
      <w:r w:rsidR="00EF0E1D">
        <w:t xml:space="preserve"> a number of issues were given regarding connections in the system</w:t>
      </w:r>
      <w:r w:rsidR="00916EF6">
        <w:t>. This developed solution in it</w:t>
      </w:r>
      <w:r w:rsidR="00EF0E1D">
        <w:t xml:space="preserve">s current stage contains open and therefore unsecure connections for the REST services. These connections are a primary area of concern and have to be solved by implementing secure connections as explained in the same section </w:t>
      </w:r>
      <w:r w:rsidR="006F5BB2">
        <w:fldChar w:fldCharType="begin"/>
      </w:r>
      <w:r w:rsidR="00EF0E1D">
        <w:instrText xml:space="preserve"> REF _Ref419886710 \n \h </w:instrText>
      </w:r>
      <w:r w:rsidR="006F5BB2">
        <w:fldChar w:fldCharType="separate"/>
      </w:r>
      <w:r w:rsidR="00EF0E1D">
        <w:t>3.3</w:t>
      </w:r>
      <w:r w:rsidR="006F5BB2">
        <w:fldChar w:fldCharType="end"/>
      </w:r>
      <w:r w:rsidR="00EF0E1D">
        <w:t xml:space="preserve">. Another area that would need improving is the list of possible logical operations available to the PDP. The current versions does not support some operations with certain data types. For example: more-equal and less-equal operations are not available for date/time data types. This list is not complicated to expand as it consists of extending the list of classes providing that functionality already available  the same way as they were implemented. The system also does not provide the possibility for multiple connections as it crashes in the case of multiple simultaneous requests. This could </w:t>
      </w:r>
      <w:r w:rsidR="00916EF6">
        <w:t xml:space="preserve">be solved by running multiple instances of components and/or having a buffer for requests. The last are is to provide the functionality for having multiple clients using the same service and distinguishing the policy lists used for everyone. This also applies for the PAP interface. This way of using the system could bring issues with the Redis database and it's memory limitations. This issue could be solved by hosting the service on machines with sufficient memory and/or having a different way of storing policies. The closest replacement in that case would be CouchDB. Performance issues with scaling should not occur as all of the internal components can run as multiple instances and replication characteristics of Redis are sufficient. </w:t>
      </w:r>
    </w:p>
    <w:p w:rsidR="00916EF6" w:rsidRDefault="00916EF6" w:rsidP="009F045C"/>
    <w:p w:rsidR="00C4302A" w:rsidRPr="009839D4" w:rsidRDefault="00C4302A" w:rsidP="00C4302A">
      <w:pPr>
        <w:pStyle w:val="Naslov1"/>
        <w:rPr>
          <w:lang w:val="en-GB"/>
        </w:rPr>
      </w:pPr>
      <w:bookmarkStart w:id="94" w:name="_Ref420080524"/>
      <w:bookmarkStart w:id="95" w:name="_Ref420080529"/>
      <w:bookmarkStart w:id="96" w:name="_Ref420084026"/>
      <w:bookmarkStart w:id="97" w:name="_Toc420295424"/>
      <w:r w:rsidRPr="009839D4">
        <w:rPr>
          <w:lang w:val="en-GB"/>
        </w:rPr>
        <w:lastRenderedPageBreak/>
        <w:t>Testing</w:t>
      </w:r>
      <w:bookmarkEnd w:id="94"/>
      <w:bookmarkEnd w:id="95"/>
      <w:bookmarkEnd w:id="96"/>
      <w:bookmarkEnd w:id="97"/>
    </w:p>
    <w:p w:rsidR="00850CC8" w:rsidRDefault="00F248C4" w:rsidP="00C4302A">
      <w:r>
        <w:tab/>
        <w:t xml:space="preserve">In this section the test Scenarios will be described and test result s will be shown and explained. The tests were designed to test the functionality and validate that the system is working as intended and also to test the performance characteristics. Also, both integration scenarios that are described in Section </w:t>
      </w:r>
      <w:r w:rsidR="006F5BB2">
        <w:fldChar w:fldCharType="begin"/>
      </w:r>
      <w:r>
        <w:instrText xml:space="preserve"> REF _Ref419886710 \n \h </w:instrText>
      </w:r>
      <w:r w:rsidR="006F5BB2">
        <w:fldChar w:fldCharType="separate"/>
      </w:r>
      <w:r>
        <w:t>3.3</w:t>
      </w:r>
      <w:r w:rsidR="006F5BB2">
        <w:fldChar w:fldCharType="end"/>
      </w:r>
      <w:r>
        <w:t xml:space="preserve"> were used to verify that they work and to make a performance comparison. </w:t>
      </w:r>
    </w:p>
    <w:p w:rsidR="00ED67EB" w:rsidRDefault="00ED67EB" w:rsidP="00C4302A">
      <w:r>
        <w:tab/>
        <w:t xml:space="preserve">2 types of tests were ran on every test scenario. The first was a qualitative test running a variety of </w:t>
      </w:r>
      <w:r w:rsidR="00AD6ACD">
        <w:t>requests</w:t>
      </w:r>
      <w:r w:rsidR="00B81B6C">
        <w:t>. The goal of this test is verification of functionality or put more precisely, verifying that the system is behaving as expected and returning the expected responses.</w:t>
      </w:r>
      <w:r w:rsidR="00AD6ACD">
        <w:t xml:space="preserve"> The requests vary in the complexity and also on the PIPs that their evaluation requires. Some </w:t>
      </w:r>
      <w:r w:rsidR="00436CD4">
        <w:t xml:space="preserve">do not require fetching additional attribute data others require attribute data from multiple sources so all aspects of the core of the framework and </w:t>
      </w:r>
      <w:r w:rsidR="00AD6ACD">
        <w:t>.</w:t>
      </w:r>
      <w:r w:rsidR="00B81B6C">
        <w:t xml:space="preserve"> The second test was a performance type of test and it consisted of repeating requests many times, some with a positive and some with a negative response. The response time was timed and because the responses were repeated, it was possible to extract a reliable result. It also has to be noted that the developed solution does not incorporate any type of caching so the repeating of the requests will not res</w:t>
      </w:r>
      <w:r w:rsidR="005656C2">
        <w:t>ult in inaccurate results. It also</w:t>
      </w:r>
      <w:r w:rsidR="00B81B6C">
        <w:t xml:space="preserve"> has to be noted that performance wasn't </w:t>
      </w:r>
      <w:r w:rsidR="00866790">
        <w:t>a primary issue or concern while developing this solution, meaning that optimisations are more than likely pos</w:t>
      </w:r>
      <w:r w:rsidR="00AD6ACD">
        <w:t>s</w:t>
      </w:r>
      <w:r w:rsidR="00866790">
        <w:t>ibl</w:t>
      </w:r>
      <w:r w:rsidR="00AD6ACD">
        <w:t>e</w:t>
      </w:r>
      <w:r w:rsidR="00866790">
        <w:t>.</w:t>
      </w:r>
      <w:r w:rsidR="005656C2">
        <w:t xml:space="preserve"> The last thing has to be mentioned is that these tests didn't include testing of the PAP Web Application/interface and PAP component. </w:t>
      </w:r>
    </w:p>
    <w:p w:rsidR="00850CC8" w:rsidRPr="009839D4" w:rsidRDefault="00850CC8" w:rsidP="00C4302A">
      <w:r>
        <w:tab/>
        <w:t xml:space="preserve">The machine used for running local tests and for running/hosting the solution as a service is a HP </w:t>
      </w:r>
      <w:proofErr w:type="spellStart"/>
      <w:r>
        <w:t>proBook</w:t>
      </w:r>
      <w:proofErr w:type="spellEnd"/>
      <w:r>
        <w:t xml:space="preserve"> 4530s with a 8,00 GB of RAM, Intel(R) Core(TM) i5-2450M CPU @ 2.50GHz 2.50 GHz processor package, running the Windows 7, 64bit operating system. </w:t>
      </w:r>
    </w:p>
    <w:p w:rsidR="003508C9" w:rsidRDefault="00252ECB" w:rsidP="003508C9">
      <w:pPr>
        <w:pStyle w:val="Naslov2"/>
      </w:pPr>
      <w:bookmarkStart w:id="98" w:name="_Toc420295425"/>
      <w:r>
        <w:t xml:space="preserve">Local integration </w:t>
      </w:r>
      <w:r w:rsidR="00AD6ACD">
        <w:t xml:space="preserve">scenario </w:t>
      </w:r>
      <w:r>
        <w:t>testing</w:t>
      </w:r>
      <w:bookmarkEnd w:id="98"/>
      <w:r>
        <w:t xml:space="preserve"> </w:t>
      </w:r>
    </w:p>
    <w:p w:rsidR="006D0F61" w:rsidRDefault="00252ECB" w:rsidP="006D0F61">
      <w:pPr>
        <w:rPr>
          <w:rFonts w:ascii="Calibri" w:hAnsi="Calibri"/>
          <w:b/>
          <w:bCs/>
          <w:color w:val="FFFFFF"/>
          <w:sz w:val="22"/>
          <w:szCs w:val="22"/>
          <w:lang w:val="hr-HR" w:eastAsia="hr-HR"/>
        </w:rPr>
      </w:pPr>
      <w:r>
        <w:tab/>
        <w:t>This scenario test</w:t>
      </w:r>
      <w:r w:rsidR="00AD6ACD">
        <w:t>ed</w:t>
      </w:r>
      <w:r>
        <w:t xml:space="preserve"> the local integration variant of the developed solution</w:t>
      </w:r>
      <w:r w:rsidR="00850CC8">
        <w:t xml:space="preserve">. </w:t>
      </w:r>
      <w:r w:rsidR="005944CF">
        <w:t xml:space="preserve">From a performance perspective this is of course an ideal scenario so the results should reflect this. </w:t>
      </w:r>
    </w:p>
    <w:tbl>
      <w:tblPr>
        <w:tblW w:w="5820" w:type="dxa"/>
        <w:jc w:val="center"/>
        <w:tblInd w:w="93" w:type="dxa"/>
        <w:tblLook w:val="04A0"/>
      </w:tblPr>
      <w:tblGrid>
        <w:gridCol w:w="960"/>
        <w:gridCol w:w="2150"/>
        <w:gridCol w:w="1760"/>
        <w:gridCol w:w="960"/>
      </w:tblGrid>
      <w:tr w:rsidR="006D0F61" w:rsidRPr="006D0F61" w:rsidTr="006D0F61">
        <w:trPr>
          <w:trHeight w:val="315"/>
          <w:jc w:val="center"/>
        </w:trPr>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r w:rsidRPr="006D0F61">
              <w:rPr>
                <w:rFonts w:ascii="Calibri" w:hAnsi="Calibri"/>
                <w:b/>
                <w:bCs/>
                <w:color w:val="FFFFFF"/>
                <w:sz w:val="22"/>
                <w:szCs w:val="22"/>
                <w:lang w:val="hr-HR" w:eastAsia="hr-HR"/>
              </w:rPr>
              <w:t>#</w:t>
            </w:r>
          </w:p>
        </w:tc>
        <w:tc>
          <w:tcPr>
            <w:tcW w:w="21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Name</w:t>
            </w:r>
            <w:proofErr w:type="spellEnd"/>
          </w:p>
        </w:tc>
        <w:tc>
          <w:tcPr>
            <w:tcW w:w="17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Expected</w:t>
            </w:r>
            <w:proofErr w:type="spellEnd"/>
            <w:r w:rsidRPr="006D0F61">
              <w:rPr>
                <w:rFonts w:ascii="Calibri" w:hAnsi="Calibri"/>
                <w:b/>
                <w:bCs/>
                <w:color w:val="FFFFFF"/>
                <w:sz w:val="22"/>
                <w:szCs w:val="22"/>
                <w:lang w:val="hr-HR" w:eastAsia="hr-HR"/>
              </w:rPr>
              <w:t xml:space="preserve"> </w:t>
            </w:r>
            <w:proofErr w:type="spellStart"/>
            <w:r w:rsidRPr="006D0F61">
              <w:rPr>
                <w:rFonts w:ascii="Calibri" w:hAnsi="Calibri"/>
                <w:b/>
                <w:bCs/>
                <w:color w:val="FFFFFF"/>
                <w:sz w:val="22"/>
                <w:szCs w:val="22"/>
                <w:lang w:val="hr-HR" w:eastAsia="hr-HR"/>
              </w:rPr>
              <w:t>result</w:t>
            </w:r>
            <w:proofErr w:type="spellEnd"/>
          </w:p>
        </w:tc>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Result</w:t>
            </w:r>
            <w:proofErr w:type="spellEnd"/>
          </w:p>
        </w:tc>
      </w:tr>
      <w:tr w:rsidR="006D0F61" w:rsidRPr="006D0F61" w:rsidTr="006D0F61">
        <w:trPr>
          <w:trHeight w:val="315"/>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request1_</w:t>
            </w:r>
            <w:proofErr w:type="spellStart"/>
            <w:r w:rsidRPr="006D0F61">
              <w:rPr>
                <w:rFonts w:ascii="Calibri" w:hAnsi="Calibri"/>
                <w:color w:val="000000"/>
                <w:sz w:val="22"/>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request1_</w:t>
            </w:r>
            <w:proofErr w:type="spellStart"/>
            <w:r w:rsidRPr="006D0F61">
              <w:rPr>
                <w:rFonts w:ascii="Calibri" w:hAnsi="Calibri"/>
                <w:color w:val="000000"/>
                <w:sz w:val="22"/>
                <w:szCs w:val="22"/>
                <w:lang w:val="hr-HR" w:eastAsia="hr-HR"/>
              </w:rPr>
              <w:t>Deny.json</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request2_</w:t>
            </w:r>
            <w:proofErr w:type="spellStart"/>
            <w:r w:rsidRPr="006D0F61">
              <w:rPr>
                <w:rFonts w:ascii="Calibri" w:hAnsi="Calibri"/>
                <w:color w:val="000000"/>
                <w:sz w:val="22"/>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request2_</w:t>
            </w:r>
            <w:proofErr w:type="spellStart"/>
            <w:r w:rsidRPr="006D0F61">
              <w:rPr>
                <w:rFonts w:ascii="Calibri" w:hAnsi="Calibri"/>
                <w:color w:val="000000"/>
                <w:sz w:val="22"/>
                <w:szCs w:val="22"/>
                <w:lang w:val="hr-HR" w:eastAsia="hr-HR"/>
              </w:rPr>
              <w:t>Deny.json</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request3_</w:t>
            </w:r>
            <w:proofErr w:type="spellStart"/>
            <w:r w:rsidRPr="006D0F61">
              <w:rPr>
                <w:rFonts w:ascii="Calibri" w:hAnsi="Calibri"/>
                <w:color w:val="000000"/>
                <w:sz w:val="22"/>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request3_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request4_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request5_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request6_</w:t>
            </w:r>
            <w:proofErr w:type="spellStart"/>
            <w:r w:rsidRPr="006D0F61">
              <w:rPr>
                <w:rFonts w:ascii="Calibri" w:hAnsi="Calibri"/>
                <w:color w:val="000000"/>
                <w:sz w:val="22"/>
                <w:szCs w:val="22"/>
                <w:lang w:val="hr-HR" w:eastAsia="hr-HR"/>
              </w:rPr>
              <w:t>Allow.xml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request7_</w:t>
            </w:r>
            <w:proofErr w:type="spellStart"/>
            <w:r w:rsidRPr="006D0F61">
              <w:rPr>
                <w:rFonts w:ascii="Calibri" w:hAnsi="Calibri"/>
                <w:color w:val="000000"/>
                <w:sz w:val="22"/>
                <w:szCs w:val="22"/>
                <w:lang w:val="hr-HR" w:eastAsia="hr-HR"/>
              </w:rPr>
              <w:t>Allow.xml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bl>
    <w:p w:rsidR="006D0F61" w:rsidRDefault="006D0F61" w:rsidP="006D0F61"/>
    <w:p w:rsidR="006D0F61" w:rsidRDefault="00436CD4" w:rsidP="006D0F61">
      <w:pPr>
        <w:pStyle w:val="Opisslike"/>
      </w:pPr>
      <w:bookmarkStart w:id="99" w:name="_Toc420295450"/>
      <w:r>
        <w:t xml:space="preserve">Table </w:t>
      </w:r>
      <w:fldSimple w:instr=" SEQ Table \* ARABIC ">
        <w:r w:rsidR="005656C2">
          <w:rPr>
            <w:noProof/>
          </w:rPr>
          <w:t>1</w:t>
        </w:r>
      </w:fldSimple>
      <w:r>
        <w:t>. Qualitative results of the local integration scenario</w:t>
      </w:r>
      <w:bookmarkEnd w:id="99"/>
    </w:p>
    <w:tbl>
      <w:tblPr>
        <w:tblpPr w:leftFromText="180" w:rightFromText="180" w:vertAnchor="text" w:horzAnchor="margin" w:tblpXSpec="center" w:tblpY="-334"/>
        <w:tblW w:w="7456" w:type="dxa"/>
        <w:tblLook w:val="04A0"/>
      </w:tblPr>
      <w:tblGrid>
        <w:gridCol w:w="440"/>
        <w:gridCol w:w="2220"/>
        <w:gridCol w:w="1780"/>
        <w:gridCol w:w="916"/>
        <w:gridCol w:w="2100"/>
      </w:tblGrid>
      <w:tr w:rsidR="006D0F61" w:rsidRPr="006D0F61" w:rsidTr="006D0F61">
        <w:trPr>
          <w:trHeight w:val="300"/>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r w:rsidRPr="006D0F61">
              <w:rPr>
                <w:rFonts w:ascii="Calibri" w:hAnsi="Calibri"/>
                <w:b/>
                <w:bCs/>
                <w:color w:val="FFFFFF"/>
                <w:sz w:val="22"/>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Name</w:t>
            </w:r>
            <w:proofErr w:type="spellEnd"/>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Expected</w:t>
            </w:r>
            <w:proofErr w:type="spellEnd"/>
            <w:r w:rsidRPr="006D0F61">
              <w:rPr>
                <w:rFonts w:ascii="Calibri" w:hAnsi="Calibri"/>
                <w:b/>
                <w:bCs/>
                <w:color w:val="FFFFFF"/>
                <w:sz w:val="22"/>
                <w:szCs w:val="22"/>
                <w:lang w:val="hr-HR" w:eastAsia="hr-HR"/>
              </w:rPr>
              <w:t xml:space="preserve"> </w:t>
            </w:r>
            <w:proofErr w:type="spellStart"/>
            <w:r w:rsidRPr="006D0F61">
              <w:rPr>
                <w:rFonts w:ascii="Calibri" w:hAnsi="Calibri"/>
                <w:b/>
                <w:bCs/>
                <w:color w:val="FFFFFF"/>
                <w:sz w:val="22"/>
                <w:szCs w:val="22"/>
                <w:lang w:val="hr-HR" w:eastAsia="hr-HR"/>
              </w:rPr>
              <w:t>result</w:t>
            </w:r>
            <w:proofErr w:type="spellEnd"/>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Result</w:t>
            </w:r>
            <w:proofErr w:type="spellEnd"/>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Response</w:t>
            </w:r>
            <w:proofErr w:type="spellEnd"/>
            <w:r w:rsidRPr="006D0F61">
              <w:rPr>
                <w:rFonts w:ascii="Calibri" w:hAnsi="Calibri"/>
                <w:b/>
                <w:bCs/>
                <w:color w:val="FFFFFF"/>
                <w:sz w:val="22"/>
                <w:szCs w:val="22"/>
                <w:lang w:val="hr-HR" w:eastAsia="hr-HR"/>
              </w:rPr>
              <w:t xml:space="preserve"> time (ms)</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43</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43</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 w:val="22"/>
                <w:szCs w:val="22"/>
                <w:lang w:val="hr-HR" w:eastAsia="hr-HR"/>
              </w:rPr>
            </w:pPr>
            <w:proofErr w:type="spellStart"/>
            <w:r w:rsidRPr="006D0F61">
              <w:rPr>
                <w:rFonts w:ascii="Calibri" w:hAnsi="Calibri"/>
                <w:b/>
                <w:bCs/>
                <w:color w:val="000000"/>
                <w:sz w:val="22"/>
                <w:szCs w:val="22"/>
                <w:lang w:val="hr-HR" w:eastAsia="hr-HR"/>
              </w:rPr>
              <w:t>Avrage</w:t>
            </w:r>
            <w:proofErr w:type="spellEnd"/>
            <w:r w:rsidRPr="006D0F61">
              <w:rPr>
                <w:rFonts w:ascii="Calibri" w:hAnsi="Calibri"/>
                <w:b/>
                <w:bCs/>
                <w:color w:val="000000"/>
                <w:sz w:val="22"/>
                <w:szCs w:val="22"/>
                <w:lang w:val="hr-HR" w:eastAsia="hr-HR"/>
              </w:rPr>
              <w:t>:</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 w:val="22"/>
                <w:szCs w:val="22"/>
                <w:lang w:val="hr-HR" w:eastAsia="hr-HR"/>
              </w:rPr>
            </w:pPr>
            <w:r w:rsidRPr="006D0F61">
              <w:rPr>
                <w:rFonts w:ascii="Calibri" w:hAnsi="Calibri"/>
                <w:b/>
                <w:bCs/>
                <w:color w:val="000000"/>
                <w:sz w:val="22"/>
                <w:szCs w:val="22"/>
                <w:lang w:val="hr-HR" w:eastAsia="hr-HR"/>
              </w:rPr>
              <w:t>33,775</w:t>
            </w:r>
          </w:p>
        </w:tc>
      </w:tr>
    </w:tbl>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Pr="006D0F61" w:rsidRDefault="006D0F61" w:rsidP="006D0F61"/>
    <w:p w:rsidR="006D0F61" w:rsidRDefault="006D0F61" w:rsidP="006D0F61">
      <w:pPr>
        <w:pStyle w:val="Opisslike"/>
        <w:rPr>
          <w:rFonts w:ascii="Calibri" w:hAnsi="Calibri"/>
          <w:color w:val="FFFFFF"/>
          <w:sz w:val="22"/>
          <w:szCs w:val="22"/>
          <w:lang w:val="hr-HR" w:eastAsia="hr-HR"/>
        </w:rPr>
      </w:pPr>
    </w:p>
    <w:p w:rsidR="006D0F61" w:rsidRDefault="006D0F61" w:rsidP="006D0F61">
      <w:pPr>
        <w:pStyle w:val="Opisslike"/>
        <w:rPr>
          <w:rFonts w:ascii="Calibri" w:hAnsi="Calibri"/>
          <w:color w:val="FFFFFF"/>
          <w:sz w:val="22"/>
          <w:szCs w:val="22"/>
          <w:lang w:val="hr-HR" w:eastAsia="hr-HR"/>
        </w:rPr>
      </w:pPr>
    </w:p>
    <w:p w:rsidR="00C4302A" w:rsidRPr="009839D4" w:rsidRDefault="00436CD4" w:rsidP="006D0F61">
      <w:pPr>
        <w:pStyle w:val="Opisslike"/>
      </w:pPr>
      <w:bookmarkStart w:id="100" w:name="_Toc420295451"/>
      <w:r>
        <w:t xml:space="preserve">Table </w:t>
      </w:r>
      <w:fldSimple w:instr=" SEQ Table \* ARABIC ">
        <w:r w:rsidR="005656C2">
          <w:rPr>
            <w:noProof/>
          </w:rPr>
          <w:t>2</w:t>
        </w:r>
      </w:fldSimple>
      <w:r>
        <w:t>. Performance test results of the local integration scenario</w:t>
      </w:r>
      <w:bookmarkEnd w:id="100"/>
    </w:p>
    <w:p w:rsidR="00196E72" w:rsidRDefault="00252ECB" w:rsidP="007738CA">
      <w:pPr>
        <w:pStyle w:val="Naslov2"/>
      </w:pPr>
      <w:bookmarkStart w:id="101" w:name="_Toc420295426"/>
      <w:r>
        <w:lastRenderedPageBreak/>
        <w:t xml:space="preserve">Integration as a service </w:t>
      </w:r>
      <w:r w:rsidR="00AD6ACD">
        <w:t>scenario testing</w:t>
      </w:r>
      <w:bookmarkEnd w:id="101"/>
    </w:p>
    <w:p w:rsidR="005656C2" w:rsidRDefault="00436CD4" w:rsidP="00196E72">
      <w:r>
        <w:tab/>
        <w:t>This scenario tested the "Using the solution as a service"</w:t>
      </w:r>
      <w:r w:rsidR="005656C2">
        <w:t xml:space="preserve"> integration scenario. </w:t>
      </w:r>
      <w:r w:rsidR="005944CF">
        <w:t>The connection was done over a local network so the client and server machine had a direct connection. This scenario therefore doesn't take into account latency and other issues which would occur with a more realistic connection scenario.</w:t>
      </w:r>
    </w:p>
    <w:tbl>
      <w:tblPr>
        <w:tblW w:w="5820" w:type="dxa"/>
        <w:jc w:val="center"/>
        <w:tblInd w:w="93" w:type="dxa"/>
        <w:tblLook w:val="04A0"/>
      </w:tblPr>
      <w:tblGrid>
        <w:gridCol w:w="960"/>
        <w:gridCol w:w="2212"/>
        <w:gridCol w:w="1760"/>
        <w:gridCol w:w="960"/>
      </w:tblGrid>
      <w:tr w:rsidR="006D0F61" w:rsidRPr="006D0F61" w:rsidTr="006D0F61">
        <w:trPr>
          <w:trHeight w:val="315"/>
          <w:jc w:val="center"/>
        </w:trPr>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r w:rsidRPr="006D0F61">
              <w:rPr>
                <w:rFonts w:ascii="Calibri" w:hAnsi="Calibri"/>
                <w:b/>
                <w:bCs/>
                <w:color w:val="FFFFFF"/>
                <w:sz w:val="22"/>
                <w:szCs w:val="22"/>
                <w:lang w:val="hr-HR" w:eastAsia="hr-HR"/>
              </w:rPr>
              <w:t>#</w:t>
            </w:r>
          </w:p>
        </w:tc>
        <w:tc>
          <w:tcPr>
            <w:tcW w:w="21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Name</w:t>
            </w:r>
            <w:proofErr w:type="spellEnd"/>
          </w:p>
        </w:tc>
        <w:tc>
          <w:tcPr>
            <w:tcW w:w="17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Expected</w:t>
            </w:r>
            <w:proofErr w:type="spellEnd"/>
            <w:r w:rsidRPr="006D0F61">
              <w:rPr>
                <w:rFonts w:ascii="Calibri" w:hAnsi="Calibri"/>
                <w:b/>
                <w:bCs/>
                <w:color w:val="FFFFFF"/>
                <w:sz w:val="22"/>
                <w:szCs w:val="22"/>
                <w:lang w:val="hr-HR" w:eastAsia="hr-HR"/>
              </w:rPr>
              <w:t xml:space="preserve"> </w:t>
            </w:r>
            <w:proofErr w:type="spellStart"/>
            <w:r w:rsidRPr="006D0F61">
              <w:rPr>
                <w:rFonts w:ascii="Calibri" w:hAnsi="Calibri"/>
                <w:b/>
                <w:bCs/>
                <w:color w:val="FFFFFF"/>
                <w:sz w:val="22"/>
                <w:szCs w:val="22"/>
                <w:lang w:val="hr-HR" w:eastAsia="hr-HR"/>
              </w:rPr>
              <w:t>result</w:t>
            </w:r>
            <w:proofErr w:type="spellEnd"/>
          </w:p>
        </w:tc>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Result</w:t>
            </w:r>
            <w:proofErr w:type="spellEnd"/>
          </w:p>
        </w:tc>
      </w:tr>
      <w:tr w:rsidR="006D0F61" w:rsidRPr="006D0F61" w:rsidTr="006D0F61">
        <w:trPr>
          <w:trHeight w:val="315"/>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request2_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request2_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request3_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request3_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request4_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request4_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request5_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request5_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request6_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request6_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request7_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request7_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request8_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request8Deny.xml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request9Permit.xml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request9_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request10_</w:t>
            </w:r>
            <w:proofErr w:type="spellStart"/>
            <w:r w:rsidRPr="006D0F61">
              <w:rPr>
                <w:rFonts w:ascii="Calibri" w:hAnsi="Calibri"/>
                <w:color w:val="000000"/>
                <w:sz w:val="22"/>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r w:rsidRPr="006D0F61">
              <w:rPr>
                <w:rFonts w:ascii="Calibri" w:hAnsi="Calibri"/>
                <w:color w:val="000000"/>
                <w:sz w:val="22"/>
                <w:szCs w:val="22"/>
                <w:lang w:val="hr-HR" w:eastAsia="hr-HR"/>
              </w:rPr>
              <w:t>request10_</w:t>
            </w:r>
            <w:proofErr w:type="spellStart"/>
            <w:r w:rsidRPr="006D0F61">
              <w:rPr>
                <w:rFonts w:ascii="Calibri" w:hAnsi="Calibri"/>
                <w:color w:val="000000"/>
                <w:sz w:val="22"/>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r>
    </w:tbl>
    <w:p w:rsidR="006D0F61" w:rsidRDefault="006D0F61" w:rsidP="00196E72"/>
    <w:p w:rsidR="005656C2" w:rsidRDefault="005656C2" w:rsidP="005656C2">
      <w:pPr>
        <w:pStyle w:val="Opisslike"/>
      </w:pPr>
      <w:bookmarkStart w:id="102" w:name="_Toc420295452"/>
      <w:r>
        <w:t xml:space="preserve">Table </w:t>
      </w:r>
      <w:fldSimple w:instr=" SEQ Table \* ARABIC ">
        <w:r>
          <w:rPr>
            <w:noProof/>
          </w:rPr>
          <w:t>3</w:t>
        </w:r>
      </w:fldSimple>
      <w:r>
        <w:t>. Qualitative results of the "Using the solution as a service" integration scenario</w:t>
      </w:r>
      <w:bookmarkEnd w:id="102"/>
    </w:p>
    <w:p w:rsidR="007A5BB4" w:rsidRDefault="007A5BB4" w:rsidP="006D0F61">
      <w:pPr>
        <w:jc w:val="left"/>
      </w:pPr>
      <w:r>
        <w:br w:type="page"/>
      </w:r>
    </w:p>
    <w:tbl>
      <w:tblPr>
        <w:tblpPr w:leftFromText="180" w:rightFromText="180" w:vertAnchor="text" w:horzAnchor="margin" w:tblpXSpec="center" w:tblpY="-589"/>
        <w:tblW w:w="7456" w:type="dxa"/>
        <w:tblLook w:val="04A0"/>
      </w:tblPr>
      <w:tblGrid>
        <w:gridCol w:w="440"/>
        <w:gridCol w:w="2220"/>
        <w:gridCol w:w="1780"/>
        <w:gridCol w:w="916"/>
        <w:gridCol w:w="2100"/>
      </w:tblGrid>
      <w:tr w:rsidR="006D0F61" w:rsidRPr="006D0F61" w:rsidTr="006D0F61">
        <w:trPr>
          <w:trHeight w:val="315"/>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r w:rsidRPr="006D0F61">
              <w:rPr>
                <w:rFonts w:ascii="Calibri" w:hAnsi="Calibri"/>
                <w:b/>
                <w:bCs/>
                <w:color w:val="FFFFFF"/>
                <w:sz w:val="22"/>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Name</w:t>
            </w:r>
            <w:proofErr w:type="spellEnd"/>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Expected</w:t>
            </w:r>
            <w:proofErr w:type="spellEnd"/>
            <w:r w:rsidRPr="006D0F61">
              <w:rPr>
                <w:rFonts w:ascii="Calibri" w:hAnsi="Calibri"/>
                <w:b/>
                <w:bCs/>
                <w:color w:val="FFFFFF"/>
                <w:sz w:val="22"/>
                <w:szCs w:val="22"/>
                <w:lang w:val="hr-HR" w:eastAsia="hr-HR"/>
              </w:rPr>
              <w:t xml:space="preserve"> </w:t>
            </w:r>
            <w:proofErr w:type="spellStart"/>
            <w:r w:rsidRPr="006D0F61">
              <w:rPr>
                <w:rFonts w:ascii="Calibri" w:hAnsi="Calibri"/>
                <w:b/>
                <w:bCs/>
                <w:color w:val="FFFFFF"/>
                <w:sz w:val="22"/>
                <w:szCs w:val="22"/>
                <w:lang w:val="hr-HR" w:eastAsia="hr-HR"/>
              </w:rPr>
              <w:t>result</w:t>
            </w:r>
            <w:proofErr w:type="spellEnd"/>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Result</w:t>
            </w:r>
            <w:proofErr w:type="spellEnd"/>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 w:val="22"/>
                <w:szCs w:val="22"/>
                <w:lang w:val="hr-HR" w:eastAsia="hr-HR"/>
              </w:rPr>
            </w:pPr>
            <w:proofErr w:type="spellStart"/>
            <w:r w:rsidRPr="006D0F61">
              <w:rPr>
                <w:rFonts w:ascii="Calibri" w:hAnsi="Calibri"/>
                <w:b/>
                <w:bCs/>
                <w:color w:val="FFFFFF"/>
                <w:sz w:val="22"/>
                <w:szCs w:val="22"/>
                <w:lang w:val="hr-HR" w:eastAsia="hr-HR"/>
              </w:rPr>
              <w:t>Response</w:t>
            </w:r>
            <w:proofErr w:type="spellEnd"/>
            <w:r w:rsidRPr="006D0F61">
              <w:rPr>
                <w:rFonts w:ascii="Calibri" w:hAnsi="Calibri"/>
                <w:b/>
                <w:bCs/>
                <w:color w:val="FFFFFF"/>
                <w:sz w:val="22"/>
                <w:szCs w:val="22"/>
                <w:lang w:val="hr-HR" w:eastAsia="hr-HR"/>
              </w:rPr>
              <w:t xml:space="preserve"> time (ms)</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99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102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118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83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121</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73</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56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65</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 w:val="22"/>
                <w:szCs w:val="22"/>
                <w:lang w:val="hr-HR" w:eastAsia="hr-HR"/>
              </w:rPr>
            </w:pPr>
            <w:proofErr w:type="spellStart"/>
            <w:r w:rsidRPr="006D0F61">
              <w:rPr>
                <w:rFonts w:ascii="Calibri" w:hAnsi="Calibri"/>
                <w:color w:val="000000"/>
                <w:sz w:val="22"/>
                <w:szCs w:val="22"/>
                <w:lang w:val="hr-HR" w:eastAsia="hr-HR"/>
              </w:rPr>
              <w:t>request</w:t>
            </w:r>
            <w:proofErr w:type="spellEnd"/>
            <w:r w:rsidRPr="006D0F61">
              <w:rPr>
                <w:rFonts w:ascii="Calibri" w:hAnsi="Calibri"/>
                <w:color w:val="000000"/>
                <w:sz w:val="22"/>
                <w:szCs w:val="22"/>
                <w:lang w:val="hr-HR" w:eastAsia="hr-HR"/>
              </w:rPr>
              <w:t>_</w:t>
            </w:r>
            <w:proofErr w:type="spellStart"/>
            <w:r w:rsidRPr="006D0F61">
              <w:rPr>
                <w:rFonts w:ascii="Calibri" w:hAnsi="Calibri"/>
                <w:color w:val="000000"/>
                <w:sz w:val="22"/>
                <w:szCs w:val="22"/>
                <w:lang w:val="hr-HR" w:eastAsia="hr-HR"/>
              </w:rPr>
              <w:t>deny.xml</w:t>
            </w:r>
            <w:proofErr w:type="spellEnd"/>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 w:val="22"/>
                <w:szCs w:val="22"/>
                <w:lang w:val="hr-HR" w:eastAsia="hr-HR"/>
              </w:rPr>
            </w:pPr>
            <w:r w:rsidRPr="006D0F61">
              <w:rPr>
                <w:rFonts w:ascii="Calibri" w:hAnsi="Calibri"/>
                <w:color w:val="000000"/>
                <w:sz w:val="22"/>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 w:val="22"/>
                <w:szCs w:val="22"/>
                <w:lang w:val="hr-HR" w:eastAsia="hr-HR"/>
              </w:rPr>
            </w:pPr>
            <w:r w:rsidRPr="006D0F61">
              <w:rPr>
                <w:rFonts w:ascii="Calibri" w:hAnsi="Calibri"/>
                <w:color w:val="000000"/>
                <w:sz w:val="22"/>
                <w:szCs w:val="22"/>
                <w:lang w:val="hr-HR" w:eastAsia="hr-HR"/>
              </w:rPr>
              <w:t>47</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 w:val="22"/>
                <w:szCs w:val="22"/>
                <w:lang w:val="hr-HR" w:eastAsia="hr-HR"/>
              </w:rPr>
            </w:pPr>
            <w:r w:rsidRPr="006D0F61">
              <w:rPr>
                <w:rFonts w:ascii="Calibri" w:hAnsi="Calibri"/>
                <w:b/>
                <w:bCs/>
                <w:color w:val="000000"/>
                <w:sz w:val="22"/>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 w:val="22"/>
                <w:szCs w:val="22"/>
                <w:lang w:val="hr-HR" w:eastAsia="hr-HR"/>
              </w:rPr>
            </w:pPr>
            <w:proofErr w:type="spellStart"/>
            <w:r w:rsidRPr="006D0F61">
              <w:rPr>
                <w:rFonts w:ascii="Calibri" w:hAnsi="Calibri"/>
                <w:b/>
                <w:bCs/>
                <w:color w:val="000000"/>
                <w:sz w:val="22"/>
                <w:szCs w:val="22"/>
                <w:lang w:val="hr-HR" w:eastAsia="hr-HR"/>
              </w:rPr>
              <w:t>Avrage</w:t>
            </w:r>
            <w:proofErr w:type="spellEnd"/>
            <w:r w:rsidRPr="006D0F61">
              <w:rPr>
                <w:rFonts w:ascii="Calibri" w:hAnsi="Calibri"/>
                <w:b/>
                <w:bCs/>
                <w:color w:val="000000"/>
                <w:sz w:val="22"/>
                <w:szCs w:val="22"/>
                <w:lang w:val="hr-HR" w:eastAsia="hr-HR"/>
              </w:rPr>
              <w:t>:</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 w:val="22"/>
                <w:szCs w:val="22"/>
                <w:lang w:val="hr-HR" w:eastAsia="hr-HR"/>
              </w:rPr>
            </w:pPr>
            <w:r w:rsidRPr="006D0F61">
              <w:rPr>
                <w:rFonts w:ascii="Calibri" w:hAnsi="Calibri"/>
                <w:b/>
                <w:bCs/>
                <w:color w:val="000000"/>
                <w:sz w:val="22"/>
                <w:szCs w:val="22"/>
                <w:lang w:val="hr-HR" w:eastAsia="hr-HR"/>
              </w:rPr>
              <w:t>68,35</w:t>
            </w:r>
          </w:p>
        </w:tc>
      </w:tr>
    </w:tbl>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Pr="006D0F61" w:rsidRDefault="006D0F61" w:rsidP="006D0F61"/>
    <w:p w:rsidR="006D0F61" w:rsidRDefault="006D0F61" w:rsidP="005656C2">
      <w:pPr>
        <w:pStyle w:val="Opisslike"/>
      </w:pPr>
    </w:p>
    <w:p w:rsidR="00436CD4" w:rsidRDefault="005656C2" w:rsidP="005656C2">
      <w:pPr>
        <w:pStyle w:val="Opisslike"/>
      </w:pPr>
      <w:bookmarkStart w:id="103" w:name="_Toc420295453"/>
      <w:r>
        <w:t xml:space="preserve">Table </w:t>
      </w:r>
      <w:fldSimple w:instr=" SEQ Table \* ARABIC ">
        <w:r>
          <w:rPr>
            <w:noProof/>
          </w:rPr>
          <w:t>4</w:t>
        </w:r>
      </w:fldSimple>
      <w:r>
        <w:t>. Performance test results "Using the solution as a service" integration scenario</w:t>
      </w:r>
      <w:bookmarkEnd w:id="103"/>
    </w:p>
    <w:p w:rsidR="005656C2" w:rsidRDefault="005656C2" w:rsidP="005656C2">
      <w:pPr>
        <w:pStyle w:val="Naslov2"/>
      </w:pPr>
      <w:bookmarkStart w:id="104" w:name="_Toc420295427"/>
      <w:r>
        <w:lastRenderedPageBreak/>
        <w:t>Summary</w:t>
      </w:r>
      <w:bookmarkEnd w:id="104"/>
    </w:p>
    <w:p w:rsidR="00C3386C" w:rsidRDefault="005656C2" w:rsidP="005656C2">
      <w:r>
        <w:tab/>
        <w:t>The qualitative tests in both scenarios show that the system performs as predicted. These also validate that the fetching of additional data worked</w:t>
      </w:r>
      <w:r w:rsidR="005944CF">
        <w:t>. It can be concluded that t</w:t>
      </w:r>
      <w:r>
        <w:t xml:space="preserve">he PIPs and all of the other components are working as intended, of course, from a functional perspective. </w:t>
      </w:r>
    </w:p>
    <w:p w:rsidR="005656C2" w:rsidRDefault="007E6F89" w:rsidP="005656C2">
      <w:r>
        <w:tab/>
      </w:r>
      <w:r w:rsidR="00C3386C">
        <w:t xml:space="preserve">The performance test show that </w:t>
      </w:r>
      <w:r w:rsidR="005944CF">
        <w:t>the second scenario has slightly slower responses which is to be expected because of the overhead a REST service scenario brings. Th</w:t>
      </w:r>
      <w:r>
        <w:t xml:space="preserve">is difference in response time should increase in situations where the machines have more distance between, with high network traffic and other network related problems. </w:t>
      </w:r>
    </w:p>
    <w:p w:rsidR="005656C2" w:rsidRPr="005656C2" w:rsidRDefault="007E6F89" w:rsidP="005656C2">
      <w:r>
        <w:tab/>
        <w:t>These tests showed that the developed solution perfo</w:t>
      </w:r>
      <w:r w:rsidR="00931512">
        <w:t xml:space="preserve">rmed as intended from a functionality perspective and satisfactory from a performance perspective, meaning that the overhead for the response times is acceptable for integrating in other systems. </w:t>
      </w:r>
    </w:p>
    <w:p w:rsidR="00196E72" w:rsidRDefault="00196E72" w:rsidP="00196E72">
      <w:pPr>
        <w:pStyle w:val="Naslov1"/>
      </w:pPr>
      <w:bookmarkStart w:id="105" w:name="_Toc420295428"/>
      <w:r>
        <w:lastRenderedPageBreak/>
        <w:t>Integration</w:t>
      </w:r>
      <w:r w:rsidR="00296122">
        <w:t>/testing</w:t>
      </w:r>
      <w:r>
        <w:t xml:space="preserve"> </w:t>
      </w:r>
      <w:r w:rsidR="00296122">
        <w:t>with</w:t>
      </w:r>
      <w:r>
        <w:t xml:space="preserve"> SMARTIE</w:t>
      </w:r>
      <w:bookmarkEnd w:id="105"/>
    </w:p>
    <w:p w:rsidR="0019010D" w:rsidRPr="00196E72" w:rsidRDefault="009436B2" w:rsidP="00196E72">
      <w:r>
        <w:tab/>
        <w:t xml:space="preserve">This Section will give a general overview of SMARTIE and the </w:t>
      </w:r>
      <w:proofErr w:type="spellStart"/>
      <w:r w:rsidRPr="009436B2">
        <w:rPr>
          <w:i/>
        </w:rPr>
        <w:t>SmartData</w:t>
      </w:r>
      <w:proofErr w:type="spellEnd"/>
      <w:r>
        <w:t xml:space="preserve"> platform from the information that was available. In Section </w:t>
      </w:r>
      <w:r w:rsidR="006F5BB2">
        <w:fldChar w:fldCharType="begin"/>
      </w:r>
      <w:r>
        <w:instrText xml:space="preserve"> REF _Ref420227241 \n \h </w:instrText>
      </w:r>
      <w:r w:rsidR="006F5BB2">
        <w:fldChar w:fldCharType="separate"/>
      </w:r>
      <w:r>
        <w:t>5.1</w:t>
      </w:r>
      <w:r w:rsidR="006F5BB2">
        <w:fldChar w:fldCharType="end"/>
      </w:r>
      <w:r>
        <w:t xml:space="preserve"> a brief description will be given of the state of the project during initial stages of doing this dissertation and Section </w:t>
      </w:r>
      <w:r w:rsidR="006F5BB2">
        <w:fldChar w:fldCharType="begin"/>
      </w:r>
      <w:r>
        <w:instrText xml:space="preserve"> REF _Ref420227377 \n \h </w:instrText>
      </w:r>
      <w:r w:rsidR="006F5BB2">
        <w:fldChar w:fldCharType="separate"/>
      </w:r>
      <w:r>
        <w:t>5.2</w:t>
      </w:r>
      <w:r w:rsidR="006F5BB2">
        <w:fldChar w:fldCharType="end"/>
      </w:r>
      <w:r>
        <w:t xml:space="preserve"> will give a critical overview and propose solutions </w:t>
      </w:r>
      <w:r w:rsidR="009122F2">
        <w:t xml:space="preserve">that would improve upon the current implementation. </w:t>
      </w:r>
    </w:p>
    <w:p w:rsidR="00296122" w:rsidRDefault="00296122" w:rsidP="00296122">
      <w:pPr>
        <w:pStyle w:val="Naslov2"/>
      </w:pPr>
      <w:bookmarkStart w:id="106" w:name="_Ref420227241"/>
      <w:bookmarkStart w:id="107" w:name="_Ref420233397"/>
      <w:bookmarkStart w:id="108" w:name="_Toc420295429"/>
      <w:r>
        <w:t>Current state</w:t>
      </w:r>
      <w:bookmarkEnd w:id="106"/>
      <w:r w:rsidR="00EC4A95">
        <w:t xml:space="preserve"> and issues</w:t>
      </w:r>
      <w:bookmarkEnd w:id="107"/>
      <w:bookmarkEnd w:id="108"/>
    </w:p>
    <w:p w:rsidR="00BB2AE5" w:rsidRDefault="009122F2" w:rsidP="00296122">
      <w:r>
        <w:tab/>
      </w:r>
      <w:proofErr w:type="spellStart"/>
      <w:r>
        <w:t>SmartData</w:t>
      </w:r>
      <w:proofErr w:type="spellEnd"/>
      <w:r>
        <w:t xml:space="preserve"> is a platform that is being developed as a subsystem inside the SMARTIE project and it is responsible for storing sensor data and enforcing access control over the data and sensors. </w:t>
      </w:r>
      <w:r w:rsidR="00996CDA">
        <w:t>The system is being developed with scalability in mind</w:t>
      </w:r>
      <w:r w:rsidR="001A3221">
        <w:t xml:space="preserve"> and offers important functionality to SMARTIE. As the solutions for the problems this project faces are not readily available, and the final solution is meant to be used in systems used by many other systems and applications, using private and confidential data. </w:t>
      </w:r>
      <w:r w:rsidR="00BB2AE5">
        <w:t xml:space="preserve">Because of this, the system needs to provide a high level of security and availability. </w:t>
      </w:r>
    </w:p>
    <w:p w:rsidR="0019010D" w:rsidRPr="00296122" w:rsidRDefault="00BB2AE5" w:rsidP="00296122">
      <w:r>
        <w:tab/>
      </w:r>
      <w:r w:rsidR="00916EF6">
        <w:t xml:space="preserve">In the current state, </w:t>
      </w:r>
      <w:proofErr w:type="spellStart"/>
      <w:r w:rsidR="00916EF6">
        <w:t>SmartData</w:t>
      </w:r>
      <w:proofErr w:type="spellEnd"/>
      <w:r w:rsidR="00916EF6">
        <w:t xml:space="preserve"> has access control </w:t>
      </w:r>
      <w:r w:rsidR="00EC4A95">
        <w:t xml:space="preserve">for fetching data </w:t>
      </w:r>
      <w:r w:rsidR="00916EF6">
        <w:t>implemented by encrypting data and allowing decryption to users that have access to it</w:t>
      </w:r>
      <w:r w:rsidR="00AA0C52">
        <w:t xml:space="preserve"> and using </w:t>
      </w:r>
      <w:proofErr w:type="spellStart"/>
      <w:r w:rsidR="00AA0C52">
        <w:t>oAuth</w:t>
      </w:r>
      <w:proofErr w:type="spellEnd"/>
      <w:r w:rsidR="00AA0C52">
        <w:t xml:space="preserve"> for identity </w:t>
      </w:r>
      <w:r w:rsidR="008D7C55">
        <w:t>based access control</w:t>
      </w:r>
      <w:r w:rsidR="00916EF6">
        <w:t>. The policies that contain the information on which users can access the data are stored together with the data itself ("sticky policies"). This means that the all data needs to be fetched in order to evaluate the policy on it. This has a drawback in case of requests tha</w:t>
      </w:r>
      <w:r w:rsidR="009122F2">
        <w:t>t result in denying access. If one</w:t>
      </w:r>
      <w:r w:rsidR="00916EF6">
        <w:t xml:space="preserve"> user or </w:t>
      </w:r>
      <w:r w:rsidR="009122F2">
        <w:t>a set</w:t>
      </w:r>
      <w:r w:rsidR="00301687">
        <w:t xml:space="preserve"> of users send </w:t>
      </w:r>
      <w:r w:rsidR="00916EF6">
        <w:t xml:space="preserve">requests for a </w:t>
      </w:r>
      <w:r w:rsidR="009122F2">
        <w:t>large quantity</w:t>
      </w:r>
      <w:r w:rsidR="00916EF6">
        <w:t xml:space="preserve"> of data, for which they don't </w:t>
      </w:r>
      <w:r w:rsidR="009122F2">
        <w:t>have access to, all of that data needs to be fetched</w:t>
      </w:r>
      <w:r w:rsidR="00301687">
        <w:t>, policies need to be extracted and evaluation has to be done on every set of data. This is a big performance overhead as these operations require significant time so cumulatively it could be a opening for a DoS (Denial of Service) type of attack. Another issue is flexibility. I</w:t>
      </w:r>
      <w:r w:rsidR="00916EF6">
        <w:t>n case of changing access policies for past data means fetchi</w:t>
      </w:r>
      <w:r w:rsidR="00301687">
        <w:t>ng all the data for which the access policy needs to be</w:t>
      </w:r>
      <w:r w:rsidR="00916EF6">
        <w:t xml:space="preserve"> change</w:t>
      </w:r>
      <w:r w:rsidR="00301687">
        <w:t>d and updating of the policies</w:t>
      </w:r>
      <w:r w:rsidR="00916EF6">
        <w:t xml:space="preserve"> attached to it.</w:t>
      </w:r>
      <w:r w:rsidR="00301687">
        <w:t xml:space="preserve"> In case of having a large policies, they </w:t>
      </w:r>
      <w:r w:rsidR="002F7F43">
        <w:t>contribute to</w:t>
      </w:r>
      <w:r w:rsidR="00301687">
        <w:t xml:space="preserve"> a significant p</w:t>
      </w:r>
      <w:r w:rsidR="002F7F43">
        <w:t>iece</w:t>
      </w:r>
      <w:r w:rsidR="00301687">
        <w:t xml:space="preserve"> in the actual data</w:t>
      </w:r>
      <w:r w:rsidR="002F7F43">
        <w:t xml:space="preserve"> being</w:t>
      </w:r>
      <w:r w:rsidR="00301687">
        <w:t xml:space="preserve"> store</w:t>
      </w:r>
      <w:r w:rsidR="002F7F43">
        <w:t>d bringing unwanted overhead to the system. The current system doesn't predict that policies stored with data need updating and the system is still secure because the data will not be decrypted unless the subject wanting to access the data has access. This system in its current state therefore satisfies the current need</w:t>
      </w:r>
      <w:r w:rsidR="00EC4A95">
        <w:t>s</w:t>
      </w:r>
      <w:r w:rsidR="002F7F43">
        <w:t xml:space="preserve"> but</w:t>
      </w:r>
      <w:r w:rsidR="00916EF6">
        <w:t xml:space="preserve"> isn't flexible</w:t>
      </w:r>
      <w:r w:rsidR="002F7F43">
        <w:t xml:space="preserve"> eno</w:t>
      </w:r>
      <w:r w:rsidR="00584588">
        <w:t xml:space="preserve">ugh to accommodate </w:t>
      </w:r>
      <w:r w:rsidR="00EC4A95">
        <w:t xml:space="preserve">significant </w:t>
      </w:r>
      <w:r w:rsidR="00584588">
        <w:t xml:space="preserve">changes. </w:t>
      </w:r>
      <w:r w:rsidR="00EC4A95">
        <w:t xml:space="preserve">The publishing of data is done with a </w:t>
      </w:r>
      <w:r w:rsidR="00996CDA">
        <w:t>publish/subscribe type of workflow. Although this type of solution is appropriate for this type of scenario, it is somewhat limited on the type of conditions that can be integrated in the evaluation process. This comes back to the administration and system modifications usually required to accommodate complex conditions, decision making and also managing and updating of roles and other data depending on changes that take</w:t>
      </w:r>
      <w:r w:rsidR="00AA0C52">
        <w:t xml:space="preserve"> place with time. Although the system is somewhat limited with flexibility and could have issues regarding overheads with administration, the planned product covers all of the requirements needed for it to function in the intended implementation</w:t>
      </w:r>
      <w:r w:rsidR="00990A49">
        <w:t xml:space="preserve">. </w:t>
      </w:r>
    </w:p>
    <w:p w:rsidR="00296122" w:rsidRDefault="00296122" w:rsidP="00296122">
      <w:pPr>
        <w:pStyle w:val="Naslov2"/>
      </w:pPr>
      <w:bookmarkStart w:id="109" w:name="_Ref420227377"/>
      <w:bookmarkStart w:id="110" w:name="_Toc420295430"/>
      <w:r w:rsidRPr="009839D4">
        <w:lastRenderedPageBreak/>
        <w:t>Proposed implementation</w:t>
      </w:r>
      <w:bookmarkEnd w:id="109"/>
      <w:bookmarkEnd w:id="110"/>
    </w:p>
    <w:p w:rsidR="00812143" w:rsidRPr="00196E72" w:rsidRDefault="00584588" w:rsidP="00196E72">
      <w:r>
        <w:tab/>
      </w:r>
      <w:r w:rsidR="00AA0C52">
        <w:t xml:space="preserve">As stated in Section </w:t>
      </w:r>
      <w:r w:rsidR="006F5BB2">
        <w:fldChar w:fldCharType="begin"/>
      </w:r>
      <w:r w:rsidR="00AA0C52">
        <w:instrText xml:space="preserve"> REF _Ref420233397 \n \h </w:instrText>
      </w:r>
      <w:r w:rsidR="006F5BB2">
        <w:fldChar w:fldCharType="separate"/>
      </w:r>
      <w:r w:rsidR="00AA0C52">
        <w:t>5.1</w:t>
      </w:r>
      <w:r w:rsidR="006F5BB2">
        <w:fldChar w:fldCharType="end"/>
      </w:r>
      <w:r w:rsidR="00AA0C52">
        <w:t xml:space="preserve"> offers a good solution but has some potential problems, mainly regarding flexibility.</w:t>
      </w:r>
      <w:r w:rsidR="001F02E7">
        <w:t xml:space="preserve"> This section will propose solutions for these issues by integrating the solution developed in this work.</w:t>
      </w:r>
      <w:r w:rsidR="00AA0C52">
        <w:t xml:space="preserve"> A proposed solution for the first issue mentioned would be removing policies from the </w:t>
      </w:r>
      <w:r w:rsidR="001F02E7">
        <w:t xml:space="preserve">data and storing them in the policy database used by this solution. The policies would need to be rewritten to have more descriptive and generic rules instead of regarding specific data. This would offer greater flexibility and because the policies could be managed on a single point, it would remove the need to always fetch data while evaluating policies. It would also mean that one policy </w:t>
      </w:r>
      <w:r w:rsidR="00A70839">
        <w:t>could be responsible for more sets of data reducing the number of evaluations required to access large sets of data. The last benefit would be reducing the amount of data needed to be stored because the policies would be stored on a different database and also because there wouldn't be the need of making many copies of the same types of policies but having one inst</w:t>
      </w:r>
      <w:r w:rsidR="006A618B">
        <w:t xml:space="preserve">ead. The second proposal would be aimed to improve the </w:t>
      </w:r>
      <w:r w:rsidR="00A70839">
        <w:t>current publish</w:t>
      </w:r>
      <w:r w:rsidR="006A618B">
        <w:t xml:space="preserve">/subscribe solution for publishing of data. By integrating the solution developed for this work in the current one it would gain the flexibility for having more elaborate conditions and also reduce the amount of management needed making the system more secure in the long term. These integrations could be done with either integration scenarios described in Section </w:t>
      </w:r>
      <w:r w:rsidR="006F5BB2">
        <w:fldChar w:fldCharType="begin"/>
      </w:r>
      <w:r w:rsidR="006A618B">
        <w:instrText xml:space="preserve"> REF _Ref419886710 \n \h </w:instrText>
      </w:r>
      <w:r w:rsidR="006F5BB2">
        <w:fldChar w:fldCharType="separate"/>
      </w:r>
      <w:r w:rsidR="006A618B">
        <w:t>3.3</w:t>
      </w:r>
      <w:r w:rsidR="006F5BB2">
        <w:fldChar w:fldCharType="end"/>
      </w:r>
      <w:r w:rsidR="006A618B">
        <w:t xml:space="preserve"> but because there is a possibility of sharing some policies, attribute sources and other functionality the second scenario would be easier to integrate and would offer a</w:t>
      </w:r>
      <w:r w:rsidR="00C076C1">
        <w:t>n overall</w:t>
      </w:r>
      <w:r w:rsidR="006A618B">
        <w:t xml:space="preserve"> better</w:t>
      </w:r>
      <w:r w:rsidR="00C076C1">
        <w:t xml:space="preserve"> solution.</w:t>
      </w:r>
    </w:p>
    <w:p w:rsidR="00F60F35" w:rsidRDefault="003E19F2" w:rsidP="004601B8">
      <w:pPr>
        <w:pStyle w:val="Naslov1"/>
        <w:rPr>
          <w:lang w:val="en-GB"/>
        </w:rPr>
      </w:pPr>
      <w:bookmarkStart w:id="111" w:name="_Ref420084215"/>
      <w:bookmarkStart w:id="112" w:name="_Toc420295431"/>
      <w:r w:rsidRPr="009839D4">
        <w:rPr>
          <w:lang w:val="en-GB"/>
        </w:rPr>
        <w:lastRenderedPageBreak/>
        <w:t>Conclusion</w:t>
      </w:r>
      <w:bookmarkEnd w:id="111"/>
      <w:bookmarkEnd w:id="112"/>
      <w:r w:rsidR="00F60F35" w:rsidRPr="009839D4">
        <w:rPr>
          <w:lang w:val="en-GB"/>
        </w:rPr>
        <w:t xml:space="preserve"> </w:t>
      </w:r>
    </w:p>
    <w:p w:rsidR="00103373" w:rsidRDefault="00103373" w:rsidP="00103373">
      <w:r>
        <w:tab/>
        <w:t xml:space="preserve">This Section </w:t>
      </w:r>
      <w:r w:rsidR="00C076C1">
        <w:t xml:space="preserve">give a brief </w:t>
      </w:r>
      <w:r w:rsidR="0035332E">
        <w:t xml:space="preserve">overview and </w:t>
      </w:r>
      <w:r w:rsidR="00C076C1">
        <w:t>final remarks on the work that has been done and give thoughts and direction for future work.</w:t>
      </w:r>
      <w:r w:rsidR="0035332E">
        <w:t xml:space="preserve"> </w:t>
      </w:r>
    </w:p>
    <w:p w:rsidR="00103373" w:rsidRDefault="00BB2AE5" w:rsidP="00103373">
      <w:pPr>
        <w:pStyle w:val="Naslov2"/>
      </w:pPr>
      <w:bookmarkStart w:id="113" w:name="_Toc420295432"/>
      <w:r>
        <w:t>Final remarks</w:t>
      </w:r>
      <w:bookmarkEnd w:id="113"/>
    </w:p>
    <w:p w:rsidR="00E17B08" w:rsidRDefault="0056583D" w:rsidP="0056583D">
      <w:r>
        <w:tab/>
      </w:r>
      <w:r w:rsidRPr="009839D4">
        <w:t>Companies such as Google, Facebook, Amazon</w:t>
      </w:r>
      <w:r>
        <w:t xml:space="preserve"> but also other organisation like in the EU in case of SMARTIE,</w:t>
      </w:r>
      <w:r w:rsidRPr="009839D4">
        <w:t xml:space="preserve"> are investing a lot of time, effort and money in solving the challenges regardin</w:t>
      </w:r>
      <w:r>
        <w:t>g IoT, Big Data, Access Control and</w:t>
      </w:r>
      <w:r w:rsidRPr="009839D4">
        <w:t xml:space="preserve"> Security in all of these areas</w:t>
      </w:r>
      <w:r>
        <w:t>. These areas are currently on the forefront</w:t>
      </w:r>
      <w:r w:rsidR="00E17B08">
        <w:t xml:space="preserve"> technological advancements</w:t>
      </w:r>
      <w:r>
        <w:t xml:space="preserve"> and together </w:t>
      </w:r>
      <w:r w:rsidR="00E17B08">
        <w:t xml:space="preserve">with </w:t>
      </w:r>
      <w:r w:rsidR="002335F1">
        <w:t>some other fields like AI (Artificial Intelligence)</w:t>
      </w:r>
      <w:r w:rsidR="00E17B08">
        <w:t xml:space="preserve"> are considered areas </w:t>
      </w:r>
      <w:r w:rsidR="002335F1">
        <w:t>that will bring the next push of</w:t>
      </w:r>
      <w:r w:rsidR="00E17B08">
        <w:t xml:space="preserve"> advancements in technology in general. Security is an often overlooked area but still needs to be addressed in order to make the systems s</w:t>
      </w:r>
      <w:r w:rsidR="003B1F4E">
        <w:t>afe to use.</w:t>
      </w:r>
      <w:r w:rsidR="002335F1">
        <w:t xml:space="preserve"> Projects like SMARTIE offer great potential for applications that could significantly improve people's lives and security of personal information and critical systems is vital to making those real.</w:t>
      </w:r>
    </w:p>
    <w:p w:rsidR="00910628" w:rsidRDefault="00265BF3" w:rsidP="00010B25">
      <w:r>
        <w:tab/>
        <w:t>The solution that has been developed</w:t>
      </w:r>
      <w:r w:rsidR="009B7E24">
        <w:t>,</w:t>
      </w:r>
      <w:r>
        <w:t xml:space="preserve"> </w:t>
      </w:r>
      <w:r w:rsidR="009B7E24">
        <w:t>although obviously not at production level is a proof of concept and demonstration of utilizing ABAC and the XACML standard in a IoT scenario environment, demonstrating a lot of benefits compared to other systems. Along with IoT scenarios, the applications that it could be utilized in are numerous. Just naming one example</w:t>
      </w:r>
      <w:r w:rsidR="00776DC0">
        <w:t>, with</w:t>
      </w:r>
      <w:r w:rsidR="009B7E24">
        <w:t xml:space="preserve"> web applications and the OWASP top ten list of security issues, ABAC</w:t>
      </w:r>
      <w:r w:rsidR="00776DC0">
        <w:t xml:space="preserve"> effectively solves half of them.</w:t>
      </w:r>
      <w:r w:rsidR="009B7E24">
        <w:t xml:space="preserve"> Therefore, a standardised and simple to use solution could solve these issues with ease and minimal modification</w:t>
      </w:r>
      <w:r w:rsidR="00776DC0">
        <w:t xml:space="preserve"> having significant impact of the level of </w:t>
      </w:r>
      <w:r w:rsidR="00010B25">
        <w:t>security offered by basic services low budget services and applications</w:t>
      </w:r>
      <w:r w:rsidR="009B7E24">
        <w:t>. The other benefit of</w:t>
      </w:r>
      <w:r w:rsidR="00010B25">
        <w:t xml:space="preserve"> utilizing ABAC and XACML</w:t>
      </w:r>
      <w:r w:rsidR="009B7E24">
        <w:t xml:space="preserve"> is also longevity. Because of the flexibility offered by the diversity of policies that can be written and enforced</w:t>
      </w:r>
      <w:r w:rsidR="00776DC0">
        <w:t>, and the open nature of actual resource, security could be enforced over virtually anything from data, applications, services to sensor</w:t>
      </w:r>
      <w:r w:rsidR="00010B25">
        <w:t xml:space="preserve">s, actuators, locations... This open nature is probably the most significant contributor to the possible impact ABAC can offer. </w:t>
      </w:r>
      <w:r w:rsidR="003B1F4E">
        <w:t>The</w:t>
      </w:r>
      <w:r w:rsidR="00010B25">
        <w:t xml:space="preserve"> solution developed in this work, as research indicates, unlike other solutions, implemented all of the major components defined in the OASIS XACML standard </w:t>
      </w:r>
      <w:sdt>
        <w:sdtPr>
          <w:id w:val="189335266"/>
          <w:citation/>
        </w:sdtPr>
        <w:sdtContent>
          <w:r w:rsidR="00010B25">
            <w:fldChar w:fldCharType="begin"/>
          </w:r>
          <w:r w:rsidR="00010B25">
            <w:rPr>
              <w:lang w:val="hr-HR"/>
            </w:rPr>
            <w:instrText xml:space="preserve"> CITATION eXt13 \l 1050 </w:instrText>
          </w:r>
          <w:r w:rsidR="00010B25">
            <w:fldChar w:fldCharType="separate"/>
          </w:r>
          <w:r w:rsidR="00010B25" w:rsidRPr="00010B25">
            <w:rPr>
              <w:noProof/>
              <w:lang w:val="hr-HR"/>
            </w:rPr>
            <w:t>[1]</w:t>
          </w:r>
          <w:r w:rsidR="00010B25">
            <w:fldChar w:fldCharType="end"/>
          </w:r>
        </w:sdtContent>
      </w:sdt>
      <w:r w:rsidR="00010B25">
        <w:t xml:space="preserve">. It was tested in various scenarios and offers </w:t>
      </w:r>
      <w:r w:rsidR="00910628">
        <w:t>2</w:t>
      </w:r>
      <w:r w:rsidR="00010B25">
        <w:t xml:space="preserve"> ways of integration</w:t>
      </w:r>
      <w:r w:rsidR="00910628">
        <w:t xml:space="preserve">, and both are straightforward and simple to do. </w:t>
      </w:r>
      <w:r w:rsidR="003B1F4E">
        <w:t xml:space="preserve">Although this solution is a "proof of concept" and not a final piece of software, it doesn't mean that it is unusable as the tests demonstrate, but means that it can be used in the case of simpler scenarios and can be expanded for more demanding ones. </w:t>
      </w:r>
    </w:p>
    <w:p w:rsidR="000C4818" w:rsidRDefault="003B1F4E" w:rsidP="00296122">
      <w:r>
        <w:tab/>
        <w:t xml:space="preserve">The ABAC methodology, especially with the XACML standard, has great potential and offers great benefits with virtually no downsides, which is not something that happens often. A finalized open source implementation that </w:t>
      </w:r>
      <w:r w:rsidR="002335F1">
        <w:t xml:space="preserve">implements every aspect of the standard along with connectivity options with many types of services, </w:t>
      </w:r>
      <w:r>
        <w:t xml:space="preserve">would offer great benefits for many implementations, not </w:t>
      </w:r>
      <w:r w:rsidR="002335F1">
        <w:t xml:space="preserve">only IoT applications as mentioned before. </w:t>
      </w:r>
      <w:r w:rsidR="00FB50D8">
        <w:t xml:space="preserve">After building and having a secure system, verifying that it works correctly and predictably, </w:t>
      </w:r>
      <w:r w:rsidR="008E6D43">
        <w:t xml:space="preserve">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w:t>
      </w:r>
      <w:r w:rsidR="008E6D43">
        <w:lastRenderedPageBreak/>
        <w:t xml:space="preserve">correctly. The human aspect of enforcing security is often overlooked as it is assumed that that aspect will work correctly. ABAC and XACML addressed this indirectly as the implementation should provide a solution that needs less </w:t>
      </w:r>
      <w:r w:rsidR="003833D8">
        <w:t xml:space="preserve">maintenance together with policy and request formats that are readable and understandable for humans, which are significant improvements compared to current systems. The focus of future improvements therefore may shift from developing new systems from a system perspective but more from a usability, maintenance and human perspective in general which will be addressed in section </w:t>
      </w:r>
      <w:r w:rsidR="003833D8">
        <w:fldChar w:fldCharType="begin"/>
      </w:r>
      <w:r w:rsidR="003833D8">
        <w:instrText xml:space="preserve"> REF _Ref420290228 \n \h </w:instrText>
      </w:r>
      <w:r w:rsidR="003833D8">
        <w:fldChar w:fldCharType="separate"/>
      </w:r>
      <w:r w:rsidR="003833D8">
        <w:t>6.2</w:t>
      </w:r>
      <w:r w:rsidR="003833D8">
        <w:fldChar w:fldCharType="end"/>
      </w:r>
      <w:r w:rsidR="003833D8">
        <w:t xml:space="preserve">.  </w:t>
      </w:r>
      <w:r w:rsidR="008E6D43">
        <w:t xml:space="preserve"> </w:t>
      </w:r>
    </w:p>
    <w:p w:rsidR="00296122" w:rsidRPr="00296122" w:rsidRDefault="00296122" w:rsidP="00296122">
      <w:pPr>
        <w:pStyle w:val="Naslov2"/>
      </w:pPr>
      <w:bookmarkStart w:id="114" w:name="_Ref420290228"/>
      <w:bookmarkStart w:id="115" w:name="_Toc420295433"/>
      <w:r>
        <w:t>Future work</w:t>
      </w:r>
      <w:bookmarkEnd w:id="114"/>
      <w:bookmarkEnd w:id="115"/>
    </w:p>
    <w:p w:rsidR="00FB50D8" w:rsidRPr="009839D4" w:rsidRDefault="004C0065" w:rsidP="00B34F5C">
      <w:r>
        <w:tab/>
      </w:r>
      <w:r w:rsidR="002335F1">
        <w:t xml:space="preserve">The solution needs some improvements to </w:t>
      </w:r>
      <w:r w:rsidR="008D7C55">
        <w:t xml:space="preserve">make it usable for "real world" environments. Securing all of the connections for the REST services by utilizing TLS/SSL and/or  </w:t>
      </w:r>
      <w:proofErr w:type="spellStart"/>
      <w:r w:rsidR="008D7C55">
        <w:t>oAuth</w:t>
      </w:r>
      <w:proofErr w:type="spellEnd"/>
      <w:r w:rsidR="008D7C55">
        <w:t xml:space="preserve"> or </w:t>
      </w:r>
      <w:proofErr w:type="spellStart"/>
      <w:r w:rsidR="008D7C55">
        <w:t>OpenID</w:t>
      </w:r>
      <w:proofErr w:type="spellEnd"/>
      <w:r w:rsidR="008D7C55">
        <w:t xml:space="preserve"> Connect as explained in the end of Section </w:t>
      </w:r>
      <w:r w:rsidR="008D7C55">
        <w:fldChar w:fldCharType="begin"/>
      </w:r>
      <w:r w:rsidR="008D7C55">
        <w:instrText xml:space="preserve"> REF _Ref419886710 \n \h </w:instrText>
      </w:r>
      <w:r w:rsidR="008D7C55">
        <w:fldChar w:fldCharType="separate"/>
      </w:r>
      <w:r w:rsidR="008D7C55">
        <w:t>3.3</w:t>
      </w:r>
      <w:r w:rsidR="008D7C55">
        <w:fldChar w:fldCharType="end"/>
      </w:r>
      <w:r w:rsidR="004C59D2">
        <w:t xml:space="preserve">. would be the first step of first phase in improvements. Expanding </w:t>
      </w:r>
      <w:r w:rsidR="004E718F">
        <w:t xml:space="preserve">the list of classes that provide the functionality for </w:t>
      </w:r>
      <w:r w:rsidR="004C59D2">
        <w:t xml:space="preserve">evaluation </w:t>
      </w:r>
      <w:r w:rsidR="004E718F">
        <w:t xml:space="preserve">operations would be a secondary goal for improvements along with optimisations and adding the ability for handling multiple simultaneous calls in the service integration scenario. </w:t>
      </w:r>
      <w:r w:rsidR="006F29CD">
        <w:t xml:space="preserve">After functionality and performance are expanded and improved, the focus of future work should be on the PAP. After the system is tested and it is confirmed that the system is working as intended, both from a functional and performance perspective, the only significant points of improvement are the PAP along with the interface for creation policies and a request parser component that would automatically mirror a variety of requests into JSON or XML formats of XACML requests. For example, the creation of requests from regular java code calls, </w:t>
      </w:r>
      <w:proofErr w:type="spellStart"/>
      <w:r w:rsidR="006F29CD">
        <w:t>url</w:t>
      </w:r>
      <w:proofErr w:type="spellEnd"/>
      <w:r w:rsidR="006F29CD">
        <w:t xml:space="preserve"> requests or others still have to be manually converted into standardised XACML requests. This requires a lot of effort, mainly because it requires the person implementing the solution to learn the standard therefore making a possibility of incorrect request definitions more likely. This therefore makes the system dependant on the </w:t>
      </w:r>
      <w:r w:rsidR="00FB50D8">
        <w:t xml:space="preserve">fact that a somewhat complex implementation is done correctly. The improvement of the PAP interface has the same problems and as the whole security of a correctly implemented system relies on correctly defined set of policies, a complex interface indirectly will result in a less secure system. </w:t>
      </w:r>
      <w:proofErr w:type="spellStart"/>
      <w:r w:rsidR="00FB50D8">
        <w:t>Axiomatics</w:t>
      </w:r>
      <w:proofErr w:type="spellEnd"/>
      <w:r w:rsidR="00FB50D8">
        <w:t xml:space="preserve"> has some breakthrough in this area as its Eclipse plug-in ALFA provides a much simpler and easier way of writing XACML policies. The next step beyond their plug-in would be a completely graphical interface that would be aimed more towards people that do not necessarily need to have an in depth knowledge of XACML or ABAC. </w:t>
      </w:r>
      <w:r w:rsidR="003833D8">
        <w:t>As a satisfactory system is created and becomes available for easy and wide spread implementation the focus of future developments may shift to the human aspect of maintaining and integrating security systems because ev</w:t>
      </w:r>
      <w:r w:rsidR="002447D5">
        <w:t>e</w:t>
      </w:r>
      <w:r w:rsidR="003833D8">
        <w:t xml:space="preserve">n a perfect security system cannot work if </w:t>
      </w:r>
      <w:r w:rsidR="002447D5">
        <w:t xml:space="preserve">it is used incorrectly. Because of this future systems could move towards removing the need for administration altogether and provide security to resources in a totally automated way. </w:t>
      </w:r>
    </w:p>
    <w:bookmarkStart w:id="116" w:name="_Ref420084301" w:displacedByCustomXml="next"/>
    <w:sdt>
      <w:sdtPr>
        <w:rPr>
          <w:rFonts w:ascii="Times New Roman" w:hAnsi="Times New Roman"/>
          <w:b w:val="0"/>
          <w:kern w:val="0"/>
          <w:sz w:val="20"/>
          <w:lang w:val="en-GB"/>
        </w:rPr>
        <w:id w:val="9351363"/>
        <w:docPartObj>
          <w:docPartGallery w:val="Bibliographies"/>
          <w:docPartUnique/>
        </w:docPartObj>
      </w:sdtPr>
      <w:sdtContent>
        <w:bookmarkStart w:id="117" w:name="_Toc420295434" w:displacedByCustomXml="prev"/>
        <w:p w:rsidR="00703B0F" w:rsidRPr="009839D4" w:rsidRDefault="00703B0F">
          <w:pPr>
            <w:pStyle w:val="Naslov1"/>
            <w:rPr>
              <w:lang w:val="en-GB"/>
            </w:rPr>
          </w:pPr>
          <w:r w:rsidRPr="009839D4">
            <w:rPr>
              <w:lang w:val="en-GB"/>
            </w:rPr>
            <w:t>References</w:t>
          </w:r>
          <w:bookmarkEnd w:id="116"/>
          <w:bookmarkEnd w:id="117"/>
        </w:p>
        <w:sdt>
          <w:sdtPr>
            <w:id w:val="111145805"/>
            <w:bibliography/>
          </w:sdtPr>
          <w:sdtContent>
            <w:p w:rsidR="00153855" w:rsidRDefault="006F5BB2"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[1] </w:t>
                    </w:r>
                  </w:p>
                </w:tc>
                <w:tc>
                  <w:tcPr>
                    <w:tcW w:w="0" w:type="auto"/>
                    <w:hideMark/>
                  </w:tcPr>
                  <w:p w:rsidR="00153855" w:rsidRDefault="00153855">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[2] </w:t>
                    </w:r>
                  </w:p>
                </w:tc>
                <w:tc>
                  <w:tcPr>
                    <w:tcW w:w="0" w:type="auto"/>
                    <w:hideMark/>
                  </w:tcPr>
                  <w:p w:rsidR="00153855" w:rsidRDefault="00153855">
                    <w:pPr>
                      <w:pStyle w:val="Bibliografija"/>
                      <w:rPr>
                        <w:rFonts w:eastAsiaTheme="minorEastAsia"/>
                        <w:noProof/>
                      </w:rPr>
                    </w:pPr>
                    <w:r>
                      <w:rPr>
                        <w:noProof/>
                      </w:rPr>
                      <w:t>“AT&amp;T XACML 3.0 Implementation,” [Online]. Available: https://github.com/att/XACML. [Accessed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[3] </w:t>
                    </w:r>
                  </w:p>
                </w:tc>
                <w:tc>
                  <w:tcPr>
                    <w:tcW w:w="0" w:type="auto"/>
                    <w:hideMark/>
                  </w:tcPr>
                  <w:p w:rsidR="00153855" w:rsidRDefault="00153855">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[4] </w:t>
                    </w:r>
                  </w:p>
                </w:tc>
                <w:tc>
                  <w:tcPr>
                    <w:tcW w:w="0" w:type="auto"/>
                    <w:hideMark/>
                  </w:tcPr>
                  <w:p w:rsidR="00153855" w:rsidRDefault="00153855">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[5] </w:t>
                    </w:r>
                  </w:p>
                </w:tc>
                <w:tc>
                  <w:tcPr>
                    <w:tcW w:w="0" w:type="auto"/>
                    <w:hideMark/>
                  </w:tcPr>
                  <w:p w:rsidR="00153855" w:rsidRDefault="00153855">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[6] </w:t>
                    </w:r>
                  </w:p>
                </w:tc>
                <w:tc>
                  <w:tcPr>
                    <w:tcW w:w="0" w:type="auto"/>
                    <w:hideMark/>
                  </w:tcPr>
                  <w:p w:rsidR="00153855" w:rsidRDefault="00153855">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[7] </w:t>
                    </w:r>
                  </w:p>
                </w:tc>
                <w:tc>
                  <w:tcPr>
                    <w:tcW w:w="0" w:type="auto"/>
                    <w:hideMark/>
                  </w:tcPr>
                  <w:p w:rsidR="00153855" w:rsidRDefault="00153855">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[8] </w:t>
                    </w:r>
                  </w:p>
                </w:tc>
                <w:tc>
                  <w:tcPr>
                    <w:tcW w:w="0" w:type="auto"/>
                    <w:hideMark/>
                  </w:tcPr>
                  <w:p w:rsidR="00153855" w:rsidRDefault="00153855">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[9] </w:t>
                    </w:r>
                  </w:p>
                </w:tc>
                <w:tc>
                  <w:tcPr>
                    <w:tcW w:w="0" w:type="auto"/>
                    <w:hideMark/>
                  </w:tcPr>
                  <w:p w:rsidR="00153855" w:rsidRDefault="00153855">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[10] </w:t>
                    </w:r>
                  </w:p>
                </w:tc>
                <w:tc>
                  <w:tcPr>
                    <w:tcW w:w="0" w:type="auto"/>
                    <w:hideMark/>
                  </w:tcPr>
                  <w:p w:rsidR="00153855" w:rsidRDefault="00153855">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[11] </w:t>
                    </w:r>
                  </w:p>
                </w:tc>
                <w:tc>
                  <w:tcPr>
                    <w:tcW w:w="0" w:type="auto"/>
                    <w:hideMark/>
                  </w:tcPr>
                  <w:p w:rsidR="00153855" w:rsidRDefault="00153855">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[12] </w:t>
                    </w:r>
                  </w:p>
                </w:tc>
                <w:tc>
                  <w:tcPr>
                    <w:tcW w:w="0" w:type="auto"/>
                    <w:hideMark/>
                  </w:tcPr>
                  <w:p w:rsidR="00153855" w:rsidRDefault="00153855">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lastRenderedPageBreak/>
                      <w:t xml:space="preserve">[13] </w:t>
                    </w:r>
                  </w:p>
                </w:tc>
                <w:tc>
                  <w:tcPr>
                    <w:tcW w:w="0" w:type="auto"/>
                    <w:hideMark/>
                  </w:tcPr>
                  <w:p w:rsidR="00153855" w:rsidRDefault="00153855">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[14] </w:t>
                    </w:r>
                  </w:p>
                </w:tc>
                <w:tc>
                  <w:tcPr>
                    <w:tcW w:w="0" w:type="auto"/>
                    <w:hideMark/>
                  </w:tcPr>
                  <w:p w:rsidR="00153855" w:rsidRDefault="00153855">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[15] </w:t>
                    </w:r>
                  </w:p>
                </w:tc>
                <w:tc>
                  <w:tcPr>
                    <w:tcW w:w="0" w:type="auto"/>
                    <w:hideMark/>
                  </w:tcPr>
                  <w:p w:rsidR="00153855" w:rsidRDefault="00153855">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[16] </w:t>
                    </w:r>
                  </w:p>
                </w:tc>
                <w:tc>
                  <w:tcPr>
                    <w:tcW w:w="0" w:type="auto"/>
                    <w:hideMark/>
                  </w:tcPr>
                  <w:p w:rsidR="00153855" w:rsidRDefault="00153855">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[17] </w:t>
                    </w:r>
                  </w:p>
                </w:tc>
                <w:tc>
                  <w:tcPr>
                    <w:tcW w:w="0" w:type="auto"/>
                    <w:hideMark/>
                  </w:tcPr>
                  <w:p w:rsidR="00153855" w:rsidRDefault="00153855">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[18] </w:t>
                    </w:r>
                  </w:p>
                </w:tc>
                <w:tc>
                  <w:tcPr>
                    <w:tcW w:w="0" w:type="auto"/>
                    <w:hideMark/>
                  </w:tcPr>
                  <w:p w:rsidR="00153855" w:rsidRDefault="00153855">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[19] </w:t>
                    </w:r>
                  </w:p>
                </w:tc>
                <w:tc>
                  <w:tcPr>
                    <w:tcW w:w="0" w:type="auto"/>
                    <w:hideMark/>
                  </w:tcPr>
                  <w:p w:rsidR="00153855" w:rsidRDefault="00153855">
                    <w:pPr>
                      <w:pStyle w:val="Bibliografija"/>
                      <w:rPr>
                        <w:rFonts w:eastAsiaTheme="minorEastAsia"/>
                        <w:noProof/>
                      </w:rPr>
                    </w:pPr>
                    <w:r>
                      <w:rPr>
                        <w:noProof/>
                      </w:rPr>
                      <w:t>“MongoDB HomePage,” MongoDB, Inc., [Online]. Available: http://www.mongodb.org/. [Accessed 7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[20] </w:t>
                    </w:r>
                  </w:p>
                </w:tc>
                <w:tc>
                  <w:tcPr>
                    <w:tcW w:w="0" w:type="auto"/>
                    <w:hideMark/>
                  </w:tcPr>
                  <w:p w:rsidR="00153855" w:rsidRDefault="00153855">
                    <w:pPr>
                      <w:pStyle w:val="Bibliografija"/>
                      <w:rPr>
                        <w:rFonts w:eastAsiaTheme="minorEastAsia"/>
                        <w:noProof/>
                      </w:rPr>
                    </w:pPr>
                    <w:r>
                      <w:rPr>
                        <w:noProof/>
                      </w:rPr>
                      <w:t>“Apache Hadoop,” The Apache Software Foundation, 12 12 2014. [Online]. Available: http://hadoop.apache.org/. [Accessed 7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[21] </w:t>
                    </w:r>
                  </w:p>
                </w:tc>
                <w:tc>
                  <w:tcPr>
                    <w:tcW w:w="0" w:type="auto"/>
                    <w:hideMark/>
                  </w:tcPr>
                  <w:p w:rsidR="00153855" w:rsidRDefault="00153855">
                    <w:pPr>
                      <w:pStyle w:val="Bibliografija"/>
                      <w:rPr>
                        <w:rFonts w:eastAsiaTheme="minorEastAsia"/>
                        <w:noProof/>
                      </w:rPr>
                    </w:pPr>
                    <w:r>
                      <w:rPr>
                        <w:noProof/>
                      </w:rPr>
                      <w:t>“Apache Hbase,” The Apache Software Foundation, 11 Februaray 2015. [Online]. Available: http://hbase.apache.org/book.html. [Accessed 15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[22] </w:t>
                    </w:r>
                  </w:p>
                </w:tc>
                <w:tc>
                  <w:tcPr>
                    <w:tcW w:w="0" w:type="auto"/>
                    <w:hideMark/>
                  </w:tcPr>
                  <w:p w:rsidR="00153855" w:rsidRDefault="00153855">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[23] </w:t>
                    </w:r>
                  </w:p>
                </w:tc>
                <w:tc>
                  <w:tcPr>
                    <w:tcW w:w="0" w:type="auto"/>
                    <w:hideMark/>
                  </w:tcPr>
                  <w:p w:rsidR="00153855" w:rsidRDefault="00153855">
                    <w:pPr>
                      <w:pStyle w:val="Bibliografija"/>
                      <w:rPr>
                        <w:rFonts w:eastAsiaTheme="minorEastAsia"/>
                        <w:noProof/>
                      </w:rPr>
                    </w:pPr>
                    <w:r>
                      <w:rPr>
                        <w:noProof/>
                      </w:rPr>
                      <w:t>“Apache Spark,” The Apache Software Foundation, [Online]. Available: http://spark.apache.org/. [Accessed 7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[24] </w:t>
                    </w:r>
                  </w:p>
                </w:tc>
                <w:tc>
                  <w:tcPr>
                    <w:tcW w:w="0" w:type="auto"/>
                    <w:hideMark/>
                  </w:tcPr>
                  <w:p w:rsidR="00153855" w:rsidRDefault="00153855">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[25] </w:t>
                    </w:r>
                  </w:p>
                </w:tc>
                <w:tc>
                  <w:tcPr>
                    <w:tcW w:w="0" w:type="auto"/>
                    <w:hideMark/>
                  </w:tcPr>
                  <w:p w:rsidR="00153855" w:rsidRDefault="00153855">
                    <w:pPr>
                      <w:pStyle w:val="Bibliografija"/>
                      <w:rPr>
                        <w:rFonts w:eastAsiaTheme="minorEastAsia"/>
                        <w:noProof/>
                      </w:rPr>
                    </w:pPr>
                    <w:r>
                      <w:rPr>
                        <w:noProof/>
                      </w:rPr>
                      <w:t>“Apache Cassandra,” The Apache Software Foundation, [Online]. Available: http://cassandra.apache.org/. [Accessed 16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[26] </w:t>
                    </w:r>
                  </w:p>
                </w:tc>
                <w:tc>
                  <w:tcPr>
                    <w:tcW w:w="0" w:type="auto"/>
                    <w:hideMark/>
                  </w:tcPr>
                  <w:p w:rsidR="00153855" w:rsidRDefault="00153855">
                    <w:pPr>
                      <w:pStyle w:val="Bibliografija"/>
                      <w:rPr>
                        <w:rFonts w:eastAsiaTheme="minorEastAsia"/>
                        <w:noProof/>
                      </w:rPr>
                    </w:pPr>
                    <w:r>
                      <w:rPr>
                        <w:noProof/>
                      </w:rPr>
                      <w:t>“Wikipedia MongoDB,” Wikimedia Foundation, Inc, 9 March 2015. [Online]. Available: http://en.wikipedia.org/wiki/MongoDB. [Accessed 12 March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lastRenderedPageBreak/>
                      <w:t xml:space="preserve">[27] </w:t>
                    </w:r>
                  </w:p>
                </w:tc>
                <w:tc>
                  <w:tcPr>
                    <w:tcW w:w="0" w:type="auto"/>
                    <w:hideMark/>
                  </w:tcPr>
                  <w:p w:rsidR="00153855" w:rsidRDefault="00153855">
                    <w:pPr>
                      <w:pStyle w:val="Bibliografija"/>
                      <w:rPr>
                        <w:rFonts w:eastAsiaTheme="minorEastAsia"/>
                        <w:noProof/>
                      </w:rPr>
                    </w:pPr>
                    <w:r>
                      <w:rPr>
                        <w:noProof/>
                      </w:rPr>
                      <w:t>“Tutorialspoint Neo4j,” [Online]. Available: http://www.tutorialspoint.com/neo4j/neo4j_features_advantages.htm. [Accessed 18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[28] </w:t>
                    </w:r>
                  </w:p>
                </w:tc>
                <w:tc>
                  <w:tcPr>
                    <w:tcW w:w="0" w:type="auto"/>
                    <w:hideMark/>
                  </w:tcPr>
                  <w:p w:rsidR="00153855" w:rsidRDefault="00153855">
                    <w:pPr>
                      <w:pStyle w:val="Bibliografija"/>
                      <w:rPr>
                        <w:rFonts w:eastAsiaTheme="minorEastAsia"/>
                        <w:noProof/>
                      </w:rPr>
                    </w:pPr>
                    <w:r>
                      <w:rPr>
                        <w:noProof/>
                      </w:rPr>
                      <w:t>“Neo4j official,” Neo Technology Inc., 2015. [Online]. Available: http://neo4j.com/. [Accessed 18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[29] </w:t>
                    </w:r>
                  </w:p>
                </w:tc>
                <w:tc>
                  <w:tcPr>
                    <w:tcW w:w="0" w:type="auto"/>
                    <w:hideMark/>
                  </w:tcPr>
                  <w:p w:rsidR="00153855" w:rsidRDefault="00153855">
                    <w:pPr>
                      <w:pStyle w:val="Bibliografija"/>
                      <w:rPr>
                        <w:rFonts w:eastAsiaTheme="minorEastAsia"/>
                        <w:noProof/>
                      </w:rPr>
                    </w:pPr>
                    <w:r>
                      <w:rPr>
                        <w:noProof/>
                      </w:rPr>
                      <w:t>“OrientDB official site,” Orient Technologies, 2015. [Online]. Available: http://www.orientechnologies.com/orientdb/. [Accessed 18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[30] </w:t>
                    </w:r>
                  </w:p>
                </w:tc>
                <w:tc>
                  <w:tcPr>
                    <w:tcW w:w="0" w:type="auto"/>
                    <w:hideMark/>
                  </w:tcPr>
                  <w:p w:rsidR="00153855" w:rsidRDefault="00153855">
                    <w:pPr>
                      <w:pStyle w:val="Bibliografija"/>
                      <w:rPr>
                        <w:rFonts w:eastAsiaTheme="minorEastAsia"/>
                        <w:noProof/>
                      </w:rPr>
                    </w:pPr>
                    <w:r>
                      <w:rPr>
                        <w:noProof/>
                      </w:rPr>
                      <w:t>“Redis website FAQ,” Salvatore Sanfilippo and Pieter Noordhuis, [Online]. Available: http://redis.io/topics/faq. [Accessed 20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[31] </w:t>
                    </w:r>
                  </w:p>
                </w:tc>
                <w:tc>
                  <w:tcPr>
                    <w:tcW w:w="0" w:type="auto"/>
                    <w:hideMark/>
                  </w:tcPr>
                  <w:p w:rsidR="00153855" w:rsidRDefault="00153855">
                    <w:pPr>
                      <w:pStyle w:val="Bibliografija"/>
                      <w:rPr>
                        <w:rFonts w:eastAsiaTheme="minorEastAsia"/>
                        <w:noProof/>
                      </w:rPr>
                    </w:pPr>
                    <w:r>
                      <w:rPr>
                        <w:noProof/>
                      </w:rPr>
                      <w:t>“Redis official website,” Redis, [Online]. Available: http://redis.io/. [Accessed 20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[32] </w:t>
                    </w:r>
                  </w:p>
                </w:tc>
                <w:tc>
                  <w:tcPr>
                    <w:tcW w:w="0" w:type="auto"/>
                    <w:hideMark/>
                  </w:tcPr>
                  <w:p w:rsidR="00153855" w:rsidRDefault="00153855">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[33] </w:t>
                    </w:r>
                  </w:p>
                </w:tc>
                <w:tc>
                  <w:tcPr>
                    <w:tcW w:w="0" w:type="auto"/>
                    <w:hideMark/>
                  </w:tcPr>
                  <w:p w:rsidR="00153855" w:rsidRDefault="00153855">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[34] </w:t>
                    </w:r>
                  </w:p>
                </w:tc>
                <w:tc>
                  <w:tcPr>
                    <w:tcW w:w="0" w:type="auto"/>
                    <w:hideMark/>
                  </w:tcPr>
                  <w:p w:rsidR="00153855" w:rsidRDefault="00153855">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[35] </w:t>
                    </w:r>
                  </w:p>
                </w:tc>
                <w:tc>
                  <w:tcPr>
                    <w:tcW w:w="0" w:type="auto"/>
                    <w:hideMark/>
                  </w:tcPr>
                  <w:p w:rsidR="00153855" w:rsidRDefault="00153855">
                    <w:pPr>
                      <w:pStyle w:val="Bibliografija"/>
                      <w:rPr>
                        <w:rFonts w:eastAsiaTheme="minorEastAsia"/>
                        <w:noProof/>
                      </w:rPr>
                    </w:pPr>
                    <w:r>
                      <w:rPr>
                        <w:noProof/>
                      </w:rPr>
                      <w:t xml:space="preserve">“A comparison between several NoSQL databases with comments and notes”.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[36] </w:t>
                    </w:r>
                  </w:p>
                </w:tc>
                <w:tc>
                  <w:tcPr>
                    <w:tcW w:w="0" w:type="auto"/>
                    <w:hideMark/>
                  </w:tcPr>
                  <w:p w:rsidR="00153855" w:rsidRDefault="00153855">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[37] </w:t>
                    </w:r>
                  </w:p>
                </w:tc>
                <w:tc>
                  <w:tcPr>
                    <w:tcW w:w="0" w:type="auto"/>
                    <w:hideMark/>
                  </w:tcPr>
                  <w:p w:rsidR="00153855" w:rsidRDefault="00153855">
                    <w:pPr>
                      <w:pStyle w:val="Bibliografija"/>
                      <w:rPr>
                        <w:rFonts w:eastAsiaTheme="minorEastAsia"/>
                        <w:noProof/>
                      </w:rPr>
                    </w:pPr>
                    <w:r>
                      <w:rPr>
                        <w:noProof/>
                      </w:rPr>
                      <w:t>D. CORPORATION, “Benchmarking Top NoSQL Databases, A Performance Comparison for Architects and IT Managers,” 2013.</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[38] </w:t>
                    </w:r>
                  </w:p>
                </w:tc>
                <w:tc>
                  <w:tcPr>
                    <w:tcW w:w="0" w:type="auto"/>
                    <w:hideMark/>
                  </w:tcPr>
                  <w:p w:rsidR="00153855" w:rsidRDefault="00153855">
                    <w:pPr>
                      <w:pStyle w:val="Bibliografija"/>
                      <w:rPr>
                        <w:rFonts w:eastAsiaTheme="minorEastAsia"/>
                        <w:noProof/>
                      </w:rPr>
                    </w:pPr>
                    <w:r>
                      <w:rPr>
                        <w:noProof/>
                      </w:rPr>
                      <w:t>“XML wikipedia,” Wikimedia Foundation, Inc, March March 2015. [Online]. Available: http://en.wikipedia.org/wiki/XML. [Accessed 20 March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[39] </w:t>
                    </w:r>
                  </w:p>
                </w:tc>
                <w:tc>
                  <w:tcPr>
                    <w:tcW w:w="0" w:type="auto"/>
                    <w:hideMark/>
                  </w:tcPr>
                  <w:p w:rsidR="00153855" w:rsidRDefault="00153855">
                    <w:pPr>
                      <w:pStyle w:val="Bibliografija"/>
                      <w:rPr>
                        <w:rFonts w:eastAsiaTheme="minorEastAsia"/>
                        <w:noProof/>
                      </w:rPr>
                    </w:pPr>
                    <w:r>
                      <w:rPr>
                        <w:noProof/>
                      </w:rPr>
                      <w:t>“JSON org,” [Online]. Available: http://json.org/. [Accessed 20 March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[40] </w:t>
                    </w:r>
                  </w:p>
                </w:tc>
                <w:tc>
                  <w:tcPr>
                    <w:tcW w:w="0" w:type="auto"/>
                    <w:hideMark/>
                  </w:tcPr>
                  <w:p w:rsidR="00153855" w:rsidRDefault="00153855">
                    <w:pPr>
                      <w:pStyle w:val="Bibliografija"/>
                      <w:rPr>
                        <w:rFonts w:eastAsiaTheme="minorEastAsia"/>
                        <w:noProof/>
                      </w:rPr>
                    </w:pPr>
                    <w:r>
                      <w:rPr>
                        <w:noProof/>
                      </w:rPr>
                      <w:t>“OASIS official wabsite,” OASIS, 2015. [Online]. Available: https://www.oasis-open.org/org. [Accessed 20 March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[41] </w:t>
                    </w:r>
                  </w:p>
                </w:tc>
                <w:tc>
                  <w:tcPr>
                    <w:tcW w:w="0" w:type="auto"/>
                    <w:hideMark/>
                  </w:tcPr>
                  <w:p w:rsidR="00153855" w:rsidRDefault="00153855">
                    <w:pPr>
                      <w:pStyle w:val="Bibliografija"/>
                      <w:rPr>
                        <w:rFonts w:eastAsiaTheme="minorEastAsia"/>
                        <w:noProof/>
                      </w:rPr>
                    </w:pPr>
                    <w:r>
                      <w:rPr>
                        <w:noProof/>
                      </w:rPr>
                      <w:t>“XACML wikipedia,” Wikimedia Foundation, Inc., 16 January 2015. [Online]. Available: http://en.wikipedia.org/wiki/XACML. [Accessed 20 March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[42] </w:t>
                    </w:r>
                  </w:p>
                </w:tc>
                <w:tc>
                  <w:tcPr>
                    <w:tcW w:w="0" w:type="auto"/>
                    <w:hideMark/>
                  </w:tcPr>
                  <w:p w:rsidR="00153855" w:rsidRDefault="00153855">
                    <w:pPr>
                      <w:pStyle w:val="Bibliografija"/>
                      <w:rPr>
                        <w:rFonts w:eastAsiaTheme="minorEastAsia"/>
                        <w:noProof/>
                      </w:rPr>
                    </w:pPr>
                    <w:r>
                      <w:rPr>
                        <w:noProof/>
                      </w:rPr>
                      <w:t xml:space="preserve">“JSON Profile of XACML 3.0 Version 1.0,” 15 May 2014. [Online]. Available: http://docs.oasis-open.org/xacml/xacml-json-http/v1.0/csprd03/xacml-json-http-v1.0-csprd03.pdf. [Accessed 11 February </w:t>
                    </w:r>
                    <w:r>
                      <w:rPr>
                        <w:noProof/>
                      </w:rPr>
                      <w:lastRenderedPageBreak/>
                      <w:t>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lastRenderedPageBreak/>
                      <w:t xml:space="preserve">[43] </w:t>
                    </w:r>
                  </w:p>
                </w:tc>
                <w:tc>
                  <w:tcPr>
                    <w:tcW w:w="0" w:type="auto"/>
                    <w:hideMark/>
                  </w:tcPr>
                  <w:p w:rsidR="00153855" w:rsidRDefault="00153855">
                    <w:pPr>
                      <w:pStyle w:val="Bibliografija"/>
                      <w:rPr>
                        <w:rFonts w:eastAsiaTheme="minorEastAsia"/>
                        <w:noProof/>
                      </w:rPr>
                    </w:pPr>
                    <w:r>
                      <w:rPr>
                        <w:noProof/>
                      </w:rPr>
                      <w:t>“SMARTIE Homepage,” IHP GmbH, 22 July 2014. [Online]. Available: http://www.smartie-project.eu/project.html. [Accessed 20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[44] </w:t>
                    </w:r>
                  </w:p>
                </w:tc>
                <w:tc>
                  <w:tcPr>
                    <w:tcW w:w="0" w:type="auto"/>
                    <w:hideMark/>
                  </w:tcPr>
                  <w:p w:rsidR="00153855" w:rsidRDefault="00153855">
                    <w:pPr>
                      <w:pStyle w:val="Bibliografija"/>
                      <w:rPr>
                        <w:rFonts w:eastAsiaTheme="minorEastAsia"/>
                        <w:noProof/>
                      </w:rPr>
                    </w:pPr>
                    <w:r>
                      <w:rPr>
                        <w:noProof/>
                      </w:rPr>
                      <w:t>“Axiomatics Hamepage,” Axiomatics, 2015. [Online]. Available: http://www.axiomatics.com/. [Accessed 20 May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[45] </w:t>
                    </w:r>
                  </w:p>
                </w:tc>
                <w:tc>
                  <w:tcPr>
                    <w:tcW w:w="0" w:type="auto"/>
                    <w:hideMark/>
                  </w:tcPr>
                  <w:p w:rsidR="00153855" w:rsidRDefault="00153855">
                    <w:pPr>
                      <w:pStyle w:val="Bibliografija"/>
                      <w:rPr>
                        <w:rFonts w:eastAsiaTheme="minorEastAsia"/>
                        <w:noProof/>
                      </w:rPr>
                    </w:pPr>
                    <w:r>
                      <w:rPr>
                        <w:noProof/>
                      </w:rPr>
                      <w:t>“WSO2 Balana Implementation GitHub project,” [Online]. Available: https://github.com/wso2/balana. [Accessed 20 May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[46] </w:t>
                    </w:r>
                  </w:p>
                </w:tc>
                <w:tc>
                  <w:tcPr>
                    <w:tcW w:w="0" w:type="auto"/>
                    <w:hideMark/>
                  </w:tcPr>
                  <w:p w:rsidR="00153855" w:rsidRDefault="00153855">
                    <w:pPr>
                      <w:pStyle w:val="Bibliografija"/>
                      <w:rPr>
                        <w:rFonts w:eastAsiaTheme="minorEastAsia"/>
                        <w:noProof/>
                      </w:rPr>
                    </w:pPr>
                    <w:r>
                      <w:rPr>
                        <w:noProof/>
                      </w:rPr>
                      <w:t>“Sun's XACML Implementation,” Sun Microsystems, Inc, 16 July 2006. [Online]. Available: http://sunxacml.sourceforge.net/. [Accessed 20 May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[47] </w:t>
                    </w:r>
                  </w:p>
                </w:tc>
                <w:tc>
                  <w:tcPr>
                    <w:tcW w:w="0" w:type="auto"/>
                    <w:hideMark/>
                  </w:tcPr>
                  <w:p w:rsidR="00153855" w:rsidRDefault="00153855">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[48] </w:t>
                    </w:r>
                  </w:p>
                </w:tc>
                <w:tc>
                  <w:tcPr>
                    <w:tcW w:w="0" w:type="auto"/>
                    <w:hideMark/>
                  </w:tcPr>
                  <w:p w:rsidR="00153855" w:rsidRDefault="00153855">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[49] </w:t>
                    </w:r>
                  </w:p>
                </w:tc>
                <w:tc>
                  <w:tcPr>
                    <w:tcW w:w="0" w:type="auto"/>
                    <w:hideMark/>
                  </w:tcPr>
                  <w:p w:rsidR="00153855" w:rsidRDefault="00153855">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[50] </w:t>
                    </w:r>
                  </w:p>
                </w:tc>
                <w:tc>
                  <w:tcPr>
                    <w:tcW w:w="0" w:type="auto"/>
                    <w:hideMark/>
                  </w:tcPr>
                  <w:p w:rsidR="00153855" w:rsidRDefault="00153855">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[51] </w:t>
                    </w:r>
                  </w:p>
                </w:tc>
                <w:tc>
                  <w:tcPr>
                    <w:tcW w:w="0" w:type="auto"/>
                    <w:hideMark/>
                  </w:tcPr>
                  <w:p w:rsidR="00153855" w:rsidRDefault="00153855">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[52] </w:t>
                    </w:r>
                  </w:p>
                </w:tc>
                <w:tc>
                  <w:tcPr>
                    <w:tcW w:w="0" w:type="auto"/>
                    <w:hideMark/>
                  </w:tcPr>
                  <w:p w:rsidR="00153855" w:rsidRDefault="00153855">
                    <w:pPr>
                      <w:pStyle w:val="Bibliografija"/>
                      <w:rPr>
                        <w:rFonts w:eastAsiaTheme="minorEastAsia"/>
                        <w:noProof/>
                      </w:rPr>
                    </w:pPr>
                    <w:r>
                      <w:rPr>
                        <w:noProof/>
                      </w:rPr>
                      <w:t xml:space="preserve">M. C. M. J. F. S. S. I. S. Matei Zaharia, “Spark: Cluster Computing with Working Sets,” 2010.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[53] </w:t>
                    </w:r>
                  </w:p>
                </w:tc>
                <w:tc>
                  <w:tcPr>
                    <w:tcW w:w="0" w:type="auto"/>
                    <w:hideMark/>
                  </w:tcPr>
                  <w:p w:rsidR="00153855" w:rsidRDefault="00153855">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[54] </w:t>
                    </w:r>
                  </w:p>
                </w:tc>
                <w:tc>
                  <w:tcPr>
                    <w:tcW w:w="0" w:type="auto"/>
                    <w:hideMark/>
                  </w:tcPr>
                  <w:p w:rsidR="00153855" w:rsidRDefault="00153855">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[55] </w:t>
                    </w:r>
                  </w:p>
                </w:tc>
                <w:tc>
                  <w:tcPr>
                    <w:tcW w:w="0" w:type="auto"/>
                    <w:hideMark/>
                  </w:tcPr>
                  <w:p w:rsidR="00153855" w:rsidRDefault="00153855">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lastRenderedPageBreak/>
                      <w:t xml:space="preserve">[56] </w:t>
                    </w:r>
                  </w:p>
                </w:tc>
                <w:tc>
                  <w:tcPr>
                    <w:tcW w:w="0" w:type="auto"/>
                    <w:hideMark/>
                  </w:tcPr>
                  <w:p w:rsidR="00153855" w:rsidRDefault="00153855">
                    <w:pPr>
                      <w:pStyle w:val="Bibliografija"/>
                      <w:rPr>
                        <w:rFonts w:eastAsiaTheme="minorEastAsia"/>
                        <w:noProof/>
                      </w:rPr>
                    </w:pPr>
                    <w:r>
                      <w:rPr>
                        <w:noProof/>
                      </w:rPr>
                      <w:t>“XML website,” O’Reilly Media, Inc., [Online]. Available: http://www.xml.com/. [Accessed 20 Merch 2015].</w:t>
                    </w:r>
                  </w:p>
                </w:tc>
              </w:tr>
              <w:tr w:rsidR="00153855">
                <w:trPr>
                  <w:divId w:val="1150173182"/>
                  <w:tblCellSpacing w:w="15" w:type="dxa"/>
                </w:trPr>
                <w:tc>
                  <w:tcPr>
                    <w:tcW w:w="50" w:type="pct"/>
                    <w:hideMark/>
                  </w:tcPr>
                  <w:p w:rsidR="00153855" w:rsidRDefault="00153855">
                    <w:pPr>
                      <w:pStyle w:val="Bibliografija"/>
                      <w:rPr>
                        <w:rFonts w:eastAsiaTheme="minorEastAsia"/>
                        <w:noProof/>
                      </w:rPr>
                    </w:pPr>
                    <w:r>
                      <w:rPr>
                        <w:noProof/>
                      </w:rPr>
                      <w:t xml:space="preserve">[57] </w:t>
                    </w:r>
                  </w:p>
                </w:tc>
                <w:tc>
                  <w:tcPr>
                    <w:tcW w:w="0" w:type="auto"/>
                    <w:hideMark/>
                  </w:tcPr>
                  <w:p w:rsidR="00153855" w:rsidRDefault="00153855">
                    <w:pPr>
                      <w:pStyle w:val="Bibliografija"/>
                      <w:rPr>
                        <w:rFonts w:eastAsiaTheme="minorEastAsia"/>
                        <w:noProof/>
                      </w:rPr>
                    </w:pPr>
                    <w:r>
                      <w:rPr>
                        <w:noProof/>
                      </w:rPr>
                      <w:t>“xacml project,” [Online]. Available: http://xacmlinfo.org/2014/11/30/implementing-rbac-and-abac-with-xacml/. [Accessed 20 May 2015].</w:t>
                    </w:r>
                  </w:p>
                </w:tc>
              </w:tr>
            </w:tbl>
            <w:p w:rsidR="00153855" w:rsidRDefault="00153855">
              <w:pPr>
                <w:divId w:val="1150173182"/>
                <w:rPr>
                  <w:noProof/>
                </w:rPr>
              </w:pPr>
            </w:p>
            <w:p w:rsidR="00703B0F" w:rsidRPr="009839D4" w:rsidRDefault="006F5BB2" w:rsidP="0064737B">
              <w:r w:rsidRPr="009839D4">
                <w:fldChar w:fldCharType="end"/>
              </w:r>
            </w:p>
          </w:sdtContent>
        </w:sdt>
      </w:sdtContent>
    </w:sdt>
    <w:sectPr w:rsidR="00703B0F" w:rsidRPr="009839D4" w:rsidSect="007A5BB4">
      <w:footerReference w:type="default" r:id="rId2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6C65" w:rsidRDefault="005C6C65" w:rsidP="000E5F3B">
      <w:pPr>
        <w:spacing w:line="240" w:lineRule="auto"/>
      </w:pPr>
      <w:r>
        <w:separator/>
      </w:r>
    </w:p>
  </w:endnote>
  <w:endnote w:type="continuationSeparator" w:id="0">
    <w:p w:rsidR="005C6C65" w:rsidRDefault="005C6C65"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0F6" w:rsidRDefault="00D200F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D200F6" w:rsidRDefault="00D200F6">
        <w:pPr>
          <w:pStyle w:val="Podnoje"/>
          <w:jc w:val="right"/>
        </w:pPr>
        <w:fldSimple w:instr=" PAGE   \* MERGEFORMAT ">
          <w:r>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D200F6" w:rsidRDefault="00D200F6" w:rsidP="00037B33">
        <w:pPr>
          <w:pStyle w:val="Podnoje"/>
          <w:jc w:val="right"/>
        </w:pPr>
        <w:fldSimple w:instr=" PAGE   \* MERGEFORMAT ">
          <w:r w:rsidR="00153855">
            <w:rPr>
              <w:noProof/>
            </w:rPr>
            <w:t>48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C65" w:rsidRDefault="005C6C65" w:rsidP="000E5F3B">
      <w:pPr>
        <w:spacing w:line="240" w:lineRule="auto"/>
      </w:pPr>
      <w:r>
        <w:separator/>
      </w:r>
    </w:p>
  </w:footnote>
  <w:footnote w:type="continuationSeparator" w:id="0">
    <w:p w:rsidR="005C6C65" w:rsidRDefault="005C6C65"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BFE67714"/>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0B25"/>
    <w:rsid w:val="00013E69"/>
    <w:rsid w:val="00016255"/>
    <w:rsid w:val="00016EB7"/>
    <w:rsid w:val="000170B1"/>
    <w:rsid w:val="00022E2F"/>
    <w:rsid w:val="0002769C"/>
    <w:rsid w:val="000325DF"/>
    <w:rsid w:val="00034731"/>
    <w:rsid w:val="00034EA2"/>
    <w:rsid w:val="00035643"/>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4818"/>
    <w:rsid w:val="000C5528"/>
    <w:rsid w:val="000C5D0C"/>
    <w:rsid w:val="000C7193"/>
    <w:rsid w:val="000D637A"/>
    <w:rsid w:val="000E2640"/>
    <w:rsid w:val="000E457F"/>
    <w:rsid w:val="000E5928"/>
    <w:rsid w:val="000E5F3B"/>
    <w:rsid w:val="000E6E69"/>
    <w:rsid w:val="000F1CA6"/>
    <w:rsid w:val="000F236B"/>
    <w:rsid w:val="000F2F6A"/>
    <w:rsid w:val="000F3932"/>
    <w:rsid w:val="000F3DEC"/>
    <w:rsid w:val="000F42EE"/>
    <w:rsid w:val="000F6C24"/>
    <w:rsid w:val="000F7350"/>
    <w:rsid w:val="00100553"/>
    <w:rsid w:val="00103373"/>
    <w:rsid w:val="00103719"/>
    <w:rsid w:val="0010590D"/>
    <w:rsid w:val="0010732A"/>
    <w:rsid w:val="001103B6"/>
    <w:rsid w:val="0011120E"/>
    <w:rsid w:val="00113EFE"/>
    <w:rsid w:val="001263D7"/>
    <w:rsid w:val="001267E1"/>
    <w:rsid w:val="00127DA5"/>
    <w:rsid w:val="001518C1"/>
    <w:rsid w:val="001531D1"/>
    <w:rsid w:val="00153855"/>
    <w:rsid w:val="001561EA"/>
    <w:rsid w:val="00161BAC"/>
    <w:rsid w:val="00163E7C"/>
    <w:rsid w:val="00164FC5"/>
    <w:rsid w:val="00171445"/>
    <w:rsid w:val="00173631"/>
    <w:rsid w:val="00186D29"/>
    <w:rsid w:val="0019010D"/>
    <w:rsid w:val="00192016"/>
    <w:rsid w:val="00193231"/>
    <w:rsid w:val="00194159"/>
    <w:rsid w:val="00196E72"/>
    <w:rsid w:val="00197739"/>
    <w:rsid w:val="001A1EA6"/>
    <w:rsid w:val="001A3221"/>
    <w:rsid w:val="001A4277"/>
    <w:rsid w:val="001B7E86"/>
    <w:rsid w:val="001C6255"/>
    <w:rsid w:val="001D2B8F"/>
    <w:rsid w:val="001D6268"/>
    <w:rsid w:val="001F02E7"/>
    <w:rsid w:val="001F0E93"/>
    <w:rsid w:val="001F21CE"/>
    <w:rsid w:val="001F413C"/>
    <w:rsid w:val="001F5180"/>
    <w:rsid w:val="001F539B"/>
    <w:rsid w:val="00201B83"/>
    <w:rsid w:val="002026D1"/>
    <w:rsid w:val="00207517"/>
    <w:rsid w:val="00210FDA"/>
    <w:rsid w:val="00214116"/>
    <w:rsid w:val="0021570C"/>
    <w:rsid w:val="002175ED"/>
    <w:rsid w:val="00223561"/>
    <w:rsid w:val="00227519"/>
    <w:rsid w:val="002278BA"/>
    <w:rsid w:val="00231CE4"/>
    <w:rsid w:val="002335F1"/>
    <w:rsid w:val="00233C2E"/>
    <w:rsid w:val="00234E92"/>
    <w:rsid w:val="0024256C"/>
    <w:rsid w:val="002447D5"/>
    <w:rsid w:val="00251324"/>
    <w:rsid w:val="00252ECB"/>
    <w:rsid w:val="002530A4"/>
    <w:rsid w:val="0025510A"/>
    <w:rsid w:val="00257130"/>
    <w:rsid w:val="00261F64"/>
    <w:rsid w:val="002650DB"/>
    <w:rsid w:val="00265BF3"/>
    <w:rsid w:val="00284BD0"/>
    <w:rsid w:val="00285116"/>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9F5"/>
    <w:rsid w:val="002C4D2F"/>
    <w:rsid w:val="002C5D02"/>
    <w:rsid w:val="002E01AA"/>
    <w:rsid w:val="002E0EA1"/>
    <w:rsid w:val="002E3CC1"/>
    <w:rsid w:val="002E4E2B"/>
    <w:rsid w:val="002E5B7D"/>
    <w:rsid w:val="002F37A0"/>
    <w:rsid w:val="002F711A"/>
    <w:rsid w:val="002F7F43"/>
    <w:rsid w:val="00301687"/>
    <w:rsid w:val="00302535"/>
    <w:rsid w:val="00307918"/>
    <w:rsid w:val="00312748"/>
    <w:rsid w:val="00320E2D"/>
    <w:rsid w:val="0032100D"/>
    <w:rsid w:val="00321B28"/>
    <w:rsid w:val="003256A7"/>
    <w:rsid w:val="003401C0"/>
    <w:rsid w:val="0034066B"/>
    <w:rsid w:val="00343B1B"/>
    <w:rsid w:val="003459D4"/>
    <w:rsid w:val="00346B10"/>
    <w:rsid w:val="00346DB2"/>
    <w:rsid w:val="003508C9"/>
    <w:rsid w:val="0035332E"/>
    <w:rsid w:val="003562B6"/>
    <w:rsid w:val="00357907"/>
    <w:rsid w:val="00360A5B"/>
    <w:rsid w:val="0036227D"/>
    <w:rsid w:val="00363A20"/>
    <w:rsid w:val="003655F5"/>
    <w:rsid w:val="00380FA8"/>
    <w:rsid w:val="0038198C"/>
    <w:rsid w:val="003827BE"/>
    <w:rsid w:val="003833D8"/>
    <w:rsid w:val="00385810"/>
    <w:rsid w:val="00385CD8"/>
    <w:rsid w:val="00387F33"/>
    <w:rsid w:val="00390B89"/>
    <w:rsid w:val="003930C9"/>
    <w:rsid w:val="0039315C"/>
    <w:rsid w:val="00395706"/>
    <w:rsid w:val="003B1316"/>
    <w:rsid w:val="003B163B"/>
    <w:rsid w:val="003B1DC1"/>
    <w:rsid w:val="003B1F4E"/>
    <w:rsid w:val="003B3771"/>
    <w:rsid w:val="003B4463"/>
    <w:rsid w:val="003B6D8F"/>
    <w:rsid w:val="003B70DB"/>
    <w:rsid w:val="003C0A4E"/>
    <w:rsid w:val="003C4675"/>
    <w:rsid w:val="003C4BC5"/>
    <w:rsid w:val="003C6243"/>
    <w:rsid w:val="003D3B6A"/>
    <w:rsid w:val="003D5FE0"/>
    <w:rsid w:val="003D675A"/>
    <w:rsid w:val="003E19F2"/>
    <w:rsid w:val="003E2ED4"/>
    <w:rsid w:val="003E3E7B"/>
    <w:rsid w:val="003E4297"/>
    <w:rsid w:val="003E46B9"/>
    <w:rsid w:val="003E762B"/>
    <w:rsid w:val="003F2A25"/>
    <w:rsid w:val="00404458"/>
    <w:rsid w:val="00405B7E"/>
    <w:rsid w:val="00406EF3"/>
    <w:rsid w:val="00415B31"/>
    <w:rsid w:val="00416229"/>
    <w:rsid w:val="00416614"/>
    <w:rsid w:val="00422143"/>
    <w:rsid w:val="00424C9A"/>
    <w:rsid w:val="004306B6"/>
    <w:rsid w:val="004343FA"/>
    <w:rsid w:val="00434787"/>
    <w:rsid w:val="00436CD4"/>
    <w:rsid w:val="00442982"/>
    <w:rsid w:val="0045557F"/>
    <w:rsid w:val="00457FFD"/>
    <w:rsid w:val="004601B8"/>
    <w:rsid w:val="00460ED0"/>
    <w:rsid w:val="0046124F"/>
    <w:rsid w:val="00467ED0"/>
    <w:rsid w:val="00473303"/>
    <w:rsid w:val="004741D6"/>
    <w:rsid w:val="0047422A"/>
    <w:rsid w:val="00480C2B"/>
    <w:rsid w:val="00483D71"/>
    <w:rsid w:val="004842EF"/>
    <w:rsid w:val="00487950"/>
    <w:rsid w:val="004902AE"/>
    <w:rsid w:val="004965D0"/>
    <w:rsid w:val="004A18E5"/>
    <w:rsid w:val="004A1F5E"/>
    <w:rsid w:val="004A4599"/>
    <w:rsid w:val="004A69E8"/>
    <w:rsid w:val="004A7C4D"/>
    <w:rsid w:val="004B0E31"/>
    <w:rsid w:val="004B4C45"/>
    <w:rsid w:val="004C0065"/>
    <w:rsid w:val="004C14DA"/>
    <w:rsid w:val="004C484C"/>
    <w:rsid w:val="004C4C33"/>
    <w:rsid w:val="004C570B"/>
    <w:rsid w:val="004C59D2"/>
    <w:rsid w:val="004D0544"/>
    <w:rsid w:val="004D0D09"/>
    <w:rsid w:val="004D7C3F"/>
    <w:rsid w:val="004E05B0"/>
    <w:rsid w:val="004E1F69"/>
    <w:rsid w:val="004E288F"/>
    <w:rsid w:val="004E718F"/>
    <w:rsid w:val="004F2A99"/>
    <w:rsid w:val="004F373D"/>
    <w:rsid w:val="004F4C77"/>
    <w:rsid w:val="004F7CFC"/>
    <w:rsid w:val="004F7D55"/>
    <w:rsid w:val="00501C88"/>
    <w:rsid w:val="005073E8"/>
    <w:rsid w:val="00510091"/>
    <w:rsid w:val="00514EB6"/>
    <w:rsid w:val="00515271"/>
    <w:rsid w:val="005159E3"/>
    <w:rsid w:val="005232D4"/>
    <w:rsid w:val="0052507B"/>
    <w:rsid w:val="005262DA"/>
    <w:rsid w:val="00530ED5"/>
    <w:rsid w:val="00531B01"/>
    <w:rsid w:val="00532351"/>
    <w:rsid w:val="005378E4"/>
    <w:rsid w:val="00537B34"/>
    <w:rsid w:val="005400C8"/>
    <w:rsid w:val="00540173"/>
    <w:rsid w:val="00541522"/>
    <w:rsid w:val="00544BB4"/>
    <w:rsid w:val="00550A1A"/>
    <w:rsid w:val="00551089"/>
    <w:rsid w:val="0055277E"/>
    <w:rsid w:val="00553332"/>
    <w:rsid w:val="00562454"/>
    <w:rsid w:val="005625BA"/>
    <w:rsid w:val="005656C2"/>
    <w:rsid w:val="0056583D"/>
    <w:rsid w:val="005712A2"/>
    <w:rsid w:val="00571772"/>
    <w:rsid w:val="00572043"/>
    <w:rsid w:val="005742F8"/>
    <w:rsid w:val="00575145"/>
    <w:rsid w:val="00577C28"/>
    <w:rsid w:val="00580C53"/>
    <w:rsid w:val="00584588"/>
    <w:rsid w:val="00586B84"/>
    <w:rsid w:val="005944CF"/>
    <w:rsid w:val="00596B11"/>
    <w:rsid w:val="00597A8B"/>
    <w:rsid w:val="005A2A02"/>
    <w:rsid w:val="005A357F"/>
    <w:rsid w:val="005A4A84"/>
    <w:rsid w:val="005A5356"/>
    <w:rsid w:val="005A7A76"/>
    <w:rsid w:val="005B0A24"/>
    <w:rsid w:val="005B22E6"/>
    <w:rsid w:val="005C5FAE"/>
    <w:rsid w:val="005C6C33"/>
    <w:rsid w:val="005C6C65"/>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4BA"/>
    <w:rsid w:val="0061571C"/>
    <w:rsid w:val="006172D8"/>
    <w:rsid w:val="0063343F"/>
    <w:rsid w:val="00633586"/>
    <w:rsid w:val="00633909"/>
    <w:rsid w:val="00634531"/>
    <w:rsid w:val="00640C58"/>
    <w:rsid w:val="00644C83"/>
    <w:rsid w:val="006452D7"/>
    <w:rsid w:val="0064531D"/>
    <w:rsid w:val="0064737B"/>
    <w:rsid w:val="00652EBF"/>
    <w:rsid w:val="0066079A"/>
    <w:rsid w:val="00661FC1"/>
    <w:rsid w:val="00663368"/>
    <w:rsid w:val="006662AE"/>
    <w:rsid w:val="00670470"/>
    <w:rsid w:val="006708A4"/>
    <w:rsid w:val="00672429"/>
    <w:rsid w:val="006776A0"/>
    <w:rsid w:val="00677899"/>
    <w:rsid w:val="00686BF4"/>
    <w:rsid w:val="00686F20"/>
    <w:rsid w:val="0069240C"/>
    <w:rsid w:val="006934AB"/>
    <w:rsid w:val="00697FA2"/>
    <w:rsid w:val="006A4F11"/>
    <w:rsid w:val="006A618B"/>
    <w:rsid w:val="006A7127"/>
    <w:rsid w:val="006B0554"/>
    <w:rsid w:val="006B1684"/>
    <w:rsid w:val="006B1E1E"/>
    <w:rsid w:val="006B2382"/>
    <w:rsid w:val="006B4117"/>
    <w:rsid w:val="006B57CE"/>
    <w:rsid w:val="006C0EC3"/>
    <w:rsid w:val="006C37EC"/>
    <w:rsid w:val="006C3D0B"/>
    <w:rsid w:val="006D0F61"/>
    <w:rsid w:val="006D4F5B"/>
    <w:rsid w:val="006D6958"/>
    <w:rsid w:val="006E4E2C"/>
    <w:rsid w:val="006E561B"/>
    <w:rsid w:val="006E6CCE"/>
    <w:rsid w:val="006F1180"/>
    <w:rsid w:val="006F29CD"/>
    <w:rsid w:val="006F4BA9"/>
    <w:rsid w:val="006F52A9"/>
    <w:rsid w:val="006F5BB2"/>
    <w:rsid w:val="00703B0F"/>
    <w:rsid w:val="00703C6C"/>
    <w:rsid w:val="00711A5D"/>
    <w:rsid w:val="00713548"/>
    <w:rsid w:val="00714153"/>
    <w:rsid w:val="00716013"/>
    <w:rsid w:val="00717E71"/>
    <w:rsid w:val="00722FE1"/>
    <w:rsid w:val="00732325"/>
    <w:rsid w:val="00733E4E"/>
    <w:rsid w:val="007345C8"/>
    <w:rsid w:val="00734B43"/>
    <w:rsid w:val="007379F9"/>
    <w:rsid w:val="00740ACF"/>
    <w:rsid w:val="00741DBA"/>
    <w:rsid w:val="00743BDA"/>
    <w:rsid w:val="007459A8"/>
    <w:rsid w:val="0074618A"/>
    <w:rsid w:val="00755E7B"/>
    <w:rsid w:val="007578A8"/>
    <w:rsid w:val="00761424"/>
    <w:rsid w:val="007710B1"/>
    <w:rsid w:val="0077217F"/>
    <w:rsid w:val="00772319"/>
    <w:rsid w:val="007738CA"/>
    <w:rsid w:val="00774CA6"/>
    <w:rsid w:val="00776DC0"/>
    <w:rsid w:val="00777F3F"/>
    <w:rsid w:val="00791E32"/>
    <w:rsid w:val="0079208D"/>
    <w:rsid w:val="0079341F"/>
    <w:rsid w:val="007935A6"/>
    <w:rsid w:val="007A1D90"/>
    <w:rsid w:val="007A5BB4"/>
    <w:rsid w:val="007A6D66"/>
    <w:rsid w:val="007B2177"/>
    <w:rsid w:val="007B2A99"/>
    <w:rsid w:val="007B3AAD"/>
    <w:rsid w:val="007B412F"/>
    <w:rsid w:val="007B5B6F"/>
    <w:rsid w:val="007B73F2"/>
    <w:rsid w:val="007C05F8"/>
    <w:rsid w:val="007E2454"/>
    <w:rsid w:val="007E58BD"/>
    <w:rsid w:val="007E6C88"/>
    <w:rsid w:val="007E6F89"/>
    <w:rsid w:val="007F24B1"/>
    <w:rsid w:val="007F3406"/>
    <w:rsid w:val="007F616F"/>
    <w:rsid w:val="007F7D37"/>
    <w:rsid w:val="0080029B"/>
    <w:rsid w:val="00802AE1"/>
    <w:rsid w:val="00802F79"/>
    <w:rsid w:val="00807F3D"/>
    <w:rsid w:val="00812143"/>
    <w:rsid w:val="00812758"/>
    <w:rsid w:val="00813362"/>
    <w:rsid w:val="008139C6"/>
    <w:rsid w:val="00814526"/>
    <w:rsid w:val="00814D69"/>
    <w:rsid w:val="00816A90"/>
    <w:rsid w:val="00822D43"/>
    <w:rsid w:val="00825094"/>
    <w:rsid w:val="008254B7"/>
    <w:rsid w:val="00825773"/>
    <w:rsid w:val="00827476"/>
    <w:rsid w:val="008276C1"/>
    <w:rsid w:val="00830E2F"/>
    <w:rsid w:val="00831325"/>
    <w:rsid w:val="0083401B"/>
    <w:rsid w:val="00835F14"/>
    <w:rsid w:val="0084047F"/>
    <w:rsid w:val="00840F6D"/>
    <w:rsid w:val="008413F6"/>
    <w:rsid w:val="00850CC8"/>
    <w:rsid w:val="00852EDD"/>
    <w:rsid w:val="00855ABA"/>
    <w:rsid w:val="008562A6"/>
    <w:rsid w:val="00857123"/>
    <w:rsid w:val="00863319"/>
    <w:rsid w:val="00866790"/>
    <w:rsid w:val="00866819"/>
    <w:rsid w:val="00871660"/>
    <w:rsid w:val="0087236F"/>
    <w:rsid w:val="00877271"/>
    <w:rsid w:val="00885F6A"/>
    <w:rsid w:val="00887280"/>
    <w:rsid w:val="00887899"/>
    <w:rsid w:val="00890AB9"/>
    <w:rsid w:val="008946C5"/>
    <w:rsid w:val="008963B8"/>
    <w:rsid w:val="008A0BBE"/>
    <w:rsid w:val="008A1DC0"/>
    <w:rsid w:val="008A53C5"/>
    <w:rsid w:val="008A5A24"/>
    <w:rsid w:val="008B27F9"/>
    <w:rsid w:val="008B373A"/>
    <w:rsid w:val="008C3580"/>
    <w:rsid w:val="008C7BD1"/>
    <w:rsid w:val="008D1838"/>
    <w:rsid w:val="008D7C55"/>
    <w:rsid w:val="008E1E66"/>
    <w:rsid w:val="008E6D43"/>
    <w:rsid w:val="008F06AF"/>
    <w:rsid w:val="008F62AF"/>
    <w:rsid w:val="008F7516"/>
    <w:rsid w:val="00905FB2"/>
    <w:rsid w:val="00910628"/>
    <w:rsid w:val="009108D8"/>
    <w:rsid w:val="00911D6F"/>
    <w:rsid w:val="009122F2"/>
    <w:rsid w:val="00915FD3"/>
    <w:rsid w:val="00916EF6"/>
    <w:rsid w:val="009179DA"/>
    <w:rsid w:val="009204D0"/>
    <w:rsid w:val="0092363D"/>
    <w:rsid w:val="00931512"/>
    <w:rsid w:val="00934679"/>
    <w:rsid w:val="00937721"/>
    <w:rsid w:val="009436B2"/>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0A49"/>
    <w:rsid w:val="0099112F"/>
    <w:rsid w:val="00991D3C"/>
    <w:rsid w:val="009945FA"/>
    <w:rsid w:val="00996AF2"/>
    <w:rsid w:val="00996CDA"/>
    <w:rsid w:val="009A458D"/>
    <w:rsid w:val="009A4826"/>
    <w:rsid w:val="009B11BD"/>
    <w:rsid w:val="009B141D"/>
    <w:rsid w:val="009B203E"/>
    <w:rsid w:val="009B454E"/>
    <w:rsid w:val="009B614B"/>
    <w:rsid w:val="009B7E24"/>
    <w:rsid w:val="009C3EDC"/>
    <w:rsid w:val="009C5ED8"/>
    <w:rsid w:val="009C6C66"/>
    <w:rsid w:val="009C6CDB"/>
    <w:rsid w:val="009C7C42"/>
    <w:rsid w:val="009D0A1B"/>
    <w:rsid w:val="009D0A5D"/>
    <w:rsid w:val="009D0AB2"/>
    <w:rsid w:val="009D2669"/>
    <w:rsid w:val="009D3A45"/>
    <w:rsid w:val="009D465F"/>
    <w:rsid w:val="009D7016"/>
    <w:rsid w:val="009E63B9"/>
    <w:rsid w:val="009E65DA"/>
    <w:rsid w:val="009E7FA2"/>
    <w:rsid w:val="009F0287"/>
    <w:rsid w:val="009F045C"/>
    <w:rsid w:val="009F1BE4"/>
    <w:rsid w:val="009F21B5"/>
    <w:rsid w:val="009F2B9A"/>
    <w:rsid w:val="009F2DFE"/>
    <w:rsid w:val="009F481F"/>
    <w:rsid w:val="009F5B44"/>
    <w:rsid w:val="009F6EFE"/>
    <w:rsid w:val="00A04A96"/>
    <w:rsid w:val="00A07769"/>
    <w:rsid w:val="00A154B7"/>
    <w:rsid w:val="00A164E1"/>
    <w:rsid w:val="00A24564"/>
    <w:rsid w:val="00A25B96"/>
    <w:rsid w:val="00A26E3A"/>
    <w:rsid w:val="00A27512"/>
    <w:rsid w:val="00A3616A"/>
    <w:rsid w:val="00A37746"/>
    <w:rsid w:val="00A4627B"/>
    <w:rsid w:val="00A50B8A"/>
    <w:rsid w:val="00A52ADE"/>
    <w:rsid w:val="00A5319E"/>
    <w:rsid w:val="00A5454F"/>
    <w:rsid w:val="00A5664B"/>
    <w:rsid w:val="00A603EE"/>
    <w:rsid w:val="00A60C2C"/>
    <w:rsid w:val="00A702C4"/>
    <w:rsid w:val="00A70839"/>
    <w:rsid w:val="00A709C1"/>
    <w:rsid w:val="00A70C22"/>
    <w:rsid w:val="00A76252"/>
    <w:rsid w:val="00A76A81"/>
    <w:rsid w:val="00A83A0C"/>
    <w:rsid w:val="00A83CCD"/>
    <w:rsid w:val="00A925E9"/>
    <w:rsid w:val="00A97151"/>
    <w:rsid w:val="00AA058B"/>
    <w:rsid w:val="00AA0C52"/>
    <w:rsid w:val="00AA17CF"/>
    <w:rsid w:val="00AA2108"/>
    <w:rsid w:val="00AA5B74"/>
    <w:rsid w:val="00AA6A74"/>
    <w:rsid w:val="00AB0696"/>
    <w:rsid w:val="00AB0AF9"/>
    <w:rsid w:val="00AB17B5"/>
    <w:rsid w:val="00AB1AAC"/>
    <w:rsid w:val="00AB1FFC"/>
    <w:rsid w:val="00AB789E"/>
    <w:rsid w:val="00AC0C21"/>
    <w:rsid w:val="00AC200E"/>
    <w:rsid w:val="00AC2DB8"/>
    <w:rsid w:val="00AC2EEF"/>
    <w:rsid w:val="00AC3306"/>
    <w:rsid w:val="00AC7AE8"/>
    <w:rsid w:val="00AD2A3F"/>
    <w:rsid w:val="00AD3098"/>
    <w:rsid w:val="00AD311C"/>
    <w:rsid w:val="00AD6ACD"/>
    <w:rsid w:val="00AD78BA"/>
    <w:rsid w:val="00AE2AA3"/>
    <w:rsid w:val="00AE6280"/>
    <w:rsid w:val="00AE6592"/>
    <w:rsid w:val="00AF31F7"/>
    <w:rsid w:val="00AF60F6"/>
    <w:rsid w:val="00B109F6"/>
    <w:rsid w:val="00B13193"/>
    <w:rsid w:val="00B16EA7"/>
    <w:rsid w:val="00B200C1"/>
    <w:rsid w:val="00B277FD"/>
    <w:rsid w:val="00B32EF2"/>
    <w:rsid w:val="00B34F5C"/>
    <w:rsid w:val="00B3571A"/>
    <w:rsid w:val="00B37DC5"/>
    <w:rsid w:val="00B45933"/>
    <w:rsid w:val="00B473BD"/>
    <w:rsid w:val="00B50240"/>
    <w:rsid w:val="00B50ACB"/>
    <w:rsid w:val="00B51CA7"/>
    <w:rsid w:val="00B57D27"/>
    <w:rsid w:val="00B631F1"/>
    <w:rsid w:val="00B64F6C"/>
    <w:rsid w:val="00B654E9"/>
    <w:rsid w:val="00B6607D"/>
    <w:rsid w:val="00B666D0"/>
    <w:rsid w:val="00B715A0"/>
    <w:rsid w:val="00B73BAC"/>
    <w:rsid w:val="00B77E86"/>
    <w:rsid w:val="00B81B6C"/>
    <w:rsid w:val="00B83770"/>
    <w:rsid w:val="00B84743"/>
    <w:rsid w:val="00B8547B"/>
    <w:rsid w:val="00B86293"/>
    <w:rsid w:val="00B94332"/>
    <w:rsid w:val="00BA0B07"/>
    <w:rsid w:val="00BA34BC"/>
    <w:rsid w:val="00BA6C48"/>
    <w:rsid w:val="00BB2AE5"/>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E6483"/>
    <w:rsid w:val="00BF45AB"/>
    <w:rsid w:val="00BF57B0"/>
    <w:rsid w:val="00BF6E7F"/>
    <w:rsid w:val="00C03081"/>
    <w:rsid w:val="00C076C1"/>
    <w:rsid w:val="00C1082F"/>
    <w:rsid w:val="00C170DA"/>
    <w:rsid w:val="00C20375"/>
    <w:rsid w:val="00C20C84"/>
    <w:rsid w:val="00C213D9"/>
    <w:rsid w:val="00C2326D"/>
    <w:rsid w:val="00C2381A"/>
    <w:rsid w:val="00C30A3B"/>
    <w:rsid w:val="00C3220C"/>
    <w:rsid w:val="00C3386C"/>
    <w:rsid w:val="00C42579"/>
    <w:rsid w:val="00C4302A"/>
    <w:rsid w:val="00C45B70"/>
    <w:rsid w:val="00C50480"/>
    <w:rsid w:val="00C604A7"/>
    <w:rsid w:val="00C634C0"/>
    <w:rsid w:val="00C70856"/>
    <w:rsid w:val="00C720DC"/>
    <w:rsid w:val="00C723F2"/>
    <w:rsid w:val="00C75741"/>
    <w:rsid w:val="00C75FE9"/>
    <w:rsid w:val="00C82D9B"/>
    <w:rsid w:val="00C83C46"/>
    <w:rsid w:val="00C874AE"/>
    <w:rsid w:val="00C917F0"/>
    <w:rsid w:val="00C9360A"/>
    <w:rsid w:val="00C9719F"/>
    <w:rsid w:val="00C9763B"/>
    <w:rsid w:val="00CA2B67"/>
    <w:rsid w:val="00CA6005"/>
    <w:rsid w:val="00CA7E6A"/>
    <w:rsid w:val="00CB1971"/>
    <w:rsid w:val="00CD1D61"/>
    <w:rsid w:val="00CD271B"/>
    <w:rsid w:val="00CD4E90"/>
    <w:rsid w:val="00CD6500"/>
    <w:rsid w:val="00CE09A7"/>
    <w:rsid w:val="00CE1D3A"/>
    <w:rsid w:val="00CE6930"/>
    <w:rsid w:val="00CE6C08"/>
    <w:rsid w:val="00CF174F"/>
    <w:rsid w:val="00CF3354"/>
    <w:rsid w:val="00CF3F50"/>
    <w:rsid w:val="00D043AD"/>
    <w:rsid w:val="00D05FD9"/>
    <w:rsid w:val="00D06A01"/>
    <w:rsid w:val="00D108E4"/>
    <w:rsid w:val="00D11A10"/>
    <w:rsid w:val="00D11E90"/>
    <w:rsid w:val="00D1399B"/>
    <w:rsid w:val="00D14B80"/>
    <w:rsid w:val="00D14D1C"/>
    <w:rsid w:val="00D200F6"/>
    <w:rsid w:val="00D21221"/>
    <w:rsid w:val="00D25960"/>
    <w:rsid w:val="00D2618B"/>
    <w:rsid w:val="00D26D7A"/>
    <w:rsid w:val="00D30724"/>
    <w:rsid w:val="00D35DDC"/>
    <w:rsid w:val="00D37A7B"/>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53"/>
    <w:rsid w:val="00D81A6D"/>
    <w:rsid w:val="00D85FC7"/>
    <w:rsid w:val="00D9299F"/>
    <w:rsid w:val="00D94A66"/>
    <w:rsid w:val="00D95DC9"/>
    <w:rsid w:val="00DA27A6"/>
    <w:rsid w:val="00DA3EF4"/>
    <w:rsid w:val="00DB10BE"/>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C8"/>
    <w:rsid w:val="00E02B28"/>
    <w:rsid w:val="00E162CA"/>
    <w:rsid w:val="00E164A3"/>
    <w:rsid w:val="00E16D01"/>
    <w:rsid w:val="00E17B08"/>
    <w:rsid w:val="00E2072F"/>
    <w:rsid w:val="00E237B7"/>
    <w:rsid w:val="00E2449D"/>
    <w:rsid w:val="00E2783E"/>
    <w:rsid w:val="00E31972"/>
    <w:rsid w:val="00E3349E"/>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A7AFD"/>
    <w:rsid w:val="00EB02D0"/>
    <w:rsid w:val="00EB1DF6"/>
    <w:rsid w:val="00EB3678"/>
    <w:rsid w:val="00EB5915"/>
    <w:rsid w:val="00EC0891"/>
    <w:rsid w:val="00EC4A95"/>
    <w:rsid w:val="00EC6CF4"/>
    <w:rsid w:val="00EC74FB"/>
    <w:rsid w:val="00ED212E"/>
    <w:rsid w:val="00ED33D5"/>
    <w:rsid w:val="00ED67EB"/>
    <w:rsid w:val="00EE0771"/>
    <w:rsid w:val="00EE2EE0"/>
    <w:rsid w:val="00EE3CC6"/>
    <w:rsid w:val="00EE40DC"/>
    <w:rsid w:val="00EE5B01"/>
    <w:rsid w:val="00EF0B13"/>
    <w:rsid w:val="00EF0E1D"/>
    <w:rsid w:val="00EF2D37"/>
    <w:rsid w:val="00EF5E42"/>
    <w:rsid w:val="00F00CB8"/>
    <w:rsid w:val="00F03182"/>
    <w:rsid w:val="00F0567A"/>
    <w:rsid w:val="00F060A7"/>
    <w:rsid w:val="00F06C47"/>
    <w:rsid w:val="00F15D4D"/>
    <w:rsid w:val="00F21E73"/>
    <w:rsid w:val="00F22090"/>
    <w:rsid w:val="00F2383A"/>
    <w:rsid w:val="00F238D6"/>
    <w:rsid w:val="00F248C4"/>
    <w:rsid w:val="00F32A78"/>
    <w:rsid w:val="00F34737"/>
    <w:rsid w:val="00F34DFB"/>
    <w:rsid w:val="00F35482"/>
    <w:rsid w:val="00F41945"/>
    <w:rsid w:val="00F46864"/>
    <w:rsid w:val="00F515E8"/>
    <w:rsid w:val="00F55BC9"/>
    <w:rsid w:val="00F5664C"/>
    <w:rsid w:val="00F60F35"/>
    <w:rsid w:val="00F644E9"/>
    <w:rsid w:val="00F6605B"/>
    <w:rsid w:val="00F67032"/>
    <w:rsid w:val="00F6713A"/>
    <w:rsid w:val="00F70951"/>
    <w:rsid w:val="00F71266"/>
    <w:rsid w:val="00F81DD7"/>
    <w:rsid w:val="00F85EF2"/>
    <w:rsid w:val="00F96889"/>
    <w:rsid w:val="00F97BA5"/>
    <w:rsid w:val="00FA011C"/>
    <w:rsid w:val="00FA0431"/>
    <w:rsid w:val="00FA0B24"/>
    <w:rsid w:val="00FA2A59"/>
    <w:rsid w:val="00FA3AB3"/>
    <w:rsid w:val="00FA4BEF"/>
    <w:rsid w:val="00FB12ED"/>
    <w:rsid w:val="00FB3054"/>
    <w:rsid w:val="00FB50D8"/>
    <w:rsid w:val="00FB5D32"/>
    <w:rsid w:val="00FB7760"/>
    <w:rsid w:val="00FD1949"/>
    <w:rsid w:val="00FD1EB6"/>
    <w:rsid w:val="00FE25B0"/>
    <w:rsid w:val="00FE545E"/>
    <w:rsid w:val="00FF0282"/>
    <w:rsid w:val="00FF3547"/>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3562B6"/>
    <w:pPr>
      <w:keepNext/>
      <w:numPr>
        <w:ilvl w:val="1"/>
        <w:numId w:val="26"/>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3562B6"/>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59601935">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34114440">
      <w:bodyDiv w:val="1"/>
      <w:marLeft w:val="0"/>
      <w:marRight w:val="0"/>
      <w:marTop w:val="0"/>
      <w:marBottom w:val="0"/>
      <w:divBdr>
        <w:top w:val="none" w:sz="0" w:space="0" w:color="auto"/>
        <w:left w:val="none" w:sz="0" w:space="0" w:color="auto"/>
        <w:bottom w:val="none" w:sz="0" w:space="0" w:color="auto"/>
        <w:right w:val="none" w:sz="0" w:space="0" w:color="auto"/>
      </w:divBdr>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471097362">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27051299">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794716549">
      <w:bodyDiv w:val="1"/>
      <w:marLeft w:val="0"/>
      <w:marRight w:val="0"/>
      <w:marTop w:val="0"/>
      <w:marBottom w:val="0"/>
      <w:divBdr>
        <w:top w:val="none" w:sz="0" w:space="0" w:color="auto"/>
        <w:left w:val="none" w:sz="0" w:space="0" w:color="auto"/>
        <w:bottom w:val="none" w:sz="0" w:space="0" w:color="auto"/>
        <w:right w:val="none" w:sz="0" w:space="0" w:color="auto"/>
      </w:divBdr>
    </w:div>
    <w:div w:id="796603605">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977414378">
      <w:bodyDiv w:val="1"/>
      <w:marLeft w:val="0"/>
      <w:marRight w:val="0"/>
      <w:marTop w:val="0"/>
      <w:marBottom w:val="0"/>
      <w:divBdr>
        <w:top w:val="none" w:sz="0" w:space="0" w:color="auto"/>
        <w:left w:val="none" w:sz="0" w:space="0" w:color="auto"/>
        <w:bottom w:val="none" w:sz="0" w:space="0" w:color="auto"/>
        <w:right w:val="none" w:sz="0" w:space="0" w:color="auto"/>
      </w:divBdr>
    </w:div>
    <w:div w:id="1006130103">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049647437">
      <w:bodyDiv w:val="1"/>
      <w:marLeft w:val="0"/>
      <w:marRight w:val="0"/>
      <w:marTop w:val="0"/>
      <w:marBottom w:val="0"/>
      <w:divBdr>
        <w:top w:val="none" w:sz="0" w:space="0" w:color="auto"/>
        <w:left w:val="none" w:sz="0" w:space="0" w:color="auto"/>
        <w:bottom w:val="none" w:sz="0" w:space="0" w:color="auto"/>
        <w:right w:val="none" w:sz="0" w:space="0" w:color="auto"/>
      </w:divBdr>
    </w:div>
    <w:div w:id="1078215729">
      <w:bodyDiv w:val="1"/>
      <w:marLeft w:val="0"/>
      <w:marRight w:val="0"/>
      <w:marTop w:val="0"/>
      <w:marBottom w:val="0"/>
      <w:divBdr>
        <w:top w:val="none" w:sz="0" w:space="0" w:color="auto"/>
        <w:left w:val="none" w:sz="0" w:space="0" w:color="auto"/>
        <w:bottom w:val="none" w:sz="0" w:space="0" w:color="auto"/>
        <w:right w:val="none" w:sz="0" w:space="0" w:color="auto"/>
      </w:divBdr>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35311219">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382827499">
      <w:bodyDiv w:val="1"/>
      <w:marLeft w:val="0"/>
      <w:marRight w:val="0"/>
      <w:marTop w:val="0"/>
      <w:marBottom w:val="0"/>
      <w:divBdr>
        <w:top w:val="none" w:sz="0" w:space="0" w:color="auto"/>
        <w:left w:val="none" w:sz="0" w:space="0" w:color="auto"/>
        <w:bottom w:val="none" w:sz="0" w:space="0" w:color="auto"/>
        <w:right w:val="none" w:sz="0" w:space="0" w:color="auto"/>
      </w:divBdr>
    </w:div>
    <w:div w:id="1389188808">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06886616">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629159972">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762531071">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876578523">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084177469">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47</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48</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49</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50</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51</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52</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53</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54</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55</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56</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
    <b:Tag>xac15</b:Tag>
    <b:SourceType>InternetSite</b:SourceType>
    <b:Guid>{28B301FD-C97E-4CA3-95CC-C740FA4BF484}</b:Guid>
    <b:LCID>0</b:LCID>
    <b:Title>xacml project</b:Title>
    <b:YearAccessed>2015</b:YearAccessed>
    <b:MonthAccessed>May</b:MonthAccessed>
    <b:DayAccessed>20</b:DayAccessed>
    <b:URL>http://xacmlinfo.org/2014/11/30/implementing-rbac-and-abac-with-xacml/</b:URL>
    <b:RefOrder>57</b:RefOrder>
  </b:Source>
  <b:Source>
    <b:Tag>Axi15</b:Tag>
    <b:SourceType>InternetSite</b:SourceType>
    <b:Guid>{C4923E3F-D980-4942-B6A3-0C10EB72A95F}</b:Guid>
    <b:LCID>0</b:LCID>
    <b:Title>Axiomatics Hamepage</b:Title>
    <b:ProductionCompany>Axiomatics</b:ProductionCompany>
    <b:Year>2015</b:Year>
    <b:YearAccessed>2015</b:YearAccessed>
    <b:MonthAccessed>May</b:MonthAccessed>
    <b:DayAccessed>20</b:DayAccessed>
    <b:URL>http://www.axiomatics.com/</b:URL>
    <b:RefOrder>44</b:RefOrder>
  </b:Source>
  <b:Source>
    <b:Tag>WSO15</b:Tag>
    <b:SourceType>InternetSite</b:SourceType>
    <b:Guid>{4BB5B9D5-54E0-4957-89D1-2966E20C110D}</b:Guid>
    <b:LCID>0</b:LCID>
    <b:Title>WSO2 Balana Implementation GitHub project</b:Title>
    <b:YearAccessed>2015</b:YearAccessed>
    <b:MonthAccessed>May</b:MonthAccessed>
    <b:DayAccessed>20</b:DayAccessed>
    <b:URL>https://github.com/wso2/balana</b:URL>
    <b:RefOrder>45</b:RefOrder>
  </b:Source>
  <b:Source>
    <b:Tag>Sun14</b:Tag>
    <b:SourceType>InternetSite</b:SourceType>
    <b:Guid>{3E4C97E6-BE2D-44AB-82C1-6698459242A8}</b:Guid>
    <b:LCID>0</b:LCID>
    <b:Title>Sun's XACML Implementation</b:Title>
    <b:ProductionCompany>Sun Microsystems, Inc</b:ProductionCompany>
    <b:Year>2006</b:Year>
    <b:Month>July</b:Month>
    <b:Day>16</b:Day>
    <b:YearAccessed>2015</b:YearAccessed>
    <b:MonthAccessed>May</b:MonthAccessed>
    <b:DayAccessed>20</b:DayAccessed>
    <b:URL>http://sunxacml.sourceforge.net/</b:URL>
    <b:RefOrder>46</b:RefOrder>
  </b:Source>
</b:Sources>
</file>

<file path=customXml/itemProps1.xml><?xml version="1.0" encoding="utf-8"?>
<ds:datastoreItem xmlns:ds="http://schemas.openxmlformats.org/officeDocument/2006/customXml" ds:itemID="{A931E83E-ED87-4D25-92B5-9660E05FF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10</TotalTime>
  <Pages>65</Pages>
  <Words>21912</Words>
  <Characters>124901</Characters>
  <Application>Microsoft Office Word</Application>
  <DocSecurity>0</DocSecurity>
  <Lines>1040</Lines>
  <Paragraphs>293</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146520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4</cp:revision>
  <cp:lastPrinted>2005-02-25T13:21:00Z</cp:lastPrinted>
  <dcterms:created xsi:type="dcterms:W3CDTF">2015-05-25T04:34:00Z</dcterms:created>
  <dcterms:modified xsi:type="dcterms:W3CDTF">2015-05-25T04:43:00Z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